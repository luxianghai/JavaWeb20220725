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A0762" w14:textId="48F59ED7" w:rsidR="002A04D2" w:rsidRDefault="00B24522" w:rsidP="00B24522">
      <w:pPr>
        <w:pStyle w:val="1"/>
      </w:pPr>
      <w:r>
        <w:rPr>
          <w:rFonts w:hint="eastAsia"/>
        </w:rPr>
        <w:t>X</w:t>
      </w:r>
      <w:r>
        <w:t>ML</w:t>
      </w:r>
    </w:p>
    <w:p w14:paraId="11DB7CF8" w14:textId="3E5B3F50" w:rsidR="00B24522" w:rsidRDefault="00B24522" w:rsidP="00B24522">
      <w:pPr>
        <w:pStyle w:val="2"/>
        <w:spacing w:before="120" w:after="120"/>
      </w:pPr>
      <w:r>
        <w:rPr>
          <w:rFonts w:hint="eastAsia"/>
        </w:rPr>
        <w:t>X</w:t>
      </w:r>
      <w:r>
        <w:t>ML</w:t>
      </w:r>
      <w:r>
        <w:rPr>
          <w:rFonts w:hint="eastAsia"/>
        </w:rPr>
        <w:t>概述</w:t>
      </w:r>
    </w:p>
    <w:p w14:paraId="4D98C67D" w14:textId="7A12C182" w:rsidR="00B24522" w:rsidRDefault="00B24522">
      <w:pPr>
        <w:pStyle w:val="20"/>
        <w:numPr>
          <w:ilvl w:val="0"/>
          <w:numId w:val="2"/>
        </w:numPr>
        <w:ind w:firstLineChars="0"/>
      </w:pPr>
      <w:r>
        <w:rPr>
          <w:rFonts w:hint="eastAsia"/>
        </w:rPr>
        <w:t>什么是</w:t>
      </w:r>
      <w:r>
        <w:rPr>
          <w:rFonts w:hint="eastAsia"/>
        </w:rPr>
        <w:t>XML</w:t>
      </w:r>
      <w:r>
        <w:rPr>
          <w:rFonts w:hint="eastAsia"/>
        </w:rPr>
        <w:t>？</w:t>
      </w:r>
    </w:p>
    <w:p w14:paraId="3C9682B3" w14:textId="0F009B2F" w:rsidR="00B24522" w:rsidRDefault="00AB55FB">
      <w:pPr>
        <w:pStyle w:val="20"/>
        <w:numPr>
          <w:ilvl w:val="0"/>
          <w:numId w:val="3"/>
        </w:numPr>
        <w:ind w:firstLineChars="0"/>
      </w:pPr>
      <w:r w:rsidRPr="00AB55FB">
        <w:rPr>
          <w:rFonts w:hint="eastAsia"/>
        </w:rPr>
        <w:t xml:space="preserve">XML </w:t>
      </w:r>
      <w:r w:rsidRPr="00AB55FB">
        <w:rPr>
          <w:rFonts w:hint="eastAsia"/>
        </w:rPr>
        <w:t>指可扩展标记语言（</w:t>
      </w:r>
      <w:proofErr w:type="spellStart"/>
      <w:r w:rsidRPr="00AB55FB">
        <w:rPr>
          <w:rFonts w:hint="eastAsia"/>
        </w:rPr>
        <w:t>EXtensible</w:t>
      </w:r>
      <w:proofErr w:type="spellEnd"/>
      <w:r w:rsidRPr="00AB55FB">
        <w:rPr>
          <w:rFonts w:hint="eastAsia"/>
        </w:rPr>
        <w:t xml:space="preserve"> Markup Language</w:t>
      </w:r>
      <w:r w:rsidRPr="00AB55FB">
        <w:rPr>
          <w:rFonts w:hint="eastAsia"/>
        </w:rPr>
        <w:t>）。</w:t>
      </w:r>
    </w:p>
    <w:p w14:paraId="254E0649" w14:textId="4AD01047" w:rsidR="00AB55FB" w:rsidRDefault="00AB55FB">
      <w:pPr>
        <w:pStyle w:val="20"/>
        <w:numPr>
          <w:ilvl w:val="0"/>
          <w:numId w:val="3"/>
        </w:numPr>
        <w:ind w:firstLineChars="0"/>
      </w:pPr>
      <w:r w:rsidRPr="00AB55FB">
        <w:rPr>
          <w:rFonts w:hint="eastAsia"/>
        </w:rPr>
        <w:t xml:space="preserve">XML </w:t>
      </w:r>
      <w:r w:rsidRPr="00AB55FB">
        <w:rPr>
          <w:rFonts w:hint="eastAsia"/>
        </w:rPr>
        <w:t>的设计宗旨是传输数据，而不是显示数据。</w:t>
      </w:r>
    </w:p>
    <w:p w14:paraId="2B0D60F7" w14:textId="3444EB69" w:rsidR="00AB55FB" w:rsidRDefault="00AB55FB">
      <w:pPr>
        <w:pStyle w:val="20"/>
        <w:numPr>
          <w:ilvl w:val="0"/>
          <w:numId w:val="3"/>
        </w:numPr>
        <w:ind w:firstLineChars="0"/>
      </w:pPr>
      <w:r w:rsidRPr="00AB55FB">
        <w:rPr>
          <w:rFonts w:hint="eastAsia"/>
        </w:rPr>
        <w:t xml:space="preserve">XML </w:t>
      </w:r>
      <w:r w:rsidRPr="00AB55FB">
        <w:rPr>
          <w:rFonts w:hint="eastAsia"/>
        </w:rPr>
        <w:t>标签没有被预定义</w:t>
      </w:r>
      <w:r>
        <w:rPr>
          <w:rFonts w:hint="eastAsia"/>
        </w:rPr>
        <w:t>，标签由使用者自定义</w:t>
      </w:r>
      <w:r w:rsidRPr="00AB55FB">
        <w:rPr>
          <w:rFonts w:hint="eastAsia"/>
        </w:rPr>
        <w:t>。</w:t>
      </w:r>
    </w:p>
    <w:p w14:paraId="5307F907" w14:textId="05D49C94" w:rsidR="007234D9" w:rsidRDefault="007234D9">
      <w:pPr>
        <w:pStyle w:val="20"/>
        <w:numPr>
          <w:ilvl w:val="0"/>
          <w:numId w:val="3"/>
        </w:numPr>
        <w:ind w:firstLineChars="0"/>
      </w:pPr>
      <w:r>
        <w:rPr>
          <w:rFonts w:hint="eastAsia"/>
        </w:rPr>
        <w:t>XML</w:t>
      </w:r>
      <w:r>
        <w:rPr>
          <w:rFonts w:hint="eastAsia"/>
        </w:rPr>
        <w:t>文件后缀为</w:t>
      </w:r>
      <w:r>
        <w:rPr>
          <w:rFonts w:hint="eastAsia"/>
        </w:rPr>
        <w:t xml:space="preserve"> </w:t>
      </w:r>
      <w:r>
        <w:t>.xml</w:t>
      </w:r>
    </w:p>
    <w:p w14:paraId="052833CE" w14:textId="22EC7930" w:rsidR="00AB55FB" w:rsidRDefault="00AB55FB">
      <w:pPr>
        <w:pStyle w:val="20"/>
        <w:numPr>
          <w:ilvl w:val="0"/>
          <w:numId w:val="2"/>
        </w:numPr>
        <w:ind w:firstLineChars="0"/>
      </w:pPr>
      <w:r>
        <w:rPr>
          <w:rFonts w:hint="eastAsia"/>
        </w:rPr>
        <w:t>XML</w:t>
      </w:r>
      <w:r>
        <w:rPr>
          <w:rFonts w:hint="eastAsia"/>
        </w:rPr>
        <w:t>的作用</w:t>
      </w:r>
    </w:p>
    <w:p w14:paraId="64F1DCAF" w14:textId="14FA530B" w:rsidR="00AB55FB" w:rsidRDefault="002141F4">
      <w:pPr>
        <w:pStyle w:val="20"/>
        <w:numPr>
          <w:ilvl w:val="0"/>
          <w:numId w:val="4"/>
        </w:numPr>
        <w:ind w:firstLineChars="0"/>
      </w:pPr>
      <w:r>
        <w:rPr>
          <w:rFonts w:hint="eastAsia"/>
        </w:rPr>
        <w:t>用来保存数据，而且这些数据具有自我描述性</w:t>
      </w:r>
    </w:p>
    <w:p w14:paraId="62508C89" w14:textId="40EB6E85" w:rsidR="002141F4" w:rsidRDefault="005A752C">
      <w:pPr>
        <w:pStyle w:val="20"/>
        <w:numPr>
          <w:ilvl w:val="0"/>
          <w:numId w:val="4"/>
        </w:numPr>
        <w:ind w:firstLineChars="0"/>
      </w:pPr>
      <w:r>
        <w:rPr>
          <w:rFonts w:hint="eastAsia"/>
        </w:rPr>
        <w:t>可以作为项目的配置文件</w:t>
      </w:r>
    </w:p>
    <w:p w14:paraId="22FBC0EE" w14:textId="08B5150C" w:rsidR="005A752C" w:rsidRDefault="00A1572E">
      <w:pPr>
        <w:pStyle w:val="20"/>
        <w:numPr>
          <w:ilvl w:val="0"/>
          <w:numId w:val="4"/>
        </w:numPr>
        <w:ind w:firstLineChars="0"/>
      </w:pPr>
      <w:r>
        <w:rPr>
          <w:rFonts w:hint="eastAsia"/>
        </w:rPr>
        <w:t>可以作为网络传输数据的格式</w:t>
      </w:r>
    </w:p>
    <w:p w14:paraId="25F52722" w14:textId="430A60D0" w:rsidR="00F6146F" w:rsidRDefault="00F6146F" w:rsidP="00F6146F">
      <w:pPr>
        <w:pStyle w:val="2"/>
        <w:spacing w:before="120" w:after="120"/>
      </w:pPr>
      <w:r>
        <w:rPr>
          <w:rFonts w:hint="eastAsia"/>
        </w:rPr>
        <w:t>XML</w:t>
      </w:r>
      <w:r>
        <w:rPr>
          <w:rFonts w:hint="eastAsia"/>
        </w:rPr>
        <w:t>语法</w:t>
      </w:r>
    </w:p>
    <w:p w14:paraId="74471FFE" w14:textId="54FDB5AB" w:rsidR="00350F42" w:rsidRDefault="00F6146F" w:rsidP="00350F42">
      <w:pPr>
        <w:pStyle w:val="3"/>
      </w:pPr>
      <w:r>
        <w:rPr>
          <w:rFonts w:hint="eastAsia"/>
        </w:rPr>
        <w:t>文档声明</w:t>
      </w:r>
    </w:p>
    <w:p w14:paraId="2CFCD17B" w14:textId="65FBAE59" w:rsidR="00350F42" w:rsidRDefault="00350F42" w:rsidP="00350F42">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1</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w:t>
      </w:r>
      <w:r w:rsidR="00A00289">
        <w:rPr>
          <w:rFonts w:hint="eastAsia"/>
        </w:rPr>
        <w:t>XML</w:t>
      </w:r>
      <w:r w:rsidR="00A00289">
        <w:rPr>
          <w:rFonts w:hint="eastAsia"/>
        </w:rPr>
        <w:t>示例</w:t>
      </w:r>
      <w:r w:rsidR="00641E00">
        <w:rPr>
          <w:rFonts w:hint="eastAsia"/>
        </w:rPr>
        <w:t xml:space="preserve"> </w:t>
      </w:r>
      <w:r w:rsidR="00641E00">
        <w:t>books.xml</w:t>
      </w:r>
      <w:r w:rsidR="00641E00">
        <w:rPr>
          <w:rFonts w:hint="eastAsia"/>
        </w:rPr>
        <w:t>文件</w:t>
      </w:r>
    </w:p>
    <w:tbl>
      <w:tblPr>
        <w:tblStyle w:val="ae"/>
        <w:tblW w:w="0" w:type="auto"/>
        <w:tblLook w:val="04A0" w:firstRow="1" w:lastRow="0" w:firstColumn="1" w:lastColumn="0" w:noHBand="0" w:noVBand="1"/>
      </w:tblPr>
      <w:tblGrid>
        <w:gridCol w:w="9061"/>
      </w:tblGrid>
      <w:tr w:rsidR="00350F42" w14:paraId="023E5984" w14:textId="77777777" w:rsidTr="00350F42">
        <w:trPr>
          <w:cnfStyle w:val="100000000000" w:firstRow="1" w:lastRow="0" w:firstColumn="0" w:lastColumn="0" w:oddVBand="0" w:evenVBand="0" w:oddHBand="0" w:evenHBand="0" w:firstRowFirstColumn="0" w:firstRowLastColumn="0" w:lastRowFirstColumn="0" w:lastRowLastColumn="0"/>
        </w:trPr>
        <w:tc>
          <w:tcPr>
            <w:tcW w:w="9061" w:type="dxa"/>
          </w:tcPr>
          <w:p w14:paraId="5CE96E6E" w14:textId="7C2A63A6" w:rsidR="00350F42" w:rsidRPr="00A00289" w:rsidRDefault="00A00289" w:rsidP="00A002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40" w:lineRule="auto"/>
              <w:jc w:val="left"/>
              <w:rPr>
                <w:rFonts w:ascii="JetBrains Mono" w:hAnsi="JetBrains Mono" w:cs="宋体" w:hint="eastAsia"/>
                <w:color w:val="A9B7C6"/>
                <w:kern w:val="0"/>
                <w:sz w:val="20"/>
                <w:szCs w:val="20"/>
              </w:rPr>
            </w:pPr>
            <w:r w:rsidRPr="00A00289">
              <w:rPr>
                <w:rFonts w:ascii="JetBrains Mono" w:hAnsi="JetBrains Mono" w:cs="宋体"/>
                <w:color w:val="E8BF6A"/>
                <w:kern w:val="0"/>
                <w:sz w:val="20"/>
                <w:szCs w:val="20"/>
              </w:rPr>
              <w:t>&lt;?</w:t>
            </w:r>
            <w:r w:rsidRPr="00A00289">
              <w:rPr>
                <w:rFonts w:ascii="JetBrains Mono" w:hAnsi="JetBrains Mono" w:cs="宋体"/>
                <w:color w:val="BABABA"/>
                <w:kern w:val="0"/>
                <w:sz w:val="20"/>
                <w:szCs w:val="20"/>
              </w:rPr>
              <w:t>xml version</w:t>
            </w:r>
            <w:r w:rsidRPr="00A00289">
              <w:rPr>
                <w:rFonts w:ascii="JetBrains Mono" w:hAnsi="JetBrains Mono" w:cs="宋体"/>
                <w:color w:val="6A8759"/>
                <w:kern w:val="0"/>
                <w:sz w:val="20"/>
                <w:szCs w:val="20"/>
              </w:rPr>
              <w:t xml:space="preserve">="1.0" </w:t>
            </w:r>
            <w:r w:rsidRPr="00A00289">
              <w:rPr>
                <w:rFonts w:ascii="JetBrains Mono" w:hAnsi="JetBrains Mono" w:cs="宋体"/>
                <w:color w:val="BABABA"/>
                <w:kern w:val="0"/>
                <w:sz w:val="20"/>
                <w:szCs w:val="20"/>
              </w:rPr>
              <w:t>encoding</w:t>
            </w:r>
            <w:r w:rsidRPr="00A00289">
              <w:rPr>
                <w:rFonts w:ascii="JetBrains Mono" w:hAnsi="JetBrains Mono" w:cs="宋体"/>
                <w:color w:val="6A8759"/>
                <w:kern w:val="0"/>
                <w:sz w:val="20"/>
                <w:szCs w:val="20"/>
              </w:rPr>
              <w:t>="UTF-8</w:t>
            </w:r>
            <w:proofErr w:type="gramStart"/>
            <w:r w:rsidRPr="00A00289">
              <w:rPr>
                <w:rFonts w:ascii="JetBrains Mono" w:hAnsi="JetBrains Mono" w:cs="宋体"/>
                <w:color w:val="6A8759"/>
                <w:kern w:val="0"/>
                <w:sz w:val="20"/>
                <w:szCs w:val="20"/>
              </w:rPr>
              <w:t xml:space="preserve">" </w:t>
            </w:r>
            <w:r w:rsidRPr="00A00289">
              <w:rPr>
                <w:rFonts w:ascii="JetBrains Mono" w:hAnsi="JetBrains Mono" w:cs="宋体"/>
                <w:color w:val="E8BF6A"/>
                <w:kern w:val="0"/>
                <w:sz w:val="20"/>
                <w:szCs w:val="20"/>
              </w:rPr>
              <w:t>?</w:t>
            </w:r>
            <w:proofErr w:type="gramEnd"/>
            <w:r w:rsidRPr="00A00289">
              <w:rPr>
                <w:rFonts w:ascii="JetBrains Mono" w:hAnsi="JetBrains Mono" w:cs="宋体"/>
                <w:color w:val="E8BF6A"/>
                <w:kern w:val="0"/>
                <w:sz w:val="20"/>
                <w:szCs w:val="20"/>
              </w:rPr>
              <w:t>&gt;</w:t>
            </w:r>
            <w:r w:rsidRPr="00A00289">
              <w:rPr>
                <w:rFonts w:ascii="JetBrains Mono" w:hAnsi="JetBrains Mono" w:cs="宋体"/>
                <w:color w:val="E8BF6A"/>
                <w:kern w:val="0"/>
                <w:sz w:val="20"/>
                <w:szCs w:val="20"/>
              </w:rPr>
              <w:br/>
            </w:r>
            <w:r w:rsidRPr="00A00289">
              <w:rPr>
                <w:rFonts w:ascii="JetBrains Mono" w:hAnsi="JetBrains Mono" w:cs="宋体"/>
                <w:color w:val="808080"/>
                <w:kern w:val="0"/>
                <w:sz w:val="20"/>
                <w:szCs w:val="20"/>
              </w:rPr>
              <w:t>&lt;!--</w:t>
            </w:r>
            <w:r w:rsidRPr="00A00289">
              <w:rPr>
                <w:rFonts w:ascii="JetBrains Mono" w:hAnsi="JetBrains Mono" w:cs="宋体"/>
                <w:color w:val="808080"/>
                <w:kern w:val="0"/>
                <w:sz w:val="20"/>
                <w:szCs w:val="20"/>
              </w:rPr>
              <w:br/>
              <w:t xml:space="preserve">    &lt;?xml version="1.0" encoding="UTF-8" ?&gt;</w:t>
            </w:r>
            <w:r w:rsidRPr="00A00289">
              <w:rPr>
                <w:rFonts w:ascii="JetBrains Mono" w:hAnsi="JetBrains Mono" w:cs="宋体"/>
                <w:color w:val="808080"/>
                <w:kern w:val="0"/>
                <w:sz w:val="20"/>
                <w:szCs w:val="20"/>
              </w:rPr>
              <w:br/>
              <w:t xml:space="preserve">    </w:t>
            </w:r>
            <w:r w:rsidRPr="00A00289">
              <w:rPr>
                <w:rFonts w:ascii="宋体" w:hAnsi="宋体" w:cs="宋体" w:hint="eastAsia"/>
                <w:color w:val="808080"/>
                <w:kern w:val="0"/>
                <w:sz w:val="20"/>
                <w:szCs w:val="20"/>
              </w:rPr>
              <w:t>以上内容就是</w:t>
            </w:r>
            <w:r w:rsidRPr="00A00289">
              <w:rPr>
                <w:rFonts w:ascii="JetBrains Mono" w:hAnsi="JetBrains Mono" w:cs="宋体"/>
                <w:color w:val="808080"/>
                <w:kern w:val="0"/>
                <w:sz w:val="20"/>
                <w:szCs w:val="20"/>
              </w:rPr>
              <w:t>xml</w:t>
            </w:r>
            <w:r w:rsidRPr="00A00289">
              <w:rPr>
                <w:rFonts w:ascii="宋体" w:hAnsi="宋体" w:cs="宋体" w:hint="eastAsia"/>
                <w:color w:val="808080"/>
                <w:kern w:val="0"/>
                <w:sz w:val="20"/>
                <w:szCs w:val="20"/>
              </w:rPr>
              <w:t>文件的声明</w:t>
            </w:r>
            <w:r w:rsidRPr="00A00289">
              <w:rPr>
                <w:rFonts w:ascii="JetBrains Mono" w:hAnsi="JetBrains Mono" w:cs="宋体"/>
                <w:color w:val="808080"/>
                <w:kern w:val="0"/>
                <w:sz w:val="20"/>
                <w:szCs w:val="20"/>
              </w:rPr>
              <w:br/>
              <w:t xml:space="preserve">    version: </w:t>
            </w:r>
            <w:r w:rsidRPr="00A00289">
              <w:rPr>
                <w:rFonts w:ascii="宋体" w:hAnsi="宋体" w:cs="宋体" w:hint="eastAsia"/>
                <w:color w:val="808080"/>
                <w:kern w:val="0"/>
                <w:sz w:val="20"/>
                <w:szCs w:val="20"/>
              </w:rPr>
              <w:t>表示</w:t>
            </w:r>
            <w:r w:rsidRPr="00A00289">
              <w:rPr>
                <w:rFonts w:ascii="JetBrains Mono" w:hAnsi="JetBrains Mono" w:cs="宋体"/>
                <w:color w:val="808080"/>
                <w:kern w:val="0"/>
                <w:sz w:val="20"/>
                <w:szCs w:val="20"/>
              </w:rPr>
              <w:t>xml</w:t>
            </w:r>
            <w:r w:rsidRPr="00A00289">
              <w:rPr>
                <w:rFonts w:ascii="宋体" w:hAnsi="宋体" w:cs="宋体" w:hint="eastAsia"/>
                <w:color w:val="808080"/>
                <w:kern w:val="0"/>
                <w:sz w:val="20"/>
                <w:szCs w:val="20"/>
              </w:rPr>
              <w:t>的版本</w:t>
            </w:r>
            <w:r w:rsidRPr="00A00289">
              <w:rPr>
                <w:rFonts w:ascii="JetBrains Mono" w:hAnsi="JetBrains Mono" w:cs="宋体"/>
                <w:color w:val="808080"/>
                <w:kern w:val="0"/>
                <w:sz w:val="20"/>
                <w:szCs w:val="20"/>
              </w:rPr>
              <w:br/>
              <w:t xml:space="preserve">    encoding</w:t>
            </w:r>
            <w:r w:rsidRPr="00A00289">
              <w:rPr>
                <w:rFonts w:ascii="宋体" w:hAnsi="宋体" w:cs="宋体" w:hint="eastAsia"/>
                <w:color w:val="808080"/>
                <w:kern w:val="0"/>
                <w:sz w:val="20"/>
                <w:szCs w:val="20"/>
              </w:rPr>
              <w:t>：表示</w:t>
            </w:r>
            <w:r w:rsidRPr="00A00289">
              <w:rPr>
                <w:rFonts w:ascii="JetBrains Mono" w:hAnsi="JetBrains Mono" w:cs="宋体"/>
                <w:color w:val="808080"/>
                <w:kern w:val="0"/>
                <w:sz w:val="20"/>
                <w:szCs w:val="20"/>
              </w:rPr>
              <w:t>xml</w:t>
            </w:r>
            <w:r w:rsidRPr="00A00289">
              <w:rPr>
                <w:rFonts w:ascii="宋体" w:hAnsi="宋体" w:cs="宋体" w:hint="eastAsia"/>
                <w:color w:val="808080"/>
                <w:kern w:val="0"/>
                <w:sz w:val="20"/>
                <w:szCs w:val="20"/>
              </w:rPr>
              <w:t>文件的编码</w:t>
            </w:r>
            <w:r w:rsidRPr="00A00289">
              <w:rPr>
                <w:rFonts w:ascii="宋体" w:hAnsi="宋体" w:cs="宋体" w:hint="eastAsia"/>
                <w:color w:val="808080"/>
                <w:kern w:val="0"/>
                <w:sz w:val="20"/>
                <w:szCs w:val="20"/>
              </w:rPr>
              <w:br/>
            </w:r>
            <w:r w:rsidRPr="00A00289">
              <w:rPr>
                <w:rFonts w:ascii="JetBrains Mono" w:hAnsi="JetBrains Mono" w:cs="宋体"/>
                <w:color w:val="808080"/>
                <w:kern w:val="0"/>
                <w:sz w:val="20"/>
                <w:szCs w:val="20"/>
              </w:rPr>
              <w:t>--&gt;</w:t>
            </w:r>
            <w:r w:rsidRPr="00A00289">
              <w:rPr>
                <w:rFonts w:ascii="JetBrains Mono" w:hAnsi="JetBrains Mono" w:cs="宋体"/>
                <w:color w:val="808080"/>
                <w:kern w:val="0"/>
                <w:sz w:val="20"/>
                <w:szCs w:val="20"/>
              </w:rPr>
              <w:br/>
            </w:r>
            <w:r w:rsidRPr="00A00289">
              <w:rPr>
                <w:rFonts w:ascii="JetBrains Mono" w:hAnsi="JetBrains Mono" w:cs="宋体"/>
                <w:color w:val="E8BF6A"/>
                <w:kern w:val="0"/>
                <w:sz w:val="20"/>
                <w:szCs w:val="20"/>
              </w:rPr>
              <w:t>&lt;books&gt;</w:t>
            </w:r>
            <w:r w:rsidRPr="00A00289">
              <w:rPr>
                <w:rFonts w:ascii="JetBrains Mono" w:hAnsi="JetBrains Mono" w:cs="宋体"/>
                <w:color w:val="808080"/>
                <w:kern w:val="0"/>
                <w:sz w:val="20"/>
                <w:szCs w:val="20"/>
              </w:rPr>
              <w:t xml:space="preserve">&lt;!-- </w:t>
            </w:r>
            <w:r w:rsidRPr="00A00289">
              <w:rPr>
                <w:rFonts w:ascii="宋体" w:hAnsi="宋体" w:cs="宋体" w:hint="eastAsia"/>
                <w:color w:val="808080"/>
                <w:kern w:val="0"/>
                <w:sz w:val="20"/>
                <w:szCs w:val="20"/>
              </w:rPr>
              <w:t>使用</w:t>
            </w:r>
            <w:r w:rsidRPr="00A00289">
              <w:rPr>
                <w:rFonts w:ascii="JetBrains Mono" w:hAnsi="JetBrains Mono" w:cs="宋体"/>
                <w:color w:val="808080"/>
                <w:kern w:val="0"/>
                <w:sz w:val="20"/>
                <w:szCs w:val="20"/>
              </w:rPr>
              <w:t>books</w:t>
            </w:r>
            <w:r w:rsidRPr="00A00289">
              <w:rPr>
                <w:rFonts w:ascii="宋体" w:hAnsi="宋体" w:cs="宋体" w:hint="eastAsia"/>
                <w:color w:val="808080"/>
                <w:kern w:val="0"/>
                <w:sz w:val="20"/>
                <w:szCs w:val="20"/>
              </w:rPr>
              <w:t xml:space="preserve">标签来包裹多个图书信息 </w:t>
            </w:r>
            <w:r w:rsidRPr="00A00289">
              <w:rPr>
                <w:rFonts w:ascii="JetBrains Mono" w:hAnsi="JetBrains Mono" w:cs="宋体"/>
                <w:color w:val="808080"/>
                <w:kern w:val="0"/>
                <w:sz w:val="20"/>
                <w:szCs w:val="20"/>
              </w:rPr>
              <w:t>--&gt;</w:t>
            </w:r>
            <w:r w:rsidRPr="00A00289">
              <w:rPr>
                <w:rFonts w:ascii="JetBrains Mono" w:hAnsi="JetBrains Mono" w:cs="宋体"/>
                <w:color w:val="808080"/>
                <w:kern w:val="0"/>
                <w:sz w:val="20"/>
                <w:szCs w:val="20"/>
              </w:rPr>
              <w:br/>
              <w:t xml:space="preserve">    </w:t>
            </w:r>
            <w:r w:rsidRPr="00A00289">
              <w:rPr>
                <w:rFonts w:ascii="JetBrains Mono" w:hAnsi="JetBrains Mono" w:cs="宋体"/>
                <w:color w:val="E8BF6A"/>
                <w:kern w:val="0"/>
                <w:sz w:val="20"/>
                <w:szCs w:val="20"/>
              </w:rPr>
              <w:t xml:space="preserve">&lt;book </w:t>
            </w:r>
            <w:proofErr w:type="spellStart"/>
            <w:r w:rsidRPr="00A00289">
              <w:rPr>
                <w:rFonts w:ascii="JetBrains Mono" w:hAnsi="JetBrains Mono" w:cs="宋体"/>
                <w:color w:val="BABABA"/>
                <w:kern w:val="0"/>
                <w:sz w:val="20"/>
                <w:szCs w:val="20"/>
              </w:rPr>
              <w:t>sn</w:t>
            </w:r>
            <w:proofErr w:type="spellEnd"/>
            <w:r w:rsidRPr="00A00289">
              <w:rPr>
                <w:rFonts w:ascii="JetBrains Mono" w:hAnsi="JetBrains Mono" w:cs="宋体"/>
                <w:color w:val="6A8759"/>
                <w:kern w:val="0"/>
                <w:sz w:val="20"/>
                <w:szCs w:val="20"/>
              </w:rPr>
              <w:t>="SN1234132"</w:t>
            </w:r>
            <w:r w:rsidRPr="00A00289">
              <w:rPr>
                <w:rFonts w:ascii="JetBrains Mono" w:hAnsi="JetBrains Mono" w:cs="宋体"/>
                <w:color w:val="E8BF6A"/>
                <w:kern w:val="0"/>
                <w:sz w:val="20"/>
                <w:szCs w:val="20"/>
              </w:rPr>
              <w:t xml:space="preserve">&gt; </w:t>
            </w:r>
            <w:r w:rsidRPr="00A00289">
              <w:rPr>
                <w:rFonts w:ascii="JetBrains Mono" w:hAnsi="JetBrains Mono" w:cs="宋体"/>
                <w:color w:val="808080"/>
                <w:kern w:val="0"/>
                <w:sz w:val="20"/>
                <w:szCs w:val="20"/>
              </w:rPr>
              <w:t xml:space="preserve">&lt;!-- </w:t>
            </w:r>
            <w:r w:rsidRPr="00A00289">
              <w:rPr>
                <w:rFonts w:ascii="宋体" w:hAnsi="宋体" w:cs="宋体" w:hint="eastAsia"/>
                <w:color w:val="808080"/>
                <w:kern w:val="0"/>
                <w:sz w:val="20"/>
                <w:szCs w:val="20"/>
              </w:rPr>
              <w:t>一个</w:t>
            </w:r>
            <w:r w:rsidRPr="00A00289">
              <w:rPr>
                <w:rFonts w:ascii="JetBrains Mono" w:hAnsi="JetBrains Mono" w:cs="宋体"/>
                <w:color w:val="808080"/>
                <w:kern w:val="0"/>
                <w:sz w:val="20"/>
                <w:szCs w:val="20"/>
              </w:rPr>
              <w:t>book</w:t>
            </w:r>
            <w:r w:rsidRPr="00A00289">
              <w:rPr>
                <w:rFonts w:ascii="宋体" w:hAnsi="宋体" w:cs="宋体" w:hint="eastAsia"/>
                <w:color w:val="808080"/>
                <w:kern w:val="0"/>
                <w:sz w:val="20"/>
                <w:szCs w:val="20"/>
              </w:rPr>
              <w:t>标签表示一本图书</w:t>
            </w:r>
            <w:r w:rsidRPr="00A00289">
              <w:rPr>
                <w:rFonts w:ascii="JetBrains Mono" w:hAnsi="JetBrains Mono" w:cs="宋体"/>
                <w:color w:val="808080"/>
                <w:kern w:val="0"/>
                <w:sz w:val="20"/>
                <w:szCs w:val="20"/>
              </w:rPr>
              <w:t xml:space="preserve"> </w:t>
            </w:r>
            <w:proofErr w:type="spellStart"/>
            <w:r w:rsidRPr="00A00289">
              <w:rPr>
                <w:rFonts w:ascii="JetBrains Mono" w:hAnsi="JetBrains Mono" w:cs="宋体"/>
                <w:color w:val="808080"/>
                <w:kern w:val="0"/>
                <w:sz w:val="20"/>
                <w:szCs w:val="20"/>
              </w:rPr>
              <w:t>sn</w:t>
            </w:r>
            <w:proofErr w:type="spellEnd"/>
            <w:r w:rsidRPr="00A00289">
              <w:rPr>
                <w:rFonts w:ascii="宋体" w:hAnsi="宋体" w:cs="宋体" w:hint="eastAsia"/>
                <w:color w:val="808080"/>
                <w:kern w:val="0"/>
                <w:sz w:val="20"/>
                <w:szCs w:val="20"/>
              </w:rPr>
              <w:t xml:space="preserve">属性表示图书序列号 </w:t>
            </w:r>
            <w:r w:rsidRPr="00A00289">
              <w:rPr>
                <w:rFonts w:ascii="JetBrains Mono" w:hAnsi="JetBrains Mono" w:cs="宋体"/>
                <w:color w:val="808080"/>
                <w:kern w:val="0"/>
                <w:sz w:val="20"/>
                <w:szCs w:val="20"/>
              </w:rPr>
              <w:t>--&gt;</w:t>
            </w:r>
            <w:r w:rsidRPr="00A00289">
              <w:rPr>
                <w:rFonts w:ascii="JetBrains Mono" w:hAnsi="JetBrains Mono" w:cs="宋体"/>
                <w:color w:val="808080"/>
                <w:kern w:val="0"/>
                <w:sz w:val="20"/>
                <w:szCs w:val="20"/>
              </w:rPr>
              <w:br/>
              <w:t xml:space="preserve">        </w:t>
            </w:r>
            <w:r w:rsidRPr="00A00289">
              <w:rPr>
                <w:rFonts w:ascii="JetBrains Mono" w:hAnsi="JetBrains Mono" w:cs="宋体"/>
                <w:color w:val="E8BF6A"/>
                <w:kern w:val="0"/>
                <w:sz w:val="20"/>
                <w:szCs w:val="20"/>
              </w:rPr>
              <w:t>&lt;name&gt;</w:t>
            </w:r>
            <w:r w:rsidRPr="00A00289">
              <w:rPr>
                <w:rFonts w:ascii="宋体" w:hAnsi="宋体" w:cs="宋体" w:hint="eastAsia"/>
                <w:color w:val="A9B7C6"/>
                <w:kern w:val="0"/>
                <w:sz w:val="20"/>
                <w:szCs w:val="20"/>
              </w:rPr>
              <w:t>活着</w:t>
            </w:r>
            <w:r w:rsidRPr="00A00289">
              <w:rPr>
                <w:rFonts w:ascii="JetBrains Mono" w:hAnsi="JetBrains Mono" w:cs="宋体"/>
                <w:color w:val="E8BF6A"/>
                <w:kern w:val="0"/>
                <w:sz w:val="20"/>
                <w:szCs w:val="20"/>
              </w:rPr>
              <w:t xml:space="preserve">&lt;/name&gt; </w:t>
            </w:r>
            <w:r w:rsidRPr="00A00289">
              <w:rPr>
                <w:rFonts w:ascii="JetBrains Mono" w:hAnsi="JetBrains Mono" w:cs="宋体"/>
                <w:color w:val="808080"/>
                <w:kern w:val="0"/>
                <w:sz w:val="20"/>
                <w:szCs w:val="20"/>
              </w:rPr>
              <w:t>&lt;!-- name</w:t>
            </w:r>
            <w:r w:rsidRPr="00A00289">
              <w:rPr>
                <w:rFonts w:ascii="宋体" w:hAnsi="宋体" w:cs="宋体" w:hint="eastAsia"/>
                <w:color w:val="808080"/>
                <w:kern w:val="0"/>
                <w:sz w:val="20"/>
                <w:szCs w:val="20"/>
              </w:rPr>
              <w:t xml:space="preserve">标签表示书名 </w:t>
            </w:r>
            <w:r w:rsidRPr="00A00289">
              <w:rPr>
                <w:rFonts w:ascii="JetBrains Mono" w:hAnsi="JetBrains Mono" w:cs="宋体"/>
                <w:color w:val="808080"/>
                <w:kern w:val="0"/>
                <w:sz w:val="20"/>
                <w:szCs w:val="20"/>
              </w:rPr>
              <w:t>--&gt;</w:t>
            </w:r>
            <w:r w:rsidRPr="00A00289">
              <w:rPr>
                <w:rFonts w:ascii="JetBrains Mono" w:hAnsi="JetBrains Mono" w:cs="宋体"/>
                <w:color w:val="808080"/>
                <w:kern w:val="0"/>
                <w:sz w:val="20"/>
                <w:szCs w:val="20"/>
              </w:rPr>
              <w:br/>
              <w:t xml:space="preserve">        </w:t>
            </w:r>
            <w:r w:rsidRPr="00A00289">
              <w:rPr>
                <w:rFonts w:ascii="JetBrains Mono" w:hAnsi="JetBrains Mono" w:cs="宋体"/>
                <w:color w:val="E8BF6A"/>
                <w:kern w:val="0"/>
                <w:sz w:val="20"/>
                <w:szCs w:val="20"/>
              </w:rPr>
              <w:t>&lt;author&gt;</w:t>
            </w:r>
            <w:r w:rsidRPr="00A00289">
              <w:rPr>
                <w:rFonts w:ascii="宋体" w:hAnsi="宋体" w:cs="宋体" w:hint="eastAsia"/>
                <w:color w:val="A9B7C6"/>
                <w:kern w:val="0"/>
                <w:sz w:val="20"/>
                <w:szCs w:val="20"/>
              </w:rPr>
              <w:t>余华</w:t>
            </w:r>
            <w:r w:rsidRPr="00A00289">
              <w:rPr>
                <w:rFonts w:ascii="JetBrains Mono" w:hAnsi="JetBrains Mono" w:cs="宋体"/>
                <w:color w:val="E8BF6A"/>
                <w:kern w:val="0"/>
                <w:sz w:val="20"/>
                <w:szCs w:val="20"/>
              </w:rPr>
              <w:t xml:space="preserve">&lt;/author&gt; </w:t>
            </w:r>
            <w:r w:rsidRPr="00A00289">
              <w:rPr>
                <w:rFonts w:ascii="JetBrains Mono" w:hAnsi="JetBrains Mono" w:cs="宋体"/>
                <w:color w:val="808080"/>
                <w:kern w:val="0"/>
                <w:sz w:val="20"/>
                <w:szCs w:val="20"/>
              </w:rPr>
              <w:t>&lt;!-- author</w:t>
            </w:r>
            <w:r w:rsidRPr="00A00289">
              <w:rPr>
                <w:rFonts w:ascii="宋体" w:hAnsi="宋体" w:cs="宋体" w:hint="eastAsia"/>
                <w:color w:val="808080"/>
                <w:kern w:val="0"/>
                <w:sz w:val="20"/>
                <w:szCs w:val="20"/>
              </w:rPr>
              <w:t xml:space="preserve">标签表示作者 </w:t>
            </w:r>
            <w:r w:rsidRPr="00A00289">
              <w:rPr>
                <w:rFonts w:ascii="JetBrains Mono" w:hAnsi="JetBrains Mono" w:cs="宋体"/>
                <w:color w:val="808080"/>
                <w:kern w:val="0"/>
                <w:sz w:val="20"/>
                <w:szCs w:val="20"/>
              </w:rPr>
              <w:t>--&gt;</w:t>
            </w:r>
            <w:r w:rsidRPr="00A00289">
              <w:rPr>
                <w:rFonts w:ascii="JetBrains Mono" w:hAnsi="JetBrains Mono" w:cs="宋体"/>
                <w:color w:val="808080"/>
                <w:kern w:val="0"/>
                <w:sz w:val="20"/>
                <w:szCs w:val="20"/>
              </w:rPr>
              <w:br/>
              <w:t xml:space="preserve">        </w:t>
            </w:r>
            <w:r w:rsidRPr="00A00289">
              <w:rPr>
                <w:rFonts w:ascii="JetBrains Mono" w:hAnsi="JetBrains Mono" w:cs="宋体"/>
                <w:color w:val="E8BF6A"/>
                <w:kern w:val="0"/>
                <w:sz w:val="20"/>
                <w:szCs w:val="20"/>
              </w:rPr>
              <w:t>&lt;price&gt;</w:t>
            </w:r>
            <w:r w:rsidRPr="00A00289">
              <w:rPr>
                <w:rFonts w:ascii="JetBrains Mono" w:hAnsi="JetBrains Mono" w:cs="宋体"/>
                <w:color w:val="A9B7C6"/>
                <w:kern w:val="0"/>
                <w:sz w:val="20"/>
                <w:szCs w:val="20"/>
              </w:rPr>
              <w:t>19.9</w:t>
            </w:r>
            <w:r w:rsidRPr="00A00289">
              <w:rPr>
                <w:rFonts w:ascii="JetBrains Mono" w:hAnsi="JetBrains Mono" w:cs="宋体"/>
                <w:color w:val="E8BF6A"/>
                <w:kern w:val="0"/>
                <w:sz w:val="20"/>
                <w:szCs w:val="20"/>
              </w:rPr>
              <w:t xml:space="preserve">&lt;/price&gt; </w:t>
            </w:r>
            <w:r w:rsidRPr="00A00289">
              <w:rPr>
                <w:rFonts w:ascii="JetBrains Mono" w:hAnsi="JetBrains Mono" w:cs="宋体"/>
                <w:color w:val="808080"/>
                <w:kern w:val="0"/>
                <w:sz w:val="20"/>
                <w:szCs w:val="20"/>
              </w:rPr>
              <w:t>&lt;!-- price</w:t>
            </w:r>
            <w:r w:rsidRPr="00A00289">
              <w:rPr>
                <w:rFonts w:ascii="宋体" w:hAnsi="宋体" w:cs="宋体" w:hint="eastAsia"/>
                <w:color w:val="808080"/>
                <w:kern w:val="0"/>
                <w:sz w:val="20"/>
                <w:szCs w:val="20"/>
              </w:rPr>
              <w:t xml:space="preserve">标签表示价格 </w:t>
            </w:r>
            <w:r w:rsidRPr="00A00289">
              <w:rPr>
                <w:rFonts w:ascii="JetBrains Mono" w:hAnsi="JetBrains Mono" w:cs="宋体"/>
                <w:color w:val="808080"/>
                <w:kern w:val="0"/>
                <w:sz w:val="20"/>
                <w:szCs w:val="20"/>
              </w:rPr>
              <w:t>--&gt;</w:t>
            </w:r>
            <w:r w:rsidRPr="00A00289">
              <w:rPr>
                <w:rFonts w:ascii="JetBrains Mono" w:hAnsi="JetBrains Mono" w:cs="宋体"/>
                <w:color w:val="808080"/>
                <w:kern w:val="0"/>
                <w:sz w:val="20"/>
                <w:szCs w:val="20"/>
              </w:rPr>
              <w:br/>
              <w:t xml:space="preserve">    </w:t>
            </w:r>
            <w:r w:rsidRPr="00A00289">
              <w:rPr>
                <w:rFonts w:ascii="JetBrains Mono" w:hAnsi="JetBrains Mono" w:cs="宋体"/>
                <w:color w:val="E8BF6A"/>
                <w:kern w:val="0"/>
                <w:sz w:val="20"/>
                <w:szCs w:val="20"/>
              </w:rPr>
              <w:t>&lt;/book&gt;</w:t>
            </w:r>
            <w:r w:rsidRPr="00A00289">
              <w:rPr>
                <w:rFonts w:ascii="JetBrains Mono" w:hAnsi="JetBrains Mono" w:cs="宋体"/>
                <w:color w:val="E8BF6A"/>
                <w:kern w:val="0"/>
                <w:sz w:val="20"/>
                <w:szCs w:val="20"/>
              </w:rPr>
              <w:br/>
              <w:t>&lt;/books&gt;</w:t>
            </w:r>
          </w:p>
        </w:tc>
      </w:tr>
    </w:tbl>
    <w:p w14:paraId="242F40E2" w14:textId="1E0B620E" w:rsidR="00350F42" w:rsidRDefault="00A00289" w:rsidP="00A00289">
      <w:pPr>
        <w:pStyle w:val="3"/>
      </w:pPr>
      <w:r>
        <w:rPr>
          <w:rFonts w:hint="eastAsia"/>
        </w:rPr>
        <w:t>XML</w:t>
      </w:r>
      <w:r>
        <w:rPr>
          <w:rFonts w:hint="eastAsia"/>
        </w:rPr>
        <w:t>注释</w:t>
      </w:r>
    </w:p>
    <w:p w14:paraId="35BD715A" w14:textId="330EFA38" w:rsidR="00A00289" w:rsidRDefault="007E0270" w:rsidP="00A00289">
      <w:pPr>
        <w:pStyle w:val="20"/>
        <w:ind w:firstLine="480"/>
      </w:pPr>
      <w:r>
        <w:rPr>
          <w:rFonts w:hint="eastAsia"/>
        </w:rPr>
        <w:t>XML</w:t>
      </w:r>
      <w:r>
        <w:rPr>
          <w:rFonts w:hint="eastAsia"/>
        </w:rPr>
        <w:t>和</w:t>
      </w:r>
      <w:r>
        <w:rPr>
          <w:rFonts w:hint="eastAsia"/>
        </w:rPr>
        <w:t>HTML</w:t>
      </w:r>
      <w:r>
        <w:rPr>
          <w:rFonts w:hint="eastAsia"/>
        </w:rPr>
        <w:t>的注释语法一样：</w:t>
      </w:r>
      <w:r>
        <w:rPr>
          <w:rFonts w:hint="eastAsia"/>
        </w:rPr>
        <w:t>&lt;</w:t>
      </w:r>
      <w:r>
        <w:t>!—</w:t>
      </w:r>
      <w:r>
        <w:rPr>
          <w:rFonts w:hint="eastAsia"/>
        </w:rPr>
        <w:t>注释内容</w:t>
      </w:r>
      <w:r>
        <w:t>… --&gt;</w:t>
      </w:r>
    </w:p>
    <w:p w14:paraId="60A1FB34" w14:textId="657ACE25" w:rsidR="00BE3B39" w:rsidRDefault="00BE3B39" w:rsidP="00BE3B39">
      <w:pPr>
        <w:pStyle w:val="3"/>
      </w:pPr>
      <w:r>
        <w:rPr>
          <w:rFonts w:hint="eastAsia"/>
        </w:rPr>
        <w:t>语法规则</w:t>
      </w:r>
    </w:p>
    <w:p w14:paraId="3343585B" w14:textId="378FE033" w:rsidR="00EB6E1C" w:rsidRDefault="00EB6E1C">
      <w:pPr>
        <w:pStyle w:val="20"/>
        <w:numPr>
          <w:ilvl w:val="0"/>
          <w:numId w:val="5"/>
        </w:numPr>
        <w:ind w:firstLineChars="0"/>
      </w:pPr>
      <w:r w:rsidRPr="00EB6E1C">
        <w:rPr>
          <w:rFonts w:hint="eastAsia"/>
        </w:rPr>
        <w:t>所有</w:t>
      </w:r>
      <w:r w:rsidRPr="00EB6E1C">
        <w:rPr>
          <w:rFonts w:hint="eastAsia"/>
        </w:rPr>
        <w:t xml:space="preserve"> XML </w:t>
      </w:r>
      <w:r w:rsidRPr="00EB6E1C">
        <w:rPr>
          <w:rFonts w:hint="eastAsia"/>
        </w:rPr>
        <w:t>元素都须有关闭标签（也就是闭合）</w:t>
      </w:r>
    </w:p>
    <w:p w14:paraId="2598CC03" w14:textId="07604B02" w:rsidR="00EB6E1C" w:rsidRDefault="00EB6E1C">
      <w:pPr>
        <w:pStyle w:val="20"/>
        <w:numPr>
          <w:ilvl w:val="0"/>
          <w:numId w:val="5"/>
        </w:numPr>
        <w:ind w:firstLineChars="0"/>
      </w:pPr>
      <w:r w:rsidRPr="00EB6E1C">
        <w:rPr>
          <w:rFonts w:hint="eastAsia"/>
        </w:rPr>
        <w:t xml:space="preserve">XML </w:t>
      </w:r>
      <w:r w:rsidRPr="00EB6E1C">
        <w:rPr>
          <w:rFonts w:hint="eastAsia"/>
        </w:rPr>
        <w:t>标签对大小写敏感</w:t>
      </w:r>
    </w:p>
    <w:p w14:paraId="142A4B32" w14:textId="26284706" w:rsidR="00EB6E1C" w:rsidRDefault="00EB6E1C">
      <w:pPr>
        <w:pStyle w:val="20"/>
        <w:numPr>
          <w:ilvl w:val="0"/>
          <w:numId w:val="5"/>
        </w:numPr>
        <w:ind w:firstLineChars="0"/>
      </w:pPr>
      <w:r w:rsidRPr="00EB6E1C">
        <w:rPr>
          <w:rFonts w:hint="eastAsia"/>
        </w:rPr>
        <w:t xml:space="preserve">XML </w:t>
      </w:r>
      <w:r w:rsidRPr="00EB6E1C">
        <w:rPr>
          <w:rFonts w:hint="eastAsia"/>
        </w:rPr>
        <w:t>必须正确地嵌套</w:t>
      </w:r>
    </w:p>
    <w:p w14:paraId="72398459" w14:textId="3AA52E9F" w:rsidR="00EB6E1C" w:rsidRDefault="00EB6E1C">
      <w:pPr>
        <w:pStyle w:val="20"/>
        <w:numPr>
          <w:ilvl w:val="0"/>
          <w:numId w:val="5"/>
        </w:numPr>
        <w:ind w:firstLineChars="0"/>
      </w:pPr>
      <w:r w:rsidRPr="00EB6E1C">
        <w:rPr>
          <w:rFonts w:hint="eastAsia"/>
        </w:rPr>
        <w:t xml:space="preserve">XML </w:t>
      </w:r>
      <w:r w:rsidRPr="00EB6E1C">
        <w:rPr>
          <w:rFonts w:hint="eastAsia"/>
        </w:rPr>
        <w:t>文档必须有根元素</w:t>
      </w:r>
    </w:p>
    <w:p w14:paraId="6DFA5357" w14:textId="496F9C58" w:rsidR="00EB6E1C" w:rsidRDefault="00EB6E1C">
      <w:pPr>
        <w:pStyle w:val="20"/>
        <w:numPr>
          <w:ilvl w:val="0"/>
          <w:numId w:val="5"/>
        </w:numPr>
        <w:ind w:firstLineChars="0"/>
      </w:pPr>
      <w:r w:rsidRPr="00EB6E1C">
        <w:rPr>
          <w:rFonts w:hint="eastAsia"/>
        </w:rPr>
        <w:lastRenderedPageBreak/>
        <w:t xml:space="preserve">XML </w:t>
      </w:r>
      <w:r w:rsidRPr="00EB6E1C">
        <w:rPr>
          <w:rFonts w:hint="eastAsia"/>
        </w:rPr>
        <w:t>的属性值须加引号</w:t>
      </w:r>
    </w:p>
    <w:p w14:paraId="59CDA83F" w14:textId="664838B6" w:rsidR="009F0902" w:rsidRDefault="009F0902">
      <w:pPr>
        <w:pStyle w:val="20"/>
        <w:numPr>
          <w:ilvl w:val="0"/>
          <w:numId w:val="5"/>
        </w:numPr>
        <w:ind w:firstLineChars="0"/>
      </w:pPr>
      <w:r w:rsidRPr="009F0902">
        <w:rPr>
          <w:rFonts w:hint="eastAsia"/>
        </w:rPr>
        <w:t>文本区域（</w:t>
      </w:r>
      <w:proofErr w:type="spellStart"/>
      <w:r w:rsidRPr="009F0902">
        <w:rPr>
          <w:rFonts w:hint="eastAsia"/>
        </w:rPr>
        <w:t>CDATA</w:t>
      </w:r>
      <w:proofErr w:type="spellEnd"/>
      <w:r w:rsidRPr="009F0902">
        <w:rPr>
          <w:rFonts w:hint="eastAsia"/>
        </w:rPr>
        <w:t xml:space="preserve"> </w:t>
      </w:r>
      <w:r w:rsidRPr="009F0902">
        <w:rPr>
          <w:rFonts w:hint="eastAsia"/>
        </w:rPr>
        <w:t>区）</w:t>
      </w:r>
      <w:r>
        <w:rPr>
          <w:rFonts w:hint="eastAsia"/>
        </w:rPr>
        <w:t>：</w:t>
      </w:r>
      <w:proofErr w:type="spellStart"/>
      <w:r w:rsidRPr="009F0902">
        <w:rPr>
          <w:rFonts w:hint="eastAsia"/>
        </w:rPr>
        <w:t>CDATA</w:t>
      </w:r>
      <w:proofErr w:type="spellEnd"/>
      <w:r w:rsidRPr="009F0902">
        <w:rPr>
          <w:rFonts w:hint="eastAsia"/>
        </w:rPr>
        <w:t xml:space="preserve"> </w:t>
      </w:r>
      <w:r w:rsidRPr="009F0902">
        <w:rPr>
          <w:rFonts w:hint="eastAsia"/>
        </w:rPr>
        <w:t>语法可以告诉</w:t>
      </w:r>
      <w:r w:rsidRPr="009F0902">
        <w:rPr>
          <w:rFonts w:hint="eastAsia"/>
        </w:rPr>
        <w:t xml:space="preserve"> xml </w:t>
      </w:r>
      <w:r w:rsidRPr="009F0902">
        <w:rPr>
          <w:rFonts w:hint="eastAsia"/>
        </w:rPr>
        <w:t>解析器，我</w:t>
      </w:r>
      <w:r w:rsidRPr="009F0902">
        <w:rPr>
          <w:rFonts w:hint="eastAsia"/>
        </w:rPr>
        <w:t xml:space="preserve"> </w:t>
      </w:r>
      <w:proofErr w:type="spellStart"/>
      <w:r w:rsidRPr="009F0902">
        <w:rPr>
          <w:rFonts w:hint="eastAsia"/>
        </w:rPr>
        <w:t>CDATA</w:t>
      </w:r>
      <w:proofErr w:type="spellEnd"/>
      <w:r w:rsidRPr="009F0902">
        <w:rPr>
          <w:rFonts w:hint="eastAsia"/>
        </w:rPr>
        <w:t xml:space="preserve"> </w:t>
      </w:r>
      <w:r w:rsidRPr="009F0902">
        <w:rPr>
          <w:rFonts w:hint="eastAsia"/>
        </w:rPr>
        <w:t>里的文本内容，只是纯文本，不需要</w:t>
      </w:r>
      <w:r w:rsidRPr="009F0902">
        <w:rPr>
          <w:rFonts w:hint="eastAsia"/>
        </w:rPr>
        <w:t xml:space="preserve"> xml </w:t>
      </w:r>
      <w:r w:rsidRPr="009F0902">
        <w:rPr>
          <w:rFonts w:hint="eastAsia"/>
        </w:rPr>
        <w:t>语法解析</w:t>
      </w:r>
      <w:r>
        <w:rPr>
          <w:rFonts w:hint="eastAsia"/>
        </w:rPr>
        <w:t>，</w:t>
      </w:r>
      <w:proofErr w:type="spellStart"/>
      <w:r w:rsidRPr="009F0902">
        <w:rPr>
          <w:rFonts w:hint="eastAsia"/>
        </w:rPr>
        <w:t>CDATA</w:t>
      </w:r>
      <w:proofErr w:type="spellEnd"/>
      <w:r w:rsidRPr="009F0902">
        <w:rPr>
          <w:rFonts w:hint="eastAsia"/>
        </w:rPr>
        <w:t xml:space="preserve"> </w:t>
      </w:r>
      <w:r w:rsidRPr="009F0902">
        <w:rPr>
          <w:rFonts w:hint="eastAsia"/>
        </w:rPr>
        <w:t>格式：</w:t>
      </w:r>
    </w:p>
    <w:p w14:paraId="7BB49DCB" w14:textId="59DA1E95" w:rsidR="009F0902" w:rsidRDefault="009F0902" w:rsidP="009F0902">
      <w:pPr>
        <w:pStyle w:val="20"/>
        <w:ind w:left="420" w:firstLineChars="0" w:firstLine="0"/>
      </w:pPr>
      <w:r w:rsidRPr="009F0902">
        <w:rPr>
          <w:rFonts w:hint="eastAsia"/>
        </w:rPr>
        <w:t>&lt;![</w:t>
      </w:r>
      <w:proofErr w:type="spellStart"/>
      <w:r w:rsidRPr="009F0902">
        <w:rPr>
          <w:rFonts w:hint="eastAsia"/>
        </w:rPr>
        <w:t>CDATA</w:t>
      </w:r>
      <w:proofErr w:type="spellEnd"/>
      <w:r w:rsidRPr="009F0902">
        <w:rPr>
          <w:rFonts w:hint="eastAsia"/>
        </w:rPr>
        <w:t xml:space="preserve">[ </w:t>
      </w:r>
      <w:r w:rsidRPr="009F0902">
        <w:rPr>
          <w:rFonts w:hint="eastAsia"/>
        </w:rPr>
        <w:t>这里可以把你输入的字符原样显示，不会解析</w:t>
      </w:r>
      <w:r w:rsidRPr="009F0902">
        <w:rPr>
          <w:rFonts w:hint="eastAsia"/>
        </w:rPr>
        <w:t xml:space="preserve"> xml ]]&gt;</w:t>
      </w:r>
    </w:p>
    <w:p w14:paraId="4E2F98F2" w14:textId="26F3CE9A" w:rsidR="00B91709" w:rsidRDefault="00B91709" w:rsidP="00B91709">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1</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w:t>
      </w:r>
      <w:r w:rsidR="009A4100">
        <w:fldChar w:fldCharType="end"/>
      </w:r>
      <w:r>
        <w:t xml:space="preserve"> </w:t>
      </w:r>
      <w:r>
        <w:rPr>
          <w:rFonts w:hint="eastAsia"/>
        </w:rPr>
        <w:t>示例</w:t>
      </w:r>
    </w:p>
    <w:tbl>
      <w:tblPr>
        <w:tblStyle w:val="ae"/>
        <w:tblW w:w="0" w:type="auto"/>
        <w:tblLook w:val="04A0" w:firstRow="1" w:lastRow="0" w:firstColumn="1" w:lastColumn="0" w:noHBand="0" w:noVBand="1"/>
      </w:tblPr>
      <w:tblGrid>
        <w:gridCol w:w="9061"/>
      </w:tblGrid>
      <w:tr w:rsidR="00B91709" w14:paraId="636FAC3D" w14:textId="77777777" w:rsidTr="00B91709">
        <w:trPr>
          <w:cnfStyle w:val="100000000000" w:firstRow="1" w:lastRow="0" w:firstColumn="0" w:lastColumn="0" w:oddVBand="0" w:evenVBand="0" w:oddHBand="0" w:evenHBand="0" w:firstRowFirstColumn="0" w:firstRowLastColumn="0" w:lastRowFirstColumn="0" w:lastRowLastColumn="0"/>
        </w:trPr>
        <w:tc>
          <w:tcPr>
            <w:tcW w:w="9061" w:type="dxa"/>
          </w:tcPr>
          <w:p w14:paraId="4760B0E9" w14:textId="7B59A3D7" w:rsidR="00B91709" w:rsidRPr="00B91709" w:rsidRDefault="00B91709" w:rsidP="00B91709">
            <w:pPr>
              <w:pStyle w:val="HTML"/>
              <w:shd w:val="clear" w:color="auto" w:fill="2B2B2B"/>
              <w:rPr>
                <w:rFonts w:ascii="JetBrains Mono" w:hAnsi="JetBrains Mono" w:hint="eastAsia"/>
                <w:color w:val="A9B7C6"/>
                <w:sz w:val="20"/>
                <w:szCs w:val="20"/>
              </w:rPr>
            </w:pPr>
            <w:r>
              <w:rPr>
                <w:rFonts w:ascii="JetBrains Mono" w:hAnsi="JetBrains Mono"/>
                <w:color w:val="E8BF6A"/>
                <w:sz w:val="20"/>
                <w:szCs w:val="20"/>
              </w:rPr>
              <w:t>&lt;?</w:t>
            </w:r>
            <w:r>
              <w:rPr>
                <w:rFonts w:ascii="JetBrains Mono" w:hAnsi="JetBrains Mono"/>
                <w:color w:val="BABABA"/>
                <w:sz w:val="20"/>
                <w:szCs w:val="20"/>
              </w:rPr>
              <w:t>xml version</w:t>
            </w:r>
            <w:r>
              <w:rPr>
                <w:rFonts w:ascii="JetBrains Mono" w:hAnsi="JetBrains Mono"/>
                <w:color w:val="6A8759"/>
                <w:sz w:val="20"/>
                <w:szCs w:val="20"/>
              </w:rPr>
              <w:t xml:space="preserve">="1.0" </w:t>
            </w:r>
            <w:r>
              <w:rPr>
                <w:rFonts w:ascii="JetBrains Mono" w:hAnsi="JetBrains Mono"/>
                <w:color w:val="BABABA"/>
                <w:sz w:val="20"/>
                <w:szCs w:val="20"/>
              </w:rPr>
              <w:t>encoding</w:t>
            </w:r>
            <w:r>
              <w:rPr>
                <w:rFonts w:ascii="JetBrains Mono" w:hAnsi="JetBrains Mono"/>
                <w:color w:val="6A8759"/>
                <w:sz w:val="20"/>
                <w:szCs w:val="20"/>
              </w:rPr>
              <w:t xml:space="preserve">="UTF-8" </w:t>
            </w:r>
            <w:r>
              <w:rPr>
                <w:rFonts w:ascii="JetBrains Mono" w:hAnsi="JetBrains Mono"/>
                <w:color w:val="E8BF6A"/>
                <w:sz w:val="20"/>
                <w:szCs w:val="20"/>
              </w:rPr>
              <w:t>?&gt;</w:t>
            </w:r>
            <w:r>
              <w:rPr>
                <w:rFonts w:ascii="JetBrains Mono" w:hAnsi="JetBrains Mono"/>
                <w:color w:val="E8BF6A"/>
                <w:sz w:val="20"/>
                <w:szCs w:val="20"/>
              </w:rPr>
              <w:br/>
            </w:r>
            <w:r>
              <w:rPr>
                <w:rFonts w:ascii="JetBrains Mono" w:hAnsi="JetBrains Mono"/>
                <w:color w:val="808080"/>
                <w:sz w:val="20"/>
                <w:szCs w:val="20"/>
              </w:rPr>
              <w:t>&lt;!--</w:t>
            </w:r>
            <w:r>
              <w:rPr>
                <w:rFonts w:ascii="JetBrains Mono" w:hAnsi="JetBrains Mono"/>
                <w:color w:val="808080"/>
                <w:sz w:val="20"/>
                <w:szCs w:val="20"/>
              </w:rPr>
              <w:br/>
              <w:t xml:space="preserve">    &lt;?xml version="1.0" encoding="UTF-8" ?&gt;</w:t>
            </w:r>
            <w:r>
              <w:rPr>
                <w:rFonts w:ascii="JetBrains Mono" w:hAnsi="JetBrains Mono"/>
                <w:color w:val="808080"/>
                <w:sz w:val="20"/>
                <w:szCs w:val="20"/>
              </w:rPr>
              <w:br/>
              <w:t xml:space="preserve">    </w:t>
            </w:r>
            <w:r>
              <w:rPr>
                <w:rFonts w:hint="eastAsia"/>
                <w:color w:val="808080"/>
                <w:sz w:val="20"/>
                <w:szCs w:val="20"/>
              </w:rPr>
              <w:t>以上内容就是</w:t>
            </w:r>
            <w:r>
              <w:rPr>
                <w:rFonts w:ascii="JetBrains Mono" w:hAnsi="JetBrains Mono"/>
                <w:color w:val="808080"/>
                <w:sz w:val="20"/>
                <w:szCs w:val="20"/>
              </w:rPr>
              <w:t>xml</w:t>
            </w:r>
            <w:r>
              <w:rPr>
                <w:rFonts w:hint="eastAsia"/>
                <w:color w:val="808080"/>
                <w:sz w:val="20"/>
                <w:szCs w:val="20"/>
              </w:rPr>
              <w:t>文件的声明</w:t>
            </w:r>
            <w:r>
              <w:rPr>
                <w:rFonts w:ascii="JetBrains Mono" w:hAnsi="JetBrains Mono"/>
                <w:color w:val="808080"/>
                <w:sz w:val="20"/>
                <w:szCs w:val="20"/>
              </w:rPr>
              <w:br/>
              <w:t xml:space="preserve">    version: </w:t>
            </w:r>
            <w:r>
              <w:rPr>
                <w:rFonts w:hint="eastAsia"/>
                <w:color w:val="808080"/>
                <w:sz w:val="20"/>
                <w:szCs w:val="20"/>
              </w:rPr>
              <w:t>表示</w:t>
            </w:r>
            <w:r>
              <w:rPr>
                <w:rFonts w:ascii="JetBrains Mono" w:hAnsi="JetBrains Mono"/>
                <w:color w:val="808080"/>
                <w:sz w:val="20"/>
                <w:szCs w:val="20"/>
              </w:rPr>
              <w:t>xml</w:t>
            </w:r>
            <w:r>
              <w:rPr>
                <w:rFonts w:hint="eastAsia"/>
                <w:color w:val="808080"/>
                <w:sz w:val="20"/>
                <w:szCs w:val="20"/>
              </w:rPr>
              <w:t>的版本</w:t>
            </w:r>
            <w:r>
              <w:rPr>
                <w:rFonts w:ascii="JetBrains Mono" w:hAnsi="JetBrains Mono"/>
                <w:color w:val="808080"/>
                <w:sz w:val="20"/>
                <w:szCs w:val="20"/>
              </w:rPr>
              <w:br/>
              <w:t xml:space="preserve">    encoding</w:t>
            </w:r>
            <w:r>
              <w:rPr>
                <w:rFonts w:hint="eastAsia"/>
                <w:color w:val="808080"/>
                <w:sz w:val="20"/>
                <w:szCs w:val="20"/>
              </w:rPr>
              <w:t>：表示</w:t>
            </w:r>
            <w:r>
              <w:rPr>
                <w:rFonts w:ascii="JetBrains Mono" w:hAnsi="JetBrains Mono"/>
                <w:color w:val="808080"/>
                <w:sz w:val="20"/>
                <w:szCs w:val="20"/>
              </w:rPr>
              <w:t>xml</w:t>
            </w:r>
            <w:r>
              <w:rPr>
                <w:rFonts w:hint="eastAsia"/>
                <w:color w:val="808080"/>
                <w:sz w:val="20"/>
                <w:szCs w:val="20"/>
              </w:rPr>
              <w:t>文件的编码</w:t>
            </w:r>
            <w:r>
              <w:rPr>
                <w:rFonts w:hint="eastAsia"/>
                <w:color w:val="808080"/>
                <w:sz w:val="20"/>
                <w:szCs w:val="20"/>
              </w:rPr>
              <w:br/>
            </w:r>
            <w:r>
              <w:rPr>
                <w:rFonts w:ascii="JetBrains Mono" w:hAnsi="JetBrains Mono"/>
                <w:color w:val="808080"/>
                <w:sz w:val="20"/>
                <w:szCs w:val="20"/>
              </w:rPr>
              <w:t>--&gt;</w:t>
            </w:r>
            <w:r>
              <w:rPr>
                <w:rFonts w:ascii="JetBrains Mono" w:hAnsi="JetBrains Mono"/>
                <w:color w:val="808080"/>
                <w:sz w:val="20"/>
                <w:szCs w:val="20"/>
              </w:rPr>
              <w:br/>
            </w:r>
            <w:r>
              <w:rPr>
                <w:rFonts w:ascii="JetBrains Mono" w:hAnsi="JetBrains Mono"/>
                <w:color w:val="E8BF6A"/>
                <w:sz w:val="20"/>
                <w:szCs w:val="20"/>
              </w:rPr>
              <w:t>&lt;books&gt;</w:t>
            </w:r>
            <w:r>
              <w:rPr>
                <w:rFonts w:ascii="JetBrains Mono" w:hAnsi="JetBrains Mono"/>
                <w:color w:val="808080"/>
                <w:sz w:val="20"/>
                <w:szCs w:val="20"/>
              </w:rPr>
              <w:t xml:space="preserve">&lt;!-- </w:t>
            </w:r>
            <w:r>
              <w:rPr>
                <w:rFonts w:hint="eastAsia"/>
                <w:color w:val="808080"/>
                <w:sz w:val="20"/>
                <w:szCs w:val="20"/>
              </w:rPr>
              <w:t>使用</w:t>
            </w:r>
            <w:r>
              <w:rPr>
                <w:rFonts w:ascii="JetBrains Mono" w:hAnsi="JetBrains Mono"/>
                <w:color w:val="808080"/>
                <w:sz w:val="20"/>
                <w:szCs w:val="20"/>
              </w:rPr>
              <w:t>books</w:t>
            </w:r>
            <w:r>
              <w:rPr>
                <w:rFonts w:hint="eastAsia"/>
                <w:color w:val="808080"/>
                <w:sz w:val="20"/>
                <w:szCs w:val="20"/>
              </w:rPr>
              <w:t xml:space="preserve">标签来包裹多个图书信息 </w:t>
            </w:r>
            <w:r>
              <w:rPr>
                <w:rFonts w:ascii="JetBrains Mono" w:hAnsi="JetBrains Mono"/>
                <w:color w:val="808080"/>
                <w:sz w:val="20"/>
                <w:szCs w:val="20"/>
              </w:rPr>
              <w:t>--&gt;</w:t>
            </w:r>
            <w:r>
              <w:rPr>
                <w:rFonts w:ascii="JetBrains Mono" w:hAnsi="JetBrains Mono"/>
                <w:color w:val="808080"/>
                <w:sz w:val="20"/>
                <w:szCs w:val="20"/>
              </w:rPr>
              <w:br/>
              <w:t xml:space="preserve">    </w:t>
            </w:r>
            <w:r>
              <w:rPr>
                <w:rFonts w:ascii="JetBrains Mono" w:hAnsi="JetBrains Mono"/>
                <w:color w:val="E8BF6A"/>
                <w:sz w:val="20"/>
                <w:szCs w:val="20"/>
              </w:rPr>
              <w:t xml:space="preserve">&lt;book </w:t>
            </w:r>
            <w:proofErr w:type="spellStart"/>
            <w:r>
              <w:rPr>
                <w:rFonts w:ascii="JetBrains Mono" w:hAnsi="JetBrains Mono"/>
                <w:color w:val="BABABA"/>
                <w:sz w:val="20"/>
                <w:szCs w:val="20"/>
              </w:rPr>
              <w:t>sn</w:t>
            </w:r>
            <w:proofErr w:type="spellEnd"/>
            <w:r>
              <w:rPr>
                <w:rFonts w:ascii="JetBrains Mono" w:hAnsi="JetBrains Mono"/>
                <w:color w:val="6A8759"/>
                <w:sz w:val="20"/>
                <w:szCs w:val="20"/>
              </w:rPr>
              <w:t>="SN1234132"</w:t>
            </w:r>
            <w:r>
              <w:rPr>
                <w:rFonts w:ascii="JetBrains Mono" w:hAnsi="JetBrains Mono"/>
                <w:color w:val="E8BF6A"/>
                <w:sz w:val="20"/>
                <w:szCs w:val="20"/>
              </w:rPr>
              <w:t xml:space="preserve">&gt; </w:t>
            </w:r>
            <w:r>
              <w:rPr>
                <w:rFonts w:ascii="JetBrains Mono" w:hAnsi="JetBrains Mono"/>
                <w:color w:val="808080"/>
                <w:sz w:val="20"/>
                <w:szCs w:val="20"/>
              </w:rPr>
              <w:t xml:space="preserve">&lt;!-- </w:t>
            </w:r>
            <w:r>
              <w:rPr>
                <w:rFonts w:hint="eastAsia"/>
                <w:color w:val="808080"/>
                <w:sz w:val="20"/>
                <w:szCs w:val="20"/>
              </w:rPr>
              <w:t>一个</w:t>
            </w:r>
            <w:r>
              <w:rPr>
                <w:rFonts w:ascii="JetBrains Mono" w:hAnsi="JetBrains Mono"/>
                <w:color w:val="808080"/>
                <w:sz w:val="20"/>
                <w:szCs w:val="20"/>
              </w:rPr>
              <w:t>book</w:t>
            </w:r>
            <w:r>
              <w:rPr>
                <w:rFonts w:hint="eastAsia"/>
                <w:color w:val="808080"/>
                <w:sz w:val="20"/>
                <w:szCs w:val="20"/>
              </w:rPr>
              <w:t>标签表示一本图书</w:t>
            </w:r>
            <w:r>
              <w:rPr>
                <w:rFonts w:ascii="JetBrains Mono" w:hAnsi="JetBrains Mono"/>
                <w:color w:val="808080"/>
                <w:sz w:val="20"/>
                <w:szCs w:val="20"/>
              </w:rPr>
              <w:t xml:space="preserve"> </w:t>
            </w:r>
            <w:proofErr w:type="spellStart"/>
            <w:r>
              <w:rPr>
                <w:rFonts w:ascii="JetBrains Mono" w:hAnsi="JetBrains Mono"/>
                <w:color w:val="808080"/>
                <w:sz w:val="20"/>
                <w:szCs w:val="20"/>
              </w:rPr>
              <w:t>sn</w:t>
            </w:r>
            <w:proofErr w:type="spellEnd"/>
            <w:r>
              <w:rPr>
                <w:rFonts w:hint="eastAsia"/>
                <w:color w:val="808080"/>
                <w:sz w:val="20"/>
                <w:szCs w:val="20"/>
              </w:rPr>
              <w:t xml:space="preserve">属性表示图书序列号 </w:t>
            </w:r>
            <w:r>
              <w:rPr>
                <w:rFonts w:ascii="JetBrains Mono" w:hAnsi="JetBrains Mono"/>
                <w:color w:val="808080"/>
                <w:sz w:val="20"/>
                <w:szCs w:val="20"/>
              </w:rPr>
              <w:t>--&gt;</w:t>
            </w:r>
            <w:r>
              <w:rPr>
                <w:rFonts w:ascii="JetBrains Mono" w:hAnsi="JetBrains Mono"/>
                <w:color w:val="808080"/>
                <w:sz w:val="20"/>
                <w:szCs w:val="20"/>
              </w:rPr>
              <w:br/>
              <w:t xml:space="preserve">        </w:t>
            </w:r>
            <w:r>
              <w:rPr>
                <w:rFonts w:ascii="JetBrains Mono" w:hAnsi="JetBrains Mono"/>
                <w:color w:val="E8BF6A"/>
                <w:sz w:val="20"/>
                <w:szCs w:val="20"/>
              </w:rPr>
              <w:t>&lt;name&gt;</w:t>
            </w:r>
            <w:r>
              <w:rPr>
                <w:rFonts w:hint="eastAsia"/>
                <w:color w:val="A9B7C6"/>
                <w:sz w:val="20"/>
                <w:szCs w:val="20"/>
              </w:rPr>
              <w:t>活着</w:t>
            </w:r>
            <w:r>
              <w:rPr>
                <w:rFonts w:ascii="JetBrains Mono" w:hAnsi="JetBrains Mono"/>
                <w:color w:val="E8BF6A"/>
                <w:sz w:val="20"/>
                <w:szCs w:val="20"/>
              </w:rPr>
              <w:t xml:space="preserve">&lt;/name&gt; </w:t>
            </w:r>
            <w:r>
              <w:rPr>
                <w:rFonts w:ascii="JetBrains Mono" w:hAnsi="JetBrains Mono"/>
                <w:color w:val="808080"/>
                <w:sz w:val="20"/>
                <w:szCs w:val="20"/>
              </w:rPr>
              <w:t>&lt;!-- name</w:t>
            </w:r>
            <w:r>
              <w:rPr>
                <w:rFonts w:hint="eastAsia"/>
                <w:color w:val="808080"/>
                <w:sz w:val="20"/>
                <w:szCs w:val="20"/>
              </w:rPr>
              <w:t xml:space="preserve">标签表示书名 </w:t>
            </w:r>
            <w:r>
              <w:rPr>
                <w:rFonts w:ascii="JetBrains Mono" w:hAnsi="JetBrains Mono"/>
                <w:color w:val="808080"/>
                <w:sz w:val="20"/>
                <w:szCs w:val="20"/>
              </w:rPr>
              <w:t>--&gt;</w:t>
            </w:r>
            <w:r>
              <w:rPr>
                <w:rFonts w:ascii="JetBrains Mono" w:hAnsi="JetBrains Mono"/>
                <w:color w:val="808080"/>
                <w:sz w:val="20"/>
                <w:szCs w:val="20"/>
              </w:rPr>
              <w:br/>
              <w:t xml:space="preserve">        </w:t>
            </w:r>
            <w:r>
              <w:rPr>
                <w:rFonts w:ascii="JetBrains Mono" w:hAnsi="JetBrains Mono"/>
                <w:color w:val="E8BF6A"/>
                <w:sz w:val="20"/>
                <w:szCs w:val="20"/>
              </w:rPr>
              <w:t>&lt;author&gt;</w:t>
            </w:r>
            <w:r>
              <w:rPr>
                <w:rFonts w:hint="eastAsia"/>
                <w:color w:val="A9B7C6"/>
                <w:sz w:val="20"/>
                <w:szCs w:val="20"/>
              </w:rPr>
              <w:t>余华</w:t>
            </w:r>
            <w:r>
              <w:rPr>
                <w:rFonts w:ascii="JetBrains Mono" w:hAnsi="JetBrains Mono"/>
                <w:color w:val="E8BF6A"/>
                <w:sz w:val="20"/>
                <w:szCs w:val="20"/>
              </w:rPr>
              <w:t xml:space="preserve">&lt;/author&gt; </w:t>
            </w:r>
            <w:r>
              <w:rPr>
                <w:rFonts w:ascii="JetBrains Mono" w:hAnsi="JetBrains Mono"/>
                <w:color w:val="808080"/>
                <w:sz w:val="20"/>
                <w:szCs w:val="20"/>
              </w:rPr>
              <w:t>&lt;!-- author</w:t>
            </w:r>
            <w:r>
              <w:rPr>
                <w:rFonts w:hint="eastAsia"/>
                <w:color w:val="808080"/>
                <w:sz w:val="20"/>
                <w:szCs w:val="20"/>
              </w:rPr>
              <w:t xml:space="preserve">标签表示作者 </w:t>
            </w:r>
            <w:r>
              <w:rPr>
                <w:rFonts w:ascii="JetBrains Mono" w:hAnsi="JetBrains Mono"/>
                <w:color w:val="808080"/>
                <w:sz w:val="20"/>
                <w:szCs w:val="20"/>
              </w:rPr>
              <w:t>--&gt;</w:t>
            </w:r>
            <w:r>
              <w:rPr>
                <w:rFonts w:ascii="JetBrains Mono" w:hAnsi="JetBrains Mono"/>
                <w:color w:val="808080"/>
                <w:sz w:val="20"/>
                <w:szCs w:val="20"/>
              </w:rPr>
              <w:br/>
              <w:t xml:space="preserve">        </w:t>
            </w:r>
            <w:r>
              <w:rPr>
                <w:rFonts w:ascii="JetBrains Mono" w:hAnsi="JetBrains Mono"/>
                <w:color w:val="E8BF6A"/>
                <w:sz w:val="20"/>
                <w:szCs w:val="20"/>
              </w:rPr>
              <w:t>&lt;price&gt;</w:t>
            </w:r>
            <w:r>
              <w:rPr>
                <w:rFonts w:ascii="JetBrains Mono" w:hAnsi="JetBrains Mono"/>
                <w:color w:val="A9B7C6"/>
                <w:sz w:val="20"/>
                <w:szCs w:val="20"/>
              </w:rPr>
              <w:t>19.9</w:t>
            </w:r>
            <w:r>
              <w:rPr>
                <w:rFonts w:ascii="JetBrains Mono" w:hAnsi="JetBrains Mono"/>
                <w:color w:val="E8BF6A"/>
                <w:sz w:val="20"/>
                <w:szCs w:val="20"/>
              </w:rPr>
              <w:t xml:space="preserve">&lt;/price&gt; </w:t>
            </w:r>
            <w:r>
              <w:rPr>
                <w:rFonts w:ascii="JetBrains Mono" w:hAnsi="JetBrains Mono"/>
                <w:color w:val="808080"/>
                <w:sz w:val="20"/>
                <w:szCs w:val="20"/>
              </w:rPr>
              <w:t>&lt;!-- price</w:t>
            </w:r>
            <w:r>
              <w:rPr>
                <w:rFonts w:hint="eastAsia"/>
                <w:color w:val="808080"/>
                <w:sz w:val="20"/>
                <w:szCs w:val="20"/>
              </w:rPr>
              <w:t xml:space="preserve">标签表示价格 </w:t>
            </w:r>
            <w:r>
              <w:rPr>
                <w:rFonts w:ascii="JetBrains Mono" w:hAnsi="JetBrains Mono"/>
                <w:color w:val="808080"/>
                <w:sz w:val="20"/>
                <w:szCs w:val="20"/>
              </w:rPr>
              <w:t>--&gt;</w:t>
            </w:r>
            <w:r>
              <w:rPr>
                <w:rFonts w:ascii="JetBrains Mono" w:hAnsi="JetBrains Mono"/>
                <w:color w:val="808080"/>
                <w:sz w:val="20"/>
                <w:szCs w:val="20"/>
              </w:rPr>
              <w:br/>
              <w:t xml:space="preserve">    </w:t>
            </w:r>
            <w:r>
              <w:rPr>
                <w:rFonts w:ascii="JetBrains Mono" w:hAnsi="JetBrains Mono"/>
                <w:color w:val="E8BF6A"/>
                <w:sz w:val="20"/>
                <w:szCs w:val="20"/>
              </w:rPr>
              <w:t>&lt;/book&gt;</w:t>
            </w:r>
            <w:r>
              <w:rPr>
                <w:rFonts w:ascii="JetBrains Mono" w:hAnsi="JetBrains Mono"/>
                <w:color w:val="E8BF6A"/>
                <w:sz w:val="20"/>
                <w:szCs w:val="20"/>
              </w:rPr>
              <w:br/>
              <w:t xml:space="preserve">    &lt;book </w:t>
            </w:r>
            <w:proofErr w:type="spellStart"/>
            <w:r>
              <w:rPr>
                <w:rFonts w:ascii="JetBrains Mono" w:hAnsi="JetBrains Mono"/>
                <w:color w:val="BABABA"/>
                <w:sz w:val="20"/>
                <w:szCs w:val="20"/>
              </w:rPr>
              <w:t>sn</w:t>
            </w:r>
            <w:proofErr w:type="spellEnd"/>
            <w:r>
              <w:rPr>
                <w:rFonts w:ascii="JetBrains Mono" w:hAnsi="JetBrains Mono"/>
                <w:color w:val="6A8759"/>
                <w:sz w:val="20"/>
                <w:szCs w:val="20"/>
              </w:rPr>
              <w:t xml:space="preserve">="SN4313213" </w:t>
            </w:r>
            <w:r>
              <w:rPr>
                <w:rFonts w:ascii="JetBrains Mono" w:hAnsi="JetBrains Mono"/>
                <w:color w:val="BABABA"/>
                <w:sz w:val="20"/>
                <w:szCs w:val="20"/>
              </w:rPr>
              <w:t>name</w:t>
            </w:r>
            <w:r>
              <w:rPr>
                <w:rFonts w:ascii="JetBrains Mono" w:hAnsi="JetBrains Mono"/>
                <w:color w:val="6A8759"/>
                <w:sz w:val="20"/>
                <w:szCs w:val="20"/>
              </w:rPr>
              <w:t>="</w:t>
            </w:r>
            <w:r>
              <w:rPr>
                <w:rFonts w:hint="eastAsia"/>
                <w:color w:val="6A8759"/>
                <w:sz w:val="20"/>
                <w:szCs w:val="20"/>
              </w:rPr>
              <w:t>百年孤独</w:t>
            </w:r>
            <w:r>
              <w:rPr>
                <w:rFonts w:ascii="JetBrains Mono" w:hAnsi="JetBrains Mono"/>
                <w:color w:val="6A8759"/>
                <w:sz w:val="20"/>
                <w:szCs w:val="20"/>
              </w:rPr>
              <w:t xml:space="preserve">" </w:t>
            </w:r>
            <w:r>
              <w:rPr>
                <w:rFonts w:ascii="JetBrains Mono" w:hAnsi="JetBrains Mono"/>
                <w:color w:val="BABABA"/>
                <w:sz w:val="20"/>
                <w:szCs w:val="20"/>
              </w:rPr>
              <w:t>author</w:t>
            </w:r>
            <w:r>
              <w:rPr>
                <w:rFonts w:ascii="JetBrains Mono" w:hAnsi="JetBrains Mono"/>
                <w:color w:val="6A8759"/>
                <w:sz w:val="20"/>
                <w:szCs w:val="20"/>
              </w:rPr>
              <w:t>="</w:t>
            </w:r>
            <w:r>
              <w:rPr>
                <w:rFonts w:hint="eastAsia"/>
                <w:color w:val="6A8759"/>
                <w:sz w:val="20"/>
                <w:szCs w:val="20"/>
              </w:rPr>
              <w:t>未知</w:t>
            </w:r>
            <w:r>
              <w:rPr>
                <w:rFonts w:ascii="JetBrains Mono" w:hAnsi="JetBrains Mono"/>
                <w:color w:val="6A8759"/>
                <w:sz w:val="20"/>
                <w:szCs w:val="20"/>
              </w:rPr>
              <w:t xml:space="preserve">" </w:t>
            </w:r>
            <w:r>
              <w:rPr>
                <w:rFonts w:ascii="JetBrains Mono" w:hAnsi="JetBrains Mono"/>
                <w:color w:val="BABABA"/>
                <w:sz w:val="20"/>
                <w:szCs w:val="20"/>
              </w:rPr>
              <w:t>price</w:t>
            </w:r>
            <w:r>
              <w:rPr>
                <w:rFonts w:ascii="JetBrains Mono" w:hAnsi="JetBrains Mono"/>
                <w:color w:val="6A8759"/>
                <w:sz w:val="20"/>
                <w:szCs w:val="20"/>
              </w:rPr>
              <w:t>="29.9"</w:t>
            </w:r>
            <w:r>
              <w:rPr>
                <w:rFonts w:ascii="JetBrains Mono" w:hAnsi="JetBrains Mono"/>
                <w:color w:val="E8BF6A"/>
                <w:sz w:val="20"/>
                <w:szCs w:val="20"/>
              </w:rPr>
              <w:t>&gt;&lt;/book&gt;</w:t>
            </w:r>
            <w:r>
              <w:rPr>
                <w:rFonts w:ascii="JetBrains Mono" w:hAnsi="JetBrains Mono"/>
                <w:color w:val="E8BF6A"/>
                <w:sz w:val="20"/>
                <w:szCs w:val="20"/>
              </w:rPr>
              <w:br/>
              <w:t xml:space="preserve">    &lt;book&gt;</w:t>
            </w:r>
            <w:r>
              <w:rPr>
                <w:rFonts w:ascii="JetBrains Mono" w:hAnsi="JetBrains Mono"/>
                <w:color w:val="E8BF6A"/>
                <w:sz w:val="20"/>
                <w:szCs w:val="20"/>
              </w:rPr>
              <w:br/>
              <w:t xml:space="preserve">        &lt;name&gt;</w:t>
            </w:r>
            <w:r>
              <w:rPr>
                <w:rFonts w:hint="eastAsia"/>
                <w:color w:val="A9B7C6"/>
                <w:sz w:val="20"/>
                <w:szCs w:val="20"/>
              </w:rPr>
              <w:t>傲慢与偏见</w:t>
            </w:r>
            <w:r>
              <w:rPr>
                <w:rFonts w:ascii="JetBrains Mono" w:hAnsi="JetBrains Mono"/>
                <w:color w:val="E8BF6A"/>
                <w:sz w:val="20"/>
                <w:szCs w:val="20"/>
              </w:rPr>
              <w:t>&lt;/name&gt;</w:t>
            </w:r>
            <w:r>
              <w:rPr>
                <w:rFonts w:ascii="JetBrains Mono" w:hAnsi="JetBrains Mono"/>
                <w:color w:val="E8BF6A"/>
                <w:sz w:val="20"/>
                <w:szCs w:val="20"/>
              </w:rPr>
              <w:br/>
              <w:t xml:space="preserve">        &lt;author&gt;</w:t>
            </w:r>
            <w:r>
              <w:rPr>
                <w:rFonts w:hint="eastAsia"/>
                <w:color w:val="A9B7C6"/>
                <w:sz w:val="20"/>
                <w:szCs w:val="20"/>
              </w:rPr>
              <w:t>未知</w:t>
            </w:r>
            <w:r>
              <w:rPr>
                <w:rFonts w:ascii="JetBrains Mono" w:hAnsi="JetBrains Mono"/>
                <w:color w:val="E8BF6A"/>
                <w:sz w:val="20"/>
                <w:szCs w:val="20"/>
              </w:rPr>
              <w:t>&lt;/author&gt;</w:t>
            </w:r>
            <w:r>
              <w:rPr>
                <w:rFonts w:ascii="JetBrains Mono" w:hAnsi="JetBrains Mono"/>
                <w:color w:val="E8BF6A"/>
                <w:sz w:val="20"/>
                <w:szCs w:val="20"/>
              </w:rPr>
              <w:br/>
              <w:t xml:space="preserve">        &lt;price&gt;</w:t>
            </w:r>
            <w:r>
              <w:rPr>
                <w:rFonts w:ascii="JetBrains Mono" w:hAnsi="JetBrains Mono"/>
                <w:color w:val="A9B7C6"/>
                <w:sz w:val="20"/>
                <w:szCs w:val="20"/>
              </w:rPr>
              <w:t>29.9</w:t>
            </w:r>
            <w:r>
              <w:rPr>
                <w:rFonts w:ascii="JetBrains Mono" w:hAnsi="JetBrains Mono"/>
                <w:color w:val="E8BF6A"/>
                <w:sz w:val="20"/>
                <w:szCs w:val="20"/>
              </w:rPr>
              <w:t>&lt;/price&gt;</w:t>
            </w:r>
            <w:r>
              <w:rPr>
                <w:rFonts w:ascii="JetBrains Mono" w:hAnsi="JetBrains Mono"/>
                <w:color w:val="E8BF6A"/>
                <w:sz w:val="20"/>
                <w:szCs w:val="20"/>
              </w:rPr>
              <w:br/>
              <w:t xml:space="preserve">        &lt;desc&gt;</w:t>
            </w:r>
            <w:r>
              <w:rPr>
                <w:rFonts w:ascii="JetBrains Mono" w:hAnsi="JetBrains Mono"/>
                <w:color w:val="E8BF6A"/>
                <w:sz w:val="20"/>
                <w:szCs w:val="20"/>
              </w:rPr>
              <w:br/>
              <w:t xml:space="preserve">            </w:t>
            </w:r>
            <w:r>
              <w:rPr>
                <w:rFonts w:ascii="JetBrains Mono" w:hAnsi="JetBrains Mono"/>
                <w:color w:val="A9B7C6"/>
                <w:sz w:val="20"/>
                <w:szCs w:val="20"/>
              </w:rPr>
              <w:t>&lt;![</w:t>
            </w:r>
            <w:proofErr w:type="spellStart"/>
            <w:r>
              <w:rPr>
                <w:rFonts w:ascii="JetBrains Mono" w:hAnsi="JetBrains Mono"/>
                <w:color w:val="A9B7C6"/>
                <w:sz w:val="20"/>
                <w:szCs w:val="20"/>
              </w:rPr>
              <w:t>CDATA</w:t>
            </w:r>
            <w:proofErr w:type="spellEnd"/>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A9B7C6"/>
                <w:sz w:val="20"/>
                <w:szCs w:val="20"/>
              </w:rPr>
              <w:t>呵呵哈哈哈</w:t>
            </w:r>
            <w:r>
              <w:rPr>
                <w:rFonts w:hint="eastAsia"/>
                <w:color w:val="A9B7C6"/>
                <w:sz w:val="20"/>
                <w:szCs w:val="20"/>
              </w:rPr>
              <w:br/>
              <w:t xml:space="preserve">            </w:t>
            </w:r>
            <w:r>
              <w:rPr>
                <w:rFonts w:ascii="JetBrains Mono" w:hAnsi="JetBrains Mono"/>
                <w:color w:val="A9B7C6"/>
                <w:sz w:val="20"/>
                <w:szCs w:val="20"/>
              </w:rPr>
              <w:t>]]&gt;</w:t>
            </w:r>
            <w:r>
              <w:rPr>
                <w:rFonts w:ascii="JetBrains Mono" w:hAnsi="JetBrains Mono"/>
                <w:color w:val="A9B7C6"/>
                <w:sz w:val="20"/>
                <w:szCs w:val="20"/>
              </w:rPr>
              <w:br/>
              <w:t xml:space="preserve">        </w:t>
            </w:r>
            <w:r>
              <w:rPr>
                <w:rFonts w:ascii="JetBrains Mono" w:hAnsi="JetBrains Mono"/>
                <w:color w:val="E8BF6A"/>
                <w:sz w:val="20"/>
                <w:szCs w:val="20"/>
              </w:rPr>
              <w:t>&lt;/desc&gt;</w:t>
            </w:r>
            <w:r>
              <w:rPr>
                <w:rFonts w:ascii="JetBrains Mono" w:hAnsi="JetBrains Mono"/>
                <w:color w:val="E8BF6A"/>
                <w:sz w:val="20"/>
                <w:szCs w:val="20"/>
              </w:rPr>
              <w:br/>
              <w:t xml:space="preserve">    &lt;/book&gt;</w:t>
            </w:r>
            <w:r>
              <w:rPr>
                <w:rFonts w:ascii="JetBrains Mono" w:hAnsi="JetBrains Mono"/>
                <w:color w:val="E8BF6A"/>
                <w:sz w:val="20"/>
                <w:szCs w:val="20"/>
              </w:rPr>
              <w:br/>
              <w:t>&lt;/books&gt;</w:t>
            </w:r>
          </w:p>
        </w:tc>
      </w:tr>
    </w:tbl>
    <w:p w14:paraId="1FD41F96" w14:textId="4240911D" w:rsidR="00B91709" w:rsidRDefault="00F47D47" w:rsidP="00F47D47">
      <w:pPr>
        <w:pStyle w:val="2"/>
        <w:spacing w:before="120" w:after="120"/>
      </w:pPr>
      <w:r>
        <w:rPr>
          <w:rFonts w:hint="eastAsia"/>
        </w:rPr>
        <w:t>XML</w:t>
      </w:r>
      <w:r>
        <w:rPr>
          <w:rFonts w:hint="eastAsia"/>
        </w:rPr>
        <w:t>解析技术介绍</w:t>
      </w:r>
    </w:p>
    <w:p w14:paraId="420BE5E5" w14:textId="73C426D1" w:rsidR="00EF5C57" w:rsidRDefault="00EF5C57" w:rsidP="00EF5C57">
      <w:pPr>
        <w:pStyle w:val="20"/>
        <w:ind w:firstLine="480"/>
      </w:pPr>
      <w:r w:rsidRPr="00EF5C57">
        <w:rPr>
          <w:rFonts w:hint="eastAsia"/>
        </w:rPr>
        <w:t>早期</w:t>
      </w:r>
      <w:r w:rsidRPr="00EF5C57">
        <w:rPr>
          <w:rFonts w:hint="eastAsia"/>
        </w:rPr>
        <w:t xml:space="preserve"> </w:t>
      </w:r>
      <w:proofErr w:type="spellStart"/>
      <w:r w:rsidRPr="00EF5C57">
        <w:rPr>
          <w:rFonts w:hint="eastAsia"/>
        </w:rPr>
        <w:t>JDK</w:t>
      </w:r>
      <w:proofErr w:type="spellEnd"/>
      <w:r w:rsidRPr="00EF5C57">
        <w:rPr>
          <w:rFonts w:hint="eastAsia"/>
        </w:rPr>
        <w:t xml:space="preserve"> </w:t>
      </w:r>
      <w:r w:rsidRPr="00EF5C57">
        <w:rPr>
          <w:rFonts w:hint="eastAsia"/>
        </w:rPr>
        <w:t>为我们提供了两种</w:t>
      </w:r>
      <w:r w:rsidRPr="00EF5C57">
        <w:rPr>
          <w:rFonts w:hint="eastAsia"/>
        </w:rPr>
        <w:t xml:space="preserve"> xml </w:t>
      </w:r>
      <w:r w:rsidRPr="00EF5C57">
        <w:rPr>
          <w:rFonts w:hint="eastAsia"/>
        </w:rPr>
        <w:t>解析技术</w:t>
      </w:r>
      <w:r w:rsidRPr="00EF5C57">
        <w:rPr>
          <w:rFonts w:hint="eastAsia"/>
        </w:rPr>
        <w:t xml:space="preserve"> DOM </w:t>
      </w:r>
      <w:r w:rsidRPr="00EF5C57">
        <w:rPr>
          <w:rFonts w:hint="eastAsia"/>
        </w:rPr>
        <w:t>和</w:t>
      </w:r>
      <w:r w:rsidRPr="00EF5C57">
        <w:rPr>
          <w:rFonts w:hint="eastAsia"/>
        </w:rPr>
        <w:t xml:space="preserve"> Sax </w:t>
      </w:r>
      <w:r w:rsidRPr="00EF5C57">
        <w:rPr>
          <w:rFonts w:hint="eastAsia"/>
        </w:rPr>
        <w:t>简介（已经过时，但我们需要知道这两种技术）</w:t>
      </w:r>
    </w:p>
    <w:p w14:paraId="471208E6" w14:textId="2469E736" w:rsidR="00EF5C57" w:rsidRDefault="00EF5C57" w:rsidP="00EF5C57">
      <w:pPr>
        <w:pStyle w:val="20"/>
        <w:ind w:firstLine="480"/>
      </w:pPr>
      <w:proofErr w:type="spellStart"/>
      <w:r w:rsidRPr="00EF5C57">
        <w:rPr>
          <w:rFonts w:hint="eastAsia"/>
        </w:rPr>
        <w:t>dom</w:t>
      </w:r>
      <w:proofErr w:type="spellEnd"/>
      <w:r w:rsidRPr="00EF5C57">
        <w:rPr>
          <w:rFonts w:hint="eastAsia"/>
        </w:rPr>
        <w:t xml:space="preserve"> </w:t>
      </w:r>
      <w:r w:rsidRPr="00EF5C57">
        <w:rPr>
          <w:rFonts w:hint="eastAsia"/>
        </w:rPr>
        <w:t>解析技术是</w:t>
      </w:r>
      <w:r w:rsidRPr="00EF5C57">
        <w:rPr>
          <w:rFonts w:hint="eastAsia"/>
        </w:rPr>
        <w:t xml:space="preserve"> W3C </w:t>
      </w:r>
      <w:r w:rsidRPr="00EF5C57">
        <w:rPr>
          <w:rFonts w:hint="eastAsia"/>
        </w:rPr>
        <w:t>组织制定的，而所有的编程语言都对这个解析技术使用了自己语言的特点进行实现。</w:t>
      </w:r>
      <w:r w:rsidRPr="00EF5C57">
        <w:rPr>
          <w:rFonts w:hint="eastAsia"/>
        </w:rPr>
        <w:t xml:space="preserve"> Java </w:t>
      </w:r>
      <w:r w:rsidRPr="00EF5C57">
        <w:rPr>
          <w:rFonts w:hint="eastAsia"/>
        </w:rPr>
        <w:t>对</w:t>
      </w:r>
      <w:r w:rsidRPr="00EF5C57">
        <w:rPr>
          <w:rFonts w:hint="eastAsia"/>
        </w:rPr>
        <w:t xml:space="preserve"> </w:t>
      </w:r>
      <w:proofErr w:type="spellStart"/>
      <w:r w:rsidRPr="00EF5C57">
        <w:rPr>
          <w:rFonts w:hint="eastAsia"/>
        </w:rPr>
        <w:t>dom</w:t>
      </w:r>
      <w:proofErr w:type="spellEnd"/>
      <w:r w:rsidRPr="00EF5C57">
        <w:rPr>
          <w:rFonts w:hint="eastAsia"/>
        </w:rPr>
        <w:t xml:space="preserve"> </w:t>
      </w:r>
      <w:r w:rsidRPr="00EF5C57">
        <w:rPr>
          <w:rFonts w:hint="eastAsia"/>
        </w:rPr>
        <w:t>技术解析标记也做了实现。</w:t>
      </w:r>
    </w:p>
    <w:p w14:paraId="0DD7CFF2" w14:textId="14509B8D" w:rsidR="00EF5C57" w:rsidRDefault="00EF5C57" w:rsidP="00EF5C57">
      <w:pPr>
        <w:pStyle w:val="20"/>
        <w:ind w:firstLine="480"/>
      </w:pPr>
      <w:r w:rsidRPr="00EF5C57">
        <w:rPr>
          <w:rFonts w:hint="eastAsia"/>
        </w:rPr>
        <w:t xml:space="preserve">sun </w:t>
      </w:r>
      <w:r w:rsidRPr="00EF5C57">
        <w:rPr>
          <w:rFonts w:hint="eastAsia"/>
        </w:rPr>
        <w:t>公司在</w:t>
      </w:r>
      <w:r w:rsidRPr="00EF5C57">
        <w:rPr>
          <w:rFonts w:hint="eastAsia"/>
        </w:rPr>
        <w:t xml:space="preserve"> JDK5 </w:t>
      </w:r>
      <w:r w:rsidRPr="00EF5C57">
        <w:rPr>
          <w:rFonts w:hint="eastAsia"/>
        </w:rPr>
        <w:t>版本对</w:t>
      </w:r>
      <w:r w:rsidRPr="00EF5C57">
        <w:rPr>
          <w:rFonts w:hint="eastAsia"/>
        </w:rPr>
        <w:t xml:space="preserve"> </w:t>
      </w:r>
      <w:proofErr w:type="spellStart"/>
      <w:r w:rsidRPr="00EF5C57">
        <w:rPr>
          <w:rFonts w:hint="eastAsia"/>
        </w:rPr>
        <w:t>dom</w:t>
      </w:r>
      <w:proofErr w:type="spellEnd"/>
      <w:r w:rsidRPr="00EF5C57">
        <w:rPr>
          <w:rFonts w:hint="eastAsia"/>
        </w:rPr>
        <w:t xml:space="preserve"> </w:t>
      </w:r>
      <w:r w:rsidRPr="00EF5C57">
        <w:rPr>
          <w:rFonts w:hint="eastAsia"/>
        </w:rPr>
        <w:t>解析技术进行升级：</w:t>
      </w:r>
      <w:r w:rsidRPr="00EF5C57">
        <w:rPr>
          <w:rFonts w:hint="eastAsia"/>
        </w:rPr>
        <w:t>SAX</w:t>
      </w:r>
      <w:r w:rsidRPr="00EF5C57">
        <w:rPr>
          <w:rFonts w:hint="eastAsia"/>
        </w:rPr>
        <w:t>（</w:t>
      </w:r>
      <w:r w:rsidRPr="00EF5C57">
        <w:rPr>
          <w:rFonts w:hint="eastAsia"/>
        </w:rPr>
        <w:t xml:space="preserve"> Simple API for XML </w:t>
      </w:r>
      <w:r w:rsidRPr="00EF5C57">
        <w:rPr>
          <w:rFonts w:hint="eastAsia"/>
        </w:rPr>
        <w:t>）</w:t>
      </w:r>
      <w:r w:rsidRPr="00EF5C57">
        <w:rPr>
          <w:rFonts w:hint="eastAsia"/>
        </w:rPr>
        <w:t xml:space="preserve"> SAX </w:t>
      </w:r>
      <w:r w:rsidRPr="00EF5C57">
        <w:rPr>
          <w:rFonts w:hint="eastAsia"/>
        </w:rPr>
        <w:t>解析，它跟</w:t>
      </w:r>
      <w:r w:rsidRPr="00EF5C57">
        <w:rPr>
          <w:rFonts w:hint="eastAsia"/>
        </w:rPr>
        <w:t xml:space="preserve"> W3C </w:t>
      </w:r>
      <w:r w:rsidRPr="00EF5C57">
        <w:rPr>
          <w:rFonts w:hint="eastAsia"/>
        </w:rPr>
        <w:t>制定的解析不太一样。它是以类似事件机制通过回调告诉用户当前正在解析的内容。</w:t>
      </w:r>
      <w:r w:rsidRPr="00EF5C57">
        <w:rPr>
          <w:rFonts w:hint="eastAsia"/>
        </w:rPr>
        <w:t xml:space="preserve"> </w:t>
      </w:r>
      <w:r w:rsidRPr="00EF5C57">
        <w:rPr>
          <w:rFonts w:hint="eastAsia"/>
        </w:rPr>
        <w:t>它是一行一行的读取</w:t>
      </w:r>
      <w:r w:rsidRPr="00EF5C57">
        <w:rPr>
          <w:rFonts w:hint="eastAsia"/>
        </w:rPr>
        <w:t xml:space="preserve"> xml </w:t>
      </w:r>
      <w:r w:rsidRPr="00EF5C57">
        <w:rPr>
          <w:rFonts w:hint="eastAsia"/>
        </w:rPr>
        <w:t>文件进行解析的。不会创建大量的</w:t>
      </w:r>
      <w:r w:rsidRPr="00EF5C57">
        <w:rPr>
          <w:rFonts w:hint="eastAsia"/>
        </w:rPr>
        <w:t xml:space="preserve"> </w:t>
      </w:r>
      <w:proofErr w:type="spellStart"/>
      <w:r w:rsidRPr="00EF5C57">
        <w:rPr>
          <w:rFonts w:hint="eastAsia"/>
        </w:rPr>
        <w:t>dom</w:t>
      </w:r>
      <w:proofErr w:type="spellEnd"/>
      <w:r w:rsidRPr="00EF5C57">
        <w:rPr>
          <w:rFonts w:hint="eastAsia"/>
        </w:rPr>
        <w:t xml:space="preserve"> </w:t>
      </w:r>
      <w:r w:rsidRPr="00EF5C57">
        <w:rPr>
          <w:rFonts w:hint="eastAsia"/>
        </w:rPr>
        <w:t>对象。</w:t>
      </w:r>
      <w:r w:rsidRPr="00EF5C57">
        <w:rPr>
          <w:rFonts w:hint="eastAsia"/>
        </w:rPr>
        <w:t xml:space="preserve"> </w:t>
      </w:r>
      <w:r w:rsidRPr="00EF5C57">
        <w:rPr>
          <w:rFonts w:hint="eastAsia"/>
        </w:rPr>
        <w:t>所以它在解析</w:t>
      </w:r>
      <w:r w:rsidRPr="00EF5C57">
        <w:rPr>
          <w:rFonts w:hint="eastAsia"/>
        </w:rPr>
        <w:t xml:space="preserve"> xml </w:t>
      </w:r>
      <w:r w:rsidRPr="00EF5C57">
        <w:rPr>
          <w:rFonts w:hint="eastAsia"/>
        </w:rPr>
        <w:t>的时候，在内存的使用上。和性能上。都优于</w:t>
      </w:r>
      <w:r w:rsidRPr="00EF5C57">
        <w:rPr>
          <w:rFonts w:hint="eastAsia"/>
        </w:rPr>
        <w:t xml:space="preserve"> Dom</w:t>
      </w:r>
      <w:r w:rsidRPr="00EF5C57">
        <w:rPr>
          <w:rFonts w:hint="eastAsia"/>
        </w:rPr>
        <w:t>解析。</w:t>
      </w:r>
    </w:p>
    <w:p w14:paraId="736C30F5" w14:textId="7D1C024A" w:rsidR="00BF38BC" w:rsidRDefault="00BF38BC" w:rsidP="00EF5C57">
      <w:pPr>
        <w:pStyle w:val="20"/>
        <w:ind w:firstLine="480"/>
      </w:pPr>
      <w:r w:rsidRPr="00BF38BC">
        <w:rPr>
          <w:rFonts w:hint="eastAsia"/>
        </w:rPr>
        <w:t>第三方的解析：</w:t>
      </w:r>
      <w:r w:rsidRPr="00BF38BC">
        <w:rPr>
          <w:rFonts w:hint="eastAsia"/>
        </w:rPr>
        <w:t xml:space="preserve"> </w:t>
      </w:r>
      <w:proofErr w:type="spellStart"/>
      <w:r w:rsidRPr="00BF38BC">
        <w:rPr>
          <w:rFonts w:hint="eastAsia"/>
        </w:rPr>
        <w:t>jdom</w:t>
      </w:r>
      <w:proofErr w:type="spellEnd"/>
      <w:r w:rsidRPr="00BF38BC">
        <w:rPr>
          <w:rFonts w:hint="eastAsia"/>
        </w:rPr>
        <w:t xml:space="preserve"> </w:t>
      </w:r>
      <w:r w:rsidRPr="00BF38BC">
        <w:rPr>
          <w:rFonts w:hint="eastAsia"/>
        </w:rPr>
        <w:t>在</w:t>
      </w:r>
      <w:r w:rsidRPr="00BF38BC">
        <w:rPr>
          <w:rFonts w:hint="eastAsia"/>
        </w:rPr>
        <w:t xml:space="preserve"> </w:t>
      </w:r>
      <w:proofErr w:type="spellStart"/>
      <w:r w:rsidRPr="00BF38BC">
        <w:rPr>
          <w:rFonts w:hint="eastAsia"/>
        </w:rPr>
        <w:t>dom</w:t>
      </w:r>
      <w:proofErr w:type="spellEnd"/>
      <w:r w:rsidRPr="00BF38BC">
        <w:rPr>
          <w:rFonts w:hint="eastAsia"/>
        </w:rPr>
        <w:t xml:space="preserve"> </w:t>
      </w:r>
      <w:r w:rsidRPr="00BF38BC">
        <w:rPr>
          <w:rFonts w:hint="eastAsia"/>
        </w:rPr>
        <w:t>基础上进行了封装</w:t>
      </w:r>
      <w:r>
        <w:rPr>
          <w:rFonts w:hint="eastAsia"/>
        </w:rPr>
        <w:t>，</w:t>
      </w:r>
      <w:r w:rsidRPr="00BF38BC">
        <w:rPr>
          <w:rFonts w:hint="eastAsia"/>
        </w:rPr>
        <w:t xml:space="preserve">dom4j </w:t>
      </w:r>
      <w:r w:rsidRPr="00BF38BC">
        <w:rPr>
          <w:rFonts w:hint="eastAsia"/>
        </w:rPr>
        <w:t>又对</w:t>
      </w:r>
      <w:r w:rsidRPr="00BF38BC">
        <w:rPr>
          <w:rFonts w:hint="eastAsia"/>
        </w:rPr>
        <w:t xml:space="preserve"> </w:t>
      </w:r>
      <w:proofErr w:type="spellStart"/>
      <w:r w:rsidRPr="00BF38BC">
        <w:rPr>
          <w:rFonts w:hint="eastAsia"/>
        </w:rPr>
        <w:t>jdom</w:t>
      </w:r>
      <w:proofErr w:type="spellEnd"/>
      <w:r w:rsidRPr="00BF38BC">
        <w:rPr>
          <w:rFonts w:hint="eastAsia"/>
        </w:rPr>
        <w:t xml:space="preserve"> </w:t>
      </w:r>
      <w:r w:rsidRPr="00BF38BC">
        <w:rPr>
          <w:rFonts w:hint="eastAsia"/>
        </w:rPr>
        <w:t>进行了封装。</w:t>
      </w:r>
      <w:r w:rsidRPr="00BF38BC">
        <w:rPr>
          <w:rFonts w:hint="eastAsia"/>
        </w:rPr>
        <w:t xml:space="preserve"> pull </w:t>
      </w:r>
      <w:r w:rsidRPr="00BF38BC">
        <w:rPr>
          <w:rFonts w:hint="eastAsia"/>
        </w:rPr>
        <w:t>主要用在</w:t>
      </w:r>
      <w:r w:rsidRPr="00BF38BC">
        <w:rPr>
          <w:rFonts w:hint="eastAsia"/>
        </w:rPr>
        <w:t xml:space="preserve"> Android </w:t>
      </w:r>
      <w:r w:rsidRPr="00BF38BC">
        <w:rPr>
          <w:rFonts w:hint="eastAsia"/>
        </w:rPr>
        <w:t>手机开发，是在跟</w:t>
      </w:r>
      <w:r w:rsidRPr="00BF38BC">
        <w:rPr>
          <w:rFonts w:hint="eastAsia"/>
        </w:rPr>
        <w:t xml:space="preserve"> sax </w:t>
      </w:r>
      <w:r w:rsidRPr="00BF38BC">
        <w:rPr>
          <w:rFonts w:hint="eastAsia"/>
        </w:rPr>
        <w:t>非常类似都是事件机制解析</w:t>
      </w:r>
      <w:r w:rsidRPr="00BF38BC">
        <w:rPr>
          <w:rFonts w:hint="eastAsia"/>
        </w:rPr>
        <w:t xml:space="preserve"> xml </w:t>
      </w:r>
      <w:r w:rsidRPr="00BF38BC">
        <w:rPr>
          <w:rFonts w:hint="eastAsia"/>
        </w:rPr>
        <w:t>文件。</w:t>
      </w:r>
    </w:p>
    <w:p w14:paraId="3690D236" w14:textId="40B1354F" w:rsidR="00BF38BC" w:rsidRDefault="00BF38BC" w:rsidP="00EF5C57">
      <w:pPr>
        <w:pStyle w:val="20"/>
        <w:ind w:firstLine="480"/>
      </w:pPr>
      <w:r w:rsidRPr="00BF38BC">
        <w:rPr>
          <w:rFonts w:hint="eastAsia"/>
        </w:rPr>
        <w:t xml:space="preserve">Dom4j </w:t>
      </w:r>
      <w:r w:rsidRPr="00BF38BC">
        <w:rPr>
          <w:rFonts w:hint="eastAsia"/>
        </w:rPr>
        <w:t>它是第三方的解析技术。我们需要使用第三方给我们提供好的类库才可以</w:t>
      </w:r>
      <w:r w:rsidRPr="00BF38BC">
        <w:rPr>
          <w:rFonts w:hint="eastAsia"/>
        </w:rPr>
        <w:lastRenderedPageBreak/>
        <w:t>解析</w:t>
      </w:r>
      <w:r w:rsidRPr="00BF38BC">
        <w:rPr>
          <w:rFonts w:hint="eastAsia"/>
        </w:rPr>
        <w:t xml:space="preserve"> xml </w:t>
      </w:r>
      <w:r w:rsidRPr="00BF38BC">
        <w:rPr>
          <w:rFonts w:hint="eastAsia"/>
        </w:rPr>
        <w:t>文件。</w:t>
      </w:r>
    </w:p>
    <w:p w14:paraId="6956F80E" w14:textId="3E9A2312" w:rsidR="00F221D6" w:rsidRDefault="00F221D6" w:rsidP="00F221D6">
      <w:pPr>
        <w:pStyle w:val="2"/>
        <w:spacing w:before="120" w:after="120"/>
      </w:pPr>
      <w:r>
        <w:rPr>
          <w:rFonts w:hint="eastAsia"/>
        </w:rPr>
        <w:t>dom</w:t>
      </w:r>
      <w:r>
        <w:t>4</w:t>
      </w:r>
      <w:r>
        <w:rPr>
          <w:rFonts w:hint="eastAsia"/>
        </w:rPr>
        <w:t>j</w:t>
      </w:r>
      <w:r>
        <w:rPr>
          <w:rFonts w:hint="eastAsia"/>
        </w:rPr>
        <w:t>解析</w:t>
      </w:r>
      <w:r>
        <w:rPr>
          <w:rFonts w:hint="eastAsia"/>
        </w:rPr>
        <w:t>XML</w:t>
      </w:r>
    </w:p>
    <w:p w14:paraId="3A403225" w14:textId="35472924" w:rsidR="00F221D6" w:rsidRDefault="00F221D6" w:rsidP="00F221D6">
      <w:pPr>
        <w:pStyle w:val="20"/>
        <w:ind w:firstLine="480"/>
      </w:pPr>
      <w:r w:rsidRPr="00F221D6">
        <w:rPr>
          <w:rFonts w:hint="eastAsia"/>
        </w:rPr>
        <w:t>由于</w:t>
      </w:r>
      <w:r w:rsidRPr="00F221D6">
        <w:rPr>
          <w:rFonts w:hint="eastAsia"/>
        </w:rPr>
        <w:t xml:space="preserve"> dom4j </w:t>
      </w:r>
      <w:r w:rsidRPr="00F221D6">
        <w:rPr>
          <w:rFonts w:hint="eastAsia"/>
        </w:rPr>
        <w:t>它不是</w:t>
      </w:r>
      <w:r w:rsidRPr="00F221D6">
        <w:rPr>
          <w:rFonts w:hint="eastAsia"/>
        </w:rPr>
        <w:t xml:space="preserve"> sun </w:t>
      </w:r>
      <w:r w:rsidRPr="00F221D6">
        <w:rPr>
          <w:rFonts w:hint="eastAsia"/>
        </w:rPr>
        <w:t>公司的技术，而属于第三方公司的技术，我们需要使用</w:t>
      </w:r>
      <w:r w:rsidRPr="00F221D6">
        <w:rPr>
          <w:rFonts w:hint="eastAsia"/>
        </w:rPr>
        <w:t xml:space="preserve"> dom4j </w:t>
      </w:r>
      <w:r w:rsidRPr="00F221D6">
        <w:rPr>
          <w:rFonts w:hint="eastAsia"/>
        </w:rPr>
        <w:t>就需要到</w:t>
      </w:r>
      <w:r w:rsidRPr="00F221D6">
        <w:rPr>
          <w:rFonts w:hint="eastAsia"/>
        </w:rPr>
        <w:t xml:space="preserve"> dom4j </w:t>
      </w:r>
      <w:r w:rsidRPr="00F221D6">
        <w:rPr>
          <w:rFonts w:hint="eastAsia"/>
        </w:rPr>
        <w:t>官网下载</w:t>
      </w:r>
      <w:r w:rsidRPr="00F221D6">
        <w:rPr>
          <w:rFonts w:hint="eastAsia"/>
        </w:rPr>
        <w:t xml:space="preserve"> dom4j </w:t>
      </w:r>
      <w:r w:rsidRPr="00F221D6">
        <w:rPr>
          <w:rFonts w:hint="eastAsia"/>
        </w:rPr>
        <w:t>的</w:t>
      </w:r>
      <w:r w:rsidRPr="00F221D6">
        <w:rPr>
          <w:rFonts w:hint="eastAsia"/>
        </w:rPr>
        <w:t xml:space="preserve"> jar </w:t>
      </w:r>
      <w:r w:rsidRPr="00F221D6">
        <w:rPr>
          <w:rFonts w:hint="eastAsia"/>
        </w:rPr>
        <w:t>包。</w:t>
      </w:r>
    </w:p>
    <w:p w14:paraId="06020979" w14:textId="21B3BCF7" w:rsidR="002215F6" w:rsidRDefault="002215F6">
      <w:pPr>
        <w:pStyle w:val="20"/>
        <w:numPr>
          <w:ilvl w:val="0"/>
          <w:numId w:val="2"/>
        </w:numPr>
        <w:ind w:firstLineChars="0"/>
      </w:pPr>
      <w:r>
        <w:rPr>
          <w:rFonts w:hint="eastAsia"/>
        </w:rPr>
        <w:t>第一步：下载</w:t>
      </w:r>
      <w:r>
        <w:rPr>
          <w:rFonts w:hint="eastAsia"/>
        </w:rPr>
        <w:t>dom</w:t>
      </w:r>
      <w:r>
        <w:t>4</w:t>
      </w:r>
      <w:r>
        <w:rPr>
          <w:rFonts w:hint="eastAsia"/>
        </w:rPr>
        <w:t>j</w:t>
      </w:r>
      <w:r>
        <w:rPr>
          <w:rFonts w:hint="eastAsia"/>
        </w:rPr>
        <w:t>的</w:t>
      </w:r>
      <w:r>
        <w:rPr>
          <w:rFonts w:hint="eastAsia"/>
        </w:rPr>
        <w:t>jar</w:t>
      </w:r>
      <w:r>
        <w:rPr>
          <w:rFonts w:hint="eastAsia"/>
        </w:rPr>
        <w:t>包，下载地址：</w:t>
      </w:r>
      <w:r>
        <w:fldChar w:fldCharType="begin"/>
      </w:r>
      <w:r>
        <w:instrText xml:space="preserve"> HYPERLINK "https://mvnrepository.com/artifact/org.dom4j/dom4j" </w:instrText>
      </w:r>
      <w:r>
        <w:fldChar w:fldCharType="separate"/>
      </w:r>
      <w:r w:rsidRPr="009C64EC">
        <w:rPr>
          <w:rStyle w:val="af"/>
        </w:rPr>
        <w:t>https://mvnrepository.com/artifact/org.dom4j/dom4j</w:t>
      </w:r>
      <w:r>
        <w:rPr>
          <w:rStyle w:val="af"/>
        </w:rPr>
        <w:fldChar w:fldCharType="end"/>
      </w:r>
    </w:p>
    <w:p w14:paraId="630E609D" w14:textId="765AAC0F" w:rsidR="002215F6" w:rsidRDefault="002215F6">
      <w:pPr>
        <w:pStyle w:val="20"/>
        <w:numPr>
          <w:ilvl w:val="0"/>
          <w:numId w:val="2"/>
        </w:numPr>
        <w:ind w:firstLineChars="0"/>
      </w:pPr>
      <w:r>
        <w:rPr>
          <w:rFonts w:hint="eastAsia"/>
        </w:rPr>
        <w:t>第二步：在项目中</w:t>
      </w:r>
      <w:r w:rsidR="00892110">
        <w:rPr>
          <w:rFonts w:hint="eastAsia"/>
        </w:rPr>
        <w:t>创建</w:t>
      </w:r>
      <w:r w:rsidR="00892110">
        <w:rPr>
          <w:rFonts w:hint="eastAsia"/>
        </w:rPr>
        <w:t>lib</w:t>
      </w:r>
      <w:r w:rsidR="00892110">
        <w:rPr>
          <w:rFonts w:hint="eastAsia"/>
        </w:rPr>
        <w:t>目录，然后将</w:t>
      </w:r>
      <w:r w:rsidR="00892110">
        <w:rPr>
          <w:rFonts w:hint="eastAsia"/>
        </w:rPr>
        <w:t>dom</w:t>
      </w:r>
      <w:r w:rsidR="00892110">
        <w:t>4j.jar</w:t>
      </w:r>
      <w:r w:rsidR="00892110">
        <w:rPr>
          <w:rFonts w:hint="eastAsia"/>
        </w:rPr>
        <w:t>赋值到该目录下，右击该</w:t>
      </w:r>
      <w:r w:rsidR="00892110">
        <w:rPr>
          <w:rFonts w:hint="eastAsia"/>
        </w:rPr>
        <w:t>jar</w:t>
      </w:r>
      <w:r w:rsidR="00892110">
        <w:rPr>
          <w:rFonts w:hint="eastAsia"/>
        </w:rPr>
        <w:t>包，选择</w:t>
      </w:r>
      <w:r w:rsidR="00892110">
        <w:rPr>
          <w:rFonts w:hint="eastAsia"/>
        </w:rPr>
        <w:t>Add</w:t>
      </w:r>
      <w:r w:rsidR="00892110">
        <w:t xml:space="preserve"> </w:t>
      </w:r>
      <w:r w:rsidR="00892110">
        <w:rPr>
          <w:rFonts w:hint="eastAsia"/>
        </w:rPr>
        <w:t>as</w:t>
      </w:r>
      <w:r w:rsidR="00892110">
        <w:t xml:space="preserve"> </w:t>
      </w:r>
      <w:r w:rsidR="00892110">
        <w:rPr>
          <w:rFonts w:hint="eastAsia"/>
        </w:rPr>
        <w:t>library</w:t>
      </w:r>
      <w:r w:rsidR="00892110">
        <w:t xml:space="preserve"> </w:t>
      </w:r>
      <w:r w:rsidR="00892110">
        <w:rPr>
          <w:rFonts w:hint="eastAsia"/>
        </w:rPr>
        <w:t>，成功导入</w:t>
      </w:r>
    </w:p>
    <w:p w14:paraId="43EF25C4" w14:textId="295B6176" w:rsidR="00580256" w:rsidRDefault="00580256" w:rsidP="00580256">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1</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w:t>
      </w:r>
      <w:r w:rsidR="00821A29">
        <w:fldChar w:fldCharType="end"/>
      </w:r>
      <w:r>
        <w:t xml:space="preserve"> </w:t>
      </w:r>
      <w:r>
        <w:rPr>
          <w:rFonts w:hint="eastAsia"/>
        </w:rPr>
        <w:t>导入</w:t>
      </w:r>
      <w:r>
        <w:rPr>
          <w:rFonts w:hint="eastAsia"/>
        </w:rPr>
        <w:t>dom</w:t>
      </w:r>
      <w:r>
        <w:t>4</w:t>
      </w:r>
      <w:r>
        <w:rPr>
          <w:rFonts w:hint="eastAsia"/>
        </w:rPr>
        <w:t>j</w:t>
      </w:r>
      <w:r>
        <w:rPr>
          <w:rFonts w:hint="eastAsia"/>
        </w:rPr>
        <w:t>包</w:t>
      </w:r>
    </w:p>
    <w:p w14:paraId="625FA39E" w14:textId="0F87AD32" w:rsidR="00580256" w:rsidRDefault="00580256" w:rsidP="00580256">
      <w:pPr>
        <w:pStyle w:val="image"/>
        <w:spacing w:before="72"/>
      </w:pPr>
      <w:r>
        <w:rPr>
          <w:noProof/>
        </w:rPr>
        <w:drawing>
          <wp:inline distT="0" distB="0" distL="0" distR="0" wp14:anchorId="12B41056" wp14:editId="04F145E0">
            <wp:extent cx="3357027" cy="5010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9643" cy="5014055"/>
                    </a:xfrm>
                    <a:prstGeom prst="rect">
                      <a:avLst/>
                    </a:prstGeom>
                  </pic:spPr>
                </pic:pic>
              </a:graphicData>
            </a:graphic>
          </wp:inline>
        </w:drawing>
      </w:r>
    </w:p>
    <w:p w14:paraId="630C0073" w14:textId="27F48FF0" w:rsidR="00892110" w:rsidRDefault="007D684B">
      <w:pPr>
        <w:pStyle w:val="20"/>
        <w:numPr>
          <w:ilvl w:val="0"/>
          <w:numId w:val="6"/>
        </w:numPr>
        <w:ind w:left="426" w:firstLineChars="0" w:hanging="426"/>
      </w:pPr>
      <w:r>
        <w:rPr>
          <w:rFonts w:hint="eastAsia"/>
        </w:rPr>
        <w:t>第三步：</w:t>
      </w:r>
      <w:r w:rsidR="00892110">
        <w:rPr>
          <w:rFonts w:hint="eastAsia"/>
        </w:rPr>
        <w:t>创建一个</w:t>
      </w:r>
      <w:r w:rsidR="00892110">
        <w:rPr>
          <w:rFonts w:hint="eastAsia"/>
        </w:rPr>
        <w:t>xml</w:t>
      </w:r>
      <w:r w:rsidR="00892110">
        <w:rPr>
          <w:rFonts w:hint="eastAsia"/>
        </w:rPr>
        <w:t>文件</w:t>
      </w:r>
      <w:r>
        <w:rPr>
          <w:rFonts w:hint="eastAsia"/>
        </w:rPr>
        <w:t>以供解析</w:t>
      </w:r>
    </w:p>
    <w:p w14:paraId="4FEAB706" w14:textId="1D2C51F3" w:rsidR="007D684B" w:rsidRDefault="007D684B" w:rsidP="007D684B">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1</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3</w:t>
      </w:r>
      <w:r w:rsidR="009A4100">
        <w:fldChar w:fldCharType="end"/>
      </w:r>
      <w:r>
        <w:t xml:space="preserve"> </w:t>
      </w:r>
      <w:r>
        <w:rPr>
          <w:rFonts w:hint="eastAsia"/>
        </w:rPr>
        <w:t>books</w:t>
      </w:r>
      <w:r>
        <w:t>.xml</w:t>
      </w:r>
    </w:p>
    <w:tbl>
      <w:tblPr>
        <w:tblStyle w:val="ae"/>
        <w:tblW w:w="0" w:type="auto"/>
        <w:tblLook w:val="04A0" w:firstRow="1" w:lastRow="0" w:firstColumn="1" w:lastColumn="0" w:noHBand="0" w:noVBand="1"/>
      </w:tblPr>
      <w:tblGrid>
        <w:gridCol w:w="9061"/>
      </w:tblGrid>
      <w:tr w:rsidR="007D684B" w:rsidRPr="008A01FD" w14:paraId="395D6B50" w14:textId="77777777" w:rsidTr="007D684B">
        <w:trPr>
          <w:cnfStyle w:val="100000000000" w:firstRow="1" w:lastRow="0" w:firstColumn="0" w:lastColumn="0" w:oddVBand="0" w:evenVBand="0" w:oddHBand="0" w:evenHBand="0" w:firstRowFirstColumn="0" w:firstRowLastColumn="0" w:lastRowFirstColumn="0" w:lastRowLastColumn="0"/>
        </w:trPr>
        <w:tc>
          <w:tcPr>
            <w:tcW w:w="9061" w:type="dxa"/>
          </w:tcPr>
          <w:p w14:paraId="2F5A618F" w14:textId="4C42AF8B" w:rsidR="007D684B" w:rsidRPr="008A01FD" w:rsidRDefault="000F7F46" w:rsidP="007D684B">
            <w:pPr>
              <w:pStyle w:val="HTML"/>
              <w:shd w:val="clear" w:color="auto" w:fill="2B2B2B"/>
              <w:rPr>
                <w:rFonts w:ascii="JetBrains Mono" w:hAnsi="JetBrains Mono" w:hint="eastAsia"/>
                <w:b w:val="0"/>
                <w:bCs/>
                <w:color w:val="A9B7C6"/>
                <w:sz w:val="20"/>
                <w:szCs w:val="20"/>
              </w:rPr>
            </w:pPr>
            <w:r w:rsidRPr="008A01FD">
              <w:rPr>
                <w:rFonts w:ascii="JetBrains Mono" w:hAnsi="JetBrains Mono"/>
                <w:b w:val="0"/>
                <w:bCs/>
                <w:color w:val="E8BF6A"/>
                <w:sz w:val="20"/>
                <w:szCs w:val="20"/>
              </w:rPr>
              <w:t>&lt;?</w:t>
            </w:r>
            <w:r w:rsidRPr="008A01FD">
              <w:rPr>
                <w:rFonts w:ascii="JetBrains Mono" w:hAnsi="JetBrains Mono"/>
                <w:b w:val="0"/>
                <w:bCs/>
                <w:color w:val="BABABA"/>
                <w:sz w:val="20"/>
                <w:szCs w:val="20"/>
              </w:rPr>
              <w:t>xml version</w:t>
            </w:r>
            <w:r w:rsidRPr="008A01FD">
              <w:rPr>
                <w:rFonts w:ascii="JetBrains Mono" w:hAnsi="JetBrains Mono"/>
                <w:b w:val="0"/>
                <w:bCs/>
                <w:color w:val="6A8759"/>
                <w:sz w:val="20"/>
                <w:szCs w:val="20"/>
              </w:rPr>
              <w:t xml:space="preserve">="1.0" </w:t>
            </w:r>
            <w:r w:rsidRPr="008A01FD">
              <w:rPr>
                <w:rFonts w:ascii="JetBrains Mono" w:hAnsi="JetBrains Mono"/>
                <w:b w:val="0"/>
                <w:bCs/>
                <w:color w:val="BABABA"/>
                <w:sz w:val="20"/>
                <w:szCs w:val="20"/>
              </w:rPr>
              <w:t>encoding</w:t>
            </w:r>
            <w:r w:rsidRPr="008A01FD">
              <w:rPr>
                <w:rFonts w:ascii="JetBrains Mono" w:hAnsi="JetBrains Mono"/>
                <w:b w:val="0"/>
                <w:bCs/>
                <w:color w:val="6A8759"/>
                <w:sz w:val="20"/>
                <w:szCs w:val="20"/>
              </w:rPr>
              <w:t xml:space="preserve">="UTF-8" </w:t>
            </w:r>
            <w:r w:rsidRPr="008A01FD">
              <w:rPr>
                <w:rFonts w:ascii="JetBrains Mono" w:hAnsi="JetBrains Mono"/>
                <w:b w:val="0"/>
                <w:bCs/>
                <w:color w:val="E8BF6A"/>
                <w:sz w:val="20"/>
                <w:szCs w:val="20"/>
              </w:rPr>
              <w:t>?&gt;</w:t>
            </w:r>
            <w:r w:rsidRPr="008A01FD">
              <w:rPr>
                <w:rFonts w:ascii="JetBrains Mono" w:hAnsi="JetBrains Mono"/>
                <w:b w:val="0"/>
                <w:bCs/>
                <w:color w:val="E8BF6A"/>
                <w:sz w:val="20"/>
                <w:szCs w:val="20"/>
              </w:rPr>
              <w:br/>
            </w:r>
            <w:r w:rsidRPr="008A01FD">
              <w:rPr>
                <w:rFonts w:ascii="JetBrains Mono" w:hAnsi="JetBrains Mono"/>
                <w:b w:val="0"/>
                <w:bCs/>
                <w:color w:val="808080"/>
                <w:sz w:val="20"/>
                <w:szCs w:val="20"/>
              </w:rPr>
              <w:t>&lt;!--</w:t>
            </w:r>
            <w:r w:rsidRPr="008A01FD">
              <w:rPr>
                <w:rFonts w:ascii="JetBrains Mono" w:hAnsi="JetBrains Mono"/>
                <w:b w:val="0"/>
                <w:bCs/>
                <w:color w:val="808080"/>
                <w:sz w:val="20"/>
                <w:szCs w:val="20"/>
              </w:rPr>
              <w:br/>
              <w:t xml:space="preserve">    &lt;?xml version="1.0" encoding="UTF-8" ?&gt;</w:t>
            </w:r>
            <w:r w:rsidRPr="008A01FD">
              <w:rPr>
                <w:rFonts w:ascii="JetBrains Mono" w:hAnsi="JetBrains Mono"/>
                <w:b w:val="0"/>
                <w:bCs/>
                <w:color w:val="808080"/>
                <w:sz w:val="20"/>
                <w:szCs w:val="20"/>
              </w:rPr>
              <w:br/>
              <w:t xml:space="preserve">    </w:t>
            </w:r>
            <w:r w:rsidRPr="008A01FD">
              <w:rPr>
                <w:rFonts w:hint="eastAsia"/>
                <w:b w:val="0"/>
                <w:bCs/>
                <w:color w:val="808080"/>
                <w:sz w:val="20"/>
                <w:szCs w:val="20"/>
              </w:rPr>
              <w:t>以上内容就是</w:t>
            </w:r>
            <w:r w:rsidRPr="008A01FD">
              <w:rPr>
                <w:rFonts w:ascii="JetBrains Mono" w:hAnsi="JetBrains Mono"/>
                <w:b w:val="0"/>
                <w:bCs/>
                <w:color w:val="808080"/>
                <w:sz w:val="20"/>
                <w:szCs w:val="20"/>
              </w:rPr>
              <w:t>xml</w:t>
            </w:r>
            <w:r w:rsidRPr="008A01FD">
              <w:rPr>
                <w:rFonts w:hint="eastAsia"/>
                <w:b w:val="0"/>
                <w:bCs/>
                <w:color w:val="808080"/>
                <w:sz w:val="20"/>
                <w:szCs w:val="20"/>
              </w:rPr>
              <w:t>文件的声明</w:t>
            </w:r>
            <w:r w:rsidRPr="008A01FD">
              <w:rPr>
                <w:rFonts w:ascii="JetBrains Mono" w:hAnsi="JetBrains Mono"/>
                <w:b w:val="0"/>
                <w:bCs/>
                <w:color w:val="808080"/>
                <w:sz w:val="20"/>
                <w:szCs w:val="20"/>
              </w:rPr>
              <w:br/>
              <w:t xml:space="preserve">    version: </w:t>
            </w:r>
            <w:r w:rsidRPr="008A01FD">
              <w:rPr>
                <w:rFonts w:hint="eastAsia"/>
                <w:b w:val="0"/>
                <w:bCs/>
                <w:color w:val="808080"/>
                <w:sz w:val="20"/>
                <w:szCs w:val="20"/>
              </w:rPr>
              <w:t>表示</w:t>
            </w:r>
            <w:r w:rsidRPr="008A01FD">
              <w:rPr>
                <w:rFonts w:ascii="JetBrains Mono" w:hAnsi="JetBrains Mono"/>
                <w:b w:val="0"/>
                <w:bCs/>
                <w:color w:val="808080"/>
                <w:sz w:val="20"/>
                <w:szCs w:val="20"/>
              </w:rPr>
              <w:t>xml</w:t>
            </w:r>
            <w:r w:rsidRPr="008A01FD">
              <w:rPr>
                <w:rFonts w:hint="eastAsia"/>
                <w:b w:val="0"/>
                <w:bCs/>
                <w:color w:val="808080"/>
                <w:sz w:val="20"/>
                <w:szCs w:val="20"/>
              </w:rPr>
              <w:t>的版本</w:t>
            </w:r>
            <w:r w:rsidRPr="008A01FD">
              <w:rPr>
                <w:rFonts w:ascii="JetBrains Mono" w:hAnsi="JetBrains Mono"/>
                <w:b w:val="0"/>
                <w:bCs/>
                <w:color w:val="808080"/>
                <w:sz w:val="20"/>
                <w:szCs w:val="20"/>
              </w:rPr>
              <w:br/>
            </w:r>
            <w:r w:rsidRPr="008A01FD">
              <w:rPr>
                <w:rFonts w:ascii="JetBrains Mono" w:hAnsi="JetBrains Mono"/>
                <w:b w:val="0"/>
                <w:bCs/>
                <w:color w:val="808080"/>
                <w:sz w:val="20"/>
                <w:szCs w:val="20"/>
              </w:rPr>
              <w:lastRenderedPageBreak/>
              <w:t xml:space="preserve">    encoding</w:t>
            </w:r>
            <w:r w:rsidRPr="008A01FD">
              <w:rPr>
                <w:rFonts w:hint="eastAsia"/>
                <w:b w:val="0"/>
                <w:bCs/>
                <w:color w:val="808080"/>
                <w:sz w:val="20"/>
                <w:szCs w:val="20"/>
              </w:rPr>
              <w:t>：表示</w:t>
            </w:r>
            <w:r w:rsidRPr="008A01FD">
              <w:rPr>
                <w:rFonts w:ascii="JetBrains Mono" w:hAnsi="JetBrains Mono"/>
                <w:b w:val="0"/>
                <w:bCs/>
                <w:color w:val="808080"/>
                <w:sz w:val="20"/>
                <w:szCs w:val="20"/>
              </w:rPr>
              <w:t>xml</w:t>
            </w:r>
            <w:r w:rsidRPr="008A01FD">
              <w:rPr>
                <w:rFonts w:hint="eastAsia"/>
                <w:b w:val="0"/>
                <w:bCs/>
                <w:color w:val="808080"/>
                <w:sz w:val="20"/>
                <w:szCs w:val="20"/>
              </w:rPr>
              <w:t>文件的编码</w:t>
            </w:r>
            <w:r w:rsidRPr="008A01FD">
              <w:rPr>
                <w:rFonts w:hint="eastAsia"/>
                <w:b w:val="0"/>
                <w:bCs/>
                <w:color w:val="808080"/>
                <w:sz w:val="20"/>
                <w:szCs w:val="20"/>
              </w:rPr>
              <w:br/>
            </w:r>
            <w:r w:rsidRPr="008A01FD">
              <w:rPr>
                <w:rFonts w:ascii="JetBrains Mono" w:hAnsi="JetBrains Mono"/>
                <w:b w:val="0"/>
                <w:bCs/>
                <w:color w:val="808080"/>
                <w:sz w:val="20"/>
                <w:szCs w:val="20"/>
              </w:rPr>
              <w:t>--&gt;</w:t>
            </w:r>
            <w:r w:rsidRPr="008A01FD">
              <w:rPr>
                <w:rFonts w:ascii="JetBrains Mono" w:hAnsi="JetBrains Mono"/>
                <w:b w:val="0"/>
                <w:bCs/>
                <w:color w:val="808080"/>
                <w:sz w:val="20"/>
                <w:szCs w:val="20"/>
              </w:rPr>
              <w:br/>
            </w:r>
            <w:r w:rsidRPr="008A01FD">
              <w:rPr>
                <w:rFonts w:ascii="JetBrains Mono" w:hAnsi="JetBrains Mono"/>
                <w:b w:val="0"/>
                <w:bCs/>
                <w:color w:val="E8BF6A"/>
                <w:sz w:val="20"/>
                <w:szCs w:val="20"/>
              </w:rPr>
              <w:t>&lt;books&gt;</w:t>
            </w:r>
            <w:r w:rsidRPr="008A01FD">
              <w:rPr>
                <w:rFonts w:ascii="JetBrains Mono" w:hAnsi="JetBrains Mono"/>
                <w:b w:val="0"/>
                <w:bCs/>
                <w:color w:val="808080"/>
                <w:sz w:val="20"/>
                <w:szCs w:val="20"/>
              </w:rPr>
              <w:t xml:space="preserve">&lt;!-- </w:t>
            </w:r>
            <w:r w:rsidRPr="008A01FD">
              <w:rPr>
                <w:rFonts w:hint="eastAsia"/>
                <w:b w:val="0"/>
                <w:bCs/>
                <w:color w:val="808080"/>
                <w:sz w:val="20"/>
                <w:szCs w:val="20"/>
              </w:rPr>
              <w:t>使用</w:t>
            </w:r>
            <w:r w:rsidRPr="008A01FD">
              <w:rPr>
                <w:rFonts w:ascii="JetBrains Mono" w:hAnsi="JetBrains Mono"/>
                <w:b w:val="0"/>
                <w:bCs/>
                <w:color w:val="808080"/>
                <w:sz w:val="20"/>
                <w:szCs w:val="20"/>
              </w:rPr>
              <w:t>books</w:t>
            </w:r>
            <w:r w:rsidRPr="008A01FD">
              <w:rPr>
                <w:rFonts w:hint="eastAsia"/>
                <w:b w:val="0"/>
                <w:bCs/>
                <w:color w:val="808080"/>
                <w:sz w:val="20"/>
                <w:szCs w:val="20"/>
              </w:rPr>
              <w:t xml:space="preserve">标签来包裹多个图书信息 </w:t>
            </w:r>
            <w:r w:rsidRPr="008A01FD">
              <w:rPr>
                <w:rFonts w:ascii="JetBrains Mono" w:hAnsi="JetBrains Mono"/>
                <w:b w:val="0"/>
                <w:bCs/>
                <w:color w:val="808080"/>
                <w:sz w:val="20"/>
                <w:szCs w:val="20"/>
              </w:rPr>
              <w:t>--&gt;</w:t>
            </w:r>
            <w:r w:rsidRPr="008A01FD">
              <w:rPr>
                <w:rFonts w:ascii="JetBrains Mono" w:hAnsi="JetBrains Mono"/>
                <w:b w:val="0"/>
                <w:bCs/>
                <w:color w:val="808080"/>
                <w:sz w:val="20"/>
                <w:szCs w:val="20"/>
              </w:rPr>
              <w:br/>
              <w:t xml:space="preserve">    </w:t>
            </w:r>
            <w:r w:rsidRPr="008A01FD">
              <w:rPr>
                <w:rFonts w:ascii="JetBrains Mono" w:hAnsi="JetBrains Mono"/>
                <w:b w:val="0"/>
                <w:bCs/>
                <w:color w:val="E8BF6A"/>
                <w:sz w:val="20"/>
                <w:szCs w:val="20"/>
              </w:rPr>
              <w:t xml:space="preserve">&lt;book </w:t>
            </w:r>
            <w:proofErr w:type="spellStart"/>
            <w:r w:rsidRPr="008A01FD">
              <w:rPr>
                <w:rFonts w:ascii="JetBrains Mono" w:hAnsi="JetBrains Mono"/>
                <w:b w:val="0"/>
                <w:bCs/>
                <w:color w:val="BABABA"/>
                <w:sz w:val="20"/>
                <w:szCs w:val="20"/>
              </w:rPr>
              <w:t>sn</w:t>
            </w:r>
            <w:proofErr w:type="spellEnd"/>
            <w:r w:rsidRPr="008A01FD">
              <w:rPr>
                <w:rFonts w:ascii="JetBrains Mono" w:hAnsi="JetBrains Mono"/>
                <w:b w:val="0"/>
                <w:bCs/>
                <w:color w:val="6A8759"/>
                <w:sz w:val="20"/>
                <w:szCs w:val="20"/>
              </w:rPr>
              <w:t>="SN1234132"</w:t>
            </w:r>
            <w:r w:rsidRPr="008A01FD">
              <w:rPr>
                <w:rFonts w:ascii="JetBrains Mono" w:hAnsi="JetBrains Mono"/>
                <w:b w:val="0"/>
                <w:bCs/>
                <w:color w:val="E8BF6A"/>
                <w:sz w:val="20"/>
                <w:szCs w:val="20"/>
              </w:rPr>
              <w:t xml:space="preserve">&gt; </w:t>
            </w:r>
            <w:r w:rsidRPr="008A01FD">
              <w:rPr>
                <w:rFonts w:ascii="JetBrains Mono" w:hAnsi="JetBrains Mono"/>
                <w:b w:val="0"/>
                <w:bCs/>
                <w:color w:val="808080"/>
                <w:sz w:val="20"/>
                <w:szCs w:val="20"/>
              </w:rPr>
              <w:t xml:space="preserve">&lt;!-- </w:t>
            </w:r>
            <w:r w:rsidRPr="008A01FD">
              <w:rPr>
                <w:rFonts w:hint="eastAsia"/>
                <w:b w:val="0"/>
                <w:bCs/>
                <w:color w:val="808080"/>
                <w:sz w:val="20"/>
                <w:szCs w:val="20"/>
              </w:rPr>
              <w:t>一个</w:t>
            </w:r>
            <w:r w:rsidRPr="008A01FD">
              <w:rPr>
                <w:rFonts w:ascii="JetBrains Mono" w:hAnsi="JetBrains Mono"/>
                <w:b w:val="0"/>
                <w:bCs/>
                <w:color w:val="808080"/>
                <w:sz w:val="20"/>
                <w:szCs w:val="20"/>
              </w:rPr>
              <w:t>book</w:t>
            </w:r>
            <w:r w:rsidRPr="008A01FD">
              <w:rPr>
                <w:rFonts w:hint="eastAsia"/>
                <w:b w:val="0"/>
                <w:bCs/>
                <w:color w:val="808080"/>
                <w:sz w:val="20"/>
                <w:szCs w:val="20"/>
              </w:rPr>
              <w:t>标签表示一本图书</w:t>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sn</w:t>
            </w:r>
            <w:proofErr w:type="spellEnd"/>
            <w:r w:rsidRPr="008A01FD">
              <w:rPr>
                <w:rFonts w:hint="eastAsia"/>
                <w:b w:val="0"/>
                <w:bCs/>
                <w:color w:val="808080"/>
                <w:sz w:val="20"/>
                <w:szCs w:val="20"/>
              </w:rPr>
              <w:t xml:space="preserve">属性表示图书序列号 </w:t>
            </w:r>
            <w:r w:rsidRPr="008A01FD">
              <w:rPr>
                <w:rFonts w:ascii="JetBrains Mono" w:hAnsi="JetBrains Mono"/>
                <w:b w:val="0"/>
                <w:bCs/>
                <w:color w:val="808080"/>
                <w:sz w:val="20"/>
                <w:szCs w:val="20"/>
              </w:rPr>
              <w:t>--&gt;</w:t>
            </w:r>
            <w:r w:rsidRPr="008A01FD">
              <w:rPr>
                <w:rFonts w:ascii="JetBrains Mono" w:hAnsi="JetBrains Mono"/>
                <w:b w:val="0"/>
                <w:bCs/>
                <w:color w:val="808080"/>
                <w:sz w:val="20"/>
                <w:szCs w:val="20"/>
              </w:rPr>
              <w:br/>
              <w:t xml:space="preserve">        </w:t>
            </w:r>
            <w:r w:rsidRPr="008A01FD">
              <w:rPr>
                <w:rFonts w:ascii="JetBrains Mono" w:hAnsi="JetBrains Mono"/>
                <w:b w:val="0"/>
                <w:bCs/>
                <w:color w:val="E8BF6A"/>
                <w:sz w:val="20"/>
                <w:szCs w:val="20"/>
              </w:rPr>
              <w:t>&lt;name&gt;</w:t>
            </w:r>
            <w:r w:rsidRPr="008A01FD">
              <w:rPr>
                <w:rFonts w:hint="eastAsia"/>
                <w:b w:val="0"/>
                <w:bCs/>
                <w:color w:val="A9B7C6"/>
                <w:sz w:val="20"/>
                <w:szCs w:val="20"/>
              </w:rPr>
              <w:t>活着</w:t>
            </w:r>
            <w:r w:rsidRPr="008A01FD">
              <w:rPr>
                <w:rFonts w:ascii="JetBrains Mono" w:hAnsi="JetBrains Mono"/>
                <w:b w:val="0"/>
                <w:bCs/>
                <w:color w:val="E8BF6A"/>
                <w:sz w:val="20"/>
                <w:szCs w:val="20"/>
              </w:rPr>
              <w:t xml:space="preserve">&lt;/name&gt; </w:t>
            </w:r>
            <w:r w:rsidRPr="008A01FD">
              <w:rPr>
                <w:rFonts w:ascii="JetBrains Mono" w:hAnsi="JetBrains Mono"/>
                <w:b w:val="0"/>
                <w:bCs/>
                <w:color w:val="808080"/>
                <w:sz w:val="20"/>
                <w:szCs w:val="20"/>
              </w:rPr>
              <w:t>&lt;!-- name</w:t>
            </w:r>
            <w:r w:rsidRPr="008A01FD">
              <w:rPr>
                <w:rFonts w:hint="eastAsia"/>
                <w:b w:val="0"/>
                <w:bCs/>
                <w:color w:val="808080"/>
                <w:sz w:val="20"/>
                <w:szCs w:val="20"/>
              </w:rPr>
              <w:t xml:space="preserve">标签表示书名 </w:t>
            </w:r>
            <w:r w:rsidRPr="008A01FD">
              <w:rPr>
                <w:rFonts w:ascii="JetBrains Mono" w:hAnsi="JetBrains Mono"/>
                <w:b w:val="0"/>
                <w:bCs/>
                <w:color w:val="808080"/>
                <w:sz w:val="20"/>
                <w:szCs w:val="20"/>
              </w:rPr>
              <w:t>--&gt;</w:t>
            </w:r>
            <w:r w:rsidRPr="008A01FD">
              <w:rPr>
                <w:rFonts w:ascii="JetBrains Mono" w:hAnsi="JetBrains Mono"/>
                <w:b w:val="0"/>
                <w:bCs/>
                <w:color w:val="808080"/>
                <w:sz w:val="20"/>
                <w:szCs w:val="20"/>
              </w:rPr>
              <w:br/>
              <w:t xml:space="preserve">        </w:t>
            </w:r>
            <w:r w:rsidRPr="008A01FD">
              <w:rPr>
                <w:rFonts w:ascii="JetBrains Mono" w:hAnsi="JetBrains Mono"/>
                <w:b w:val="0"/>
                <w:bCs/>
                <w:color w:val="E8BF6A"/>
                <w:sz w:val="20"/>
                <w:szCs w:val="20"/>
              </w:rPr>
              <w:t>&lt;author&gt;</w:t>
            </w:r>
            <w:r w:rsidRPr="008A01FD">
              <w:rPr>
                <w:rFonts w:hint="eastAsia"/>
                <w:b w:val="0"/>
                <w:bCs/>
                <w:color w:val="A9B7C6"/>
                <w:sz w:val="20"/>
                <w:szCs w:val="20"/>
              </w:rPr>
              <w:t>余华</w:t>
            </w:r>
            <w:r w:rsidRPr="008A01FD">
              <w:rPr>
                <w:rFonts w:ascii="JetBrains Mono" w:hAnsi="JetBrains Mono"/>
                <w:b w:val="0"/>
                <w:bCs/>
                <w:color w:val="E8BF6A"/>
                <w:sz w:val="20"/>
                <w:szCs w:val="20"/>
              </w:rPr>
              <w:t xml:space="preserve">&lt;/author&gt; </w:t>
            </w:r>
            <w:r w:rsidRPr="008A01FD">
              <w:rPr>
                <w:rFonts w:ascii="JetBrains Mono" w:hAnsi="JetBrains Mono"/>
                <w:b w:val="0"/>
                <w:bCs/>
                <w:color w:val="808080"/>
                <w:sz w:val="20"/>
                <w:szCs w:val="20"/>
              </w:rPr>
              <w:t>&lt;!-- author</w:t>
            </w:r>
            <w:r w:rsidRPr="008A01FD">
              <w:rPr>
                <w:rFonts w:hint="eastAsia"/>
                <w:b w:val="0"/>
                <w:bCs/>
                <w:color w:val="808080"/>
                <w:sz w:val="20"/>
                <w:szCs w:val="20"/>
              </w:rPr>
              <w:t xml:space="preserve">标签表示作者 </w:t>
            </w:r>
            <w:r w:rsidRPr="008A01FD">
              <w:rPr>
                <w:rFonts w:ascii="JetBrains Mono" w:hAnsi="JetBrains Mono"/>
                <w:b w:val="0"/>
                <w:bCs/>
                <w:color w:val="808080"/>
                <w:sz w:val="20"/>
                <w:szCs w:val="20"/>
              </w:rPr>
              <w:t>--&gt;</w:t>
            </w:r>
            <w:r w:rsidRPr="008A01FD">
              <w:rPr>
                <w:rFonts w:ascii="JetBrains Mono" w:hAnsi="JetBrains Mono"/>
                <w:b w:val="0"/>
                <w:bCs/>
                <w:color w:val="808080"/>
                <w:sz w:val="20"/>
                <w:szCs w:val="20"/>
              </w:rPr>
              <w:br/>
              <w:t xml:space="preserve">        </w:t>
            </w:r>
            <w:r w:rsidRPr="008A01FD">
              <w:rPr>
                <w:rFonts w:ascii="JetBrains Mono" w:hAnsi="JetBrains Mono"/>
                <w:b w:val="0"/>
                <w:bCs/>
                <w:color w:val="E8BF6A"/>
                <w:sz w:val="20"/>
                <w:szCs w:val="20"/>
              </w:rPr>
              <w:t>&lt;price&gt;</w:t>
            </w:r>
            <w:r w:rsidRPr="008A01FD">
              <w:rPr>
                <w:rFonts w:ascii="JetBrains Mono" w:hAnsi="JetBrains Mono"/>
                <w:b w:val="0"/>
                <w:bCs/>
                <w:color w:val="A9B7C6"/>
                <w:sz w:val="20"/>
                <w:szCs w:val="20"/>
              </w:rPr>
              <w:t>19.9</w:t>
            </w:r>
            <w:r w:rsidRPr="008A01FD">
              <w:rPr>
                <w:rFonts w:ascii="JetBrains Mono" w:hAnsi="JetBrains Mono"/>
                <w:b w:val="0"/>
                <w:bCs/>
                <w:color w:val="E8BF6A"/>
                <w:sz w:val="20"/>
                <w:szCs w:val="20"/>
              </w:rPr>
              <w:t xml:space="preserve">&lt;/price&gt; </w:t>
            </w:r>
            <w:r w:rsidRPr="008A01FD">
              <w:rPr>
                <w:rFonts w:ascii="JetBrains Mono" w:hAnsi="JetBrains Mono"/>
                <w:b w:val="0"/>
                <w:bCs/>
                <w:color w:val="808080"/>
                <w:sz w:val="20"/>
                <w:szCs w:val="20"/>
              </w:rPr>
              <w:t>&lt;!-- price</w:t>
            </w:r>
            <w:r w:rsidRPr="008A01FD">
              <w:rPr>
                <w:rFonts w:hint="eastAsia"/>
                <w:b w:val="0"/>
                <w:bCs/>
                <w:color w:val="808080"/>
                <w:sz w:val="20"/>
                <w:szCs w:val="20"/>
              </w:rPr>
              <w:t xml:space="preserve">标签表示价格 </w:t>
            </w:r>
            <w:r w:rsidRPr="008A01FD">
              <w:rPr>
                <w:rFonts w:ascii="JetBrains Mono" w:hAnsi="JetBrains Mono"/>
                <w:b w:val="0"/>
                <w:bCs/>
                <w:color w:val="808080"/>
                <w:sz w:val="20"/>
                <w:szCs w:val="20"/>
              </w:rPr>
              <w:t>--&gt;</w:t>
            </w:r>
            <w:r w:rsidRPr="008A01FD">
              <w:rPr>
                <w:rFonts w:ascii="JetBrains Mono" w:hAnsi="JetBrains Mono"/>
                <w:b w:val="0"/>
                <w:bCs/>
                <w:color w:val="808080"/>
                <w:sz w:val="20"/>
                <w:szCs w:val="20"/>
              </w:rPr>
              <w:br/>
              <w:t xml:space="preserve">    </w:t>
            </w:r>
            <w:r w:rsidRPr="008A01FD">
              <w:rPr>
                <w:rFonts w:ascii="JetBrains Mono" w:hAnsi="JetBrains Mono"/>
                <w:b w:val="0"/>
                <w:bCs/>
                <w:color w:val="E8BF6A"/>
                <w:sz w:val="20"/>
                <w:szCs w:val="20"/>
              </w:rPr>
              <w:t>&lt;/book&gt;</w:t>
            </w:r>
            <w:r w:rsidRPr="008A01FD">
              <w:rPr>
                <w:rFonts w:ascii="JetBrains Mono" w:hAnsi="JetBrains Mono"/>
                <w:b w:val="0"/>
                <w:bCs/>
                <w:color w:val="E8BF6A"/>
                <w:sz w:val="20"/>
                <w:szCs w:val="20"/>
              </w:rPr>
              <w:br/>
            </w:r>
            <w:r w:rsidRPr="008A01FD">
              <w:rPr>
                <w:rFonts w:ascii="JetBrains Mono" w:hAnsi="JetBrains Mono"/>
                <w:b w:val="0"/>
                <w:bCs/>
                <w:color w:val="808080"/>
                <w:sz w:val="20"/>
                <w:szCs w:val="20"/>
              </w:rPr>
              <w:t xml:space="preserve">&lt;!--    &lt;book </w:t>
            </w:r>
            <w:proofErr w:type="spellStart"/>
            <w:r w:rsidRPr="008A01FD">
              <w:rPr>
                <w:rFonts w:ascii="JetBrains Mono" w:hAnsi="JetBrains Mono"/>
                <w:b w:val="0"/>
                <w:bCs/>
                <w:color w:val="808080"/>
                <w:sz w:val="20"/>
                <w:szCs w:val="20"/>
              </w:rPr>
              <w:t>sn</w:t>
            </w:r>
            <w:proofErr w:type="spellEnd"/>
            <w:r w:rsidRPr="008A01FD">
              <w:rPr>
                <w:rFonts w:ascii="JetBrains Mono" w:hAnsi="JetBrains Mono"/>
                <w:b w:val="0"/>
                <w:bCs/>
                <w:color w:val="808080"/>
                <w:sz w:val="20"/>
                <w:szCs w:val="20"/>
              </w:rPr>
              <w:t>="SN4313213" name="</w:t>
            </w:r>
            <w:r w:rsidRPr="008A01FD">
              <w:rPr>
                <w:rFonts w:hint="eastAsia"/>
                <w:b w:val="0"/>
                <w:bCs/>
                <w:color w:val="808080"/>
                <w:sz w:val="20"/>
                <w:szCs w:val="20"/>
              </w:rPr>
              <w:t>百年孤独</w:t>
            </w:r>
            <w:r w:rsidRPr="008A01FD">
              <w:rPr>
                <w:rFonts w:ascii="JetBrains Mono" w:hAnsi="JetBrains Mono"/>
                <w:b w:val="0"/>
                <w:bCs/>
                <w:color w:val="808080"/>
                <w:sz w:val="20"/>
                <w:szCs w:val="20"/>
              </w:rPr>
              <w:t>" author="</w:t>
            </w:r>
            <w:r w:rsidRPr="008A01FD">
              <w:rPr>
                <w:rFonts w:hint="eastAsia"/>
                <w:b w:val="0"/>
                <w:bCs/>
                <w:color w:val="808080"/>
                <w:sz w:val="20"/>
                <w:szCs w:val="20"/>
              </w:rPr>
              <w:t>未知</w:t>
            </w:r>
            <w:r w:rsidRPr="008A01FD">
              <w:rPr>
                <w:rFonts w:ascii="JetBrains Mono" w:hAnsi="JetBrains Mono"/>
                <w:b w:val="0"/>
                <w:bCs/>
                <w:color w:val="808080"/>
                <w:sz w:val="20"/>
                <w:szCs w:val="20"/>
              </w:rPr>
              <w:t>" price="29.9"&gt;&lt;/book&gt;--&gt;</w:t>
            </w:r>
            <w:r w:rsidRPr="008A01FD">
              <w:rPr>
                <w:rFonts w:ascii="JetBrains Mono" w:hAnsi="JetBrains Mono"/>
                <w:b w:val="0"/>
                <w:bCs/>
                <w:color w:val="808080"/>
                <w:sz w:val="20"/>
                <w:szCs w:val="20"/>
              </w:rPr>
              <w:br/>
              <w:t xml:space="preserve">    </w:t>
            </w:r>
            <w:r w:rsidRPr="008A01FD">
              <w:rPr>
                <w:rFonts w:ascii="JetBrains Mono" w:hAnsi="JetBrains Mono"/>
                <w:b w:val="0"/>
                <w:bCs/>
                <w:color w:val="E8BF6A"/>
                <w:sz w:val="20"/>
                <w:szCs w:val="20"/>
              </w:rPr>
              <w:t xml:space="preserve">&lt;book </w:t>
            </w:r>
            <w:proofErr w:type="spellStart"/>
            <w:r w:rsidRPr="008A01FD">
              <w:rPr>
                <w:rFonts w:ascii="JetBrains Mono" w:hAnsi="JetBrains Mono"/>
                <w:b w:val="0"/>
                <w:bCs/>
                <w:color w:val="BABABA"/>
                <w:sz w:val="20"/>
                <w:szCs w:val="20"/>
              </w:rPr>
              <w:t>sn</w:t>
            </w:r>
            <w:proofErr w:type="spellEnd"/>
            <w:r w:rsidRPr="008A01FD">
              <w:rPr>
                <w:rFonts w:ascii="JetBrains Mono" w:hAnsi="JetBrains Mono"/>
                <w:b w:val="0"/>
                <w:bCs/>
                <w:color w:val="6A8759"/>
                <w:sz w:val="20"/>
                <w:szCs w:val="20"/>
              </w:rPr>
              <w:t>="SN424324"</w:t>
            </w:r>
            <w:r w:rsidRPr="008A01FD">
              <w:rPr>
                <w:rFonts w:ascii="JetBrains Mono" w:hAnsi="JetBrains Mono"/>
                <w:b w:val="0"/>
                <w:bCs/>
                <w:color w:val="E8BF6A"/>
                <w:sz w:val="20"/>
                <w:szCs w:val="20"/>
              </w:rPr>
              <w:t>&gt;</w:t>
            </w:r>
            <w:r w:rsidRPr="008A01FD">
              <w:rPr>
                <w:rFonts w:ascii="JetBrains Mono" w:hAnsi="JetBrains Mono"/>
                <w:b w:val="0"/>
                <w:bCs/>
                <w:color w:val="E8BF6A"/>
                <w:sz w:val="20"/>
                <w:szCs w:val="20"/>
              </w:rPr>
              <w:br/>
              <w:t xml:space="preserve">        &lt;name&gt;</w:t>
            </w:r>
            <w:r w:rsidRPr="008A01FD">
              <w:rPr>
                <w:rFonts w:hint="eastAsia"/>
                <w:b w:val="0"/>
                <w:bCs/>
                <w:color w:val="A9B7C6"/>
                <w:sz w:val="20"/>
                <w:szCs w:val="20"/>
              </w:rPr>
              <w:t>傲慢与偏见</w:t>
            </w:r>
            <w:r w:rsidRPr="008A01FD">
              <w:rPr>
                <w:rFonts w:ascii="JetBrains Mono" w:hAnsi="JetBrains Mono"/>
                <w:b w:val="0"/>
                <w:bCs/>
                <w:color w:val="E8BF6A"/>
                <w:sz w:val="20"/>
                <w:szCs w:val="20"/>
              </w:rPr>
              <w:t>&lt;/name&gt;</w:t>
            </w:r>
            <w:r w:rsidRPr="008A01FD">
              <w:rPr>
                <w:rFonts w:ascii="JetBrains Mono" w:hAnsi="JetBrains Mono"/>
                <w:b w:val="0"/>
                <w:bCs/>
                <w:color w:val="E8BF6A"/>
                <w:sz w:val="20"/>
                <w:szCs w:val="20"/>
              </w:rPr>
              <w:br/>
              <w:t xml:space="preserve">        &lt;author&gt;</w:t>
            </w:r>
            <w:r w:rsidRPr="008A01FD">
              <w:rPr>
                <w:rFonts w:hint="eastAsia"/>
                <w:b w:val="0"/>
                <w:bCs/>
                <w:color w:val="A9B7C6"/>
                <w:sz w:val="20"/>
                <w:szCs w:val="20"/>
              </w:rPr>
              <w:t>未知</w:t>
            </w:r>
            <w:r w:rsidRPr="008A01FD">
              <w:rPr>
                <w:rFonts w:ascii="JetBrains Mono" w:hAnsi="JetBrains Mono"/>
                <w:b w:val="0"/>
                <w:bCs/>
                <w:color w:val="E8BF6A"/>
                <w:sz w:val="20"/>
                <w:szCs w:val="20"/>
              </w:rPr>
              <w:t>&lt;/author&gt;</w:t>
            </w:r>
            <w:r w:rsidRPr="008A01FD">
              <w:rPr>
                <w:rFonts w:ascii="JetBrains Mono" w:hAnsi="JetBrains Mono"/>
                <w:b w:val="0"/>
                <w:bCs/>
                <w:color w:val="E8BF6A"/>
                <w:sz w:val="20"/>
                <w:szCs w:val="20"/>
              </w:rPr>
              <w:br/>
              <w:t xml:space="preserve">        &lt;price&gt;</w:t>
            </w:r>
            <w:r w:rsidRPr="008A01FD">
              <w:rPr>
                <w:rFonts w:ascii="JetBrains Mono" w:hAnsi="JetBrains Mono"/>
                <w:b w:val="0"/>
                <w:bCs/>
                <w:color w:val="A9B7C6"/>
                <w:sz w:val="20"/>
                <w:szCs w:val="20"/>
              </w:rPr>
              <w:t>29.9</w:t>
            </w:r>
            <w:r w:rsidRPr="008A01FD">
              <w:rPr>
                <w:rFonts w:ascii="JetBrains Mono" w:hAnsi="JetBrains Mono"/>
                <w:b w:val="0"/>
                <w:bCs/>
                <w:color w:val="E8BF6A"/>
                <w:sz w:val="20"/>
                <w:szCs w:val="20"/>
              </w:rPr>
              <w:t>&lt;/price&gt;</w:t>
            </w:r>
            <w:r w:rsidRPr="008A01FD">
              <w:rPr>
                <w:rFonts w:ascii="JetBrains Mono" w:hAnsi="JetBrains Mono"/>
                <w:b w:val="0"/>
                <w:bCs/>
                <w:color w:val="E8BF6A"/>
                <w:sz w:val="20"/>
                <w:szCs w:val="20"/>
              </w:rPr>
              <w:br/>
              <w:t xml:space="preserve">    &lt;/book&gt;</w:t>
            </w:r>
            <w:r w:rsidRPr="008A01FD">
              <w:rPr>
                <w:rFonts w:ascii="JetBrains Mono" w:hAnsi="JetBrains Mono"/>
                <w:b w:val="0"/>
                <w:bCs/>
                <w:color w:val="E8BF6A"/>
                <w:sz w:val="20"/>
                <w:szCs w:val="20"/>
              </w:rPr>
              <w:br/>
              <w:t>&lt;/books&gt;</w:t>
            </w:r>
          </w:p>
        </w:tc>
      </w:tr>
    </w:tbl>
    <w:p w14:paraId="74DFAC90" w14:textId="2B1D564C" w:rsidR="007D684B" w:rsidRDefault="00F83F99">
      <w:pPr>
        <w:pStyle w:val="20"/>
        <w:numPr>
          <w:ilvl w:val="0"/>
          <w:numId w:val="6"/>
        </w:numPr>
        <w:ind w:left="426" w:firstLineChars="0" w:hanging="426"/>
      </w:pPr>
      <w:r>
        <w:rPr>
          <w:rFonts w:hint="eastAsia"/>
        </w:rPr>
        <w:lastRenderedPageBreak/>
        <w:t>第四步：解析</w:t>
      </w:r>
      <w:r w:rsidR="000F7F46">
        <w:rPr>
          <w:rFonts w:hint="eastAsia"/>
        </w:rPr>
        <w:t>，代码如下</w:t>
      </w:r>
    </w:p>
    <w:p w14:paraId="61AB9DCF" w14:textId="7CF87EA0" w:rsidR="000F7F46" w:rsidRDefault="000F7F46" w:rsidP="000F7F4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1</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4</w:t>
      </w:r>
      <w:r w:rsidR="009A4100">
        <w:fldChar w:fldCharType="end"/>
      </w:r>
      <w:r>
        <w:t xml:space="preserve"> </w:t>
      </w:r>
      <w:r>
        <w:rPr>
          <w:rFonts w:hint="eastAsia"/>
        </w:rPr>
        <w:t>dom</w:t>
      </w:r>
      <w:r>
        <w:t>4</w:t>
      </w:r>
      <w:r>
        <w:rPr>
          <w:rFonts w:hint="eastAsia"/>
        </w:rPr>
        <w:t>j</w:t>
      </w:r>
      <w:r>
        <w:rPr>
          <w:rFonts w:hint="eastAsia"/>
        </w:rPr>
        <w:t>解析</w:t>
      </w:r>
      <w:r>
        <w:rPr>
          <w:rFonts w:hint="eastAsia"/>
        </w:rPr>
        <w:t>xml</w:t>
      </w:r>
      <w:r>
        <w:rPr>
          <w:rFonts w:hint="eastAsia"/>
        </w:rPr>
        <w:t>示例代码</w:t>
      </w:r>
    </w:p>
    <w:tbl>
      <w:tblPr>
        <w:tblStyle w:val="ae"/>
        <w:tblW w:w="0" w:type="auto"/>
        <w:tblLook w:val="04A0" w:firstRow="1" w:lastRow="0" w:firstColumn="1" w:lastColumn="0" w:noHBand="0" w:noVBand="1"/>
      </w:tblPr>
      <w:tblGrid>
        <w:gridCol w:w="9061"/>
      </w:tblGrid>
      <w:tr w:rsidR="000F7F46" w:rsidRPr="008A01FD" w14:paraId="675FCF96" w14:textId="77777777" w:rsidTr="000F7F46">
        <w:trPr>
          <w:cnfStyle w:val="100000000000" w:firstRow="1" w:lastRow="0" w:firstColumn="0" w:lastColumn="0" w:oddVBand="0" w:evenVBand="0" w:oddHBand="0" w:evenHBand="0" w:firstRowFirstColumn="0" w:firstRowLastColumn="0" w:lastRowFirstColumn="0" w:lastRowLastColumn="0"/>
        </w:trPr>
        <w:tc>
          <w:tcPr>
            <w:tcW w:w="9061" w:type="dxa"/>
          </w:tcPr>
          <w:p w14:paraId="7B181EBA" w14:textId="46749487" w:rsidR="000F7F46" w:rsidRPr="008A01FD" w:rsidRDefault="000F7F46" w:rsidP="000F7F46">
            <w:pPr>
              <w:pStyle w:val="HTML"/>
              <w:shd w:val="clear" w:color="auto" w:fill="2B2B2B"/>
              <w:rPr>
                <w:rFonts w:ascii="JetBrains Mono" w:hAnsi="JetBrains Mono" w:hint="eastAsia"/>
                <w:b w:val="0"/>
                <w:bCs/>
                <w:color w:val="A9B7C6"/>
                <w:sz w:val="20"/>
                <w:szCs w:val="20"/>
              </w:rPr>
            </w:pPr>
            <w:r w:rsidRPr="008A01FD">
              <w:rPr>
                <w:rFonts w:ascii="JetBrains Mono" w:hAnsi="JetBrains Mono"/>
                <w:b w:val="0"/>
                <w:bCs/>
                <w:color w:val="CC7832"/>
                <w:sz w:val="20"/>
                <w:szCs w:val="20"/>
              </w:rPr>
              <w:t xml:space="preserve">import </w:t>
            </w:r>
            <w:r w:rsidRPr="008A01FD">
              <w:rPr>
                <w:rFonts w:ascii="JetBrains Mono" w:hAnsi="JetBrains Mono"/>
                <w:b w:val="0"/>
                <w:bCs/>
                <w:color w:val="A9B7C6"/>
                <w:sz w:val="20"/>
                <w:szCs w:val="20"/>
              </w:rPr>
              <w:t>org.dom4j.Document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import </w:t>
            </w:r>
            <w:r w:rsidRPr="008A01FD">
              <w:rPr>
                <w:rFonts w:ascii="JetBrains Mono" w:hAnsi="JetBrains Mono"/>
                <w:b w:val="0"/>
                <w:bCs/>
                <w:color w:val="A9B7C6"/>
                <w:sz w:val="20"/>
                <w:szCs w:val="20"/>
              </w:rPr>
              <w:t>org.dom4j.DocumentException</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import </w:t>
            </w:r>
            <w:r w:rsidRPr="008A01FD">
              <w:rPr>
                <w:rFonts w:ascii="JetBrains Mono" w:hAnsi="JetBrains Mono"/>
                <w:b w:val="0"/>
                <w:bCs/>
                <w:color w:val="A9B7C6"/>
                <w:sz w:val="20"/>
                <w:szCs w:val="20"/>
              </w:rPr>
              <w:t>org.dom4j.Element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import </w:t>
            </w:r>
            <w:r w:rsidRPr="008A01FD">
              <w:rPr>
                <w:rFonts w:ascii="JetBrains Mono" w:hAnsi="JetBrains Mono"/>
                <w:b w:val="0"/>
                <w:bCs/>
                <w:color w:val="A9B7C6"/>
                <w:sz w:val="20"/>
                <w:szCs w:val="20"/>
              </w:rPr>
              <w:t>org.dom4j.io.SAXReader</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import </w:t>
            </w:r>
            <w:proofErr w:type="spellStart"/>
            <w:r w:rsidRPr="008A01FD">
              <w:rPr>
                <w:rFonts w:ascii="JetBrains Mono" w:hAnsi="JetBrains Mono"/>
                <w:b w:val="0"/>
                <w:bCs/>
                <w:color w:val="A9B7C6"/>
                <w:sz w:val="20"/>
                <w:szCs w:val="20"/>
              </w:rPr>
              <w:t>org.junit.</w:t>
            </w:r>
            <w:r w:rsidRPr="008A01FD">
              <w:rPr>
                <w:rFonts w:ascii="JetBrains Mono" w:hAnsi="JetBrains Mono"/>
                <w:b w:val="0"/>
                <w:bCs/>
                <w:color w:val="BBB529"/>
                <w:sz w:val="20"/>
                <w:szCs w:val="20"/>
              </w:rPr>
              <w:t>Test</w:t>
            </w:r>
            <w:proofErr w:type="spellEnd"/>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r>
            <w:r w:rsidRPr="008A01FD">
              <w:rPr>
                <w:rFonts w:ascii="JetBrains Mono" w:hAnsi="JetBrains Mono"/>
                <w:b w:val="0"/>
                <w:bCs/>
                <w:color w:val="CC7832"/>
                <w:sz w:val="20"/>
                <w:szCs w:val="20"/>
              </w:rPr>
              <w:br/>
              <w:t xml:space="preserve">import </w:t>
            </w:r>
            <w:proofErr w:type="spellStart"/>
            <w:r w:rsidRPr="008A01FD">
              <w:rPr>
                <w:rFonts w:ascii="JetBrains Mono" w:hAnsi="JetBrains Mono"/>
                <w:b w:val="0"/>
                <w:bCs/>
                <w:color w:val="A9B7C6"/>
                <w:sz w:val="20"/>
                <w:szCs w:val="20"/>
              </w:rPr>
              <w:t>java.math.BigDecimal</w:t>
            </w:r>
            <w:proofErr w:type="spellEnd"/>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import </w:t>
            </w:r>
            <w:proofErr w:type="spellStart"/>
            <w:r w:rsidRPr="008A01FD">
              <w:rPr>
                <w:rFonts w:ascii="JetBrains Mono" w:hAnsi="JetBrains Mono"/>
                <w:b w:val="0"/>
                <w:bCs/>
                <w:color w:val="A9B7C6"/>
                <w:sz w:val="20"/>
                <w:szCs w:val="20"/>
              </w:rPr>
              <w:t>java.util.ArrayList</w:t>
            </w:r>
            <w:proofErr w:type="spellEnd"/>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import </w:t>
            </w:r>
            <w:proofErr w:type="spellStart"/>
            <w:r w:rsidRPr="008A01FD">
              <w:rPr>
                <w:rFonts w:ascii="JetBrains Mono" w:hAnsi="JetBrains Mono"/>
                <w:b w:val="0"/>
                <w:bCs/>
                <w:color w:val="A9B7C6"/>
                <w:sz w:val="20"/>
                <w:szCs w:val="20"/>
              </w:rPr>
              <w:t>java.util.List</w:t>
            </w:r>
            <w:proofErr w:type="spellEnd"/>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r>
            <w:r w:rsidRPr="008A01FD">
              <w:rPr>
                <w:rFonts w:ascii="JetBrains Mono" w:hAnsi="JetBrains Mono"/>
                <w:b w:val="0"/>
                <w:bCs/>
                <w:color w:val="CC7832"/>
                <w:sz w:val="20"/>
                <w:szCs w:val="20"/>
              </w:rPr>
              <w:br/>
              <w:t xml:space="preserve">public class </w:t>
            </w:r>
            <w:r w:rsidRPr="008A01FD">
              <w:rPr>
                <w:rFonts w:ascii="JetBrains Mono" w:hAnsi="JetBrains Mono"/>
                <w:b w:val="0"/>
                <w:bCs/>
                <w:color w:val="A9B7C6"/>
                <w:sz w:val="20"/>
                <w:szCs w:val="20"/>
              </w:rPr>
              <w:t>Dom4jDemo {</w:t>
            </w:r>
            <w:r w:rsidRPr="008A01FD">
              <w:rPr>
                <w:rFonts w:ascii="JetBrains Mono" w:hAnsi="JetBrains Mono"/>
                <w:b w:val="0"/>
                <w:bCs/>
                <w:color w:val="A9B7C6"/>
                <w:sz w:val="20"/>
                <w:szCs w:val="20"/>
              </w:rPr>
              <w:br/>
            </w:r>
            <w:r w:rsidRPr="008A01FD">
              <w:rPr>
                <w:rFonts w:ascii="JetBrains Mono" w:hAnsi="JetBrains Mono"/>
                <w:b w:val="0"/>
                <w:bCs/>
                <w:color w:val="A9B7C6"/>
                <w:sz w:val="20"/>
                <w:szCs w:val="20"/>
              </w:rPr>
              <w:br/>
              <w:t xml:space="preserve">    </w:t>
            </w:r>
            <w:r w:rsidRPr="008A01FD">
              <w:rPr>
                <w:rFonts w:ascii="JetBrains Mono" w:hAnsi="JetBrains Mono"/>
                <w:b w:val="0"/>
                <w:bCs/>
                <w:color w:val="BBB529"/>
                <w:sz w:val="20"/>
                <w:szCs w:val="20"/>
              </w:rPr>
              <w:t>@Test</w:t>
            </w:r>
            <w:r w:rsidRPr="008A01FD">
              <w:rPr>
                <w:rFonts w:ascii="JetBrains Mono" w:hAnsi="JetBrains Mono"/>
                <w:b w:val="0"/>
                <w:bCs/>
                <w:color w:val="BBB529"/>
                <w:sz w:val="20"/>
                <w:szCs w:val="20"/>
              </w:rPr>
              <w:br/>
              <w:t xml:space="preserve">    </w:t>
            </w:r>
            <w:r w:rsidRPr="008A01FD">
              <w:rPr>
                <w:rFonts w:ascii="JetBrains Mono" w:hAnsi="JetBrains Mono"/>
                <w:b w:val="0"/>
                <w:bCs/>
                <w:color w:val="CC7832"/>
                <w:sz w:val="20"/>
                <w:szCs w:val="20"/>
              </w:rPr>
              <w:t xml:space="preserve">public void </w:t>
            </w:r>
            <w:r w:rsidRPr="008A01FD">
              <w:rPr>
                <w:rFonts w:ascii="JetBrains Mono" w:hAnsi="JetBrains Mono"/>
                <w:b w:val="0"/>
                <w:bCs/>
                <w:color w:val="FFC66D"/>
                <w:sz w:val="20"/>
                <w:szCs w:val="20"/>
              </w:rPr>
              <w:t>test</w:t>
            </w:r>
            <w:r w:rsidRPr="008A01FD">
              <w:rPr>
                <w:rFonts w:ascii="JetBrains Mono" w:hAnsi="JetBrains Mono"/>
                <w:b w:val="0"/>
                <w:bCs/>
                <w:color w:val="A9B7C6"/>
                <w:sz w:val="20"/>
                <w:szCs w:val="20"/>
              </w:rPr>
              <w:t xml:space="preserve">() </w:t>
            </w:r>
            <w:r w:rsidRPr="008A01FD">
              <w:rPr>
                <w:rFonts w:ascii="JetBrains Mono" w:hAnsi="JetBrains Mono"/>
                <w:b w:val="0"/>
                <w:bCs/>
                <w:color w:val="CC7832"/>
                <w:sz w:val="20"/>
                <w:szCs w:val="20"/>
              </w:rPr>
              <w:t xml:space="preserve">throws </w:t>
            </w:r>
            <w:proofErr w:type="spellStart"/>
            <w:r w:rsidRPr="008A01FD">
              <w:rPr>
                <w:rFonts w:ascii="JetBrains Mono" w:hAnsi="JetBrains Mono"/>
                <w:b w:val="0"/>
                <w:bCs/>
                <w:color w:val="A9B7C6"/>
                <w:sz w:val="20"/>
                <w:szCs w:val="20"/>
              </w:rPr>
              <w:t>DocumentException</w:t>
            </w:r>
            <w:proofErr w:type="spellEnd"/>
            <w:r w:rsidRPr="008A01FD">
              <w:rPr>
                <w:rFonts w:ascii="JetBrains Mono" w:hAnsi="JetBrains Mono"/>
                <w:b w:val="0"/>
                <w:bCs/>
                <w:color w:val="A9B7C6"/>
                <w:sz w:val="20"/>
                <w:szCs w:val="20"/>
              </w:rPr>
              <w:t xml:space="preserve"> {</w:t>
            </w:r>
            <w:r w:rsidRPr="008A01FD">
              <w:rPr>
                <w:rFonts w:ascii="JetBrains Mono" w:hAnsi="JetBrains Mono"/>
                <w:b w:val="0"/>
                <w:bCs/>
                <w:color w:val="A9B7C6"/>
                <w:sz w:val="20"/>
                <w:szCs w:val="20"/>
              </w:rPr>
              <w:br/>
              <w:t xml:space="preserve">        </w:t>
            </w:r>
            <w:r w:rsidRPr="008A01FD">
              <w:rPr>
                <w:rFonts w:ascii="JetBrains Mono" w:hAnsi="JetBrains Mono"/>
                <w:b w:val="0"/>
                <w:bCs/>
                <w:color w:val="808080"/>
                <w:sz w:val="20"/>
                <w:szCs w:val="20"/>
              </w:rPr>
              <w:t xml:space="preserve">// </w:t>
            </w:r>
            <w:r w:rsidRPr="008A01FD">
              <w:rPr>
                <w:rFonts w:hint="eastAsia"/>
                <w:b w:val="0"/>
                <w:bCs/>
                <w:color w:val="808080"/>
                <w:sz w:val="20"/>
                <w:szCs w:val="20"/>
              </w:rPr>
              <w:t>第一步：创建</w:t>
            </w:r>
            <w:proofErr w:type="spellStart"/>
            <w:r w:rsidRPr="008A01FD">
              <w:rPr>
                <w:rFonts w:ascii="JetBrains Mono" w:hAnsi="JetBrains Mono"/>
                <w:b w:val="0"/>
                <w:bCs/>
                <w:color w:val="808080"/>
                <w:sz w:val="20"/>
                <w:szCs w:val="20"/>
              </w:rPr>
              <w:t>SAXReader</w:t>
            </w:r>
            <w:proofErr w:type="spellEnd"/>
            <w:r w:rsidRPr="008A01FD">
              <w:rPr>
                <w:rFonts w:hint="eastAsia"/>
                <w:b w:val="0"/>
                <w:bCs/>
                <w:color w:val="808080"/>
                <w:sz w:val="20"/>
                <w:szCs w:val="20"/>
              </w:rPr>
              <w:t>对象来读取</w:t>
            </w:r>
            <w:r w:rsidRPr="008A01FD">
              <w:rPr>
                <w:rFonts w:ascii="JetBrains Mono" w:hAnsi="JetBrains Mono"/>
                <w:b w:val="0"/>
                <w:bCs/>
                <w:color w:val="808080"/>
                <w:sz w:val="20"/>
                <w:szCs w:val="20"/>
              </w:rPr>
              <w:t>XML</w:t>
            </w:r>
            <w:r w:rsidRPr="008A01FD">
              <w:rPr>
                <w:rFonts w:hint="eastAsia"/>
                <w:b w:val="0"/>
                <w:bCs/>
                <w:color w:val="808080"/>
                <w:sz w:val="20"/>
                <w:szCs w:val="20"/>
              </w:rPr>
              <w:t>文件，并获得</w:t>
            </w:r>
            <w:r w:rsidRPr="008A01FD">
              <w:rPr>
                <w:rFonts w:ascii="JetBrains Mono" w:hAnsi="JetBrains Mono"/>
                <w:b w:val="0"/>
                <w:bCs/>
                <w:color w:val="808080"/>
                <w:sz w:val="20"/>
                <w:szCs w:val="20"/>
              </w:rPr>
              <w:t xml:space="preserve"> Document </w:t>
            </w:r>
            <w:r w:rsidRPr="008A01FD">
              <w:rPr>
                <w:rFonts w:hint="eastAsia"/>
                <w:b w:val="0"/>
                <w:bCs/>
                <w:color w:val="808080"/>
                <w:sz w:val="20"/>
                <w:szCs w:val="20"/>
              </w:rPr>
              <w:t>对象</w:t>
            </w:r>
            <w:r w:rsidRPr="008A01FD">
              <w:rPr>
                <w:rFonts w:hint="eastAsia"/>
                <w:b w:val="0"/>
                <w:bCs/>
                <w:color w:val="808080"/>
                <w:sz w:val="20"/>
                <w:szCs w:val="20"/>
              </w:rPr>
              <w:br/>
              <w:t xml:space="preserve">        </w:t>
            </w:r>
            <w:proofErr w:type="spellStart"/>
            <w:r w:rsidRPr="008A01FD">
              <w:rPr>
                <w:rFonts w:ascii="JetBrains Mono" w:hAnsi="JetBrains Mono"/>
                <w:b w:val="0"/>
                <w:bCs/>
                <w:color w:val="A9B7C6"/>
                <w:sz w:val="20"/>
                <w:szCs w:val="20"/>
              </w:rPr>
              <w:t>SAXReader</w:t>
            </w:r>
            <w:proofErr w:type="spellEnd"/>
            <w:r w:rsidRPr="008A01FD">
              <w:rPr>
                <w:rFonts w:ascii="JetBrains Mono" w:hAnsi="JetBrains Mono"/>
                <w:b w:val="0"/>
                <w:bCs/>
                <w:color w:val="A9B7C6"/>
                <w:sz w:val="20"/>
                <w:szCs w:val="20"/>
              </w:rPr>
              <w:t xml:space="preserve"> reader = </w:t>
            </w:r>
            <w:r w:rsidRPr="008A01FD">
              <w:rPr>
                <w:rFonts w:ascii="JetBrains Mono" w:hAnsi="JetBrains Mono"/>
                <w:b w:val="0"/>
                <w:bCs/>
                <w:color w:val="CC7832"/>
                <w:sz w:val="20"/>
                <w:szCs w:val="20"/>
              </w:rPr>
              <w:t xml:space="preserve">new </w:t>
            </w:r>
            <w:proofErr w:type="spellStart"/>
            <w:r w:rsidRPr="008A01FD">
              <w:rPr>
                <w:rFonts w:ascii="JetBrains Mono" w:hAnsi="JetBrains Mono"/>
                <w:b w:val="0"/>
                <w:bCs/>
                <w:color w:val="A9B7C6"/>
                <w:sz w:val="20"/>
                <w:szCs w:val="20"/>
              </w:rPr>
              <w:t>SAXReader</w:t>
            </w:r>
            <w:proofErr w:type="spellEnd"/>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r w:rsidRPr="008A01FD">
              <w:rPr>
                <w:rFonts w:ascii="JetBrains Mono" w:hAnsi="JetBrains Mono"/>
                <w:b w:val="0"/>
                <w:bCs/>
                <w:color w:val="A9B7C6"/>
                <w:sz w:val="20"/>
                <w:szCs w:val="20"/>
              </w:rPr>
              <w:t xml:space="preserve">Document </w:t>
            </w:r>
            <w:proofErr w:type="spellStart"/>
            <w:r w:rsidRPr="008A01FD">
              <w:rPr>
                <w:rFonts w:ascii="JetBrains Mono" w:hAnsi="JetBrains Mono"/>
                <w:b w:val="0"/>
                <w:bCs/>
                <w:color w:val="A9B7C6"/>
                <w:sz w:val="20"/>
                <w:szCs w:val="20"/>
              </w:rPr>
              <w:t>document</w:t>
            </w:r>
            <w:proofErr w:type="spellEnd"/>
            <w:r w:rsidRPr="008A01FD">
              <w:rPr>
                <w:rFonts w:ascii="JetBrains Mono" w:hAnsi="JetBrains Mono"/>
                <w:b w:val="0"/>
                <w:bCs/>
                <w:color w:val="A9B7C6"/>
                <w:sz w:val="20"/>
                <w:szCs w:val="20"/>
              </w:rPr>
              <w:t xml:space="preserve"> = </w:t>
            </w:r>
            <w:proofErr w:type="spellStart"/>
            <w:r w:rsidRPr="008A01FD">
              <w:rPr>
                <w:rFonts w:ascii="JetBrains Mono" w:hAnsi="JetBrains Mono"/>
                <w:b w:val="0"/>
                <w:bCs/>
                <w:color w:val="A9B7C6"/>
                <w:sz w:val="20"/>
                <w:szCs w:val="20"/>
              </w:rPr>
              <w:t>reader.read</w:t>
            </w:r>
            <w:proofErr w:type="spellEnd"/>
            <w:r w:rsidRPr="008A01FD">
              <w:rPr>
                <w:rFonts w:ascii="JetBrains Mono" w:hAnsi="JetBrains Mono"/>
                <w:b w:val="0"/>
                <w:bCs/>
                <w:color w:val="A9B7C6"/>
                <w:sz w:val="20"/>
                <w:szCs w:val="20"/>
              </w:rPr>
              <w:t>(</w:t>
            </w:r>
            <w:r w:rsidRPr="008A01FD">
              <w:rPr>
                <w:rFonts w:ascii="JetBrains Mono" w:hAnsi="JetBrains Mono"/>
                <w:b w:val="0"/>
                <w:bCs/>
                <w:color w:val="6A8759"/>
                <w:sz w:val="20"/>
                <w:szCs w:val="20"/>
              </w:rPr>
              <w:t>"resource/books.xml"</w:t>
            </w:r>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r w:rsidRPr="008A01FD">
              <w:rPr>
                <w:rFonts w:ascii="JetBrains Mono" w:hAnsi="JetBrains Mono"/>
                <w:b w:val="0"/>
                <w:bCs/>
                <w:color w:val="808080"/>
                <w:sz w:val="20"/>
                <w:szCs w:val="20"/>
              </w:rPr>
              <w:t xml:space="preserve">// </w:t>
            </w:r>
            <w:r w:rsidRPr="008A01FD">
              <w:rPr>
                <w:rFonts w:hint="eastAsia"/>
                <w:b w:val="0"/>
                <w:bCs/>
                <w:color w:val="808080"/>
                <w:sz w:val="20"/>
                <w:szCs w:val="20"/>
              </w:rPr>
              <w:t>第二步：获取根元素对象</w:t>
            </w:r>
            <w:r w:rsidRPr="008A01FD">
              <w:rPr>
                <w:rFonts w:hint="eastAsia"/>
                <w:b w:val="0"/>
                <w:bCs/>
                <w:color w:val="808080"/>
                <w:sz w:val="20"/>
                <w:szCs w:val="20"/>
              </w:rPr>
              <w:br/>
              <w:t xml:space="preserve">        </w:t>
            </w:r>
            <w:r w:rsidRPr="008A01FD">
              <w:rPr>
                <w:rFonts w:ascii="JetBrains Mono" w:hAnsi="JetBrains Mono"/>
                <w:b w:val="0"/>
                <w:bCs/>
                <w:color w:val="A9B7C6"/>
                <w:sz w:val="20"/>
                <w:szCs w:val="20"/>
              </w:rPr>
              <w:t xml:space="preserve">Element </w:t>
            </w:r>
            <w:proofErr w:type="spellStart"/>
            <w:r w:rsidRPr="008A01FD">
              <w:rPr>
                <w:rFonts w:ascii="JetBrains Mono" w:hAnsi="JetBrains Mono"/>
                <w:b w:val="0"/>
                <w:bCs/>
                <w:color w:val="A9B7C6"/>
                <w:sz w:val="20"/>
                <w:szCs w:val="20"/>
              </w:rPr>
              <w:t>rootElement</w:t>
            </w:r>
            <w:proofErr w:type="spellEnd"/>
            <w:r w:rsidRPr="008A01FD">
              <w:rPr>
                <w:rFonts w:ascii="JetBrains Mono" w:hAnsi="JetBrains Mono"/>
                <w:b w:val="0"/>
                <w:bCs/>
                <w:color w:val="A9B7C6"/>
                <w:sz w:val="20"/>
                <w:szCs w:val="20"/>
              </w:rPr>
              <w:t xml:space="preserve"> = </w:t>
            </w:r>
            <w:proofErr w:type="spellStart"/>
            <w:r w:rsidRPr="008A01FD">
              <w:rPr>
                <w:rFonts w:ascii="JetBrains Mono" w:hAnsi="JetBrains Mono"/>
                <w:b w:val="0"/>
                <w:bCs/>
                <w:color w:val="A9B7C6"/>
                <w:sz w:val="20"/>
                <w:szCs w:val="20"/>
              </w:rPr>
              <w:t>document.getRootElement</w:t>
            </w:r>
            <w:proofErr w:type="spellEnd"/>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System.out.println</w:t>
            </w:r>
            <w:proofErr w:type="spellEnd"/>
            <w:r w:rsidRPr="008A01FD">
              <w:rPr>
                <w:rFonts w:ascii="JetBrains Mono" w:hAnsi="JetBrains Mono"/>
                <w:b w:val="0"/>
                <w:bCs/>
                <w:color w:val="808080"/>
                <w:sz w:val="20"/>
                <w:szCs w:val="20"/>
              </w:rPr>
              <w:t>(</w:t>
            </w:r>
            <w:proofErr w:type="spellStart"/>
            <w:r w:rsidRPr="008A01FD">
              <w:rPr>
                <w:rFonts w:ascii="JetBrains Mono" w:hAnsi="JetBrains Mono"/>
                <w:b w:val="0"/>
                <w:bCs/>
                <w:color w:val="808080"/>
                <w:sz w:val="20"/>
                <w:szCs w:val="20"/>
              </w:rPr>
              <w:t>rootElement</w:t>
            </w:r>
            <w:proofErr w:type="spellEnd"/>
            <w:r w:rsidRPr="008A01FD">
              <w:rPr>
                <w:rFonts w:ascii="JetBrains Mono" w:hAnsi="JetBrains Mono"/>
                <w:b w:val="0"/>
                <w:bCs/>
                <w:color w:val="808080"/>
                <w:sz w:val="20"/>
                <w:szCs w:val="20"/>
              </w:rPr>
              <w:t>);</w:t>
            </w:r>
            <w:r w:rsidRPr="008A01FD">
              <w:rPr>
                <w:rFonts w:ascii="JetBrains Mono" w:hAnsi="JetBrains Mono"/>
                <w:b w:val="0"/>
                <w:bCs/>
                <w:color w:val="808080"/>
                <w:sz w:val="20"/>
                <w:szCs w:val="20"/>
              </w:rPr>
              <w:br/>
              <w:t xml:space="preserve">        // </w:t>
            </w:r>
            <w:proofErr w:type="spellStart"/>
            <w:r w:rsidRPr="008A01FD">
              <w:rPr>
                <w:rFonts w:ascii="JetBrains Mono" w:hAnsi="JetBrains Mono"/>
                <w:b w:val="0"/>
                <w:bCs/>
                <w:color w:val="808080"/>
                <w:sz w:val="20"/>
                <w:szCs w:val="20"/>
              </w:rPr>
              <w:t>asXML</w:t>
            </w:r>
            <w:proofErr w:type="spellEnd"/>
            <w:r w:rsidRPr="008A01FD">
              <w:rPr>
                <w:rFonts w:ascii="JetBrains Mono" w:hAnsi="JetBrains Mono"/>
                <w:b w:val="0"/>
                <w:bCs/>
                <w:color w:val="808080"/>
                <w:sz w:val="20"/>
                <w:szCs w:val="20"/>
              </w:rPr>
              <w:t xml:space="preserve">() </w:t>
            </w:r>
            <w:r w:rsidRPr="008A01FD">
              <w:rPr>
                <w:rFonts w:hint="eastAsia"/>
                <w:b w:val="0"/>
                <w:bCs/>
                <w:color w:val="808080"/>
                <w:sz w:val="20"/>
                <w:szCs w:val="20"/>
              </w:rPr>
              <w:t>方法会将当前元素转换成</w:t>
            </w:r>
            <w:r w:rsidRPr="008A01FD">
              <w:rPr>
                <w:rFonts w:ascii="JetBrains Mono" w:hAnsi="JetBrains Mono"/>
                <w:b w:val="0"/>
                <w:bCs/>
                <w:color w:val="808080"/>
                <w:sz w:val="20"/>
                <w:szCs w:val="20"/>
              </w:rPr>
              <w:t xml:space="preserve"> String </w:t>
            </w:r>
            <w:r w:rsidRPr="008A01FD">
              <w:rPr>
                <w:rFonts w:hint="eastAsia"/>
                <w:b w:val="0"/>
                <w:bCs/>
                <w:color w:val="808080"/>
                <w:sz w:val="20"/>
                <w:szCs w:val="20"/>
              </w:rPr>
              <w:t>对象</w:t>
            </w:r>
            <w:r w:rsidRPr="008A01FD">
              <w:rPr>
                <w:rFonts w:hint="eastAsia"/>
                <w:b w:val="0"/>
                <w:bCs/>
                <w:color w:val="808080"/>
                <w:sz w:val="20"/>
                <w:szCs w:val="20"/>
              </w:rPr>
              <w:br/>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System.out.println</w:t>
            </w:r>
            <w:proofErr w:type="spellEnd"/>
            <w:r w:rsidRPr="008A01FD">
              <w:rPr>
                <w:rFonts w:ascii="JetBrains Mono" w:hAnsi="JetBrains Mono"/>
                <w:b w:val="0"/>
                <w:bCs/>
                <w:color w:val="808080"/>
                <w:sz w:val="20"/>
                <w:szCs w:val="20"/>
              </w:rPr>
              <w:t>(</w:t>
            </w:r>
            <w:proofErr w:type="spellStart"/>
            <w:r w:rsidRPr="008A01FD">
              <w:rPr>
                <w:rFonts w:ascii="JetBrains Mono" w:hAnsi="JetBrains Mono"/>
                <w:b w:val="0"/>
                <w:bCs/>
                <w:color w:val="808080"/>
                <w:sz w:val="20"/>
                <w:szCs w:val="20"/>
              </w:rPr>
              <w:t>rootElement.asXML</w:t>
            </w:r>
            <w:proofErr w:type="spellEnd"/>
            <w:r w:rsidRPr="008A01FD">
              <w:rPr>
                <w:rFonts w:ascii="JetBrains Mono" w:hAnsi="JetBrains Mono"/>
                <w:b w:val="0"/>
                <w:bCs/>
                <w:color w:val="808080"/>
                <w:sz w:val="20"/>
                <w:szCs w:val="20"/>
              </w:rPr>
              <w:t>());</w:t>
            </w:r>
            <w:r w:rsidRPr="008A01FD">
              <w:rPr>
                <w:rFonts w:ascii="JetBrains Mono" w:hAnsi="JetBrains Mono"/>
                <w:b w:val="0"/>
                <w:bCs/>
                <w:color w:val="808080"/>
                <w:sz w:val="20"/>
                <w:szCs w:val="20"/>
              </w:rPr>
              <w:br/>
              <w:t xml:space="preserve">        // </w:t>
            </w:r>
            <w:r w:rsidRPr="008A01FD">
              <w:rPr>
                <w:rFonts w:hint="eastAsia"/>
                <w:b w:val="0"/>
                <w:bCs/>
                <w:color w:val="808080"/>
                <w:sz w:val="20"/>
                <w:szCs w:val="20"/>
              </w:rPr>
              <w:t>第三步：根据根元素对象获取所有的</w:t>
            </w:r>
            <w:r w:rsidRPr="008A01FD">
              <w:rPr>
                <w:rFonts w:ascii="JetBrains Mono" w:hAnsi="JetBrains Mono"/>
                <w:b w:val="0"/>
                <w:bCs/>
                <w:color w:val="808080"/>
                <w:sz w:val="20"/>
                <w:szCs w:val="20"/>
              </w:rPr>
              <w:t>book</w:t>
            </w:r>
            <w:r w:rsidRPr="008A01FD">
              <w:rPr>
                <w:rFonts w:hint="eastAsia"/>
                <w:b w:val="0"/>
                <w:bCs/>
                <w:color w:val="808080"/>
                <w:sz w:val="20"/>
                <w:szCs w:val="20"/>
              </w:rPr>
              <w:t>对象</w:t>
            </w:r>
            <w:r w:rsidRPr="008A01FD">
              <w:rPr>
                <w:rFonts w:hint="eastAsia"/>
                <w:b w:val="0"/>
                <w:bCs/>
                <w:color w:val="808080"/>
                <w:sz w:val="20"/>
                <w:szCs w:val="20"/>
              </w:rPr>
              <w:br/>
              <w:t xml:space="preserve">        </w:t>
            </w:r>
            <w:r w:rsidRPr="008A01FD">
              <w:rPr>
                <w:rFonts w:ascii="JetBrains Mono" w:hAnsi="JetBrains Mono"/>
                <w:b w:val="0"/>
                <w:bCs/>
                <w:color w:val="A9B7C6"/>
                <w:sz w:val="20"/>
                <w:szCs w:val="20"/>
              </w:rPr>
              <w:t xml:space="preserve">List&lt;Element&gt; </w:t>
            </w:r>
            <w:proofErr w:type="spellStart"/>
            <w:r w:rsidRPr="008A01FD">
              <w:rPr>
                <w:rFonts w:ascii="JetBrains Mono" w:hAnsi="JetBrains Mono"/>
                <w:b w:val="0"/>
                <w:bCs/>
                <w:color w:val="A9B7C6"/>
                <w:sz w:val="20"/>
                <w:szCs w:val="20"/>
              </w:rPr>
              <w:t>bookElements</w:t>
            </w:r>
            <w:proofErr w:type="spellEnd"/>
            <w:r w:rsidRPr="008A01FD">
              <w:rPr>
                <w:rFonts w:ascii="JetBrains Mono" w:hAnsi="JetBrains Mono"/>
                <w:b w:val="0"/>
                <w:bCs/>
                <w:color w:val="A9B7C6"/>
                <w:sz w:val="20"/>
                <w:szCs w:val="20"/>
              </w:rPr>
              <w:t xml:space="preserve"> = </w:t>
            </w:r>
            <w:proofErr w:type="spellStart"/>
            <w:r w:rsidRPr="008A01FD">
              <w:rPr>
                <w:rFonts w:ascii="JetBrains Mono" w:hAnsi="JetBrains Mono"/>
                <w:b w:val="0"/>
                <w:bCs/>
                <w:color w:val="A9B7C6"/>
                <w:sz w:val="20"/>
                <w:szCs w:val="20"/>
              </w:rPr>
              <w:t>rootElement.elements</w:t>
            </w:r>
            <w:proofErr w:type="spellEnd"/>
            <w:r w:rsidRPr="008A01FD">
              <w:rPr>
                <w:rFonts w:ascii="JetBrains Mono" w:hAnsi="JetBrains Mono"/>
                <w:b w:val="0"/>
                <w:bCs/>
                <w:color w:val="A9B7C6"/>
                <w:sz w:val="20"/>
                <w:szCs w:val="20"/>
              </w:rPr>
              <w:t>(</w:t>
            </w:r>
            <w:r w:rsidRPr="008A01FD">
              <w:rPr>
                <w:rFonts w:ascii="JetBrains Mono" w:hAnsi="JetBrains Mono"/>
                <w:b w:val="0"/>
                <w:bCs/>
                <w:color w:val="6A8759"/>
                <w:sz w:val="20"/>
                <w:szCs w:val="20"/>
              </w:rPr>
              <w:t>"book"</w:t>
            </w:r>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r w:rsidRPr="008A01FD">
              <w:rPr>
                <w:rFonts w:ascii="JetBrains Mono" w:hAnsi="JetBrains Mono"/>
                <w:b w:val="0"/>
                <w:bCs/>
                <w:color w:val="808080"/>
                <w:sz w:val="20"/>
                <w:szCs w:val="20"/>
              </w:rPr>
              <w:t xml:space="preserve">// </w:t>
            </w:r>
            <w:r w:rsidRPr="008A01FD">
              <w:rPr>
                <w:rFonts w:hint="eastAsia"/>
                <w:b w:val="0"/>
                <w:bCs/>
                <w:color w:val="808080"/>
                <w:sz w:val="20"/>
                <w:szCs w:val="20"/>
              </w:rPr>
              <w:t>第四步：遍历所有</w:t>
            </w:r>
            <w:r w:rsidRPr="008A01FD">
              <w:rPr>
                <w:rFonts w:ascii="JetBrains Mono" w:hAnsi="JetBrains Mono"/>
                <w:b w:val="0"/>
                <w:bCs/>
                <w:color w:val="808080"/>
                <w:sz w:val="20"/>
                <w:szCs w:val="20"/>
              </w:rPr>
              <w:t>book</w:t>
            </w:r>
            <w:r w:rsidRPr="008A01FD">
              <w:rPr>
                <w:rFonts w:hint="eastAsia"/>
                <w:b w:val="0"/>
                <w:bCs/>
                <w:color w:val="808080"/>
                <w:sz w:val="20"/>
                <w:szCs w:val="20"/>
              </w:rPr>
              <w:t>标签，将</w:t>
            </w:r>
            <w:r w:rsidRPr="008A01FD">
              <w:rPr>
                <w:rFonts w:ascii="JetBrains Mono" w:hAnsi="JetBrains Mono"/>
                <w:b w:val="0"/>
                <w:bCs/>
                <w:color w:val="808080"/>
                <w:sz w:val="20"/>
                <w:szCs w:val="20"/>
              </w:rPr>
              <w:t>book</w:t>
            </w:r>
            <w:r w:rsidRPr="008A01FD">
              <w:rPr>
                <w:rFonts w:hint="eastAsia"/>
                <w:b w:val="0"/>
                <w:bCs/>
                <w:color w:val="808080"/>
                <w:sz w:val="20"/>
                <w:szCs w:val="20"/>
              </w:rPr>
              <w:t>标签中的属性及标签封装到一个新的集合中</w:t>
            </w:r>
            <w:r w:rsidRPr="008A01FD">
              <w:rPr>
                <w:rFonts w:hint="eastAsia"/>
                <w:b w:val="0"/>
                <w:bCs/>
                <w:color w:val="808080"/>
                <w:sz w:val="20"/>
                <w:szCs w:val="20"/>
              </w:rPr>
              <w:br/>
              <w:t xml:space="preserve">        </w:t>
            </w:r>
            <w:r w:rsidRPr="008A01FD">
              <w:rPr>
                <w:rFonts w:ascii="JetBrains Mono" w:hAnsi="JetBrains Mono"/>
                <w:b w:val="0"/>
                <w:bCs/>
                <w:color w:val="A9B7C6"/>
                <w:sz w:val="20"/>
                <w:szCs w:val="20"/>
              </w:rPr>
              <w:t xml:space="preserve">List&lt;Book&gt; </w:t>
            </w:r>
            <w:proofErr w:type="spellStart"/>
            <w:r w:rsidRPr="008A01FD">
              <w:rPr>
                <w:rFonts w:ascii="JetBrains Mono" w:hAnsi="JetBrains Mono"/>
                <w:b w:val="0"/>
                <w:bCs/>
                <w:color w:val="A9B7C6"/>
                <w:sz w:val="20"/>
                <w:szCs w:val="20"/>
              </w:rPr>
              <w:t>bookList</w:t>
            </w:r>
            <w:proofErr w:type="spellEnd"/>
            <w:r w:rsidRPr="008A01FD">
              <w:rPr>
                <w:rFonts w:ascii="JetBrains Mono" w:hAnsi="JetBrains Mono"/>
                <w:b w:val="0"/>
                <w:bCs/>
                <w:color w:val="A9B7C6"/>
                <w:sz w:val="20"/>
                <w:szCs w:val="20"/>
              </w:rPr>
              <w:t xml:space="preserve"> = </w:t>
            </w:r>
            <w:r w:rsidRPr="008A01FD">
              <w:rPr>
                <w:rFonts w:ascii="JetBrains Mono" w:hAnsi="JetBrains Mono"/>
                <w:b w:val="0"/>
                <w:bCs/>
                <w:color w:val="CC7832"/>
                <w:sz w:val="20"/>
                <w:szCs w:val="20"/>
              </w:rPr>
              <w:t xml:space="preserve">new </w:t>
            </w:r>
            <w:proofErr w:type="spellStart"/>
            <w:r w:rsidRPr="008A01FD">
              <w:rPr>
                <w:rFonts w:ascii="JetBrains Mono" w:hAnsi="JetBrains Mono"/>
                <w:b w:val="0"/>
                <w:bCs/>
                <w:color w:val="A9B7C6"/>
                <w:sz w:val="20"/>
                <w:szCs w:val="20"/>
              </w:rPr>
              <w:t>ArrayList</w:t>
            </w:r>
            <w:proofErr w:type="spellEnd"/>
            <w:r w:rsidRPr="008A01FD">
              <w:rPr>
                <w:rFonts w:ascii="JetBrains Mono" w:hAnsi="JetBrains Mono"/>
                <w:b w:val="0"/>
                <w:bCs/>
                <w:color w:val="A9B7C6"/>
                <w:sz w:val="20"/>
                <w:szCs w:val="20"/>
              </w:rPr>
              <w:t>&lt;&gt;()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for </w:t>
            </w:r>
            <w:r w:rsidRPr="008A01FD">
              <w:rPr>
                <w:rFonts w:ascii="JetBrains Mono" w:hAnsi="JetBrains Mono"/>
                <w:b w:val="0"/>
                <w:bCs/>
                <w:color w:val="A9B7C6"/>
                <w:sz w:val="20"/>
                <w:szCs w:val="20"/>
              </w:rPr>
              <w:t xml:space="preserve">( Element e: </w:t>
            </w:r>
            <w:proofErr w:type="spellStart"/>
            <w:r w:rsidRPr="008A01FD">
              <w:rPr>
                <w:rFonts w:ascii="JetBrains Mono" w:hAnsi="JetBrains Mono"/>
                <w:b w:val="0"/>
                <w:bCs/>
                <w:color w:val="A9B7C6"/>
                <w:sz w:val="20"/>
                <w:szCs w:val="20"/>
              </w:rPr>
              <w:t>bookElements</w:t>
            </w:r>
            <w:proofErr w:type="spellEnd"/>
            <w:r w:rsidRPr="008A01FD">
              <w:rPr>
                <w:rFonts w:ascii="JetBrains Mono" w:hAnsi="JetBrains Mono"/>
                <w:b w:val="0"/>
                <w:bCs/>
                <w:color w:val="A9B7C6"/>
                <w:sz w:val="20"/>
                <w:szCs w:val="20"/>
              </w:rPr>
              <w:t xml:space="preserve"> ) {</w:t>
            </w:r>
            <w:r w:rsidRPr="008A01FD">
              <w:rPr>
                <w:rFonts w:ascii="JetBrains Mono" w:hAnsi="JetBrains Mono"/>
                <w:b w:val="0"/>
                <w:bCs/>
                <w:color w:val="A9B7C6"/>
                <w:sz w:val="20"/>
                <w:szCs w:val="20"/>
              </w:rPr>
              <w:br/>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System.out.println</w:t>
            </w:r>
            <w:proofErr w:type="spellEnd"/>
            <w:r w:rsidRPr="008A01FD">
              <w:rPr>
                <w:rFonts w:ascii="JetBrains Mono" w:hAnsi="JetBrains Mono"/>
                <w:b w:val="0"/>
                <w:bCs/>
                <w:color w:val="808080"/>
                <w:sz w:val="20"/>
                <w:szCs w:val="20"/>
              </w:rPr>
              <w:t>("</w:t>
            </w:r>
            <w:proofErr w:type="spellStart"/>
            <w:r w:rsidRPr="008A01FD">
              <w:rPr>
                <w:rFonts w:ascii="JetBrains Mono" w:hAnsi="JetBrains Mono"/>
                <w:b w:val="0"/>
                <w:bCs/>
                <w:color w:val="808080"/>
                <w:sz w:val="20"/>
                <w:szCs w:val="20"/>
              </w:rPr>
              <w:t>e.asXML</w:t>
            </w:r>
            <w:proofErr w:type="spellEnd"/>
            <w:r w:rsidRPr="008A01FD">
              <w:rPr>
                <w:rFonts w:ascii="JetBrains Mono" w:hAnsi="JetBrains Mono"/>
                <w:b w:val="0"/>
                <w:bCs/>
                <w:color w:val="808080"/>
                <w:sz w:val="20"/>
                <w:szCs w:val="20"/>
              </w:rPr>
              <w:t xml:space="preserve">() = " + </w:t>
            </w:r>
            <w:proofErr w:type="spellStart"/>
            <w:r w:rsidRPr="008A01FD">
              <w:rPr>
                <w:rFonts w:ascii="JetBrains Mono" w:hAnsi="JetBrains Mono"/>
                <w:b w:val="0"/>
                <w:bCs/>
                <w:color w:val="808080"/>
                <w:sz w:val="20"/>
                <w:szCs w:val="20"/>
              </w:rPr>
              <w:t>e.asXML</w:t>
            </w:r>
            <w:proofErr w:type="spellEnd"/>
            <w:r w:rsidRPr="008A01FD">
              <w:rPr>
                <w:rFonts w:ascii="JetBrains Mono" w:hAnsi="JetBrains Mono"/>
                <w:b w:val="0"/>
                <w:bCs/>
                <w:color w:val="808080"/>
                <w:sz w:val="20"/>
                <w:szCs w:val="20"/>
              </w:rPr>
              <w:t>());</w:t>
            </w:r>
            <w:r w:rsidRPr="008A01FD">
              <w:rPr>
                <w:rFonts w:ascii="JetBrains Mono" w:hAnsi="JetBrains Mono"/>
                <w:b w:val="0"/>
                <w:bCs/>
                <w:color w:val="808080"/>
                <w:sz w:val="20"/>
                <w:szCs w:val="20"/>
              </w:rPr>
              <w:br/>
              <w:t xml:space="preserve">            // </w:t>
            </w:r>
            <w:r w:rsidRPr="008A01FD">
              <w:rPr>
                <w:rFonts w:hint="eastAsia"/>
                <w:b w:val="0"/>
                <w:bCs/>
                <w:color w:val="808080"/>
                <w:sz w:val="20"/>
                <w:szCs w:val="20"/>
              </w:rPr>
              <w:t>拿到</w:t>
            </w:r>
            <w:r w:rsidRPr="008A01FD">
              <w:rPr>
                <w:rFonts w:ascii="JetBrains Mono" w:hAnsi="JetBrains Mono"/>
                <w:b w:val="0"/>
                <w:bCs/>
                <w:color w:val="808080"/>
                <w:sz w:val="20"/>
                <w:szCs w:val="20"/>
              </w:rPr>
              <w:t>book</w:t>
            </w:r>
            <w:r w:rsidRPr="008A01FD">
              <w:rPr>
                <w:rFonts w:hint="eastAsia"/>
                <w:b w:val="0"/>
                <w:bCs/>
                <w:color w:val="808080"/>
                <w:sz w:val="20"/>
                <w:szCs w:val="20"/>
              </w:rPr>
              <w:t>中的</w:t>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sn</w:t>
            </w:r>
            <w:proofErr w:type="spellEnd"/>
            <w:r w:rsidRPr="008A01FD">
              <w:rPr>
                <w:rFonts w:ascii="JetBrains Mono" w:hAnsi="JetBrains Mono"/>
                <w:b w:val="0"/>
                <w:bCs/>
                <w:color w:val="808080"/>
                <w:sz w:val="20"/>
                <w:szCs w:val="20"/>
              </w:rPr>
              <w:t xml:space="preserve"> </w:t>
            </w:r>
            <w:r w:rsidRPr="008A01FD">
              <w:rPr>
                <w:rFonts w:hint="eastAsia"/>
                <w:b w:val="0"/>
                <w:bCs/>
                <w:color w:val="808080"/>
                <w:sz w:val="20"/>
                <w:szCs w:val="20"/>
              </w:rPr>
              <w:t>属性</w:t>
            </w:r>
            <w:r w:rsidRPr="008A01FD">
              <w:rPr>
                <w:rFonts w:hint="eastAsia"/>
                <w:b w:val="0"/>
                <w:bCs/>
                <w:color w:val="808080"/>
                <w:sz w:val="20"/>
                <w:szCs w:val="20"/>
              </w:rPr>
              <w:br/>
              <w:t xml:space="preserve">            </w:t>
            </w:r>
            <w:r w:rsidRPr="008A01FD">
              <w:rPr>
                <w:rFonts w:ascii="JetBrains Mono" w:hAnsi="JetBrains Mono"/>
                <w:b w:val="0"/>
                <w:bCs/>
                <w:color w:val="A9B7C6"/>
                <w:sz w:val="20"/>
                <w:szCs w:val="20"/>
              </w:rPr>
              <w:t xml:space="preserve">String </w:t>
            </w:r>
            <w:proofErr w:type="spellStart"/>
            <w:r w:rsidRPr="008A01FD">
              <w:rPr>
                <w:rFonts w:ascii="JetBrains Mono" w:hAnsi="JetBrains Mono"/>
                <w:b w:val="0"/>
                <w:bCs/>
                <w:color w:val="A9B7C6"/>
                <w:sz w:val="20"/>
                <w:szCs w:val="20"/>
              </w:rPr>
              <w:t>sn</w:t>
            </w:r>
            <w:proofErr w:type="spellEnd"/>
            <w:r w:rsidRPr="008A01FD">
              <w:rPr>
                <w:rFonts w:ascii="JetBrains Mono" w:hAnsi="JetBrains Mono"/>
                <w:b w:val="0"/>
                <w:bCs/>
                <w:color w:val="A9B7C6"/>
                <w:sz w:val="20"/>
                <w:szCs w:val="20"/>
              </w:rPr>
              <w:t xml:space="preserve"> = </w:t>
            </w:r>
            <w:proofErr w:type="spellStart"/>
            <w:r w:rsidRPr="008A01FD">
              <w:rPr>
                <w:rFonts w:ascii="JetBrains Mono" w:hAnsi="JetBrains Mono"/>
                <w:b w:val="0"/>
                <w:bCs/>
                <w:color w:val="A9B7C6"/>
                <w:sz w:val="20"/>
                <w:szCs w:val="20"/>
              </w:rPr>
              <w:t>e.attributeValue</w:t>
            </w:r>
            <w:proofErr w:type="spellEnd"/>
            <w:r w:rsidRPr="008A01FD">
              <w:rPr>
                <w:rFonts w:ascii="JetBrains Mono" w:hAnsi="JetBrains Mono"/>
                <w:b w:val="0"/>
                <w:bCs/>
                <w:color w:val="A9B7C6"/>
                <w:sz w:val="20"/>
                <w:szCs w:val="20"/>
              </w:rPr>
              <w:t>(</w:t>
            </w:r>
            <w:r w:rsidRPr="008A01FD">
              <w:rPr>
                <w:rFonts w:ascii="JetBrains Mono" w:hAnsi="JetBrains Mono"/>
                <w:b w:val="0"/>
                <w:bCs/>
                <w:color w:val="6A8759"/>
                <w:sz w:val="20"/>
                <w:szCs w:val="20"/>
              </w:rPr>
              <w:t>"</w:t>
            </w:r>
            <w:proofErr w:type="spellStart"/>
            <w:r w:rsidRPr="008A01FD">
              <w:rPr>
                <w:rFonts w:ascii="JetBrains Mono" w:hAnsi="JetBrains Mono"/>
                <w:b w:val="0"/>
                <w:bCs/>
                <w:color w:val="6A8759"/>
                <w:sz w:val="20"/>
                <w:szCs w:val="20"/>
              </w:rPr>
              <w:t>sn</w:t>
            </w:r>
            <w:proofErr w:type="spellEnd"/>
            <w:r w:rsidRPr="008A01FD">
              <w:rPr>
                <w:rFonts w:ascii="JetBrains Mono" w:hAnsi="JetBrains Mono"/>
                <w:b w:val="0"/>
                <w:bCs/>
                <w:color w:val="6A8759"/>
                <w:sz w:val="20"/>
                <w:szCs w:val="20"/>
              </w:rPr>
              <w:t>"</w:t>
            </w:r>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System.out.println</w:t>
            </w:r>
            <w:proofErr w:type="spellEnd"/>
            <w:r w:rsidRPr="008A01FD">
              <w:rPr>
                <w:rFonts w:ascii="JetBrains Mono" w:hAnsi="JetBrains Mono"/>
                <w:b w:val="0"/>
                <w:bCs/>
                <w:color w:val="808080"/>
                <w:sz w:val="20"/>
                <w:szCs w:val="20"/>
              </w:rPr>
              <w:t>("</w:t>
            </w:r>
            <w:proofErr w:type="spellStart"/>
            <w:r w:rsidRPr="008A01FD">
              <w:rPr>
                <w:rFonts w:ascii="JetBrains Mono" w:hAnsi="JetBrains Mono"/>
                <w:b w:val="0"/>
                <w:bCs/>
                <w:color w:val="808080"/>
                <w:sz w:val="20"/>
                <w:szCs w:val="20"/>
              </w:rPr>
              <w:t>sn</w:t>
            </w:r>
            <w:proofErr w:type="spellEnd"/>
            <w:r w:rsidRPr="008A01FD">
              <w:rPr>
                <w:rFonts w:ascii="JetBrains Mono" w:hAnsi="JetBrains Mono"/>
                <w:b w:val="0"/>
                <w:bCs/>
                <w:color w:val="808080"/>
                <w:sz w:val="20"/>
                <w:szCs w:val="20"/>
              </w:rPr>
              <w:t xml:space="preserve"> = " + </w:t>
            </w:r>
            <w:proofErr w:type="spellStart"/>
            <w:r w:rsidRPr="008A01FD">
              <w:rPr>
                <w:rFonts w:ascii="JetBrains Mono" w:hAnsi="JetBrains Mono"/>
                <w:b w:val="0"/>
                <w:bCs/>
                <w:color w:val="808080"/>
                <w:sz w:val="20"/>
                <w:szCs w:val="20"/>
              </w:rPr>
              <w:t>sn</w:t>
            </w:r>
            <w:proofErr w:type="spellEnd"/>
            <w:r w:rsidRPr="008A01FD">
              <w:rPr>
                <w:rFonts w:ascii="JetBrains Mono" w:hAnsi="JetBrains Mono"/>
                <w:b w:val="0"/>
                <w:bCs/>
                <w:color w:val="808080"/>
                <w:sz w:val="20"/>
                <w:szCs w:val="20"/>
              </w:rPr>
              <w:t>);</w:t>
            </w:r>
            <w:r w:rsidRPr="008A01FD">
              <w:rPr>
                <w:rFonts w:ascii="JetBrains Mono" w:hAnsi="JetBrains Mono"/>
                <w:b w:val="0"/>
                <w:bCs/>
                <w:color w:val="808080"/>
                <w:sz w:val="20"/>
                <w:szCs w:val="20"/>
              </w:rPr>
              <w:br/>
              <w:t xml:space="preserve">            // </w:t>
            </w:r>
            <w:r w:rsidRPr="008A01FD">
              <w:rPr>
                <w:rFonts w:hint="eastAsia"/>
                <w:b w:val="0"/>
                <w:bCs/>
                <w:color w:val="808080"/>
                <w:sz w:val="20"/>
                <w:szCs w:val="20"/>
              </w:rPr>
              <w:t>拿到</w:t>
            </w:r>
            <w:r w:rsidRPr="008A01FD">
              <w:rPr>
                <w:rFonts w:ascii="JetBrains Mono" w:hAnsi="JetBrains Mono"/>
                <w:b w:val="0"/>
                <w:bCs/>
                <w:color w:val="808080"/>
                <w:sz w:val="20"/>
                <w:szCs w:val="20"/>
              </w:rPr>
              <w:t>book</w:t>
            </w:r>
            <w:r w:rsidRPr="008A01FD">
              <w:rPr>
                <w:rFonts w:hint="eastAsia"/>
                <w:b w:val="0"/>
                <w:bCs/>
                <w:color w:val="808080"/>
                <w:sz w:val="20"/>
                <w:szCs w:val="20"/>
              </w:rPr>
              <w:t>下面的</w:t>
            </w:r>
            <w:r w:rsidRPr="008A01FD">
              <w:rPr>
                <w:rFonts w:ascii="JetBrains Mono" w:hAnsi="JetBrains Mono"/>
                <w:b w:val="0"/>
                <w:bCs/>
                <w:color w:val="808080"/>
                <w:sz w:val="20"/>
                <w:szCs w:val="20"/>
              </w:rPr>
              <w:t xml:space="preserve"> name </w:t>
            </w:r>
            <w:r w:rsidRPr="008A01FD">
              <w:rPr>
                <w:rFonts w:hint="eastAsia"/>
                <w:b w:val="0"/>
                <w:bCs/>
                <w:color w:val="808080"/>
                <w:sz w:val="20"/>
                <w:szCs w:val="20"/>
              </w:rPr>
              <w:t>标签的值</w:t>
            </w:r>
            <w:r w:rsidRPr="008A01FD">
              <w:rPr>
                <w:rFonts w:hint="eastAsia"/>
                <w:b w:val="0"/>
                <w:bCs/>
                <w:color w:val="808080"/>
                <w:sz w:val="20"/>
                <w:szCs w:val="20"/>
              </w:rPr>
              <w:br/>
              <w:t xml:space="preserve">            </w:t>
            </w:r>
            <w:r w:rsidRPr="008A01FD">
              <w:rPr>
                <w:rFonts w:ascii="JetBrains Mono" w:hAnsi="JetBrains Mono"/>
                <w:b w:val="0"/>
                <w:bCs/>
                <w:color w:val="A9B7C6"/>
                <w:sz w:val="20"/>
                <w:szCs w:val="20"/>
              </w:rPr>
              <w:t xml:space="preserve">String name = </w:t>
            </w:r>
            <w:proofErr w:type="spellStart"/>
            <w:r w:rsidRPr="008A01FD">
              <w:rPr>
                <w:rFonts w:ascii="JetBrains Mono" w:hAnsi="JetBrains Mono"/>
                <w:b w:val="0"/>
                <w:bCs/>
                <w:color w:val="A9B7C6"/>
                <w:sz w:val="20"/>
                <w:szCs w:val="20"/>
              </w:rPr>
              <w:t>e.elementText</w:t>
            </w:r>
            <w:proofErr w:type="spellEnd"/>
            <w:r w:rsidRPr="008A01FD">
              <w:rPr>
                <w:rFonts w:ascii="JetBrains Mono" w:hAnsi="JetBrains Mono"/>
                <w:b w:val="0"/>
                <w:bCs/>
                <w:color w:val="A9B7C6"/>
                <w:sz w:val="20"/>
                <w:szCs w:val="20"/>
              </w:rPr>
              <w:t>(</w:t>
            </w:r>
            <w:r w:rsidRPr="008A01FD">
              <w:rPr>
                <w:rFonts w:ascii="JetBrains Mono" w:hAnsi="JetBrains Mono"/>
                <w:b w:val="0"/>
                <w:bCs/>
                <w:color w:val="6A8759"/>
                <w:sz w:val="20"/>
                <w:szCs w:val="20"/>
              </w:rPr>
              <w:t>"name"</w:t>
            </w:r>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r>
            <w:r w:rsidRPr="008A01FD">
              <w:rPr>
                <w:rFonts w:ascii="JetBrains Mono" w:hAnsi="JetBrains Mono"/>
                <w:b w:val="0"/>
                <w:bCs/>
                <w:color w:val="808080"/>
                <w:sz w:val="20"/>
                <w:szCs w:val="20"/>
              </w:rPr>
              <w:t xml:space="preserve">//            </w:t>
            </w:r>
            <w:proofErr w:type="spellStart"/>
            <w:r w:rsidRPr="008A01FD">
              <w:rPr>
                <w:rFonts w:ascii="JetBrains Mono" w:hAnsi="JetBrains Mono"/>
                <w:b w:val="0"/>
                <w:bCs/>
                <w:color w:val="808080"/>
                <w:sz w:val="20"/>
                <w:szCs w:val="20"/>
              </w:rPr>
              <w:t>System.out.println</w:t>
            </w:r>
            <w:proofErr w:type="spellEnd"/>
            <w:r w:rsidRPr="008A01FD">
              <w:rPr>
                <w:rFonts w:ascii="JetBrains Mono" w:hAnsi="JetBrains Mono"/>
                <w:b w:val="0"/>
                <w:bCs/>
                <w:color w:val="808080"/>
                <w:sz w:val="20"/>
                <w:szCs w:val="20"/>
              </w:rPr>
              <w:t>("name = " + name);</w:t>
            </w:r>
            <w:r w:rsidRPr="008A01FD">
              <w:rPr>
                <w:rFonts w:ascii="JetBrains Mono" w:hAnsi="JetBrains Mono"/>
                <w:b w:val="0"/>
                <w:bCs/>
                <w:color w:val="808080"/>
                <w:sz w:val="20"/>
                <w:szCs w:val="20"/>
              </w:rPr>
              <w:br/>
              <w:t xml:space="preserve">            </w:t>
            </w:r>
            <w:r w:rsidRPr="008A01FD">
              <w:rPr>
                <w:rFonts w:ascii="JetBrains Mono" w:hAnsi="JetBrains Mono"/>
                <w:b w:val="0"/>
                <w:bCs/>
                <w:color w:val="A9B7C6"/>
                <w:sz w:val="20"/>
                <w:szCs w:val="20"/>
              </w:rPr>
              <w:t xml:space="preserve">String author = </w:t>
            </w:r>
            <w:proofErr w:type="spellStart"/>
            <w:r w:rsidRPr="008A01FD">
              <w:rPr>
                <w:rFonts w:ascii="JetBrains Mono" w:hAnsi="JetBrains Mono"/>
                <w:b w:val="0"/>
                <w:bCs/>
                <w:color w:val="A9B7C6"/>
                <w:sz w:val="20"/>
                <w:szCs w:val="20"/>
              </w:rPr>
              <w:t>e.elementText</w:t>
            </w:r>
            <w:proofErr w:type="spellEnd"/>
            <w:r w:rsidRPr="008A01FD">
              <w:rPr>
                <w:rFonts w:ascii="JetBrains Mono" w:hAnsi="JetBrains Mono"/>
                <w:b w:val="0"/>
                <w:bCs/>
                <w:color w:val="A9B7C6"/>
                <w:sz w:val="20"/>
                <w:szCs w:val="20"/>
              </w:rPr>
              <w:t>(</w:t>
            </w:r>
            <w:r w:rsidRPr="008A01FD">
              <w:rPr>
                <w:rFonts w:ascii="JetBrains Mono" w:hAnsi="JetBrains Mono"/>
                <w:b w:val="0"/>
                <w:bCs/>
                <w:color w:val="6A8759"/>
                <w:sz w:val="20"/>
                <w:szCs w:val="20"/>
              </w:rPr>
              <w:t>"author"</w:t>
            </w:r>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r w:rsidRPr="008A01FD">
              <w:rPr>
                <w:rFonts w:ascii="JetBrains Mono" w:hAnsi="JetBrains Mono"/>
                <w:b w:val="0"/>
                <w:bCs/>
                <w:color w:val="A9B7C6"/>
                <w:sz w:val="20"/>
                <w:szCs w:val="20"/>
              </w:rPr>
              <w:t xml:space="preserve">Element </w:t>
            </w:r>
            <w:proofErr w:type="spellStart"/>
            <w:r w:rsidRPr="008A01FD">
              <w:rPr>
                <w:rFonts w:ascii="JetBrains Mono" w:hAnsi="JetBrains Mono"/>
                <w:b w:val="0"/>
                <w:bCs/>
                <w:color w:val="A9B7C6"/>
                <w:sz w:val="20"/>
                <w:szCs w:val="20"/>
              </w:rPr>
              <w:t>priceElement</w:t>
            </w:r>
            <w:proofErr w:type="spellEnd"/>
            <w:r w:rsidRPr="008A01FD">
              <w:rPr>
                <w:rFonts w:ascii="JetBrains Mono" w:hAnsi="JetBrains Mono"/>
                <w:b w:val="0"/>
                <w:bCs/>
                <w:color w:val="A9B7C6"/>
                <w:sz w:val="20"/>
                <w:szCs w:val="20"/>
              </w:rPr>
              <w:t xml:space="preserve"> = </w:t>
            </w:r>
            <w:proofErr w:type="spellStart"/>
            <w:r w:rsidRPr="008A01FD">
              <w:rPr>
                <w:rFonts w:ascii="JetBrains Mono" w:hAnsi="JetBrains Mono"/>
                <w:b w:val="0"/>
                <w:bCs/>
                <w:color w:val="A9B7C6"/>
                <w:sz w:val="20"/>
                <w:szCs w:val="20"/>
              </w:rPr>
              <w:t>e.element</w:t>
            </w:r>
            <w:proofErr w:type="spellEnd"/>
            <w:r w:rsidRPr="008A01FD">
              <w:rPr>
                <w:rFonts w:ascii="JetBrains Mono" w:hAnsi="JetBrains Mono"/>
                <w:b w:val="0"/>
                <w:bCs/>
                <w:color w:val="A9B7C6"/>
                <w:sz w:val="20"/>
                <w:szCs w:val="20"/>
              </w:rPr>
              <w:t>(</w:t>
            </w:r>
            <w:r w:rsidRPr="008A01FD">
              <w:rPr>
                <w:rFonts w:ascii="JetBrains Mono" w:hAnsi="JetBrains Mono"/>
                <w:b w:val="0"/>
                <w:bCs/>
                <w:color w:val="6A8759"/>
                <w:sz w:val="20"/>
                <w:szCs w:val="20"/>
              </w:rPr>
              <w:t>"price"</w:t>
            </w:r>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r w:rsidRPr="008A01FD">
              <w:rPr>
                <w:rFonts w:ascii="JetBrains Mono" w:hAnsi="JetBrains Mono"/>
                <w:b w:val="0"/>
                <w:bCs/>
                <w:color w:val="A9B7C6"/>
                <w:sz w:val="20"/>
                <w:szCs w:val="20"/>
              </w:rPr>
              <w:t xml:space="preserve">String price = </w:t>
            </w:r>
            <w:proofErr w:type="spellStart"/>
            <w:r w:rsidRPr="008A01FD">
              <w:rPr>
                <w:rFonts w:ascii="JetBrains Mono" w:hAnsi="JetBrains Mono"/>
                <w:b w:val="0"/>
                <w:bCs/>
                <w:color w:val="A9B7C6"/>
                <w:sz w:val="20"/>
                <w:szCs w:val="20"/>
              </w:rPr>
              <w:t>priceElement.getText</w:t>
            </w:r>
            <w:proofErr w:type="spellEnd"/>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proofErr w:type="spellStart"/>
            <w:r w:rsidRPr="008A01FD">
              <w:rPr>
                <w:rFonts w:ascii="JetBrains Mono" w:hAnsi="JetBrains Mono"/>
                <w:b w:val="0"/>
                <w:bCs/>
                <w:color w:val="A9B7C6"/>
                <w:sz w:val="20"/>
                <w:szCs w:val="20"/>
              </w:rPr>
              <w:t>bookList.add</w:t>
            </w:r>
            <w:proofErr w:type="spellEnd"/>
            <w:r w:rsidRPr="008A01FD">
              <w:rPr>
                <w:rFonts w:ascii="JetBrains Mono" w:hAnsi="JetBrains Mono"/>
                <w:b w:val="0"/>
                <w:bCs/>
                <w:color w:val="A9B7C6"/>
                <w:sz w:val="20"/>
                <w:szCs w:val="20"/>
              </w:rPr>
              <w:t>(</w:t>
            </w:r>
            <w:r w:rsidRPr="008A01FD">
              <w:rPr>
                <w:rFonts w:ascii="JetBrains Mono" w:hAnsi="JetBrains Mono"/>
                <w:b w:val="0"/>
                <w:bCs/>
                <w:color w:val="CC7832"/>
                <w:sz w:val="20"/>
                <w:szCs w:val="20"/>
              </w:rPr>
              <w:t xml:space="preserve">new </w:t>
            </w:r>
            <w:r w:rsidRPr="008A01FD">
              <w:rPr>
                <w:rFonts w:ascii="JetBrains Mono" w:hAnsi="JetBrains Mono"/>
                <w:b w:val="0"/>
                <w:bCs/>
                <w:color w:val="A9B7C6"/>
                <w:sz w:val="20"/>
                <w:szCs w:val="20"/>
              </w:rPr>
              <w:t>Book(</w:t>
            </w:r>
            <w:proofErr w:type="spellStart"/>
            <w:r w:rsidRPr="008A01FD">
              <w:rPr>
                <w:rFonts w:ascii="JetBrains Mono" w:hAnsi="JetBrains Mono"/>
                <w:b w:val="0"/>
                <w:bCs/>
                <w:color w:val="A9B7C6"/>
                <w:sz w:val="20"/>
                <w:szCs w:val="20"/>
              </w:rPr>
              <w:t>sn</w:t>
            </w:r>
            <w:proofErr w:type="spellEnd"/>
            <w:r w:rsidRPr="008A01FD">
              <w:rPr>
                <w:rFonts w:ascii="JetBrains Mono" w:hAnsi="JetBrains Mono"/>
                <w:b w:val="0"/>
                <w:bCs/>
                <w:color w:val="CC7832"/>
                <w:sz w:val="20"/>
                <w:szCs w:val="20"/>
              </w:rPr>
              <w:t xml:space="preserve">, </w:t>
            </w:r>
            <w:r w:rsidRPr="008A01FD">
              <w:rPr>
                <w:rFonts w:ascii="JetBrains Mono" w:hAnsi="JetBrains Mono"/>
                <w:b w:val="0"/>
                <w:bCs/>
                <w:color w:val="A9B7C6"/>
                <w:sz w:val="20"/>
                <w:szCs w:val="20"/>
              </w:rPr>
              <w:t>author</w:t>
            </w:r>
            <w:r w:rsidRPr="008A01FD">
              <w:rPr>
                <w:rFonts w:ascii="JetBrains Mono" w:hAnsi="JetBrains Mono"/>
                <w:b w:val="0"/>
                <w:bCs/>
                <w:color w:val="CC7832"/>
                <w:sz w:val="20"/>
                <w:szCs w:val="20"/>
              </w:rPr>
              <w:t xml:space="preserve">, </w:t>
            </w:r>
            <w:r w:rsidRPr="008A01FD">
              <w:rPr>
                <w:rFonts w:ascii="JetBrains Mono" w:hAnsi="JetBrains Mono"/>
                <w:b w:val="0"/>
                <w:bCs/>
                <w:color w:val="A9B7C6"/>
                <w:sz w:val="20"/>
                <w:szCs w:val="20"/>
              </w:rPr>
              <w:t>name</w:t>
            </w:r>
            <w:r w:rsidRPr="008A01FD">
              <w:rPr>
                <w:rFonts w:ascii="JetBrains Mono" w:hAnsi="JetBrains Mono"/>
                <w:b w:val="0"/>
                <w:bCs/>
                <w:color w:val="CC7832"/>
                <w:sz w:val="20"/>
                <w:szCs w:val="20"/>
              </w:rPr>
              <w:t xml:space="preserve">, </w:t>
            </w:r>
            <w:proofErr w:type="spellStart"/>
            <w:r w:rsidRPr="008A01FD">
              <w:rPr>
                <w:rFonts w:ascii="JetBrains Mono" w:hAnsi="JetBrains Mono"/>
                <w:b w:val="0"/>
                <w:bCs/>
                <w:color w:val="A9B7C6"/>
                <w:sz w:val="20"/>
                <w:szCs w:val="20"/>
              </w:rPr>
              <w:t>BigDecimal.</w:t>
            </w:r>
            <w:r w:rsidRPr="008A01FD">
              <w:rPr>
                <w:rFonts w:ascii="JetBrains Mono" w:hAnsi="JetBrains Mono"/>
                <w:b w:val="0"/>
                <w:bCs/>
                <w:i/>
                <w:iCs/>
                <w:color w:val="A9B7C6"/>
                <w:sz w:val="20"/>
                <w:szCs w:val="20"/>
              </w:rPr>
              <w:t>valueOf</w:t>
            </w:r>
            <w:proofErr w:type="spellEnd"/>
            <w:r w:rsidRPr="008A01FD">
              <w:rPr>
                <w:rFonts w:ascii="JetBrains Mono" w:hAnsi="JetBrains Mono"/>
                <w:b w:val="0"/>
                <w:bCs/>
                <w:color w:val="A9B7C6"/>
                <w:sz w:val="20"/>
                <w:szCs w:val="20"/>
              </w:rPr>
              <w:t>(</w:t>
            </w:r>
            <w:proofErr w:type="spellStart"/>
            <w:r w:rsidRPr="008A01FD">
              <w:rPr>
                <w:rFonts w:ascii="JetBrains Mono" w:hAnsi="JetBrains Mono"/>
                <w:b w:val="0"/>
                <w:bCs/>
                <w:color w:val="A9B7C6"/>
                <w:sz w:val="20"/>
                <w:szCs w:val="20"/>
              </w:rPr>
              <w:t>Double.</w:t>
            </w:r>
            <w:r w:rsidRPr="008A01FD">
              <w:rPr>
                <w:rFonts w:ascii="JetBrains Mono" w:hAnsi="JetBrains Mono"/>
                <w:b w:val="0"/>
                <w:bCs/>
                <w:i/>
                <w:iCs/>
                <w:color w:val="A9B7C6"/>
                <w:sz w:val="20"/>
                <w:szCs w:val="20"/>
              </w:rPr>
              <w:t>parseDouble</w:t>
            </w:r>
            <w:proofErr w:type="spellEnd"/>
            <w:r w:rsidRPr="008A01FD">
              <w:rPr>
                <w:rFonts w:ascii="JetBrains Mono" w:hAnsi="JetBrains Mono"/>
                <w:b w:val="0"/>
                <w:bCs/>
                <w:color w:val="A9B7C6"/>
                <w:sz w:val="20"/>
                <w:szCs w:val="20"/>
              </w:rPr>
              <w:t>(price))))</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r>
            <w:r w:rsidRPr="008A01FD">
              <w:rPr>
                <w:rFonts w:ascii="JetBrains Mono" w:hAnsi="JetBrains Mono"/>
                <w:b w:val="0"/>
                <w:bCs/>
                <w:color w:val="CC7832"/>
                <w:sz w:val="20"/>
                <w:szCs w:val="20"/>
              </w:rPr>
              <w:lastRenderedPageBreak/>
              <w:t xml:space="preserve">        </w:t>
            </w:r>
            <w:r w:rsidRPr="008A01FD">
              <w:rPr>
                <w:rFonts w:ascii="JetBrains Mono" w:hAnsi="JetBrains Mono"/>
                <w:b w:val="0"/>
                <w:bCs/>
                <w:color w:val="A9B7C6"/>
                <w:sz w:val="20"/>
                <w:szCs w:val="20"/>
              </w:rPr>
              <w:t>}</w:t>
            </w:r>
            <w:r w:rsidRPr="008A01FD">
              <w:rPr>
                <w:rFonts w:ascii="JetBrains Mono" w:hAnsi="JetBrains Mono"/>
                <w:b w:val="0"/>
                <w:bCs/>
                <w:color w:val="A9B7C6"/>
                <w:sz w:val="20"/>
                <w:szCs w:val="20"/>
              </w:rPr>
              <w:br/>
            </w:r>
            <w:r w:rsidRPr="008A01FD">
              <w:rPr>
                <w:rFonts w:ascii="JetBrains Mono" w:hAnsi="JetBrains Mono"/>
                <w:b w:val="0"/>
                <w:bCs/>
                <w:color w:val="A9B7C6"/>
                <w:sz w:val="20"/>
                <w:szCs w:val="20"/>
              </w:rPr>
              <w:br/>
              <w:t xml:space="preserve">        </w:t>
            </w:r>
            <w:r w:rsidRPr="008A01FD">
              <w:rPr>
                <w:rFonts w:ascii="JetBrains Mono" w:hAnsi="JetBrains Mono"/>
                <w:b w:val="0"/>
                <w:bCs/>
                <w:color w:val="CC7832"/>
                <w:sz w:val="20"/>
                <w:szCs w:val="20"/>
              </w:rPr>
              <w:t xml:space="preserve">for </w:t>
            </w:r>
            <w:r w:rsidRPr="008A01FD">
              <w:rPr>
                <w:rFonts w:ascii="JetBrains Mono" w:hAnsi="JetBrains Mono"/>
                <w:b w:val="0"/>
                <w:bCs/>
                <w:color w:val="A9B7C6"/>
                <w:sz w:val="20"/>
                <w:szCs w:val="20"/>
              </w:rPr>
              <w:t xml:space="preserve">(Book </w:t>
            </w:r>
            <w:proofErr w:type="spellStart"/>
            <w:r w:rsidRPr="008A01FD">
              <w:rPr>
                <w:rFonts w:ascii="JetBrains Mono" w:hAnsi="JetBrains Mono"/>
                <w:b w:val="0"/>
                <w:bCs/>
                <w:color w:val="A9B7C6"/>
                <w:sz w:val="20"/>
                <w:szCs w:val="20"/>
              </w:rPr>
              <w:t>book</w:t>
            </w:r>
            <w:proofErr w:type="spellEnd"/>
            <w:r w:rsidRPr="008A01FD">
              <w:rPr>
                <w:rFonts w:ascii="JetBrains Mono" w:hAnsi="JetBrains Mono"/>
                <w:b w:val="0"/>
                <w:bCs/>
                <w:color w:val="A9B7C6"/>
                <w:sz w:val="20"/>
                <w:szCs w:val="20"/>
              </w:rPr>
              <w:t xml:space="preserve">: </w:t>
            </w:r>
            <w:proofErr w:type="spellStart"/>
            <w:r w:rsidRPr="008A01FD">
              <w:rPr>
                <w:rFonts w:ascii="JetBrains Mono" w:hAnsi="JetBrains Mono"/>
                <w:b w:val="0"/>
                <w:bCs/>
                <w:color w:val="A9B7C6"/>
                <w:sz w:val="20"/>
                <w:szCs w:val="20"/>
              </w:rPr>
              <w:t>bookList</w:t>
            </w:r>
            <w:proofErr w:type="spellEnd"/>
            <w:r w:rsidRPr="008A01FD">
              <w:rPr>
                <w:rFonts w:ascii="JetBrains Mono" w:hAnsi="JetBrains Mono"/>
                <w:b w:val="0"/>
                <w:bCs/>
                <w:color w:val="A9B7C6"/>
                <w:sz w:val="20"/>
                <w:szCs w:val="20"/>
              </w:rPr>
              <w:t>) {</w:t>
            </w:r>
            <w:r w:rsidRPr="008A01FD">
              <w:rPr>
                <w:rFonts w:ascii="JetBrains Mono" w:hAnsi="JetBrains Mono"/>
                <w:b w:val="0"/>
                <w:bCs/>
                <w:color w:val="A9B7C6"/>
                <w:sz w:val="20"/>
                <w:szCs w:val="20"/>
              </w:rPr>
              <w:br/>
              <w:t xml:space="preserve">            </w:t>
            </w:r>
            <w:proofErr w:type="spellStart"/>
            <w:r w:rsidRPr="008A01FD">
              <w:rPr>
                <w:rFonts w:ascii="JetBrains Mono" w:hAnsi="JetBrains Mono"/>
                <w:b w:val="0"/>
                <w:bCs/>
                <w:color w:val="A9B7C6"/>
                <w:sz w:val="20"/>
                <w:szCs w:val="20"/>
              </w:rPr>
              <w:t>System.</w:t>
            </w:r>
            <w:r w:rsidRPr="008A01FD">
              <w:rPr>
                <w:rFonts w:ascii="JetBrains Mono" w:hAnsi="JetBrains Mono"/>
                <w:b w:val="0"/>
                <w:bCs/>
                <w:i/>
                <w:iCs/>
                <w:color w:val="9876AA"/>
                <w:sz w:val="20"/>
                <w:szCs w:val="20"/>
              </w:rPr>
              <w:t>out</w:t>
            </w:r>
            <w:r w:rsidRPr="008A01FD">
              <w:rPr>
                <w:rFonts w:ascii="JetBrains Mono" w:hAnsi="JetBrains Mono"/>
                <w:b w:val="0"/>
                <w:bCs/>
                <w:color w:val="A9B7C6"/>
                <w:sz w:val="20"/>
                <w:szCs w:val="20"/>
              </w:rPr>
              <w:t>.println</w:t>
            </w:r>
            <w:proofErr w:type="spellEnd"/>
            <w:r w:rsidRPr="008A01FD">
              <w:rPr>
                <w:rFonts w:ascii="JetBrains Mono" w:hAnsi="JetBrains Mono"/>
                <w:b w:val="0"/>
                <w:bCs/>
                <w:color w:val="A9B7C6"/>
                <w:sz w:val="20"/>
                <w:szCs w:val="20"/>
              </w:rPr>
              <w:t>(book)</w:t>
            </w:r>
            <w:r w:rsidRPr="008A01FD">
              <w:rPr>
                <w:rFonts w:ascii="JetBrains Mono" w:hAnsi="JetBrains Mono"/>
                <w:b w:val="0"/>
                <w:bCs/>
                <w:color w:val="CC7832"/>
                <w:sz w:val="20"/>
                <w:szCs w:val="20"/>
              </w:rPr>
              <w:t>;</w:t>
            </w:r>
            <w:r w:rsidRPr="008A01FD">
              <w:rPr>
                <w:rFonts w:ascii="JetBrains Mono" w:hAnsi="JetBrains Mono"/>
                <w:b w:val="0"/>
                <w:bCs/>
                <w:color w:val="CC7832"/>
                <w:sz w:val="20"/>
                <w:szCs w:val="20"/>
              </w:rPr>
              <w:br/>
              <w:t xml:space="preserve">        </w:t>
            </w:r>
            <w:r w:rsidRPr="008A01FD">
              <w:rPr>
                <w:rFonts w:ascii="JetBrains Mono" w:hAnsi="JetBrains Mono"/>
                <w:b w:val="0"/>
                <w:bCs/>
                <w:color w:val="A9B7C6"/>
                <w:sz w:val="20"/>
                <w:szCs w:val="20"/>
              </w:rPr>
              <w:t>}</w:t>
            </w:r>
            <w:r w:rsidRPr="008A01FD">
              <w:rPr>
                <w:rFonts w:ascii="JetBrains Mono" w:hAnsi="JetBrains Mono"/>
                <w:b w:val="0"/>
                <w:bCs/>
                <w:color w:val="A9B7C6"/>
                <w:sz w:val="20"/>
                <w:szCs w:val="20"/>
              </w:rPr>
              <w:br/>
              <w:t xml:space="preserve">    }</w:t>
            </w:r>
            <w:r w:rsidRPr="008A01FD">
              <w:rPr>
                <w:rFonts w:ascii="JetBrains Mono" w:hAnsi="JetBrains Mono"/>
                <w:b w:val="0"/>
                <w:bCs/>
                <w:color w:val="A9B7C6"/>
                <w:sz w:val="20"/>
                <w:szCs w:val="20"/>
              </w:rPr>
              <w:br/>
              <w:t>}</w:t>
            </w:r>
          </w:p>
        </w:tc>
      </w:tr>
    </w:tbl>
    <w:p w14:paraId="1F8470D0" w14:textId="77777777" w:rsidR="000F7F46" w:rsidRDefault="000F7F46" w:rsidP="000F7F46">
      <w:pPr>
        <w:pStyle w:val="20"/>
        <w:ind w:firstLineChars="0" w:firstLine="0"/>
      </w:pPr>
    </w:p>
    <w:p w14:paraId="43CB9D2F" w14:textId="3E44D658" w:rsidR="000F7F46" w:rsidRDefault="00B31B59" w:rsidP="00B31B59">
      <w:pPr>
        <w:pStyle w:val="1"/>
      </w:pPr>
      <w:proofErr w:type="spellStart"/>
      <w:r>
        <w:rPr>
          <w:rFonts w:hint="eastAsia"/>
        </w:rPr>
        <w:lastRenderedPageBreak/>
        <w:t>JavaWeb</w:t>
      </w:r>
      <w:proofErr w:type="spellEnd"/>
    </w:p>
    <w:p w14:paraId="71DFCF86" w14:textId="1AF9FF67" w:rsidR="00B31B59" w:rsidRDefault="00B31B59" w:rsidP="00B31B59">
      <w:pPr>
        <w:pStyle w:val="2"/>
        <w:spacing w:before="120" w:after="120"/>
      </w:pPr>
      <w:r>
        <w:rPr>
          <w:rFonts w:hint="eastAsia"/>
        </w:rPr>
        <w:t>什么是</w:t>
      </w:r>
      <w:proofErr w:type="spellStart"/>
      <w:r>
        <w:rPr>
          <w:rFonts w:hint="eastAsia"/>
        </w:rPr>
        <w:t>JavaWeb</w:t>
      </w:r>
      <w:proofErr w:type="spellEnd"/>
    </w:p>
    <w:p w14:paraId="409F38DB" w14:textId="77777777" w:rsidR="00B31B59" w:rsidRDefault="00B31B59" w:rsidP="00B31B59">
      <w:pPr>
        <w:pStyle w:val="20"/>
        <w:ind w:firstLine="480"/>
      </w:pPr>
      <w:proofErr w:type="spellStart"/>
      <w:r w:rsidRPr="00B31B59">
        <w:rPr>
          <w:rFonts w:hint="eastAsia"/>
        </w:rPr>
        <w:t>JavaWeb</w:t>
      </w:r>
      <w:proofErr w:type="spellEnd"/>
      <w:r w:rsidRPr="00B31B59">
        <w:rPr>
          <w:rFonts w:hint="eastAsia"/>
        </w:rPr>
        <w:t xml:space="preserve"> </w:t>
      </w:r>
      <w:r w:rsidRPr="00B31B59">
        <w:rPr>
          <w:rFonts w:hint="eastAsia"/>
        </w:rPr>
        <w:t>是指，所有通过</w:t>
      </w:r>
      <w:r w:rsidRPr="00B31B59">
        <w:rPr>
          <w:rFonts w:hint="eastAsia"/>
        </w:rPr>
        <w:t xml:space="preserve"> Java </w:t>
      </w:r>
      <w:r w:rsidRPr="00B31B59">
        <w:rPr>
          <w:rFonts w:hint="eastAsia"/>
        </w:rPr>
        <w:t>语言编写可以通过浏览器访问的程序的总称，叫</w:t>
      </w:r>
      <w:r w:rsidRPr="00B31B59">
        <w:rPr>
          <w:rFonts w:hint="eastAsia"/>
        </w:rPr>
        <w:t xml:space="preserve"> </w:t>
      </w:r>
      <w:proofErr w:type="spellStart"/>
      <w:r w:rsidRPr="00B31B59">
        <w:rPr>
          <w:rFonts w:hint="eastAsia"/>
        </w:rPr>
        <w:t>JavaWeb</w:t>
      </w:r>
      <w:proofErr w:type="spellEnd"/>
      <w:r w:rsidRPr="00B31B59">
        <w:rPr>
          <w:rFonts w:hint="eastAsia"/>
        </w:rPr>
        <w:t>。</w:t>
      </w:r>
      <w:r w:rsidRPr="00B31B59">
        <w:rPr>
          <w:rFonts w:hint="eastAsia"/>
        </w:rPr>
        <w:t xml:space="preserve"> </w:t>
      </w:r>
    </w:p>
    <w:p w14:paraId="03C7C898" w14:textId="18A9AEAF" w:rsidR="00B31B59" w:rsidRPr="00B31B59" w:rsidRDefault="00B31B59" w:rsidP="00B31B59">
      <w:pPr>
        <w:pStyle w:val="20"/>
        <w:ind w:firstLine="480"/>
      </w:pPr>
      <w:proofErr w:type="spellStart"/>
      <w:r w:rsidRPr="00B31B59">
        <w:rPr>
          <w:rFonts w:hint="eastAsia"/>
        </w:rPr>
        <w:t>JavaWeb</w:t>
      </w:r>
      <w:proofErr w:type="spellEnd"/>
      <w:r w:rsidRPr="00B31B59">
        <w:rPr>
          <w:rFonts w:hint="eastAsia"/>
        </w:rPr>
        <w:t xml:space="preserve"> </w:t>
      </w:r>
      <w:r w:rsidRPr="00B31B59">
        <w:rPr>
          <w:rFonts w:hint="eastAsia"/>
        </w:rPr>
        <w:t>是基于请求和响应来开发的。</w:t>
      </w:r>
    </w:p>
    <w:p w14:paraId="7DA28EAE" w14:textId="34EC68D9" w:rsidR="00B31B59" w:rsidRDefault="003D1094" w:rsidP="00B31B59">
      <w:pPr>
        <w:pStyle w:val="20"/>
        <w:ind w:firstLineChars="0" w:firstLine="0"/>
      </w:pPr>
      <w:r>
        <w:tab/>
      </w:r>
      <w:r>
        <w:rPr>
          <w:rFonts w:hint="eastAsia"/>
        </w:rPr>
        <w:t>请求</w:t>
      </w:r>
      <w:r>
        <w:rPr>
          <w:rFonts w:hint="eastAsia"/>
        </w:rPr>
        <w:t>(</w:t>
      </w:r>
      <w:r w:rsidRPr="003D1094">
        <w:rPr>
          <w:rFonts w:hint="eastAsia"/>
        </w:rPr>
        <w:t>Request</w:t>
      </w:r>
      <w:r>
        <w:t>)</w:t>
      </w:r>
      <w:r>
        <w:rPr>
          <w:rFonts w:hint="eastAsia"/>
        </w:rPr>
        <w:t>：</w:t>
      </w:r>
      <w:r w:rsidRPr="003D1094">
        <w:rPr>
          <w:rFonts w:hint="eastAsia"/>
        </w:rPr>
        <w:t>请求是指客户端给服务器发送数据，叫请求。</w:t>
      </w:r>
    </w:p>
    <w:p w14:paraId="6C7F1D61" w14:textId="3328E2D7" w:rsidR="003D1094" w:rsidRDefault="008731E4" w:rsidP="008731E4">
      <w:pPr>
        <w:pStyle w:val="20"/>
        <w:ind w:firstLine="480"/>
      </w:pPr>
      <w:r>
        <w:rPr>
          <w:rFonts w:hint="eastAsia"/>
        </w:rPr>
        <w:t>响应</w:t>
      </w:r>
      <w:r>
        <w:rPr>
          <w:rFonts w:hint="eastAsia"/>
        </w:rPr>
        <w:t>(</w:t>
      </w:r>
      <w:r>
        <w:t>Response)</w:t>
      </w:r>
      <w:r>
        <w:rPr>
          <w:rFonts w:hint="eastAsia"/>
        </w:rPr>
        <w:t>：</w:t>
      </w:r>
      <w:r w:rsidRPr="008731E4">
        <w:rPr>
          <w:rFonts w:hint="eastAsia"/>
        </w:rPr>
        <w:t>响应是指服务器给客户端回传数据，叫响应。</w:t>
      </w:r>
    </w:p>
    <w:p w14:paraId="4293286C" w14:textId="5BC5DD00" w:rsidR="008731E4" w:rsidRDefault="008731E4" w:rsidP="008731E4">
      <w:pPr>
        <w:pStyle w:val="20"/>
        <w:ind w:firstLine="480"/>
      </w:pPr>
      <w:r>
        <w:rPr>
          <w:rFonts w:hint="eastAsia"/>
        </w:rPr>
        <w:t>请求和响应的关系：</w:t>
      </w:r>
      <w:r w:rsidRPr="008731E4">
        <w:rPr>
          <w:rFonts w:hint="eastAsia"/>
        </w:rPr>
        <w:t>请求和响应是成对出现的，有请求就有响应。</w:t>
      </w:r>
    </w:p>
    <w:p w14:paraId="436804D3" w14:textId="4B249F07" w:rsidR="00E45976" w:rsidRDefault="00E45976" w:rsidP="00E45976">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2</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w:t>
      </w:r>
      <w:r w:rsidR="00821A29">
        <w:fldChar w:fldCharType="end"/>
      </w:r>
      <w:r>
        <w:t xml:space="preserve"> </w:t>
      </w:r>
      <w:r>
        <w:rPr>
          <w:rFonts w:hint="eastAsia"/>
        </w:rPr>
        <w:t>请求和响应</w:t>
      </w:r>
    </w:p>
    <w:p w14:paraId="50BC3160" w14:textId="0DE73A6C" w:rsidR="00E45976" w:rsidRPr="008731E4" w:rsidRDefault="00E45976" w:rsidP="00E45976">
      <w:pPr>
        <w:pStyle w:val="image"/>
        <w:spacing w:before="72"/>
      </w:pPr>
      <w:r>
        <w:rPr>
          <w:noProof/>
        </w:rPr>
        <w:drawing>
          <wp:inline distT="0" distB="0" distL="0" distR="0" wp14:anchorId="7AB8F3E2" wp14:editId="780B3443">
            <wp:extent cx="4495800" cy="2803246"/>
            <wp:effectExtent l="19050" t="19050" r="1905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1343" cy="2806702"/>
                    </a:xfrm>
                    <a:prstGeom prst="rect">
                      <a:avLst/>
                    </a:prstGeom>
                    <a:ln>
                      <a:solidFill>
                        <a:schemeClr val="tx1"/>
                      </a:solidFill>
                    </a:ln>
                  </pic:spPr>
                </pic:pic>
              </a:graphicData>
            </a:graphic>
          </wp:inline>
        </w:drawing>
      </w:r>
    </w:p>
    <w:p w14:paraId="03545E36" w14:textId="17ED6869" w:rsidR="003D1094" w:rsidRDefault="00E45976" w:rsidP="00E45976">
      <w:pPr>
        <w:pStyle w:val="2"/>
        <w:spacing w:before="120" w:after="120"/>
      </w:pPr>
      <w:r>
        <w:rPr>
          <w:rFonts w:hint="eastAsia"/>
        </w:rPr>
        <w:t>Web</w:t>
      </w:r>
      <w:r>
        <w:rPr>
          <w:rFonts w:hint="eastAsia"/>
        </w:rPr>
        <w:t>资源分类</w:t>
      </w:r>
    </w:p>
    <w:p w14:paraId="09CB4DF4" w14:textId="65F0C280" w:rsidR="00E45976" w:rsidRDefault="00E45976" w:rsidP="00E45976">
      <w:pPr>
        <w:pStyle w:val="20"/>
        <w:ind w:firstLine="480"/>
      </w:pPr>
      <w:r w:rsidRPr="00E45976">
        <w:rPr>
          <w:rFonts w:hint="eastAsia"/>
        </w:rPr>
        <w:t xml:space="preserve">web </w:t>
      </w:r>
      <w:r w:rsidRPr="00E45976">
        <w:rPr>
          <w:rFonts w:hint="eastAsia"/>
        </w:rPr>
        <w:t>资源按实现的技术和呈现的效果的不同，又分为静态资源和动态资源两种。</w:t>
      </w:r>
    </w:p>
    <w:p w14:paraId="6062A687" w14:textId="463350A2" w:rsidR="00E45976" w:rsidRDefault="00DA43D2" w:rsidP="00E45976">
      <w:pPr>
        <w:pStyle w:val="20"/>
        <w:ind w:firstLine="480"/>
      </w:pPr>
      <w:r w:rsidRPr="00DA43D2">
        <w:rPr>
          <w:rFonts w:hint="eastAsia"/>
        </w:rPr>
        <w:t>静态资源：</w:t>
      </w:r>
      <w:r w:rsidRPr="00DA43D2">
        <w:rPr>
          <w:rFonts w:hint="eastAsia"/>
        </w:rPr>
        <w:t xml:space="preserve"> html</w:t>
      </w:r>
      <w:r w:rsidRPr="00DA43D2">
        <w:rPr>
          <w:rFonts w:hint="eastAsia"/>
        </w:rPr>
        <w:t>、</w:t>
      </w:r>
      <w:proofErr w:type="spellStart"/>
      <w:r w:rsidRPr="00DA43D2">
        <w:rPr>
          <w:rFonts w:hint="eastAsia"/>
        </w:rPr>
        <w:t>css</w:t>
      </w:r>
      <w:proofErr w:type="spellEnd"/>
      <w:r w:rsidRPr="00DA43D2">
        <w:rPr>
          <w:rFonts w:hint="eastAsia"/>
        </w:rPr>
        <w:t>、</w:t>
      </w:r>
      <w:proofErr w:type="spellStart"/>
      <w:r w:rsidRPr="00DA43D2">
        <w:rPr>
          <w:rFonts w:hint="eastAsia"/>
        </w:rPr>
        <w:t>js</w:t>
      </w:r>
      <w:proofErr w:type="spellEnd"/>
      <w:r w:rsidRPr="00DA43D2">
        <w:rPr>
          <w:rFonts w:hint="eastAsia"/>
        </w:rPr>
        <w:t>、</w:t>
      </w:r>
      <w:r w:rsidRPr="00DA43D2">
        <w:rPr>
          <w:rFonts w:hint="eastAsia"/>
        </w:rPr>
        <w:t>txt</w:t>
      </w:r>
      <w:r w:rsidRPr="00DA43D2">
        <w:rPr>
          <w:rFonts w:hint="eastAsia"/>
        </w:rPr>
        <w:t>、</w:t>
      </w:r>
      <w:r w:rsidRPr="00DA43D2">
        <w:rPr>
          <w:rFonts w:hint="eastAsia"/>
        </w:rPr>
        <w:t xml:space="preserve">mp4 </w:t>
      </w:r>
      <w:r w:rsidRPr="00DA43D2">
        <w:rPr>
          <w:rFonts w:hint="eastAsia"/>
        </w:rPr>
        <w:t>视频</w:t>
      </w:r>
      <w:r>
        <w:rPr>
          <w:rFonts w:hint="eastAsia"/>
        </w:rPr>
        <w:t>、</w:t>
      </w:r>
      <w:r w:rsidRPr="00DA43D2">
        <w:rPr>
          <w:rFonts w:hint="eastAsia"/>
        </w:rPr>
        <w:t xml:space="preserve">jpg </w:t>
      </w:r>
      <w:r w:rsidRPr="00DA43D2">
        <w:rPr>
          <w:rFonts w:hint="eastAsia"/>
        </w:rPr>
        <w:t>图片</w:t>
      </w:r>
      <w:r>
        <w:rPr>
          <w:rFonts w:hint="eastAsia"/>
        </w:rPr>
        <w:t>等</w:t>
      </w:r>
    </w:p>
    <w:p w14:paraId="39A92288" w14:textId="1B6F9047" w:rsidR="00DA43D2" w:rsidRDefault="00DA43D2" w:rsidP="00E45976">
      <w:pPr>
        <w:pStyle w:val="20"/>
        <w:ind w:firstLine="480"/>
      </w:pPr>
      <w:r w:rsidRPr="00DA43D2">
        <w:rPr>
          <w:rFonts w:hint="eastAsia"/>
        </w:rPr>
        <w:t>动态资源：</w:t>
      </w:r>
      <w:r w:rsidRPr="00DA43D2">
        <w:rPr>
          <w:rFonts w:hint="eastAsia"/>
        </w:rPr>
        <w:t xml:space="preserve"> </w:t>
      </w:r>
      <w:proofErr w:type="spellStart"/>
      <w:r w:rsidRPr="00DA43D2">
        <w:rPr>
          <w:rFonts w:hint="eastAsia"/>
        </w:rPr>
        <w:t>jsp</w:t>
      </w:r>
      <w:proofErr w:type="spellEnd"/>
      <w:r w:rsidRPr="00DA43D2">
        <w:rPr>
          <w:rFonts w:hint="eastAsia"/>
        </w:rPr>
        <w:t xml:space="preserve"> </w:t>
      </w:r>
      <w:r w:rsidRPr="00DA43D2">
        <w:rPr>
          <w:rFonts w:hint="eastAsia"/>
        </w:rPr>
        <w:t>页面、</w:t>
      </w:r>
      <w:r w:rsidRPr="00DA43D2">
        <w:rPr>
          <w:rFonts w:hint="eastAsia"/>
        </w:rPr>
        <w:t xml:space="preserve">Servlet </w:t>
      </w:r>
      <w:r w:rsidRPr="00DA43D2">
        <w:rPr>
          <w:rFonts w:hint="eastAsia"/>
        </w:rPr>
        <w:t>程序</w:t>
      </w:r>
      <w:r>
        <w:rPr>
          <w:rFonts w:hint="eastAsia"/>
        </w:rPr>
        <w:t>等</w:t>
      </w:r>
    </w:p>
    <w:p w14:paraId="21FEA6F9" w14:textId="7F822722" w:rsidR="00DA43D2" w:rsidRDefault="00DA43D2" w:rsidP="00DA43D2">
      <w:pPr>
        <w:pStyle w:val="2"/>
        <w:spacing w:before="120" w:after="120"/>
      </w:pPr>
      <w:r>
        <w:rPr>
          <w:rFonts w:hint="eastAsia"/>
        </w:rPr>
        <w:t>Web</w:t>
      </w:r>
      <w:r>
        <w:rPr>
          <w:rFonts w:hint="eastAsia"/>
        </w:rPr>
        <w:t>服务器</w:t>
      </w:r>
    </w:p>
    <w:p w14:paraId="3F24438E" w14:textId="22E8FA77" w:rsidR="00DA43D2" w:rsidRDefault="00DA43D2">
      <w:pPr>
        <w:pStyle w:val="20"/>
        <w:numPr>
          <w:ilvl w:val="0"/>
          <w:numId w:val="7"/>
        </w:numPr>
        <w:ind w:firstLineChars="0"/>
      </w:pPr>
      <w:r w:rsidRPr="00DA43D2">
        <w:rPr>
          <w:rFonts w:hint="eastAsia"/>
        </w:rPr>
        <w:t>Tomcat</w:t>
      </w:r>
      <w:r w:rsidRPr="00DA43D2">
        <w:rPr>
          <w:rFonts w:hint="eastAsia"/>
        </w:rPr>
        <w:t>：由</w:t>
      </w:r>
      <w:r w:rsidRPr="00DA43D2">
        <w:rPr>
          <w:rFonts w:hint="eastAsia"/>
        </w:rPr>
        <w:t xml:space="preserve"> Apache </w:t>
      </w:r>
      <w:r w:rsidRPr="00DA43D2">
        <w:rPr>
          <w:rFonts w:hint="eastAsia"/>
        </w:rPr>
        <w:t>组织提供的一种</w:t>
      </w:r>
      <w:r w:rsidRPr="00DA43D2">
        <w:rPr>
          <w:rFonts w:hint="eastAsia"/>
        </w:rPr>
        <w:t xml:space="preserve"> Web </w:t>
      </w:r>
      <w:r w:rsidRPr="00DA43D2">
        <w:rPr>
          <w:rFonts w:hint="eastAsia"/>
        </w:rPr>
        <w:t>服务器，提供对</w:t>
      </w:r>
      <w:r w:rsidRPr="00DA43D2">
        <w:rPr>
          <w:rFonts w:hint="eastAsia"/>
        </w:rPr>
        <w:t xml:space="preserve"> </w:t>
      </w:r>
      <w:proofErr w:type="spellStart"/>
      <w:r w:rsidRPr="00DA43D2">
        <w:rPr>
          <w:rFonts w:hint="eastAsia"/>
        </w:rPr>
        <w:t>jsp</w:t>
      </w:r>
      <w:proofErr w:type="spellEnd"/>
      <w:r w:rsidRPr="00DA43D2">
        <w:rPr>
          <w:rFonts w:hint="eastAsia"/>
        </w:rPr>
        <w:t xml:space="preserve"> </w:t>
      </w:r>
      <w:r w:rsidRPr="00DA43D2">
        <w:rPr>
          <w:rFonts w:hint="eastAsia"/>
        </w:rPr>
        <w:t>和</w:t>
      </w:r>
      <w:r w:rsidRPr="00DA43D2">
        <w:rPr>
          <w:rFonts w:hint="eastAsia"/>
        </w:rPr>
        <w:t xml:space="preserve"> Servlet </w:t>
      </w:r>
      <w:r w:rsidRPr="00DA43D2">
        <w:rPr>
          <w:rFonts w:hint="eastAsia"/>
        </w:rPr>
        <w:t>的支持。它是一种轻量级的</w:t>
      </w:r>
      <w:r w:rsidRPr="00DA43D2">
        <w:rPr>
          <w:rFonts w:hint="eastAsia"/>
        </w:rPr>
        <w:t xml:space="preserve"> </w:t>
      </w:r>
      <w:proofErr w:type="spellStart"/>
      <w:r w:rsidRPr="00DA43D2">
        <w:rPr>
          <w:rFonts w:hint="eastAsia"/>
        </w:rPr>
        <w:t>javaWeb</w:t>
      </w:r>
      <w:proofErr w:type="spellEnd"/>
      <w:r w:rsidRPr="00DA43D2">
        <w:rPr>
          <w:rFonts w:hint="eastAsia"/>
        </w:rPr>
        <w:t xml:space="preserve"> </w:t>
      </w:r>
      <w:r w:rsidRPr="00DA43D2">
        <w:rPr>
          <w:rFonts w:hint="eastAsia"/>
        </w:rPr>
        <w:t>容器（服务</w:t>
      </w:r>
      <w:r w:rsidRPr="00DA43D2">
        <w:rPr>
          <w:rFonts w:hint="eastAsia"/>
        </w:rPr>
        <w:t xml:space="preserve"> </w:t>
      </w:r>
      <w:r w:rsidRPr="00DA43D2">
        <w:rPr>
          <w:rFonts w:hint="eastAsia"/>
        </w:rPr>
        <w:t>器），也是当前应用最广的</w:t>
      </w:r>
      <w:r w:rsidRPr="00DA43D2">
        <w:rPr>
          <w:rFonts w:hint="eastAsia"/>
        </w:rPr>
        <w:t xml:space="preserve"> </w:t>
      </w:r>
      <w:proofErr w:type="spellStart"/>
      <w:r w:rsidRPr="00DA43D2">
        <w:rPr>
          <w:rFonts w:hint="eastAsia"/>
        </w:rPr>
        <w:t>JavaWeb</w:t>
      </w:r>
      <w:proofErr w:type="spellEnd"/>
      <w:r w:rsidRPr="00DA43D2">
        <w:rPr>
          <w:rFonts w:hint="eastAsia"/>
        </w:rPr>
        <w:t xml:space="preserve"> </w:t>
      </w:r>
      <w:r w:rsidRPr="00DA43D2">
        <w:rPr>
          <w:rFonts w:hint="eastAsia"/>
        </w:rPr>
        <w:t>服务器（免费）。</w:t>
      </w:r>
    </w:p>
    <w:p w14:paraId="5EDD68F1" w14:textId="17964559" w:rsidR="00DA43D2" w:rsidRDefault="00312987">
      <w:pPr>
        <w:pStyle w:val="20"/>
        <w:numPr>
          <w:ilvl w:val="0"/>
          <w:numId w:val="7"/>
        </w:numPr>
        <w:ind w:firstLineChars="0"/>
      </w:pPr>
      <w:proofErr w:type="spellStart"/>
      <w:r w:rsidRPr="00312987">
        <w:rPr>
          <w:rFonts w:hint="eastAsia"/>
        </w:rPr>
        <w:t>Jboss</w:t>
      </w:r>
      <w:proofErr w:type="spellEnd"/>
      <w:r w:rsidRPr="00312987">
        <w:rPr>
          <w:rFonts w:hint="eastAsia"/>
        </w:rPr>
        <w:t>：是一个遵从</w:t>
      </w:r>
      <w:r w:rsidRPr="00312987">
        <w:rPr>
          <w:rFonts w:hint="eastAsia"/>
        </w:rPr>
        <w:t xml:space="preserve"> </w:t>
      </w:r>
      <w:proofErr w:type="spellStart"/>
      <w:r w:rsidRPr="00312987">
        <w:rPr>
          <w:rFonts w:hint="eastAsia"/>
        </w:rPr>
        <w:t>JavaEE</w:t>
      </w:r>
      <w:proofErr w:type="spellEnd"/>
      <w:r w:rsidRPr="00312987">
        <w:rPr>
          <w:rFonts w:hint="eastAsia"/>
        </w:rPr>
        <w:t xml:space="preserve"> </w:t>
      </w:r>
      <w:r w:rsidRPr="00312987">
        <w:rPr>
          <w:rFonts w:hint="eastAsia"/>
        </w:rPr>
        <w:t>规范的、开放源代码的、纯</w:t>
      </w:r>
      <w:r w:rsidRPr="00312987">
        <w:rPr>
          <w:rFonts w:hint="eastAsia"/>
        </w:rPr>
        <w:t xml:space="preserve"> Java </w:t>
      </w:r>
      <w:r w:rsidRPr="00312987">
        <w:rPr>
          <w:rFonts w:hint="eastAsia"/>
        </w:rPr>
        <w:t>的</w:t>
      </w:r>
      <w:r w:rsidRPr="00312987">
        <w:rPr>
          <w:rFonts w:hint="eastAsia"/>
        </w:rPr>
        <w:t xml:space="preserve"> EJB </w:t>
      </w:r>
      <w:r w:rsidRPr="00312987">
        <w:rPr>
          <w:rFonts w:hint="eastAsia"/>
        </w:rPr>
        <w:t>服务器，它支持所有的</w:t>
      </w:r>
      <w:r w:rsidRPr="00312987">
        <w:rPr>
          <w:rFonts w:hint="eastAsia"/>
        </w:rPr>
        <w:t xml:space="preserve"> </w:t>
      </w:r>
      <w:proofErr w:type="spellStart"/>
      <w:r w:rsidRPr="00312987">
        <w:rPr>
          <w:rFonts w:hint="eastAsia"/>
        </w:rPr>
        <w:t>JavaEE</w:t>
      </w:r>
      <w:proofErr w:type="spellEnd"/>
      <w:r w:rsidRPr="00312987">
        <w:rPr>
          <w:rFonts w:hint="eastAsia"/>
        </w:rPr>
        <w:t xml:space="preserve"> </w:t>
      </w:r>
      <w:r w:rsidRPr="00312987">
        <w:rPr>
          <w:rFonts w:hint="eastAsia"/>
        </w:rPr>
        <w:t>规范（免费）。</w:t>
      </w:r>
    </w:p>
    <w:p w14:paraId="7AEF2BE3" w14:textId="0BCFD861" w:rsidR="00312987" w:rsidRDefault="00312987">
      <w:pPr>
        <w:pStyle w:val="20"/>
        <w:numPr>
          <w:ilvl w:val="0"/>
          <w:numId w:val="7"/>
        </w:numPr>
        <w:ind w:firstLineChars="0"/>
      </w:pPr>
      <w:proofErr w:type="spellStart"/>
      <w:r w:rsidRPr="00312987">
        <w:rPr>
          <w:rFonts w:hint="eastAsia"/>
        </w:rPr>
        <w:t>GlassFish</w:t>
      </w:r>
      <w:proofErr w:type="spellEnd"/>
      <w:r w:rsidRPr="00312987">
        <w:rPr>
          <w:rFonts w:hint="eastAsia"/>
        </w:rPr>
        <w:t>：</w:t>
      </w:r>
      <w:r w:rsidRPr="00312987">
        <w:rPr>
          <w:rFonts w:hint="eastAsia"/>
        </w:rPr>
        <w:t xml:space="preserve"> </w:t>
      </w:r>
      <w:r w:rsidRPr="00312987">
        <w:rPr>
          <w:rFonts w:hint="eastAsia"/>
        </w:rPr>
        <w:t>由</w:t>
      </w:r>
      <w:r w:rsidRPr="00312987">
        <w:rPr>
          <w:rFonts w:hint="eastAsia"/>
        </w:rPr>
        <w:t xml:space="preserve"> Oracle </w:t>
      </w:r>
      <w:r w:rsidRPr="00312987">
        <w:rPr>
          <w:rFonts w:hint="eastAsia"/>
        </w:rPr>
        <w:t>公司开发的一款</w:t>
      </w:r>
      <w:r w:rsidRPr="00312987">
        <w:rPr>
          <w:rFonts w:hint="eastAsia"/>
        </w:rPr>
        <w:t xml:space="preserve"> </w:t>
      </w:r>
      <w:proofErr w:type="spellStart"/>
      <w:r w:rsidRPr="00312987">
        <w:rPr>
          <w:rFonts w:hint="eastAsia"/>
        </w:rPr>
        <w:t>JavaWeb</w:t>
      </w:r>
      <w:proofErr w:type="spellEnd"/>
      <w:r w:rsidRPr="00312987">
        <w:rPr>
          <w:rFonts w:hint="eastAsia"/>
        </w:rPr>
        <w:t xml:space="preserve"> </w:t>
      </w:r>
      <w:r w:rsidRPr="00312987">
        <w:rPr>
          <w:rFonts w:hint="eastAsia"/>
        </w:rPr>
        <w:t>服务器，是一款强健的商业服务器，达到产品级质量（应用很少）。</w:t>
      </w:r>
    </w:p>
    <w:p w14:paraId="3FACBEE8" w14:textId="69A0DAAF" w:rsidR="00312987" w:rsidRDefault="00312987">
      <w:pPr>
        <w:pStyle w:val="20"/>
        <w:numPr>
          <w:ilvl w:val="0"/>
          <w:numId w:val="7"/>
        </w:numPr>
        <w:ind w:firstLineChars="0"/>
      </w:pPr>
      <w:r w:rsidRPr="00312987">
        <w:rPr>
          <w:rFonts w:hint="eastAsia"/>
        </w:rPr>
        <w:lastRenderedPageBreak/>
        <w:t>Resin</w:t>
      </w:r>
      <w:r w:rsidRPr="00312987">
        <w:rPr>
          <w:rFonts w:hint="eastAsia"/>
        </w:rPr>
        <w:t>：是</w:t>
      </w:r>
      <w:r w:rsidRPr="00312987">
        <w:rPr>
          <w:rFonts w:hint="eastAsia"/>
        </w:rPr>
        <w:t xml:space="preserve"> CAUCHO </w:t>
      </w:r>
      <w:r w:rsidRPr="00312987">
        <w:rPr>
          <w:rFonts w:hint="eastAsia"/>
        </w:rPr>
        <w:t>公司的产品，是一个非常流行的服务器，对</w:t>
      </w:r>
      <w:r w:rsidRPr="00312987">
        <w:rPr>
          <w:rFonts w:hint="eastAsia"/>
        </w:rPr>
        <w:t xml:space="preserve"> servlet </w:t>
      </w:r>
      <w:r w:rsidRPr="00312987">
        <w:rPr>
          <w:rFonts w:hint="eastAsia"/>
        </w:rPr>
        <w:t>和</w:t>
      </w:r>
      <w:r w:rsidRPr="00312987">
        <w:rPr>
          <w:rFonts w:hint="eastAsia"/>
        </w:rPr>
        <w:t xml:space="preserve"> </w:t>
      </w:r>
      <w:proofErr w:type="spellStart"/>
      <w:r w:rsidRPr="00312987">
        <w:rPr>
          <w:rFonts w:hint="eastAsia"/>
        </w:rPr>
        <w:t>JSP</w:t>
      </w:r>
      <w:proofErr w:type="spellEnd"/>
      <w:r w:rsidRPr="00312987">
        <w:rPr>
          <w:rFonts w:hint="eastAsia"/>
        </w:rPr>
        <w:t xml:space="preserve"> </w:t>
      </w:r>
      <w:r w:rsidRPr="00312987">
        <w:rPr>
          <w:rFonts w:hint="eastAsia"/>
        </w:rPr>
        <w:t>提供了良好的支持，</w:t>
      </w:r>
      <w:r w:rsidRPr="00312987">
        <w:rPr>
          <w:rFonts w:hint="eastAsia"/>
        </w:rPr>
        <w:t xml:space="preserve"> </w:t>
      </w:r>
      <w:r w:rsidRPr="00312987">
        <w:rPr>
          <w:rFonts w:hint="eastAsia"/>
        </w:rPr>
        <w:t>性能也比较优良，</w:t>
      </w:r>
      <w:r w:rsidRPr="00312987">
        <w:rPr>
          <w:rFonts w:hint="eastAsia"/>
        </w:rPr>
        <w:t xml:space="preserve">resin </w:t>
      </w:r>
      <w:r w:rsidRPr="00312987">
        <w:rPr>
          <w:rFonts w:hint="eastAsia"/>
        </w:rPr>
        <w:t>自身采用</w:t>
      </w:r>
      <w:r w:rsidRPr="00312987">
        <w:rPr>
          <w:rFonts w:hint="eastAsia"/>
        </w:rPr>
        <w:t xml:space="preserve"> JAVA </w:t>
      </w:r>
      <w:r w:rsidRPr="00312987">
        <w:rPr>
          <w:rFonts w:hint="eastAsia"/>
        </w:rPr>
        <w:t>语言开发（收费，应用比较多）。</w:t>
      </w:r>
    </w:p>
    <w:p w14:paraId="5AF267BB" w14:textId="428BD2B1" w:rsidR="00312987" w:rsidRDefault="00312987">
      <w:pPr>
        <w:pStyle w:val="20"/>
        <w:numPr>
          <w:ilvl w:val="0"/>
          <w:numId w:val="7"/>
        </w:numPr>
        <w:ind w:firstLineChars="0"/>
      </w:pPr>
      <w:r w:rsidRPr="00312987">
        <w:rPr>
          <w:rFonts w:hint="eastAsia"/>
        </w:rPr>
        <w:t>WebLogic</w:t>
      </w:r>
      <w:r w:rsidRPr="00312987">
        <w:rPr>
          <w:rFonts w:hint="eastAsia"/>
        </w:rPr>
        <w:t>：是</w:t>
      </w:r>
      <w:r w:rsidRPr="00312987">
        <w:rPr>
          <w:rFonts w:hint="eastAsia"/>
        </w:rPr>
        <w:t xml:space="preserve"> Oracle </w:t>
      </w:r>
      <w:r w:rsidRPr="00312987">
        <w:rPr>
          <w:rFonts w:hint="eastAsia"/>
        </w:rPr>
        <w:t>公司的产品，是目前应用最广泛的</w:t>
      </w:r>
      <w:r w:rsidRPr="00312987">
        <w:rPr>
          <w:rFonts w:hint="eastAsia"/>
        </w:rPr>
        <w:t xml:space="preserve"> Web </w:t>
      </w:r>
      <w:r w:rsidRPr="00312987">
        <w:rPr>
          <w:rFonts w:hint="eastAsia"/>
        </w:rPr>
        <w:t>服务器，支持</w:t>
      </w:r>
      <w:r w:rsidRPr="00312987">
        <w:rPr>
          <w:rFonts w:hint="eastAsia"/>
        </w:rPr>
        <w:t xml:space="preserve"> </w:t>
      </w:r>
      <w:proofErr w:type="spellStart"/>
      <w:r w:rsidRPr="00312987">
        <w:rPr>
          <w:rFonts w:hint="eastAsia"/>
        </w:rPr>
        <w:t>JavaEE</w:t>
      </w:r>
      <w:proofErr w:type="spellEnd"/>
      <w:r w:rsidRPr="00312987">
        <w:rPr>
          <w:rFonts w:hint="eastAsia"/>
        </w:rPr>
        <w:t xml:space="preserve"> </w:t>
      </w:r>
      <w:r w:rsidRPr="00312987">
        <w:rPr>
          <w:rFonts w:hint="eastAsia"/>
        </w:rPr>
        <w:t>规范，</w:t>
      </w:r>
      <w:r w:rsidRPr="00312987">
        <w:rPr>
          <w:rFonts w:hint="eastAsia"/>
        </w:rPr>
        <w:t xml:space="preserve"> </w:t>
      </w:r>
      <w:r w:rsidRPr="00312987">
        <w:rPr>
          <w:rFonts w:hint="eastAsia"/>
        </w:rPr>
        <w:t>而且不断的完善以适应新的开发要求，适合大型项目（收费，用的不多，适合大公司）。</w:t>
      </w:r>
    </w:p>
    <w:p w14:paraId="091EA0C7" w14:textId="51F0CAC8" w:rsidR="00312987" w:rsidRDefault="00312987" w:rsidP="00312987">
      <w:pPr>
        <w:pStyle w:val="2"/>
        <w:spacing w:before="120" w:after="120"/>
      </w:pPr>
      <w:r>
        <w:rPr>
          <w:rFonts w:hint="eastAsia"/>
        </w:rPr>
        <w:t>Tomcat</w:t>
      </w:r>
      <w:r>
        <w:rPr>
          <w:rFonts w:hint="eastAsia"/>
        </w:rPr>
        <w:t>服务器和</w:t>
      </w:r>
      <w:r>
        <w:rPr>
          <w:rFonts w:hint="eastAsia"/>
        </w:rPr>
        <w:t>Servlet</w:t>
      </w:r>
      <w:r>
        <w:rPr>
          <w:rFonts w:hint="eastAsia"/>
        </w:rPr>
        <w:t>版本对应关系</w:t>
      </w:r>
    </w:p>
    <w:p w14:paraId="1DA03C97" w14:textId="4CF2A21B" w:rsidR="00400483" w:rsidRDefault="00400483" w:rsidP="00400483">
      <w:pPr>
        <w:pStyle w:val="20"/>
        <w:ind w:firstLine="480"/>
      </w:pPr>
      <w:r w:rsidRPr="00400483">
        <w:rPr>
          <w:rFonts w:hint="eastAsia"/>
        </w:rPr>
        <w:t>当前企业常用的版本</w:t>
      </w:r>
      <w:r w:rsidRPr="00400483">
        <w:rPr>
          <w:rFonts w:hint="eastAsia"/>
        </w:rPr>
        <w:t xml:space="preserve"> 7.*</w:t>
      </w:r>
      <w:r w:rsidRPr="00400483">
        <w:rPr>
          <w:rFonts w:hint="eastAsia"/>
        </w:rPr>
        <w:t>、</w:t>
      </w:r>
      <w:r w:rsidRPr="00400483">
        <w:rPr>
          <w:rFonts w:hint="eastAsia"/>
        </w:rPr>
        <w:t>8.*</w:t>
      </w:r>
    </w:p>
    <w:p w14:paraId="1341CC77" w14:textId="27E3DC65" w:rsidR="00400483" w:rsidRDefault="00400483" w:rsidP="00400483">
      <w:pPr>
        <w:pStyle w:val="image"/>
        <w:spacing w:before="72"/>
      </w:pPr>
      <w:r>
        <w:rPr>
          <w:noProof/>
        </w:rPr>
        <w:drawing>
          <wp:inline distT="0" distB="0" distL="0" distR="0" wp14:anchorId="04DBDB41" wp14:editId="1A396BA8">
            <wp:extent cx="4445000" cy="2377402"/>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2771" cy="2381558"/>
                    </a:xfrm>
                    <a:prstGeom prst="rect">
                      <a:avLst/>
                    </a:prstGeom>
                  </pic:spPr>
                </pic:pic>
              </a:graphicData>
            </a:graphic>
          </wp:inline>
        </w:drawing>
      </w:r>
    </w:p>
    <w:p w14:paraId="6B8ACE0A" w14:textId="03AD9012" w:rsidR="00400483" w:rsidRDefault="00400483" w:rsidP="00400483">
      <w:pPr>
        <w:pStyle w:val="20"/>
        <w:ind w:firstLine="480"/>
      </w:pPr>
      <w:r w:rsidRPr="00400483">
        <w:rPr>
          <w:rFonts w:hint="eastAsia"/>
        </w:rPr>
        <w:t xml:space="preserve">Servlet </w:t>
      </w:r>
      <w:r w:rsidRPr="00400483">
        <w:rPr>
          <w:rFonts w:hint="eastAsia"/>
        </w:rPr>
        <w:t>程序从</w:t>
      </w:r>
      <w:r w:rsidRPr="00400483">
        <w:rPr>
          <w:rFonts w:hint="eastAsia"/>
        </w:rPr>
        <w:t xml:space="preserve"> 2.5 </w:t>
      </w:r>
      <w:r w:rsidRPr="00400483">
        <w:rPr>
          <w:rFonts w:hint="eastAsia"/>
        </w:rPr>
        <w:t>版本是现在</w:t>
      </w:r>
      <w:r>
        <w:rPr>
          <w:rFonts w:hint="eastAsia"/>
        </w:rPr>
        <w:t>市面</w:t>
      </w:r>
      <w:r w:rsidRPr="00400483">
        <w:rPr>
          <w:rFonts w:hint="eastAsia"/>
        </w:rPr>
        <w:t>使用最多的版本（</w:t>
      </w:r>
      <w:r w:rsidRPr="00400483">
        <w:rPr>
          <w:rFonts w:hint="eastAsia"/>
        </w:rPr>
        <w:t xml:space="preserve">xml </w:t>
      </w:r>
      <w:r w:rsidRPr="00400483">
        <w:rPr>
          <w:rFonts w:hint="eastAsia"/>
        </w:rPr>
        <w:t>配置）</w:t>
      </w:r>
    </w:p>
    <w:p w14:paraId="347CAED3" w14:textId="37656268" w:rsidR="00400483" w:rsidRDefault="00400483" w:rsidP="00400483">
      <w:pPr>
        <w:pStyle w:val="20"/>
        <w:ind w:firstLine="480"/>
      </w:pPr>
      <w:r w:rsidRPr="00400483">
        <w:rPr>
          <w:rFonts w:hint="eastAsia"/>
        </w:rPr>
        <w:t>到了</w:t>
      </w:r>
      <w:r w:rsidRPr="00400483">
        <w:rPr>
          <w:rFonts w:hint="eastAsia"/>
        </w:rPr>
        <w:t xml:space="preserve"> Servlet3.0 </w:t>
      </w:r>
      <w:r w:rsidRPr="00400483">
        <w:rPr>
          <w:rFonts w:hint="eastAsia"/>
        </w:rPr>
        <w:t>之后就是注解版本的</w:t>
      </w:r>
      <w:r w:rsidRPr="00400483">
        <w:rPr>
          <w:rFonts w:hint="eastAsia"/>
        </w:rPr>
        <w:t xml:space="preserve"> Servlet </w:t>
      </w:r>
      <w:r w:rsidRPr="00400483">
        <w:rPr>
          <w:rFonts w:hint="eastAsia"/>
        </w:rPr>
        <w:t>使用。</w:t>
      </w:r>
    </w:p>
    <w:p w14:paraId="477D0B0B" w14:textId="06870F5D" w:rsidR="009D2E08" w:rsidRDefault="009D2E08" w:rsidP="009D2E08">
      <w:pPr>
        <w:pStyle w:val="1"/>
      </w:pPr>
      <w:r>
        <w:rPr>
          <w:rFonts w:hint="eastAsia"/>
        </w:rPr>
        <w:lastRenderedPageBreak/>
        <w:t>Tomcat</w:t>
      </w:r>
      <w:r>
        <w:rPr>
          <w:rFonts w:hint="eastAsia"/>
        </w:rPr>
        <w:t>服务器</w:t>
      </w:r>
    </w:p>
    <w:p w14:paraId="066511C5" w14:textId="34AA5439" w:rsidR="009D2E08" w:rsidRDefault="009D2E08" w:rsidP="009D2E08">
      <w:pPr>
        <w:pStyle w:val="2"/>
        <w:spacing w:before="120" w:after="120"/>
      </w:pPr>
      <w:r>
        <w:rPr>
          <w:rFonts w:hint="eastAsia"/>
        </w:rPr>
        <w:t>安装</w:t>
      </w:r>
      <w:r w:rsidR="006848A5">
        <w:rPr>
          <w:rFonts w:hint="eastAsia"/>
        </w:rPr>
        <w:t>和启动</w:t>
      </w:r>
    </w:p>
    <w:p w14:paraId="59F788DA" w14:textId="02DC4932" w:rsidR="0014110C" w:rsidRDefault="006848A5">
      <w:pPr>
        <w:pStyle w:val="20"/>
        <w:numPr>
          <w:ilvl w:val="0"/>
          <w:numId w:val="6"/>
        </w:numPr>
        <w:ind w:left="426" w:firstLineChars="0" w:hanging="426"/>
      </w:pPr>
      <w:r>
        <w:rPr>
          <w:rFonts w:hint="eastAsia"/>
        </w:rPr>
        <w:t>安装：</w:t>
      </w:r>
      <w:r w:rsidR="0014110C" w:rsidRPr="0014110C">
        <w:rPr>
          <w:rFonts w:hint="eastAsia"/>
        </w:rPr>
        <w:t>找到你需要用的</w:t>
      </w:r>
      <w:r w:rsidR="0014110C" w:rsidRPr="0014110C">
        <w:rPr>
          <w:rFonts w:hint="eastAsia"/>
        </w:rPr>
        <w:t xml:space="preserve"> Tomcat </w:t>
      </w:r>
      <w:r w:rsidR="0014110C" w:rsidRPr="0014110C">
        <w:rPr>
          <w:rFonts w:hint="eastAsia"/>
        </w:rPr>
        <w:t>版本对应的</w:t>
      </w:r>
      <w:r w:rsidR="0014110C" w:rsidRPr="0014110C">
        <w:rPr>
          <w:rFonts w:hint="eastAsia"/>
        </w:rPr>
        <w:t xml:space="preserve"> zip </w:t>
      </w:r>
      <w:r w:rsidR="0014110C" w:rsidRPr="0014110C">
        <w:rPr>
          <w:rFonts w:hint="eastAsia"/>
        </w:rPr>
        <w:t>压缩包，解压到需要安装的目录即可。</w:t>
      </w:r>
    </w:p>
    <w:p w14:paraId="57F0B823" w14:textId="2BB23351" w:rsidR="006848A5" w:rsidRDefault="00036588">
      <w:pPr>
        <w:pStyle w:val="20"/>
        <w:numPr>
          <w:ilvl w:val="0"/>
          <w:numId w:val="6"/>
        </w:numPr>
        <w:ind w:left="426" w:firstLineChars="0" w:hanging="426"/>
      </w:pPr>
      <w:r>
        <w:rPr>
          <w:rFonts w:hint="eastAsia"/>
        </w:rPr>
        <w:t>启动：</w:t>
      </w:r>
      <w:r w:rsidRPr="00036588">
        <w:rPr>
          <w:rFonts w:hint="eastAsia"/>
        </w:rPr>
        <w:t>找到</w:t>
      </w:r>
      <w:r w:rsidRPr="00036588">
        <w:rPr>
          <w:rFonts w:hint="eastAsia"/>
        </w:rPr>
        <w:t xml:space="preserve"> Tomcat </w:t>
      </w:r>
      <w:r w:rsidRPr="00036588">
        <w:rPr>
          <w:rFonts w:hint="eastAsia"/>
        </w:rPr>
        <w:t>目录下的</w:t>
      </w:r>
      <w:r w:rsidRPr="00036588">
        <w:rPr>
          <w:rFonts w:hint="eastAsia"/>
        </w:rPr>
        <w:t xml:space="preserve"> bin </w:t>
      </w:r>
      <w:r w:rsidRPr="00036588">
        <w:rPr>
          <w:rFonts w:hint="eastAsia"/>
        </w:rPr>
        <w:t>目录下的</w:t>
      </w:r>
      <w:r w:rsidRPr="00036588">
        <w:rPr>
          <w:rFonts w:hint="eastAsia"/>
        </w:rPr>
        <w:t xml:space="preserve"> startup.bat </w:t>
      </w:r>
      <w:r w:rsidRPr="00036588">
        <w:rPr>
          <w:rFonts w:hint="eastAsia"/>
        </w:rPr>
        <w:t>文件，双击，就可以启动</w:t>
      </w:r>
      <w:r w:rsidRPr="00036588">
        <w:rPr>
          <w:rFonts w:hint="eastAsia"/>
        </w:rPr>
        <w:t xml:space="preserve"> Tomcat </w:t>
      </w:r>
      <w:r w:rsidRPr="00036588">
        <w:rPr>
          <w:rFonts w:hint="eastAsia"/>
        </w:rPr>
        <w:t>服务器。</w:t>
      </w:r>
    </w:p>
    <w:p w14:paraId="6E677700" w14:textId="2406412A" w:rsidR="00036588" w:rsidRDefault="00036588">
      <w:pPr>
        <w:pStyle w:val="20"/>
        <w:numPr>
          <w:ilvl w:val="0"/>
          <w:numId w:val="6"/>
        </w:numPr>
        <w:ind w:left="426" w:firstLineChars="0" w:hanging="426"/>
      </w:pPr>
      <w:r>
        <w:rPr>
          <w:rFonts w:hint="eastAsia"/>
        </w:rPr>
        <w:t>如何测试</w:t>
      </w:r>
      <w:r>
        <w:rPr>
          <w:rFonts w:hint="eastAsia"/>
        </w:rPr>
        <w:t>Tomcat</w:t>
      </w:r>
      <w:r>
        <w:rPr>
          <w:rFonts w:hint="eastAsia"/>
        </w:rPr>
        <w:t>是否启动成功？</w:t>
      </w:r>
      <w:r>
        <w:rPr>
          <w:rFonts w:hint="eastAsia"/>
        </w:rPr>
        <w:t>-</w:t>
      </w:r>
      <w:r>
        <w:t xml:space="preserve"> </w:t>
      </w:r>
      <w:r w:rsidRPr="00036588">
        <w:rPr>
          <w:rFonts w:hint="eastAsia"/>
        </w:rPr>
        <w:t>打开浏览器，在浏览器地址栏中输入以下地址测试：</w:t>
      </w:r>
    </w:p>
    <w:p w14:paraId="1EFEB4D6" w14:textId="758DE27E" w:rsidR="00036588" w:rsidRDefault="00000000">
      <w:pPr>
        <w:pStyle w:val="20"/>
        <w:numPr>
          <w:ilvl w:val="0"/>
          <w:numId w:val="9"/>
        </w:numPr>
        <w:ind w:firstLineChars="0"/>
      </w:pPr>
      <w:hyperlink r:id="rId11" w:history="1">
        <w:r w:rsidR="00036588" w:rsidRPr="001F2D83">
          <w:rPr>
            <w:rStyle w:val="af"/>
          </w:rPr>
          <w:t>http://localhost:8080</w:t>
        </w:r>
      </w:hyperlink>
    </w:p>
    <w:p w14:paraId="56EB0784" w14:textId="454F369D" w:rsidR="00036588" w:rsidRDefault="00000000">
      <w:pPr>
        <w:pStyle w:val="20"/>
        <w:numPr>
          <w:ilvl w:val="0"/>
          <w:numId w:val="9"/>
        </w:numPr>
        <w:ind w:firstLineChars="0"/>
      </w:pPr>
      <w:hyperlink r:id="rId12" w:history="1">
        <w:r w:rsidR="00036588" w:rsidRPr="001F2D83">
          <w:rPr>
            <w:rStyle w:val="af"/>
          </w:rPr>
          <w:t>http://127.0.0.1:8080</w:t>
        </w:r>
      </w:hyperlink>
    </w:p>
    <w:p w14:paraId="1B10232F" w14:textId="32FD7491" w:rsidR="00036588" w:rsidRDefault="00000000">
      <w:pPr>
        <w:pStyle w:val="20"/>
        <w:numPr>
          <w:ilvl w:val="0"/>
          <w:numId w:val="9"/>
        </w:numPr>
        <w:ind w:firstLineChars="0"/>
      </w:pPr>
      <w:hyperlink r:id="rId13" w:history="1">
        <w:r w:rsidR="00036588" w:rsidRPr="001F2D83">
          <w:rPr>
            <w:rStyle w:val="af"/>
            <w:rFonts w:hint="eastAsia"/>
          </w:rPr>
          <w:t>h</w:t>
        </w:r>
        <w:r w:rsidR="00036588" w:rsidRPr="001F2D83">
          <w:rPr>
            <w:rStyle w:val="af"/>
          </w:rPr>
          <w:t>ttp://</w:t>
        </w:r>
        <w:r w:rsidR="00036588" w:rsidRPr="001F2D83">
          <w:rPr>
            <w:rStyle w:val="af"/>
          </w:rPr>
          <w:t>本机</w:t>
        </w:r>
        <w:r w:rsidR="00036588" w:rsidRPr="001F2D83">
          <w:rPr>
            <w:rStyle w:val="af"/>
          </w:rPr>
          <w:t>IP:8080</w:t>
        </w:r>
      </w:hyperlink>
    </w:p>
    <w:p w14:paraId="307C3B95" w14:textId="2114885B" w:rsidR="00036588" w:rsidRDefault="00036D9B" w:rsidP="00036D9B">
      <w:pPr>
        <w:pStyle w:val="20"/>
        <w:ind w:firstLineChars="0" w:firstLine="0"/>
      </w:pPr>
      <w:r w:rsidRPr="00036D9B">
        <w:rPr>
          <w:rFonts w:hint="eastAsia"/>
        </w:rPr>
        <w:t>当出现如下界面，说明</w:t>
      </w:r>
      <w:r w:rsidRPr="00036D9B">
        <w:rPr>
          <w:rFonts w:hint="eastAsia"/>
        </w:rPr>
        <w:t xml:space="preserve"> Tomcat </w:t>
      </w:r>
      <w:r w:rsidRPr="00036D9B">
        <w:rPr>
          <w:rFonts w:hint="eastAsia"/>
        </w:rPr>
        <w:t>服务器启动成功！！！</w:t>
      </w:r>
    </w:p>
    <w:p w14:paraId="1CB5C1DD" w14:textId="146791C0" w:rsidR="00036588" w:rsidRDefault="0098463E" w:rsidP="0098463E">
      <w:pPr>
        <w:pStyle w:val="image"/>
        <w:spacing w:before="72"/>
      </w:pPr>
      <w:r>
        <w:rPr>
          <w:noProof/>
        </w:rPr>
        <w:drawing>
          <wp:inline distT="0" distB="0" distL="0" distR="0" wp14:anchorId="2C64460F" wp14:editId="6D069654">
            <wp:extent cx="5760085" cy="1626870"/>
            <wp:effectExtent l="19050" t="19050" r="1206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626870"/>
                    </a:xfrm>
                    <a:prstGeom prst="rect">
                      <a:avLst/>
                    </a:prstGeom>
                    <a:ln>
                      <a:solidFill>
                        <a:schemeClr val="tx1"/>
                      </a:solidFill>
                    </a:ln>
                  </pic:spPr>
                </pic:pic>
              </a:graphicData>
            </a:graphic>
          </wp:inline>
        </w:drawing>
      </w:r>
    </w:p>
    <w:p w14:paraId="644F3D4D" w14:textId="0C91968B" w:rsidR="004973A3" w:rsidRDefault="004973A3">
      <w:pPr>
        <w:pStyle w:val="20"/>
        <w:numPr>
          <w:ilvl w:val="0"/>
          <w:numId w:val="10"/>
        </w:numPr>
        <w:ind w:firstLineChars="0"/>
      </w:pPr>
      <w:r>
        <w:rPr>
          <w:rFonts w:hint="eastAsia"/>
        </w:rPr>
        <w:t>常见启动</w:t>
      </w:r>
      <w:r>
        <w:rPr>
          <w:rFonts w:hint="eastAsia"/>
        </w:rPr>
        <w:t>Tomcat</w:t>
      </w:r>
      <w:r>
        <w:rPr>
          <w:rFonts w:hint="eastAsia"/>
        </w:rPr>
        <w:t>失败的情况：</w:t>
      </w:r>
      <w:r w:rsidRPr="004973A3">
        <w:rPr>
          <w:rFonts w:hint="eastAsia"/>
        </w:rPr>
        <w:t>双击</w:t>
      </w:r>
      <w:r w:rsidRPr="004973A3">
        <w:rPr>
          <w:rFonts w:hint="eastAsia"/>
        </w:rPr>
        <w:t xml:space="preserve"> startup.bat </w:t>
      </w:r>
      <w:r w:rsidRPr="004973A3">
        <w:rPr>
          <w:rFonts w:hint="eastAsia"/>
        </w:rPr>
        <w:t>文件，就会出现一个小黑窗口一闪而来。</w:t>
      </w:r>
      <w:r w:rsidRPr="004973A3">
        <w:rPr>
          <w:rFonts w:hint="eastAsia"/>
        </w:rPr>
        <w:t xml:space="preserve"> </w:t>
      </w:r>
      <w:r w:rsidRPr="004973A3">
        <w:rPr>
          <w:rFonts w:hint="eastAsia"/>
        </w:rPr>
        <w:t>这个时候，失败的原因基本上都是因为没有配置好</w:t>
      </w:r>
      <w:r w:rsidRPr="004973A3">
        <w:rPr>
          <w:rFonts w:hint="eastAsia"/>
        </w:rPr>
        <w:t xml:space="preserve"> </w:t>
      </w:r>
      <w:proofErr w:type="spellStart"/>
      <w:r w:rsidRPr="004973A3">
        <w:rPr>
          <w:rFonts w:hint="eastAsia"/>
        </w:rPr>
        <w:t>JAVA_HOME</w:t>
      </w:r>
      <w:proofErr w:type="spellEnd"/>
      <w:r w:rsidRPr="004973A3">
        <w:rPr>
          <w:rFonts w:hint="eastAsia"/>
        </w:rPr>
        <w:t xml:space="preserve"> </w:t>
      </w:r>
      <w:r w:rsidRPr="004973A3">
        <w:rPr>
          <w:rFonts w:hint="eastAsia"/>
        </w:rPr>
        <w:t>环境变量。</w:t>
      </w:r>
    </w:p>
    <w:p w14:paraId="48490EAA" w14:textId="0C321604" w:rsidR="004973A3" w:rsidRDefault="004973A3">
      <w:pPr>
        <w:pStyle w:val="20"/>
        <w:numPr>
          <w:ilvl w:val="0"/>
          <w:numId w:val="10"/>
        </w:numPr>
        <w:ind w:firstLineChars="0"/>
        <w:rPr>
          <w:b/>
          <w:bCs/>
        </w:rPr>
      </w:pPr>
      <w:r w:rsidRPr="004973A3">
        <w:rPr>
          <w:rFonts w:hint="eastAsia"/>
          <w:b/>
          <w:bCs/>
        </w:rPr>
        <w:t>启动</w:t>
      </w:r>
      <w:r w:rsidRPr="004973A3">
        <w:rPr>
          <w:rFonts w:hint="eastAsia"/>
          <w:b/>
          <w:bCs/>
        </w:rPr>
        <w:t>Tomcat</w:t>
      </w:r>
      <w:r w:rsidRPr="004973A3">
        <w:rPr>
          <w:rFonts w:hint="eastAsia"/>
          <w:b/>
          <w:bCs/>
        </w:rPr>
        <w:t>的第二种方式：</w:t>
      </w:r>
      <w:r w:rsidR="00603F7C" w:rsidRPr="00603F7C">
        <w:rPr>
          <w:rFonts w:hint="eastAsia"/>
          <w:b/>
          <w:bCs/>
        </w:rPr>
        <w:t>打开命令行</w:t>
      </w:r>
      <w:r w:rsidR="00603F7C">
        <w:rPr>
          <w:rFonts w:hint="eastAsia"/>
          <w:b/>
          <w:bCs/>
        </w:rPr>
        <w:t xml:space="preserve"> </w:t>
      </w:r>
      <w:r w:rsidR="00603F7C" w:rsidRPr="00603F7C">
        <w:rPr>
          <w:b/>
          <w:bCs/>
        </w:rPr>
        <w:sym w:font="Wingdings" w:char="F0E0"/>
      </w:r>
      <w:r w:rsidR="00603F7C">
        <w:rPr>
          <w:b/>
          <w:bCs/>
        </w:rPr>
        <w:t xml:space="preserve"> </w:t>
      </w:r>
      <w:r w:rsidR="00603F7C" w:rsidRPr="00603F7C">
        <w:rPr>
          <w:rFonts w:hint="eastAsia"/>
          <w:b/>
          <w:bCs/>
        </w:rPr>
        <w:t xml:space="preserve">cd </w:t>
      </w:r>
      <w:r w:rsidR="00603F7C" w:rsidRPr="00603F7C">
        <w:rPr>
          <w:rFonts w:hint="eastAsia"/>
          <w:b/>
          <w:bCs/>
        </w:rPr>
        <w:t>到</w:t>
      </w:r>
      <w:r w:rsidR="00603F7C" w:rsidRPr="00603F7C">
        <w:rPr>
          <w:rFonts w:hint="eastAsia"/>
          <w:b/>
          <w:bCs/>
        </w:rPr>
        <w:t xml:space="preserve"> </w:t>
      </w:r>
      <w:r w:rsidR="00603F7C" w:rsidRPr="00603F7C">
        <w:rPr>
          <w:rFonts w:hint="eastAsia"/>
          <w:b/>
          <w:bCs/>
        </w:rPr>
        <w:t>你的</w:t>
      </w:r>
      <w:r w:rsidR="00603F7C" w:rsidRPr="00603F7C">
        <w:rPr>
          <w:rFonts w:hint="eastAsia"/>
          <w:b/>
          <w:bCs/>
        </w:rPr>
        <w:t xml:space="preserve"> Tomcat </w:t>
      </w:r>
      <w:r w:rsidR="00603F7C" w:rsidRPr="00603F7C">
        <w:rPr>
          <w:rFonts w:hint="eastAsia"/>
          <w:b/>
          <w:bCs/>
        </w:rPr>
        <w:t>的</w:t>
      </w:r>
      <w:r w:rsidR="00603F7C" w:rsidRPr="00603F7C">
        <w:rPr>
          <w:rFonts w:hint="eastAsia"/>
          <w:b/>
          <w:bCs/>
        </w:rPr>
        <w:t xml:space="preserve"> bin </w:t>
      </w:r>
      <w:r w:rsidR="00603F7C" w:rsidRPr="00603F7C">
        <w:rPr>
          <w:rFonts w:hint="eastAsia"/>
          <w:b/>
          <w:bCs/>
        </w:rPr>
        <w:t>目录下</w:t>
      </w:r>
      <w:r w:rsidR="00603F7C">
        <w:rPr>
          <w:rFonts w:hint="eastAsia"/>
          <w:b/>
          <w:bCs/>
        </w:rPr>
        <w:t xml:space="preserve"> </w:t>
      </w:r>
      <w:r w:rsidR="00603F7C" w:rsidRPr="00603F7C">
        <w:rPr>
          <w:b/>
          <w:bCs/>
        </w:rPr>
        <w:sym w:font="Wingdings" w:char="F0E0"/>
      </w:r>
      <w:r w:rsidR="00603F7C">
        <w:rPr>
          <w:b/>
          <w:bCs/>
        </w:rPr>
        <w:t xml:space="preserve"> </w:t>
      </w:r>
      <w:r w:rsidR="00603F7C" w:rsidRPr="00603F7C">
        <w:rPr>
          <w:rFonts w:hint="eastAsia"/>
          <w:b/>
          <w:bCs/>
        </w:rPr>
        <w:t>敲入启动命令：</w:t>
      </w:r>
      <w:r w:rsidR="00603F7C" w:rsidRPr="00603F7C">
        <w:rPr>
          <w:rFonts w:hint="eastAsia"/>
          <w:b/>
          <w:bCs/>
        </w:rPr>
        <w:t xml:space="preserve"> </w:t>
      </w:r>
      <w:proofErr w:type="spellStart"/>
      <w:r w:rsidR="00603F7C" w:rsidRPr="00603F7C">
        <w:rPr>
          <w:rFonts w:hint="eastAsia"/>
          <w:b/>
          <w:bCs/>
        </w:rPr>
        <w:t>catalina</w:t>
      </w:r>
      <w:proofErr w:type="spellEnd"/>
      <w:r w:rsidR="00603F7C" w:rsidRPr="00603F7C">
        <w:rPr>
          <w:rFonts w:hint="eastAsia"/>
          <w:b/>
          <w:bCs/>
        </w:rPr>
        <w:t xml:space="preserve"> run</w:t>
      </w:r>
    </w:p>
    <w:p w14:paraId="78833F50" w14:textId="79D2E63C" w:rsidR="000542B6" w:rsidRDefault="000542B6" w:rsidP="000542B6">
      <w:pPr>
        <w:pStyle w:val="image"/>
        <w:spacing w:before="72"/>
        <w:rPr>
          <w:b/>
          <w:bCs/>
        </w:rPr>
      </w:pPr>
      <w:r>
        <w:rPr>
          <w:noProof/>
        </w:rPr>
        <w:drawing>
          <wp:inline distT="0" distB="0" distL="0" distR="0" wp14:anchorId="6632F24C" wp14:editId="4BB16A3E">
            <wp:extent cx="5760085" cy="12858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1285875"/>
                    </a:xfrm>
                    <a:prstGeom prst="rect">
                      <a:avLst/>
                    </a:prstGeom>
                  </pic:spPr>
                </pic:pic>
              </a:graphicData>
            </a:graphic>
          </wp:inline>
        </w:drawing>
      </w:r>
    </w:p>
    <w:p w14:paraId="2AD78196" w14:textId="3C2388BF" w:rsidR="000542B6" w:rsidRDefault="000542B6">
      <w:pPr>
        <w:pStyle w:val="20"/>
        <w:numPr>
          <w:ilvl w:val="0"/>
          <w:numId w:val="11"/>
        </w:numPr>
        <w:ind w:firstLineChars="0"/>
      </w:pPr>
      <w:r>
        <w:rPr>
          <w:rFonts w:hint="eastAsia"/>
        </w:rPr>
        <w:t>停止</w:t>
      </w:r>
      <w:r>
        <w:rPr>
          <w:rFonts w:hint="eastAsia"/>
        </w:rPr>
        <w:t>Tomcat</w:t>
      </w:r>
      <w:r>
        <w:rPr>
          <w:rFonts w:hint="eastAsia"/>
        </w:rPr>
        <w:t>：三种方式</w:t>
      </w:r>
    </w:p>
    <w:p w14:paraId="0A7F7C7B" w14:textId="3A41D16B" w:rsidR="000542B6" w:rsidRDefault="000542B6">
      <w:pPr>
        <w:pStyle w:val="20"/>
        <w:numPr>
          <w:ilvl w:val="0"/>
          <w:numId w:val="12"/>
        </w:numPr>
        <w:ind w:firstLineChars="0"/>
      </w:pPr>
      <w:r w:rsidRPr="000542B6">
        <w:rPr>
          <w:rFonts w:hint="eastAsia"/>
        </w:rPr>
        <w:t>点击</w:t>
      </w:r>
      <w:r w:rsidRPr="000542B6">
        <w:rPr>
          <w:rFonts w:hint="eastAsia"/>
        </w:rPr>
        <w:t xml:space="preserve"> tomcat </w:t>
      </w:r>
      <w:r w:rsidRPr="000542B6">
        <w:rPr>
          <w:rFonts w:hint="eastAsia"/>
        </w:rPr>
        <w:t>服务器窗口的</w:t>
      </w:r>
      <w:r w:rsidRPr="000542B6">
        <w:rPr>
          <w:rFonts w:hint="eastAsia"/>
        </w:rPr>
        <w:t xml:space="preserve"> x </w:t>
      </w:r>
      <w:r w:rsidRPr="000542B6">
        <w:rPr>
          <w:rFonts w:hint="eastAsia"/>
        </w:rPr>
        <w:t>关闭按钮</w:t>
      </w:r>
    </w:p>
    <w:p w14:paraId="0A0BBB09" w14:textId="1054EFAA" w:rsidR="000542B6" w:rsidRDefault="00FA44C5">
      <w:pPr>
        <w:pStyle w:val="20"/>
        <w:numPr>
          <w:ilvl w:val="0"/>
          <w:numId w:val="12"/>
        </w:numPr>
        <w:ind w:firstLineChars="0"/>
      </w:pPr>
      <w:r w:rsidRPr="00FA44C5">
        <w:rPr>
          <w:rFonts w:hint="eastAsia"/>
        </w:rPr>
        <w:t>把</w:t>
      </w:r>
      <w:r w:rsidRPr="00FA44C5">
        <w:rPr>
          <w:rFonts w:hint="eastAsia"/>
        </w:rPr>
        <w:t xml:space="preserve"> Tomcat </w:t>
      </w:r>
      <w:r w:rsidRPr="00FA44C5">
        <w:rPr>
          <w:rFonts w:hint="eastAsia"/>
        </w:rPr>
        <w:t>服务器窗口置为当前窗口，然后按快捷键</w:t>
      </w:r>
      <w:r w:rsidRPr="00FA44C5">
        <w:rPr>
          <w:rFonts w:hint="eastAsia"/>
        </w:rPr>
        <w:t xml:space="preserve"> </w:t>
      </w:r>
      <w:proofErr w:type="spellStart"/>
      <w:r w:rsidRPr="00FA44C5">
        <w:rPr>
          <w:rFonts w:hint="eastAsia"/>
        </w:rPr>
        <w:t>Ctrl+C</w:t>
      </w:r>
      <w:proofErr w:type="spellEnd"/>
    </w:p>
    <w:p w14:paraId="257B04BB" w14:textId="1FA0A8F0" w:rsidR="00FA44C5" w:rsidRPr="00FA44C5" w:rsidRDefault="00FA44C5">
      <w:pPr>
        <w:pStyle w:val="20"/>
        <w:numPr>
          <w:ilvl w:val="0"/>
          <w:numId w:val="12"/>
        </w:numPr>
        <w:ind w:firstLineChars="0"/>
        <w:rPr>
          <w:color w:val="FF0000"/>
        </w:rPr>
      </w:pPr>
      <w:r w:rsidRPr="00FA44C5">
        <w:rPr>
          <w:rFonts w:hint="eastAsia"/>
          <w:color w:val="FF0000"/>
        </w:rPr>
        <w:t>找到</w:t>
      </w:r>
      <w:r w:rsidRPr="00FA44C5">
        <w:rPr>
          <w:rFonts w:hint="eastAsia"/>
          <w:color w:val="FF0000"/>
        </w:rPr>
        <w:t xml:space="preserve"> Tomcat </w:t>
      </w:r>
      <w:r w:rsidRPr="00FA44C5">
        <w:rPr>
          <w:rFonts w:hint="eastAsia"/>
          <w:color w:val="FF0000"/>
        </w:rPr>
        <w:t>的</w:t>
      </w:r>
      <w:r w:rsidRPr="00FA44C5">
        <w:rPr>
          <w:rFonts w:hint="eastAsia"/>
          <w:color w:val="FF0000"/>
        </w:rPr>
        <w:t xml:space="preserve"> bin </w:t>
      </w:r>
      <w:r w:rsidRPr="00FA44C5">
        <w:rPr>
          <w:rFonts w:hint="eastAsia"/>
          <w:color w:val="FF0000"/>
        </w:rPr>
        <w:t>目录下的</w:t>
      </w:r>
      <w:r w:rsidRPr="00FA44C5">
        <w:rPr>
          <w:rFonts w:hint="eastAsia"/>
          <w:color w:val="FF0000"/>
        </w:rPr>
        <w:t xml:space="preserve"> shutdown.bat </w:t>
      </w:r>
      <w:r w:rsidRPr="00FA44C5">
        <w:rPr>
          <w:rFonts w:hint="eastAsia"/>
          <w:color w:val="FF0000"/>
        </w:rPr>
        <w:t>双击，就可以停止</w:t>
      </w:r>
      <w:r w:rsidRPr="00FA44C5">
        <w:rPr>
          <w:rFonts w:hint="eastAsia"/>
          <w:color w:val="FF0000"/>
        </w:rPr>
        <w:t xml:space="preserve"> Tomcat </w:t>
      </w:r>
      <w:r w:rsidRPr="00FA44C5">
        <w:rPr>
          <w:rFonts w:hint="eastAsia"/>
          <w:color w:val="FF0000"/>
        </w:rPr>
        <w:t>服务器</w:t>
      </w:r>
    </w:p>
    <w:p w14:paraId="20123B6B" w14:textId="093FD885" w:rsidR="0014110C" w:rsidRDefault="0014110C" w:rsidP="0014110C">
      <w:pPr>
        <w:pStyle w:val="2"/>
        <w:spacing w:before="120" w:after="120"/>
      </w:pPr>
      <w:r>
        <w:rPr>
          <w:rFonts w:hint="eastAsia"/>
        </w:rPr>
        <w:lastRenderedPageBreak/>
        <w:t>目录介绍</w:t>
      </w:r>
    </w:p>
    <w:p w14:paraId="5CCFB06B" w14:textId="3F88D2B2" w:rsidR="0014110C" w:rsidRDefault="0014110C">
      <w:pPr>
        <w:pStyle w:val="20"/>
        <w:numPr>
          <w:ilvl w:val="0"/>
          <w:numId w:val="8"/>
        </w:numPr>
        <w:ind w:firstLineChars="0"/>
      </w:pPr>
      <w:r w:rsidRPr="0014110C">
        <w:rPr>
          <w:rFonts w:hint="eastAsia"/>
        </w:rPr>
        <w:t>bin</w:t>
      </w:r>
      <w:r>
        <w:rPr>
          <w:rFonts w:hint="eastAsia"/>
        </w:rPr>
        <w:t>：</w:t>
      </w:r>
      <w:r w:rsidRPr="0014110C">
        <w:rPr>
          <w:rFonts w:hint="eastAsia"/>
        </w:rPr>
        <w:t>专门用来存放</w:t>
      </w:r>
      <w:r w:rsidRPr="0014110C">
        <w:rPr>
          <w:rFonts w:hint="eastAsia"/>
        </w:rPr>
        <w:t xml:space="preserve"> Tomcat </w:t>
      </w:r>
      <w:r w:rsidRPr="0014110C">
        <w:rPr>
          <w:rFonts w:hint="eastAsia"/>
        </w:rPr>
        <w:t>服务器的可执行程序</w:t>
      </w:r>
      <w:r w:rsidRPr="0014110C">
        <w:rPr>
          <w:rFonts w:hint="eastAsia"/>
        </w:rPr>
        <w:t xml:space="preserve"> </w:t>
      </w:r>
    </w:p>
    <w:p w14:paraId="454F9DF7" w14:textId="22C63EBB" w:rsidR="0014110C" w:rsidRDefault="0014110C">
      <w:pPr>
        <w:pStyle w:val="20"/>
        <w:numPr>
          <w:ilvl w:val="0"/>
          <w:numId w:val="8"/>
        </w:numPr>
        <w:ind w:firstLineChars="0"/>
      </w:pPr>
      <w:r w:rsidRPr="0014110C">
        <w:rPr>
          <w:rFonts w:hint="eastAsia"/>
        </w:rPr>
        <w:t>conf</w:t>
      </w:r>
      <w:r>
        <w:rPr>
          <w:rFonts w:hint="eastAsia"/>
        </w:rPr>
        <w:t>：</w:t>
      </w:r>
      <w:r w:rsidRPr="0014110C">
        <w:rPr>
          <w:rFonts w:hint="eastAsia"/>
        </w:rPr>
        <w:t>专门用来存放</w:t>
      </w:r>
      <w:r w:rsidRPr="0014110C">
        <w:rPr>
          <w:rFonts w:hint="eastAsia"/>
        </w:rPr>
        <w:t xml:space="preserve"> </w:t>
      </w:r>
      <w:proofErr w:type="spellStart"/>
      <w:r w:rsidRPr="0014110C">
        <w:rPr>
          <w:rFonts w:hint="eastAsia"/>
        </w:rPr>
        <w:t>Tocmat</w:t>
      </w:r>
      <w:proofErr w:type="spellEnd"/>
      <w:r w:rsidRPr="0014110C">
        <w:rPr>
          <w:rFonts w:hint="eastAsia"/>
        </w:rPr>
        <w:t xml:space="preserve"> </w:t>
      </w:r>
      <w:r w:rsidRPr="0014110C">
        <w:rPr>
          <w:rFonts w:hint="eastAsia"/>
        </w:rPr>
        <w:t>服务器的配置文件</w:t>
      </w:r>
      <w:r w:rsidRPr="0014110C">
        <w:rPr>
          <w:rFonts w:hint="eastAsia"/>
        </w:rPr>
        <w:t xml:space="preserve"> </w:t>
      </w:r>
    </w:p>
    <w:p w14:paraId="39CF5152" w14:textId="70010E5B" w:rsidR="0014110C" w:rsidRDefault="0014110C">
      <w:pPr>
        <w:pStyle w:val="20"/>
        <w:numPr>
          <w:ilvl w:val="0"/>
          <w:numId w:val="8"/>
        </w:numPr>
        <w:ind w:firstLineChars="0"/>
      </w:pPr>
      <w:r w:rsidRPr="0014110C">
        <w:rPr>
          <w:rFonts w:hint="eastAsia"/>
        </w:rPr>
        <w:t>lib</w:t>
      </w:r>
      <w:r>
        <w:rPr>
          <w:rFonts w:hint="eastAsia"/>
        </w:rPr>
        <w:t>：</w:t>
      </w:r>
      <w:r w:rsidRPr="0014110C">
        <w:rPr>
          <w:rFonts w:hint="eastAsia"/>
        </w:rPr>
        <w:t>专门用来存放</w:t>
      </w:r>
      <w:r w:rsidRPr="0014110C">
        <w:rPr>
          <w:rFonts w:hint="eastAsia"/>
        </w:rPr>
        <w:t xml:space="preserve"> Tomcat </w:t>
      </w:r>
      <w:r w:rsidRPr="0014110C">
        <w:rPr>
          <w:rFonts w:hint="eastAsia"/>
        </w:rPr>
        <w:t>服务器的</w:t>
      </w:r>
      <w:r w:rsidRPr="0014110C">
        <w:rPr>
          <w:rFonts w:hint="eastAsia"/>
        </w:rPr>
        <w:t xml:space="preserve"> jar </w:t>
      </w:r>
      <w:r w:rsidRPr="0014110C">
        <w:rPr>
          <w:rFonts w:hint="eastAsia"/>
        </w:rPr>
        <w:t>包</w:t>
      </w:r>
      <w:r w:rsidRPr="0014110C">
        <w:rPr>
          <w:rFonts w:hint="eastAsia"/>
        </w:rPr>
        <w:t xml:space="preserve"> </w:t>
      </w:r>
    </w:p>
    <w:p w14:paraId="113A1496" w14:textId="11D27482" w:rsidR="0014110C" w:rsidRDefault="0014110C">
      <w:pPr>
        <w:pStyle w:val="20"/>
        <w:numPr>
          <w:ilvl w:val="0"/>
          <w:numId w:val="8"/>
        </w:numPr>
        <w:ind w:firstLineChars="0"/>
      </w:pPr>
      <w:r w:rsidRPr="0014110C">
        <w:rPr>
          <w:rFonts w:hint="eastAsia"/>
        </w:rPr>
        <w:t>logs</w:t>
      </w:r>
      <w:r>
        <w:rPr>
          <w:rFonts w:hint="eastAsia"/>
        </w:rPr>
        <w:t>：</w:t>
      </w:r>
      <w:r w:rsidRPr="0014110C">
        <w:rPr>
          <w:rFonts w:hint="eastAsia"/>
        </w:rPr>
        <w:t>专门用来存放</w:t>
      </w:r>
      <w:r w:rsidRPr="0014110C">
        <w:rPr>
          <w:rFonts w:hint="eastAsia"/>
        </w:rPr>
        <w:t xml:space="preserve"> Tomcat </w:t>
      </w:r>
      <w:r w:rsidRPr="0014110C">
        <w:rPr>
          <w:rFonts w:hint="eastAsia"/>
        </w:rPr>
        <w:t>服务器运行时输出的日记信息</w:t>
      </w:r>
      <w:r w:rsidRPr="0014110C">
        <w:rPr>
          <w:rFonts w:hint="eastAsia"/>
        </w:rPr>
        <w:t xml:space="preserve"> </w:t>
      </w:r>
    </w:p>
    <w:p w14:paraId="0158BC0A" w14:textId="25EC9C4E" w:rsidR="0014110C" w:rsidRDefault="0014110C">
      <w:pPr>
        <w:pStyle w:val="20"/>
        <w:numPr>
          <w:ilvl w:val="0"/>
          <w:numId w:val="8"/>
        </w:numPr>
        <w:ind w:firstLineChars="0"/>
      </w:pPr>
      <w:r w:rsidRPr="0014110C">
        <w:rPr>
          <w:rFonts w:hint="eastAsia"/>
        </w:rPr>
        <w:t>temp</w:t>
      </w:r>
      <w:r>
        <w:rPr>
          <w:rFonts w:hint="eastAsia"/>
        </w:rPr>
        <w:t>：</w:t>
      </w:r>
      <w:r w:rsidRPr="0014110C">
        <w:rPr>
          <w:rFonts w:hint="eastAsia"/>
        </w:rPr>
        <w:t>专门用来存放</w:t>
      </w:r>
      <w:r w:rsidRPr="0014110C">
        <w:rPr>
          <w:rFonts w:hint="eastAsia"/>
        </w:rPr>
        <w:t xml:space="preserve"> </w:t>
      </w:r>
      <w:proofErr w:type="spellStart"/>
      <w:r w:rsidRPr="0014110C">
        <w:rPr>
          <w:rFonts w:hint="eastAsia"/>
        </w:rPr>
        <w:t>Tomcdat</w:t>
      </w:r>
      <w:proofErr w:type="spellEnd"/>
      <w:r w:rsidRPr="0014110C">
        <w:rPr>
          <w:rFonts w:hint="eastAsia"/>
        </w:rPr>
        <w:t xml:space="preserve"> </w:t>
      </w:r>
      <w:r w:rsidRPr="0014110C">
        <w:rPr>
          <w:rFonts w:hint="eastAsia"/>
        </w:rPr>
        <w:t>运行时产生的临时数据</w:t>
      </w:r>
      <w:r w:rsidRPr="0014110C">
        <w:rPr>
          <w:rFonts w:hint="eastAsia"/>
        </w:rPr>
        <w:t xml:space="preserve"> </w:t>
      </w:r>
    </w:p>
    <w:p w14:paraId="603D671A" w14:textId="7171EDC2" w:rsidR="0014110C" w:rsidRDefault="0014110C">
      <w:pPr>
        <w:pStyle w:val="20"/>
        <w:numPr>
          <w:ilvl w:val="0"/>
          <w:numId w:val="8"/>
        </w:numPr>
        <w:ind w:firstLineChars="0"/>
      </w:pPr>
      <w:r w:rsidRPr="0014110C">
        <w:rPr>
          <w:rFonts w:hint="eastAsia"/>
        </w:rPr>
        <w:t>webapps</w:t>
      </w:r>
      <w:r>
        <w:rPr>
          <w:rFonts w:hint="eastAsia"/>
        </w:rPr>
        <w:t>：</w:t>
      </w:r>
      <w:r w:rsidRPr="0014110C">
        <w:rPr>
          <w:rFonts w:hint="eastAsia"/>
        </w:rPr>
        <w:t>专门用来存放部署的</w:t>
      </w:r>
      <w:r w:rsidRPr="0014110C">
        <w:rPr>
          <w:rFonts w:hint="eastAsia"/>
        </w:rPr>
        <w:t xml:space="preserve"> Web </w:t>
      </w:r>
      <w:r w:rsidRPr="0014110C">
        <w:rPr>
          <w:rFonts w:hint="eastAsia"/>
        </w:rPr>
        <w:t>工程。</w:t>
      </w:r>
      <w:r w:rsidRPr="0014110C">
        <w:rPr>
          <w:rFonts w:hint="eastAsia"/>
        </w:rPr>
        <w:t xml:space="preserve"> </w:t>
      </w:r>
    </w:p>
    <w:p w14:paraId="71622D0C" w14:textId="2EF13D13" w:rsidR="0014110C" w:rsidRDefault="0014110C">
      <w:pPr>
        <w:pStyle w:val="20"/>
        <w:numPr>
          <w:ilvl w:val="0"/>
          <w:numId w:val="8"/>
        </w:numPr>
        <w:ind w:firstLineChars="0"/>
      </w:pPr>
      <w:r w:rsidRPr="0014110C">
        <w:rPr>
          <w:rFonts w:hint="eastAsia"/>
        </w:rPr>
        <w:t>work</w:t>
      </w:r>
      <w:r>
        <w:rPr>
          <w:rFonts w:hint="eastAsia"/>
        </w:rPr>
        <w:t>：</w:t>
      </w:r>
      <w:r w:rsidRPr="0014110C">
        <w:rPr>
          <w:rFonts w:hint="eastAsia"/>
        </w:rPr>
        <w:t>是</w:t>
      </w:r>
      <w:r w:rsidRPr="0014110C">
        <w:rPr>
          <w:rFonts w:hint="eastAsia"/>
        </w:rPr>
        <w:t xml:space="preserve"> Tomcat </w:t>
      </w:r>
      <w:r w:rsidRPr="0014110C">
        <w:rPr>
          <w:rFonts w:hint="eastAsia"/>
        </w:rPr>
        <w:t>工作时的目录，用来存放</w:t>
      </w:r>
      <w:r w:rsidRPr="0014110C">
        <w:rPr>
          <w:rFonts w:hint="eastAsia"/>
        </w:rPr>
        <w:t xml:space="preserve"> Tomcat </w:t>
      </w:r>
      <w:r w:rsidRPr="0014110C">
        <w:rPr>
          <w:rFonts w:hint="eastAsia"/>
        </w:rPr>
        <w:t>运行时</w:t>
      </w:r>
      <w:r w:rsidRPr="0014110C">
        <w:rPr>
          <w:rFonts w:hint="eastAsia"/>
        </w:rPr>
        <w:t xml:space="preserve"> </w:t>
      </w:r>
      <w:proofErr w:type="spellStart"/>
      <w:r w:rsidRPr="0014110C">
        <w:rPr>
          <w:rFonts w:hint="eastAsia"/>
        </w:rPr>
        <w:t>jsp</w:t>
      </w:r>
      <w:proofErr w:type="spellEnd"/>
      <w:r w:rsidRPr="0014110C">
        <w:rPr>
          <w:rFonts w:hint="eastAsia"/>
        </w:rPr>
        <w:t xml:space="preserve"> </w:t>
      </w:r>
      <w:r w:rsidRPr="0014110C">
        <w:rPr>
          <w:rFonts w:hint="eastAsia"/>
        </w:rPr>
        <w:t>翻译为</w:t>
      </w:r>
      <w:r w:rsidRPr="0014110C">
        <w:rPr>
          <w:rFonts w:hint="eastAsia"/>
        </w:rPr>
        <w:t xml:space="preserve"> Servlet </w:t>
      </w:r>
      <w:r w:rsidRPr="0014110C">
        <w:rPr>
          <w:rFonts w:hint="eastAsia"/>
        </w:rPr>
        <w:t>的源码，和</w:t>
      </w:r>
      <w:r w:rsidRPr="0014110C">
        <w:rPr>
          <w:rFonts w:hint="eastAsia"/>
        </w:rPr>
        <w:t xml:space="preserve"> Session </w:t>
      </w:r>
      <w:r w:rsidRPr="0014110C">
        <w:rPr>
          <w:rFonts w:hint="eastAsia"/>
        </w:rPr>
        <w:t>钝化的目录。</w:t>
      </w:r>
    </w:p>
    <w:p w14:paraId="77C0BDB1" w14:textId="304635BD" w:rsidR="00FA44C5" w:rsidRDefault="00FA44C5" w:rsidP="00FA44C5">
      <w:pPr>
        <w:pStyle w:val="2"/>
        <w:spacing w:before="120" w:after="120"/>
      </w:pPr>
      <w:r>
        <w:rPr>
          <w:rFonts w:hint="eastAsia"/>
        </w:rPr>
        <w:t>修改端口号</w:t>
      </w:r>
    </w:p>
    <w:p w14:paraId="10886EA0" w14:textId="530BEFA5" w:rsidR="00FA44C5" w:rsidRDefault="00FA44C5" w:rsidP="00FA44C5">
      <w:pPr>
        <w:pStyle w:val="20"/>
        <w:ind w:firstLine="480"/>
      </w:pPr>
      <w:r w:rsidRPr="00FA44C5">
        <w:rPr>
          <w:rFonts w:hint="eastAsia"/>
        </w:rPr>
        <w:t xml:space="preserve">Tomcat </w:t>
      </w:r>
      <w:r w:rsidRPr="00FA44C5">
        <w:rPr>
          <w:rFonts w:hint="eastAsia"/>
        </w:rPr>
        <w:t>默认的端口号是：</w:t>
      </w:r>
      <w:r w:rsidRPr="00FA44C5">
        <w:rPr>
          <w:rFonts w:hint="eastAsia"/>
        </w:rPr>
        <w:t>8080</w:t>
      </w:r>
    </w:p>
    <w:p w14:paraId="0BF56CC7" w14:textId="65897433" w:rsidR="00D870A2" w:rsidRDefault="00D870A2" w:rsidP="00FA44C5">
      <w:pPr>
        <w:pStyle w:val="20"/>
        <w:ind w:firstLine="480"/>
      </w:pPr>
      <w:r w:rsidRPr="00D870A2">
        <w:rPr>
          <w:rFonts w:hint="eastAsia"/>
        </w:rPr>
        <w:t>找到</w:t>
      </w:r>
      <w:r w:rsidRPr="00D870A2">
        <w:rPr>
          <w:rFonts w:hint="eastAsia"/>
        </w:rPr>
        <w:t xml:space="preserve"> Tomcat </w:t>
      </w:r>
      <w:r w:rsidRPr="00D870A2">
        <w:rPr>
          <w:rFonts w:hint="eastAsia"/>
        </w:rPr>
        <w:t>目录下的</w:t>
      </w:r>
      <w:r w:rsidRPr="00D870A2">
        <w:rPr>
          <w:rFonts w:hint="eastAsia"/>
        </w:rPr>
        <w:t xml:space="preserve"> conf </w:t>
      </w:r>
      <w:r w:rsidRPr="00D870A2">
        <w:rPr>
          <w:rFonts w:hint="eastAsia"/>
        </w:rPr>
        <w:t>目录，找到</w:t>
      </w:r>
      <w:r w:rsidRPr="00D870A2">
        <w:rPr>
          <w:rFonts w:hint="eastAsia"/>
        </w:rPr>
        <w:t xml:space="preserve"> server.xml </w:t>
      </w:r>
      <w:r w:rsidRPr="00D870A2">
        <w:rPr>
          <w:rFonts w:hint="eastAsia"/>
        </w:rPr>
        <w:t>配置文件。</w:t>
      </w:r>
    </w:p>
    <w:p w14:paraId="653BB552" w14:textId="1B76CF36" w:rsidR="00D870A2" w:rsidRDefault="00D870A2" w:rsidP="00D870A2">
      <w:pPr>
        <w:pStyle w:val="image"/>
        <w:spacing w:before="72"/>
      </w:pPr>
      <w:r>
        <w:rPr>
          <w:noProof/>
        </w:rPr>
        <w:drawing>
          <wp:inline distT="0" distB="0" distL="0" distR="0" wp14:anchorId="52084C64" wp14:editId="29F79E0B">
            <wp:extent cx="4895850" cy="2185153"/>
            <wp:effectExtent l="19050" t="19050" r="1905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4340" cy="2188942"/>
                    </a:xfrm>
                    <a:prstGeom prst="rect">
                      <a:avLst/>
                    </a:prstGeom>
                    <a:ln>
                      <a:solidFill>
                        <a:schemeClr val="tx1"/>
                      </a:solidFill>
                    </a:ln>
                  </pic:spPr>
                </pic:pic>
              </a:graphicData>
            </a:graphic>
          </wp:inline>
        </w:drawing>
      </w:r>
    </w:p>
    <w:p w14:paraId="37F7FB79" w14:textId="33440345" w:rsidR="00D870A2" w:rsidRDefault="00D870A2" w:rsidP="00D870A2">
      <w:pPr>
        <w:pStyle w:val="2"/>
        <w:spacing w:before="120" w:after="120"/>
      </w:pPr>
      <w:r>
        <w:rPr>
          <w:rFonts w:hint="eastAsia"/>
        </w:rPr>
        <w:t>部署</w:t>
      </w:r>
      <w:r>
        <w:rPr>
          <w:rFonts w:hint="eastAsia"/>
        </w:rPr>
        <w:t>web</w:t>
      </w:r>
      <w:r>
        <w:rPr>
          <w:rFonts w:hint="eastAsia"/>
        </w:rPr>
        <w:t>工程到</w:t>
      </w:r>
      <w:r>
        <w:rPr>
          <w:rFonts w:hint="eastAsia"/>
        </w:rPr>
        <w:t>Tomcat</w:t>
      </w:r>
      <w:r>
        <w:rPr>
          <w:rFonts w:hint="eastAsia"/>
        </w:rPr>
        <w:t>中</w:t>
      </w:r>
    </w:p>
    <w:p w14:paraId="533E4189" w14:textId="6D163A9E" w:rsidR="00D870A2" w:rsidRDefault="00D870A2" w:rsidP="00D870A2">
      <w:pPr>
        <w:pStyle w:val="3"/>
      </w:pPr>
      <w:r>
        <w:rPr>
          <w:rFonts w:hint="eastAsia"/>
        </w:rPr>
        <w:t>方法一</w:t>
      </w:r>
    </w:p>
    <w:p w14:paraId="08D3B51D" w14:textId="2E782ECA" w:rsidR="00724139" w:rsidRDefault="00724139" w:rsidP="00724139">
      <w:pPr>
        <w:pStyle w:val="20"/>
        <w:ind w:firstLine="480"/>
      </w:pPr>
      <w:r w:rsidRPr="00724139">
        <w:rPr>
          <w:rFonts w:hint="eastAsia"/>
        </w:rPr>
        <w:t>第一种部署方法：只需要把</w:t>
      </w:r>
      <w:r w:rsidRPr="00724139">
        <w:rPr>
          <w:rFonts w:hint="eastAsia"/>
        </w:rPr>
        <w:t xml:space="preserve"> web </w:t>
      </w:r>
      <w:r w:rsidRPr="00724139">
        <w:rPr>
          <w:rFonts w:hint="eastAsia"/>
        </w:rPr>
        <w:t>工程的目录拷贝到</w:t>
      </w:r>
      <w:r w:rsidRPr="00724139">
        <w:rPr>
          <w:rFonts w:hint="eastAsia"/>
        </w:rPr>
        <w:t xml:space="preserve"> Tomcat </w:t>
      </w:r>
      <w:r w:rsidRPr="00724139">
        <w:rPr>
          <w:rFonts w:hint="eastAsia"/>
        </w:rPr>
        <w:t>的</w:t>
      </w:r>
      <w:r w:rsidRPr="00724139">
        <w:rPr>
          <w:rFonts w:hint="eastAsia"/>
        </w:rPr>
        <w:t xml:space="preserve"> webapps </w:t>
      </w:r>
      <w:r w:rsidRPr="00724139">
        <w:rPr>
          <w:rFonts w:hint="eastAsia"/>
        </w:rPr>
        <w:t>目录下</w:t>
      </w:r>
      <w:r w:rsidRPr="00724139">
        <w:rPr>
          <w:rFonts w:hint="eastAsia"/>
        </w:rPr>
        <w:t xml:space="preserve"> </w:t>
      </w:r>
      <w:r w:rsidRPr="00724139">
        <w:rPr>
          <w:rFonts w:hint="eastAsia"/>
        </w:rPr>
        <w:t>即可。</w:t>
      </w:r>
    </w:p>
    <w:p w14:paraId="53A7C64F" w14:textId="2EF2816E" w:rsidR="004253E1" w:rsidRDefault="004253E1">
      <w:pPr>
        <w:pStyle w:val="20"/>
        <w:numPr>
          <w:ilvl w:val="0"/>
          <w:numId w:val="13"/>
        </w:numPr>
        <w:ind w:firstLineChars="0"/>
      </w:pPr>
      <w:r w:rsidRPr="004253E1">
        <w:rPr>
          <w:rFonts w:hint="eastAsia"/>
        </w:rPr>
        <w:t>在</w:t>
      </w:r>
      <w:r w:rsidRPr="004253E1">
        <w:rPr>
          <w:rFonts w:hint="eastAsia"/>
        </w:rPr>
        <w:t xml:space="preserve"> webapps </w:t>
      </w:r>
      <w:r w:rsidRPr="004253E1">
        <w:rPr>
          <w:rFonts w:hint="eastAsia"/>
        </w:rPr>
        <w:t>目录下创建一个</w:t>
      </w:r>
      <w:r w:rsidRPr="004253E1">
        <w:rPr>
          <w:rFonts w:hint="eastAsia"/>
        </w:rPr>
        <w:t xml:space="preserve"> book </w:t>
      </w:r>
      <w:r w:rsidRPr="004253E1">
        <w:rPr>
          <w:rFonts w:hint="eastAsia"/>
        </w:rPr>
        <w:t>工程</w:t>
      </w:r>
      <w:r>
        <w:rPr>
          <w:rFonts w:hint="eastAsia"/>
        </w:rPr>
        <w:t>，如何将静态页面放到</w:t>
      </w:r>
      <w:r>
        <w:rPr>
          <w:rFonts w:hint="eastAsia"/>
        </w:rPr>
        <w:t>book</w:t>
      </w:r>
      <w:r w:rsidR="00222C86">
        <w:rPr>
          <w:rFonts w:hint="eastAsia"/>
        </w:rPr>
        <w:t>工程中</w:t>
      </w:r>
    </w:p>
    <w:p w14:paraId="6B6A9795" w14:textId="2DD8DFED" w:rsidR="004253E1" w:rsidRDefault="004253E1" w:rsidP="004253E1">
      <w:pPr>
        <w:pStyle w:val="image"/>
        <w:spacing w:before="72"/>
      </w:pPr>
      <w:r>
        <w:rPr>
          <w:noProof/>
        </w:rPr>
        <w:drawing>
          <wp:inline distT="0" distB="0" distL="0" distR="0" wp14:anchorId="74134C07" wp14:editId="2542B64E">
            <wp:extent cx="5760085" cy="1216660"/>
            <wp:effectExtent l="19050" t="19050" r="12065" b="215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216660"/>
                    </a:xfrm>
                    <a:prstGeom prst="rect">
                      <a:avLst/>
                    </a:prstGeom>
                    <a:ln>
                      <a:solidFill>
                        <a:schemeClr val="tx1"/>
                      </a:solidFill>
                    </a:ln>
                  </pic:spPr>
                </pic:pic>
              </a:graphicData>
            </a:graphic>
          </wp:inline>
        </w:drawing>
      </w:r>
    </w:p>
    <w:p w14:paraId="5938A904" w14:textId="2E9232AD" w:rsidR="004253E1" w:rsidRDefault="00222C86">
      <w:pPr>
        <w:pStyle w:val="20"/>
        <w:numPr>
          <w:ilvl w:val="0"/>
          <w:numId w:val="13"/>
        </w:numPr>
        <w:ind w:firstLineChars="0"/>
      </w:pPr>
      <w:r>
        <w:rPr>
          <w:rFonts w:hint="eastAsia"/>
        </w:rPr>
        <w:t>重新启动</w:t>
      </w:r>
      <w:r>
        <w:rPr>
          <w:rFonts w:hint="eastAsia"/>
        </w:rPr>
        <w:t>Tomcat</w:t>
      </w:r>
    </w:p>
    <w:p w14:paraId="39AEE1A0" w14:textId="35E8530A" w:rsidR="00222C86" w:rsidRDefault="00222C86">
      <w:pPr>
        <w:pStyle w:val="20"/>
        <w:numPr>
          <w:ilvl w:val="0"/>
          <w:numId w:val="13"/>
        </w:numPr>
        <w:ind w:firstLineChars="0"/>
      </w:pPr>
      <w:r>
        <w:rPr>
          <w:rFonts w:hint="eastAsia"/>
        </w:rPr>
        <w:lastRenderedPageBreak/>
        <w:t>访问</w:t>
      </w:r>
    </w:p>
    <w:p w14:paraId="2CC67648" w14:textId="5EFA7A28" w:rsidR="00222C86" w:rsidRDefault="00000000">
      <w:pPr>
        <w:pStyle w:val="20"/>
        <w:numPr>
          <w:ilvl w:val="0"/>
          <w:numId w:val="14"/>
        </w:numPr>
        <w:ind w:firstLineChars="0"/>
      </w:pPr>
      <w:hyperlink r:id="rId18" w:history="1">
        <w:r w:rsidR="00222C86" w:rsidRPr="001F2D83">
          <w:rPr>
            <w:rStyle w:val="af"/>
            <w:rFonts w:hint="eastAsia"/>
          </w:rPr>
          <w:t>http</w:t>
        </w:r>
        <w:r w:rsidR="00222C86" w:rsidRPr="001F2D83">
          <w:rPr>
            <w:rStyle w:val="af"/>
          </w:rPr>
          <w:t>://ip:port/</w:t>
        </w:r>
        <w:r w:rsidR="00222C86" w:rsidRPr="001F2D83">
          <w:rPr>
            <w:rStyle w:val="af"/>
          </w:rPr>
          <w:t>目录名</w:t>
        </w:r>
        <w:r w:rsidR="00222C86" w:rsidRPr="001F2D83">
          <w:rPr>
            <w:rStyle w:val="af"/>
            <w:rFonts w:hint="eastAsia"/>
          </w:rPr>
          <w:t>/</w:t>
        </w:r>
      </w:hyperlink>
      <w:r w:rsidR="00222C86">
        <w:rPr>
          <w:rFonts w:hint="eastAsia"/>
        </w:rPr>
        <w:t>资源名</w:t>
      </w:r>
    </w:p>
    <w:p w14:paraId="4A2D2BF2" w14:textId="1BFDA319" w:rsidR="00412B4D" w:rsidRDefault="00412B4D">
      <w:pPr>
        <w:pStyle w:val="20"/>
        <w:numPr>
          <w:ilvl w:val="0"/>
          <w:numId w:val="14"/>
        </w:numPr>
        <w:ind w:firstLineChars="0"/>
      </w:pPr>
      <w:r>
        <w:rPr>
          <w:rFonts w:hint="eastAsia"/>
        </w:rPr>
        <w:t>如：</w:t>
      </w:r>
      <w:hyperlink r:id="rId19" w:history="1">
        <w:r w:rsidR="00781806" w:rsidRPr="001F2D83">
          <w:rPr>
            <w:rStyle w:val="af"/>
          </w:rPr>
          <w:t>http://localhost:8080/book/index.html</w:t>
        </w:r>
      </w:hyperlink>
    </w:p>
    <w:p w14:paraId="2AC9D93A" w14:textId="24C5C164" w:rsidR="00781806" w:rsidRDefault="00781806" w:rsidP="00781806">
      <w:pPr>
        <w:pStyle w:val="image"/>
        <w:spacing w:before="72"/>
      </w:pPr>
      <w:r>
        <w:rPr>
          <w:noProof/>
        </w:rPr>
        <w:drawing>
          <wp:inline distT="0" distB="0" distL="0" distR="0" wp14:anchorId="0E347065" wp14:editId="19C48F9A">
            <wp:extent cx="5760085" cy="1641475"/>
            <wp:effectExtent l="19050" t="19050" r="12065"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41475"/>
                    </a:xfrm>
                    <a:prstGeom prst="rect">
                      <a:avLst/>
                    </a:prstGeom>
                    <a:ln>
                      <a:solidFill>
                        <a:schemeClr val="tx1"/>
                      </a:solidFill>
                    </a:ln>
                  </pic:spPr>
                </pic:pic>
              </a:graphicData>
            </a:graphic>
          </wp:inline>
        </w:drawing>
      </w:r>
    </w:p>
    <w:p w14:paraId="5198E6E1" w14:textId="6707496D" w:rsidR="00781806" w:rsidRDefault="00781806" w:rsidP="00781806">
      <w:pPr>
        <w:pStyle w:val="3"/>
      </w:pPr>
      <w:r>
        <w:rPr>
          <w:rFonts w:hint="eastAsia"/>
        </w:rPr>
        <w:t>方法二</w:t>
      </w:r>
    </w:p>
    <w:p w14:paraId="1D98BB42" w14:textId="41BA2DB7" w:rsidR="00C8169B" w:rsidRDefault="00C8169B" w:rsidP="00C8169B">
      <w:pPr>
        <w:pStyle w:val="20"/>
        <w:ind w:firstLine="480"/>
      </w:pPr>
      <w:r w:rsidRPr="00C8169B">
        <w:rPr>
          <w:rFonts w:hint="eastAsia"/>
        </w:rPr>
        <w:t>找到</w:t>
      </w:r>
      <w:r w:rsidRPr="00C8169B">
        <w:rPr>
          <w:rFonts w:hint="eastAsia"/>
        </w:rPr>
        <w:t xml:space="preserve"> Tomcat </w:t>
      </w:r>
      <w:r w:rsidRPr="00C8169B">
        <w:rPr>
          <w:rFonts w:hint="eastAsia"/>
        </w:rPr>
        <w:t>下的</w:t>
      </w:r>
      <w:r w:rsidRPr="00C8169B">
        <w:rPr>
          <w:rFonts w:hint="eastAsia"/>
        </w:rPr>
        <w:t xml:space="preserve"> conf </w:t>
      </w:r>
      <w:r w:rsidRPr="00C8169B">
        <w:rPr>
          <w:rFonts w:hint="eastAsia"/>
        </w:rPr>
        <w:t>目录</w:t>
      </w:r>
      <w:r w:rsidRPr="00C8169B">
        <w:rPr>
          <w:rFonts w:hint="eastAsia"/>
        </w:rPr>
        <w:t xml:space="preserve">\Catalina\localhost\ </w:t>
      </w:r>
      <w:r w:rsidRPr="00C8169B">
        <w:rPr>
          <w:rFonts w:hint="eastAsia"/>
        </w:rPr>
        <w:t>下</w:t>
      </w:r>
      <w:r w:rsidRPr="00C8169B">
        <w:rPr>
          <w:rFonts w:hint="eastAsia"/>
        </w:rPr>
        <w:t>,</w:t>
      </w:r>
      <w:r w:rsidRPr="00C8169B">
        <w:rPr>
          <w:rFonts w:hint="eastAsia"/>
        </w:rPr>
        <w:t>创建如下的配置文件：</w:t>
      </w:r>
    </w:p>
    <w:p w14:paraId="1E78AB63" w14:textId="07305B30" w:rsidR="00256819" w:rsidRDefault="00256819" w:rsidP="00256819">
      <w:pPr>
        <w:pStyle w:val="image"/>
        <w:spacing w:before="72"/>
      </w:pPr>
      <w:r>
        <w:rPr>
          <w:noProof/>
        </w:rPr>
        <w:drawing>
          <wp:inline distT="0" distB="0" distL="0" distR="0" wp14:anchorId="562AB875" wp14:editId="5989668F">
            <wp:extent cx="5760085" cy="1036320"/>
            <wp:effectExtent l="19050" t="19050" r="1206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036320"/>
                    </a:xfrm>
                    <a:prstGeom prst="rect">
                      <a:avLst/>
                    </a:prstGeom>
                    <a:ln>
                      <a:solidFill>
                        <a:schemeClr val="tx1"/>
                      </a:solidFill>
                    </a:ln>
                  </pic:spPr>
                </pic:pic>
              </a:graphicData>
            </a:graphic>
          </wp:inline>
        </w:drawing>
      </w:r>
    </w:p>
    <w:p w14:paraId="6526EEBE" w14:textId="178EE40E" w:rsidR="00256819" w:rsidRDefault="00256819" w:rsidP="00256819">
      <w:pPr>
        <w:pStyle w:val="20"/>
        <w:ind w:firstLine="480"/>
      </w:pPr>
      <w:r>
        <w:t>d</w:t>
      </w:r>
      <w:r>
        <w:rPr>
          <w:rFonts w:hint="eastAsia"/>
        </w:rPr>
        <w:t>emo</w:t>
      </w:r>
      <w:r>
        <w:t>.xml</w:t>
      </w:r>
      <w:r w:rsidRPr="00256819">
        <w:rPr>
          <w:rFonts w:hint="eastAsia"/>
        </w:rPr>
        <w:t>配置文件内容如下：</w:t>
      </w:r>
    </w:p>
    <w:p w14:paraId="7F91CAA6" w14:textId="57E7A3E7" w:rsidR="00256819" w:rsidRDefault="00256819" w:rsidP="00256819">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3</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demo.xml</w:t>
      </w:r>
      <w:r>
        <w:rPr>
          <w:rFonts w:hint="eastAsia"/>
        </w:rPr>
        <w:t>文件内容</w:t>
      </w:r>
    </w:p>
    <w:tbl>
      <w:tblPr>
        <w:tblStyle w:val="ae"/>
        <w:tblW w:w="0" w:type="auto"/>
        <w:tblLook w:val="04A0" w:firstRow="1" w:lastRow="0" w:firstColumn="1" w:lastColumn="0" w:noHBand="0" w:noVBand="1"/>
      </w:tblPr>
      <w:tblGrid>
        <w:gridCol w:w="9061"/>
      </w:tblGrid>
      <w:tr w:rsidR="00256819" w14:paraId="06B241C5" w14:textId="77777777" w:rsidTr="00256819">
        <w:trPr>
          <w:cnfStyle w:val="100000000000" w:firstRow="1" w:lastRow="0" w:firstColumn="0" w:lastColumn="0" w:oddVBand="0" w:evenVBand="0" w:oddHBand="0" w:evenHBand="0" w:firstRowFirstColumn="0" w:firstRowLastColumn="0" w:lastRowFirstColumn="0" w:lastRowLastColumn="0"/>
        </w:trPr>
        <w:tc>
          <w:tcPr>
            <w:tcW w:w="9061" w:type="dxa"/>
          </w:tcPr>
          <w:p w14:paraId="2D5811C0" w14:textId="77777777" w:rsidR="00256819" w:rsidRDefault="00256819" w:rsidP="00256819">
            <w:pPr>
              <w:pStyle w:val="20"/>
              <w:ind w:firstLineChars="0" w:firstLine="0"/>
            </w:pPr>
            <w:r>
              <w:rPr>
                <w:rFonts w:hint="eastAsia"/>
              </w:rPr>
              <w:t>&lt;!-- Context</w:t>
            </w:r>
            <w:r>
              <w:rPr>
                <w:rFonts w:hint="eastAsia"/>
              </w:rPr>
              <w:t>表示一个工程上下文</w:t>
            </w:r>
          </w:p>
          <w:p w14:paraId="26ADBA4F" w14:textId="77777777" w:rsidR="00256819" w:rsidRDefault="00256819" w:rsidP="00256819">
            <w:pPr>
              <w:pStyle w:val="20"/>
              <w:ind w:firstLineChars="0" w:firstLine="0"/>
            </w:pPr>
            <w:r>
              <w:rPr>
                <w:rFonts w:hint="eastAsia"/>
              </w:rPr>
              <w:tab/>
            </w:r>
            <w:r>
              <w:rPr>
                <w:rFonts w:hint="eastAsia"/>
              </w:rPr>
              <w:tab/>
              <w:t>path</w:t>
            </w:r>
            <w:r>
              <w:rPr>
                <w:rFonts w:hint="eastAsia"/>
              </w:rPr>
              <w:t>表示工程的访问路径</w:t>
            </w:r>
          </w:p>
          <w:p w14:paraId="71D12E15" w14:textId="77777777" w:rsidR="00256819" w:rsidRDefault="00256819" w:rsidP="00256819">
            <w:pPr>
              <w:pStyle w:val="20"/>
              <w:ind w:firstLineChars="0" w:firstLine="0"/>
            </w:pPr>
            <w:r>
              <w:rPr>
                <w:rFonts w:hint="eastAsia"/>
              </w:rPr>
              <w:tab/>
            </w:r>
            <w:r>
              <w:rPr>
                <w:rFonts w:hint="eastAsia"/>
              </w:rPr>
              <w:tab/>
            </w:r>
            <w:proofErr w:type="spellStart"/>
            <w:r>
              <w:rPr>
                <w:rFonts w:hint="eastAsia"/>
              </w:rPr>
              <w:t>docBase</w:t>
            </w:r>
            <w:proofErr w:type="spellEnd"/>
            <w:r>
              <w:rPr>
                <w:rFonts w:hint="eastAsia"/>
              </w:rPr>
              <w:t>表示工程文件夹所在目录</w:t>
            </w:r>
          </w:p>
          <w:p w14:paraId="00E1BD1D" w14:textId="77777777" w:rsidR="00256819" w:rsidRDefault="00256819" w:rsidP="00256819">
            <w:pPr>
              <w:pStyle w:val="20"/>
              <w:ind w:firstLineChars="0" w:firstLine="0"/>
            </w:pPr>
            <w:r>
              <w:t>--&gt;</w:t>
            </w:r>
          </w:p>
          <w:p w14:paraId="731BA5BD" w14:textId="6F20C126" w:rsidR="00256819" w:rsidRDefault="00256819" w:rsidP="00256819">
            <w:pPr>
              <w:pStyle w:val="20"/>
              <w:ind w:firstLineChars="0" w:firstLine="0"/>
            </w:pPr>
            <w:r>
              <w:t xml:space="preserve">&lt;Context path="/demo" </w:t>
            </w:r>
            <w:proofErr w:type="spellStart"/>
            <w:r>
              <w:t>docBase</w:t>
            </w:r>
            <w:proofErr w:type="spellEnd"/>
            <w:r>
              <w:t>="D:\book"/&gt;</w:t>
            </w:r>
          </w:p>
        </w:tc>
      </w:tr>
    </w:tbl>
    <w:p w14:paraId="5FCFAD39" w14:textId="35CD571A" w:rsidR="00256819" w:rsidRDefault="003D5D95" w:rsidP="003D5D95">
      <w:pPr>
        <w:pStyle w:val="20"/>
        <w:ind w:firstLine="480"/>
      </w:pPr>
      <w:r w:rsidRPr="003D5D95">
        <w:rPr>
          <w:rFonts w:hint="eastAsia"/>
        </w:rPr>
        <w:t>访问这个工程的路径如下</w:t>
      </w:r>
      <w:r w:rsidRPr="003D5D95">
        <w:rPr>
          <w:rFonts w:hint="eastAsia"/>
        </w:rPr>
        <w:t>:</w:t>
      </w:r>
      <w:r>
        <w:t xml:space="preserve"> </w:t>
      </w:r>
      <w:r w:rsidRPr="003D5D95">
        <w:rPr>
          <w:rFonts w:hint="eastAsia"/>
        </w:rPr>
        <w:t>http://ip:port/</w:t>
      </w:r>
      <w:r>
        <w:rPr>
          <w:rFonts w:hint="eastAsia"/>
        </w:rPr>
        <w:t>demo</w:t>
      </w:r>
      <w:r w:rsidRPr="003D5D95">
        <w:rPr>
          <w:rFonts w:hint="eastAsia"/>
        </w:rPr>
        <w:t xml:space="preserve">/ </w:t>
      </w:r>
      <w:r w:rsidRPr="003D5D95">
        <w:rPr>
          <w:rFonts w:hint="eastAsia"/>
        </w:rPr>
        <w:t>就表示访问</w:t>
      </w:r>
      <w:r w:rsidRPr="003D5D95">
        <w:rPr>
          <w:rFonts w:hint="eastAsia"/>
        </w:rPr>
        <w:t xml:space="preserve"> </w:t>
      </w:r>
      <w:r>
        <w:t>D</w:t>
      </w:r>
      <w:r w:rsidRPr="003D5D95">
        <w:rPr>
          <w:rFonts w:hint="eastAsia"/>
        </w:rPr>
        <w:t xml:space="preserve">:\book </w:t>
      </w:r>
      <w:r w:rsidRPr="003D5D95">
        <w:rPr>
          <w:rFonts w:hint="eastAsia"/>
        </w:rPr>
        <w:t>目录</w:t>
      </w:r>
    </w:p>
    <w:p w14:paraId="21935E2F" w14:textId="07D8ED35" w:rsidR="00A06E49" w:rsidRDefault="00A06E49" w:rsidP="00A06E49">
      <w:pPr>
        <w:pStyle w:val="image"/>
        <w:spacing w:before="72"/>
      </w:pPr>
      <w:r>
        <w:rPr>
          <w:noProof/>
        </w:rPr>
        <w:drawing>
          <wp:inline distT="0" distB="0" distL="0" distR="0" wp14:anchorId="4ECE60D6" wp14:editId="22238F65">
            <wp:extent cx="5760085" cy="1767840"/>
            <wp:effectExtent l="19050" t="19050" r="12065" b="228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767840"/>
                    </a:xfrm>
                    <a:prstGeom prst="rect">
                      <a:avLst/>
                    </a:prstGeom>
                    <a:ln>
                      <a:solidFill>
                        <a:schemeClr val="tx1"/>
                      </a:solidFill>
                    </a:ln>
                  </pic:spPr>
                </pic:pic>
              </a:graphicData>
            </a:graphic>
          </wp:inline>
        </w:drawing>
      </w:r>
    </w:p>
    <w:p w14:paraId="2810D110" w14:textId="4E090703" w:rsidR="000160E2" w:rsidRDefault="000160E2" w:rsidP="000160E2">
      <w:pPr>
        <w:pStyle w:val="2"/>
        <w:spacing w:before="120" w:after="120"/>
      </w:pPr>
      <w:r w:rsidRPr="000160E2">
        <w:rPr>
          <w:rFonts w:hint="eastAsia"/>
        </w:rPr>
        <w:lastRenderedPageBreak/>
        <w:t>手</w:t>
      </w:r>
      <w:r w:rsidR="00DA2BA2">
        <w:rPr>
          <w:rFonts w:hint="eastAsia"/>
        </w:rPr>
        <w:t>拖</w:t>
      </w:r>
      <w:r w:rsidRPr="000160E2">
        <w:rPr>
          <w:rFonts w:hint="eastAsia"/>
        </w:rPr>
        <w:t xml:space="preserve"> html </w:t>
      </w:r>
      <w:r w:rsidRPr="000160E2">
        <w:rPr>
          <w:rFonts w:hint="eastAsia"/>
        </w:rPr>
        <w:t>页面到浏览器和在浏览器中输入</w:t>
      </w:r>
      <w:r w:rsidRPr="000160E2">
        <w:rPr>
          <w:rFonts w:hint="eastAsia"/>
        </w:rPr>
        <w:t xml:space="preserve"> http://ip:</w:t>
      </w:r>
      <w:r w:rsidRPr="000160E2">
        <w:rPr>
          <w:rFonts w:hint="eastAsia"/>
        </w:rPr>
        <w:t>端</w:t>
      </w:r>
      <w:r w:rsidRPr="000160E2">
        <w:rPr>
          <w:rFonts w:hint="eastAsia"/>
        </w:rPr>
        <w:t xml:space="preserve"> </w:t>
      </w:r>
      <w:r w:rsidRPr="000160E2">
        <w:rPr>
          <w:rFonts w:hint="eastAsia"/>
        </w:rPr>
        <w:t>口号</w:t>
      </w:r>
      <w:r w:rsidRPr="000160E2">
        <w:rPr>
          <w:rFonts w:hint="eastAsia"/>
        </w:rPr>
        <w:t>/</w:t>
      </w:r>
      <w:r w:rsidRPr="000160E2">
        <w:rPr>
          <w:rFonts w:hint="eastAsia"/>
        </w:rPr>
        <w:t>工程名</w:t>
      </w:r>
      <w:r w:rsidRPr="000160E2">
        <w:rPr>
          <w:rFonts w:hint="eastAsia"/>
        </w:rPr>
        <w:t>/</w:t>
      </w:r>
      <w:r w:rsidRPr="000160E2">
        <w:rPr>
          <w:rFonts w:hint="eastAsia"/>
        </w:rPr>
        <w:t>访问的区别</w:t>
      </w:r>
    </w:p>
    <w:p w14:paraId="7B8AD193" w14:textId="10E64327" w:rsidR="000160E2" w:rsidRDefault="000160E2" w:rsidP="000160E2">
      <w:pPr>
        <w:pStyle w:val="20"/>
        <w:ind w:firstLine="480"/>
      </w:pPr>
      <w:r w:rsidRPr="000160E2">
        <w:rPr>
          <w:rFonts w:hint="eastAsia"/>
        </w:rPr>
        <w:t>手</w:t>
      </w:r>
      <w:r w:rsidR="00DA2BA2">
        <w:rPr>
          <w:rFonts w:hint="eastAsia"/>
        </w:rPr>
        <w:t>拖</w:t>
      </w:r>
      <w:r w:rsidRPr="000160E2">
        <w:rPr>
          <w:rFonts w:hint="eastAsia"/>
        </w:rPr>
        <w:t xml:space="preserve"> html </w:t>
      </w:r>
      <w:r w:rsidRPr="000160E2">
        <w:rPr>
          <w:rFonts w:hint="eastAsia"/>
        </w:rPr>
        <w:t>页面的原理：</w:t>
      </w:r>
    </w:p>
    <w:p w14:paraId="44CCBD1C" w14:textId="1C06E5A7" w:rsidR="000160E2" w:rsidRDefault="000160E2" w:rsidP="000160E2">
      <w:pPr>
        <w:pStyle w:val="image"/>
        <w:spacing w:before="72"/>
      </w:pPr>
      <w:r>
        <w:rPr>
          <w:noProof/>
        </w:rPr>
        <w:drawing>
          <wp:inline distT="0" distB="0" distL="0" distR="0" wp14:anchorId="2E58A6B2" wp14:editId="2B815782">
            <wp:extent cx="5397500" cy="1417357"/>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6076" cy="1419609"/>
                    </a:xfrm>
                    <a:prstGeom prst="rect">
                      <a:avLst/>
                    </a:prstGeom>
                    <a:ln>
                      <a:solidFill>
                        <a:schemeClr val="tx1"/>
                      </a:solidFill>
                    </a:ln>
                  </pic:spPr>
                </pic:pic>
              </a:graphicData>
            </a:graphic>
          </wp:inline>
        </w:drawing>
      </w:r>
    </w:p>
    <w:p w14:paraId="4FA4FFD3" w14:textId="47D8FAD9" w:rsidR="000160E2" w:rsidRDefault="000160E2" w:rsidP="000160E2">
      <w:pPr>
        <w:pStyle w:val="20"/>
        <w:ind w:firstLine="480"/>
      </w:pPr>
      <w:r w:rsidRPr="000160E2">
        <w:rPr>
          <w:rFonts w:hint="eastAsia"/>
        </w:rPr>
        <w:t>输入访问地址访问的原因：</w:t>
      </w:r>
    </w:p>
    <w:p w14:paraId="6A1C21E8" w14:textId="1EE6DAA8" w:rsidR="000160E2" w:rsidRDefault="000160E2" w:rsidP="000160E2">
      <w:pPr>
        <w:pStyle w:val="image"/>
        <w:spacing w:before="72"/>
      </w:pPr>
      <w:r>
        <w:rPr>
          <w:noProof/>
        </w:rPr>
        <w:drawing>
          <wp:inline distT="0" distB="0" distL="0" distR="0" wp14:anchorId="0707DF02" wp14:editId="7657BC7C">
            <wp:extent cx="5397500" cy="2701428"/>
            <wp:effectExtent l="19050" t="19050" r="12700" b="228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181" cy="2703270"/>
                    </a:xfrm>
                    <a:prstGeom prst="rect">
                      <a:avLst/>
                    </a:prstGeom>
                    <a:ln>
                      <a:solidFill>
                        <a:schemeClr val="tx1"/>
                      </a:solidFill>
                    </a:ln>
                  </pic:spPr>
                </pic:pic>
              </a:graphicData>
            </a:graphic>
          </wp:inline>
        </w:drawing>
      </w:r>
    </w:p>
    <w:p w14:paraId="195F3161" w14:textId="17FD983D" w:rsidR="00DA2BA2" w:rsidRDefault="00DA2BA2" w:rsidP="00DA2BA2">
      <w:pPr>
        <w:pStyle w:val="2"/>
        <w:spacing w:before="120" w:after="120"/>
      </w:pPr>
      <w:r w:rsidRPr="00DA2BA2">
        <w:rPr>
          <w:rFonts w:hint="eastAsia"/>
        </w:rPr>
        <w:t xml:space="preserve">ROOT </w:t>
      </w:r>
      <w:r w:rsidRPr="00DA2BA2">
        <w:rPr>
          <w:rFonts w:hint="eastAsia"/>
        </w:rPr>
        <w:t>的工程的访问，以及</w:t>
      </w:r>
      <w:r w:rsidRPr="00DA2BA2">
        <w:rPr>
          <w:rFonts w:hint="eastAsia"/>
        </w:rPr>
        <w:t xml:space="preserve"> </w:t>
      </w:r>
      <w:r w:rsidRPr="00DA2BA2">
        <w:rPr>
          <w:rFonts w:hint="eastAsia"/>
        </w:rPr>
        <w:t>默认</w:t>
      </w:r>
      <w:r w:rsidRPr="00DA2BA2">
        <w:rPr>
          <w:rFonts w:hint="eastAsia"/>
        </w:rPr>
        <w:t xml:space="preserve"> index.html </w:t>
      </w:r>
      <w:r w:rsidRPr="00DA2BA2">
        <w:rPr>
          <w:rFonts w:hint="eastAsia"/>
        </w:rPr>
        <w:t>页面的访问</w:t>
      </w:r>
    </w:p>
    <w:p w14:paraId="76C62C1B" w14:textId="1FFE2B68" w:rsidR="004327A5" w:rsidRDefault="004327A5" w:rsidP="004327A5">
      <w:pPr>
        <w:pStyle w:val="20"/>
        <w:ind w:firstLine="480"/>
      </w:pPr>
      <w:r w:rsidRPr="004327A5">
        <w:rPr>
          <w:rFonts w:hint="eastAsia"/>
        </w:rPr>
        <w:t>当我们在浏览器地址栏中输入访问地址如下</w:t>
      </w:r>
      <w:r>
        <w:rPr>
          <w:rFonts w:hint="eastAsia"/>
        </w:rPr>
        <w:t>：</w:t>
      </w:r>
    </w:p>
    <w:p w14:paraId="74D3ECD3" w14:textId="4A3C58DF" w:rsidR="004327A5" w:rsidRDefault="004327A5" w:rsidP="004327A5">
      <w:pPr>
        <w:pStyle w:val="20"/>
        <w:ind w:firstLine="480"/>
      </w:pPr>
      <w:r>
        <w:tab/>
      </w:r>
      <w:r w:rsidRPr="004327A5">
        <w:rPr>
          <w:rFonts w:hint="eastAsia"/>
        </w:rPr>
        <w:t xml:space="preserve">http://ip:port/ </w:t>
      </w:r>
      <w:r>
        <w:sym w:font="Wingdings" w:char="F0E0"/>
      </w:r>
      <w:r w:rsidRPr="004327A5">
        <w:rPr>
          <w:rFonts w:hint="eastAsia"/>
        </w:rPr>
        <w:t xml:space="preserve"> </w:t>
      </w:r>
      <w:r w:rsidRPr="004327A5">
        <w:rPr>
          <w:rFonts w:hint="eastAsia"/>
        </w:rPr>
        <w:t>没有工程名的时候，默认访问的是</w:t>
      </w:r>
      <w:r w:rsidRPr="004327A5">
        <w:rPr>
          <w:rFonts w:hint="eastAsia"/>
        </w:rPr>
        <w:t xml:space="preserve"> ROOT </w:t>
      </w:r>
      <w:r w:rsidRPr="004327A5">
        <w:rPr>
          <w:rFonts w:hint="eastAsia"/>
        </w:rPr>
        <w:t>工程。</w:t>
      </w:r>
    </w:p>
    <w:p w14:paraId="082A3E5A" w14:textId="56E974A1" w:rsidR="004327A5" w:rsidRDefault="004327A5" w:rsidP="004327A5">
      <w:pPr>
        <w:pStyle w:val="20"/>
        <w:ind w:firstLine="480"/>
      </w:pPr>
      <w:r w:rsidRPr="004327A5">
        <w:rPr>
          <w:rFonts w:hint="eastAsia"/>
        </w:rPr>
        <w:t>当我们在浏览器地址栏中输入的访问地址如下：</w:t>
      </w:r>
    </w:p>
    <w:p w14:paraId="552C225F" w14:textId="2545FBDF" w:rsidR="004327A5" w:rsidRDefault="004327A5" w:rsidP="004327A5">
      <w:pPr>
        <w:pStyle w:val="20"/>
        <w:ind w:firstLine="480"/>
      </w:pPr>
      <w:r>
        <w:tab/>
      </w:r>
      <w:r w:rsidRPr="004327A5">
        <w:rPr>
          <w:rFonts w:hint="eastAsia"/>
        </w:rPr>
        <w:t>http://ip:port/</w:t>
      </w:r>
      <w:r w:rsidRPr="004327A5">
        <w:rPr>
          <w:rFonts w:hint="eastAsia"/>
        </w:rPr>
        <w:t>工程名</w:t>
      </w:r>
      <w:r w:rsidRPr="004327A5">
        <w:rPr>
          <w:rFonts w:hint="eastAsia"/>
        </w:rPr>
        <w:t xml:space="preserve">/ </w:t>
      </w:r>
      <w:r>
        <w:sym w:font="Wingdings" w:char="F0E0"/>
      </w:r>
      <w:r w:rsidRPr="004327A5">
        <w:rPr>
          <w:rFonts w:hint="eastAsia"/>
        </w:rPr>
        <w:t xml:space="preserve"> </w:t>
      </w:r>
      <w:r w:rsidRPr="004327A5">
        <w:rPr>
          <w:rFonts w:hint="eastAsia"/>
        </w:rPr>
        <w:t>没有资源名，默认访问</w:t>
      </w:r>
      <w:r w:rsidRPr="004327A5">
        <w:rPr>
          <w:rFonts w:hint="eastAsia"/>
        </w:rPr>
        <w:t xml:space="preserve"> index.html </w:t>
      </w:r>
      <w:r w:rsidRPr="004327A5">
        <w:rPr>
          <w:rFonts w:hint="eastAsia"/>
        </w:rPr>
        <w:t>页面</w:t>
      </w:r>
    </w:p>
    <w:p w14:paraId="08DC65EB" w14:textId="63269042" w:rsidR="00C80878" w:rsidRDefault="00BD7624" w:rsidP="00BD7624">
      <w:pPr>
        <w:pStyle w:val="2"/>
        <w:spacing w:before="120" w:after="120"/>
      </w:pPr>
      <w:r w:rsidRPr="00BD7624">
        <w:rPr>
          <w:rFonts w:hint="eastAsia"/>
        </w:rPr>
        <w:t xml:space="preserve">IDEA </w:t>
      </w:r>
      <w:r w:rsidRPr="00BD7624">
        <w:rPr>
          <w:rFonts w:hint="eastAsia"/>
        </w:rPr>
        <w:t>整合</w:t>
      </w:r>
      <w:r w:rsidRPr="00BD7624">
        <w:rPr>
          <w:rFonts w:hint="eastAsia"/>
        </w:rPr>
        <w:t xml:space="preserve"> Tomcat </w:t>
      </w:r>
      <w:r w:rsidRPr="00BD7624">
        <w:rPr>
          <w:rFonts w:hint="eastAsia"/>
        </w:rPr>
        <w:t>服务器</w:t>
      </w:r>
    </w:p>
    <w:p w14:paraId="1EF08560" w14:textId="37F5608E" w:rsidR="00C80878" w:rsidRDefault="00BD7624" w:rsidP="004327A5">
      <w:pPr>
        <w:pStyle w:val="20"/>
        <w:ind w:firstLine="480"/>
      </w:pPr>
      <w:r w:rsidRPr="00BD7624">
        <w:rPr>
          <w:rFonts w:hint="eastAsia"/>
        </w:rPr>
        <w:t>操作的菜单如下：</w:t>
      </w:r>
      <w:r w:rsidRPr="00BD7624">
        <w:rPr>
          <w:rFonts w:hint="eastAsia"/>
        </w:rPr>
        <w:t>File | Settings | Build, Execution, Deployment | Application Servers</w:t>
      </w:r>
    </w:p>
    <w:p w14:paraId="5B85F117" w14:textId="56009D87" w:rsidR="00D329CF" w:rsidRDefault="00D329CF" w:rsidP="00D329CF">
      <w:pPr>
        <w:pStyle w:val="image"/>
        <w:spacing w:before="72"/>
      </w:pPr>
      <w:r>
        <w:rPr>
          <w:noProof/>
        </w:rPr>
        <w:lastRenderedPageBreak/>
        <w:drawing>
          <wp:inline distT="0" distB="0" distL="0" distR="0" wp14:anchorId="0151D1EC" wp14:editId="4AE547A8">
            <wp:extent cx="5760085" cy="32804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80410"/>
                    </a:xfrm>
                    <a:prstGeom prst="rect">
                      <a:avLst/>
                    </a:prstGeom>
                  </pic:spPr>
                </pic:pic>
              </a:graphicData>
            </a:graphic>
          </wp:inline>
        </w:drawing>
      </w:r>
    </w:p>
    <w:p w14:paraId="70A82572" w14:textId="2FB27F11" w:rsidR="00D329CF" w:rsidRDefault="00D329CF" w:rsidP="00D329CF">
      <w:pPr>
        <w:pStyle w:val="20"/>
        <w:ind w:firstLine="480"/>
      </w:pPr>
      <w:r>
        <w:rPr>
          <w:rFonts w:hint="eastAsia"/>
        </w:rPr>
        <w:t>配置</w:t>
      </w:r>
      <w:r>
        <w:rPr>
          <w:rFonts w:hint="eastAsia"/>
        </w:rPr>
        <w:t>Tomcat</w:t>
      </w:r>
      <w:r>
        <w:rPr>
          <w:rFonts w:hint="eastAsia"/>
        </w:rPr>
        <w:t>的安装目录</w:t>
      </w:r>
    </w:p>
    <w:p w14:paraId="6DC16F3D" w14:textId="39CCE7DF" w:rsidR="00A600A4" w:rsidRDefault="00A600A4" w:rsidP="00A600A4">
      <w:pPr>
        <w:pStyle w:val="image"/>
        <w:spacing w:before="72"/>
      </w:pPr>
      <w:r>
        <w:rPr>
          <w:noProof/>
        </w:rPr>
        <w:drawing>
          <wp:inline distT="0" distB="0" distL="0" distR="0" wp14:anchorId="24A96577" wp14:editId="11A64FE3">
            <wp:extent cx="4160881" cy="227095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0881" cy="2270957"/>
                    </a:xfrm>
                    <a:prstGeom prst="rect">
                      <a:avLst/>
                    </a:prstGeom>
                  </pic:spPr>
                </pic:pic>
              </a:graphicData>
            </a:graphic>
          </wp:inline>
        </w:drawing>
      </w:r>
    </w:p>
    <w:p w14:paraId="04E82DAF" w14:textId="687368AA" w:rsidR="00A600A4" w:rsidRDefault="00A600A4" w:rsidP="00A600A4">
      <w:pPr>
        <w:pStyle w:val="20"/>
        <w:ind w:firstLine="480"/>
      </w:pPr>
      <w:r>
        <w:rPr>
          <w:rFonts w:hint="eastAsia"/>
        </w:rPr>
        <w:t>此时</w:t>
      </w:r>
      <w:r w:rsidRPr="00A600A4">
        <w:rPr>
          <w:rFonts w:hint="eastAsia"/>
        </w:rPr>
        <w:t>可以通过创建一个</w:t>
      </w:r>
      <w:r w:rsidRPr="00A600A4">
        <w:rPr>
          <w:rFonts w:hint="eastAsia"/>
        </w:rPr>
        <w:t xml:space="preserve"> Model </w:t>
      </w:r>
      <w:r w:rsidRPr="00A600A4">
        <w:rPr>
          <w:rFonts w:hint="eastAsia"/>
        </w:rPr>
        <w:t>查看是不是配置成功！！！</w:t>
      </w:r>
    </w:p>
    <w:p w14:paraId="2E8334A0" w14:textId="6C64E27B" w:rsidR="00606678" w:rsidRDefault="00606678" w:rsidP="00606678">
      <w:pPr>
        <w:pStyle w:val="image"/>
        <w:spacing w:before="72"/>
      </w:pPr>
      <w:r>
        <w:rPr>
          <w:noProof/>
        </w:rPr>
        <w:drawing>
          <wp:inline distT="0" distB="0" distL="0" distR="0" wp14:anchorId="73B22D52" wp14:editId="7425C072">
            <wp:extent cx="5760085" cy="1303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303655"/>
                    </a:xfrm>
                    <a:prstGeom prst="rect">
                      <a:avLst/>
                    </a:prstGeom>
                  </pic:spPr>
                </pic:pic>
              </a:graphicData>
            </a:graphic>
          </wp:inline>
        </w:drawing>
      </w:r>
    </w:p>
    <w:p w14:paraId="755175B4" w14:textId="7D705CB9" w:rsidR="00ED7951" w:rsidRDefault="00ED7951" w:rsidP="00ED7951">
      <w:pPr>
        <w:pStyle w:val="2"/>
        <w:spacing w:before="120" w:after="120"/>
      </w:pPr>
      <w:r w:rsidRPr="00ED7951">
        <w:rPr>
          <w:rFonts w:hint="eastAsia"/>
        </w:rPr>
        <w:t>IDEA</w:t>
      </w:r>
      <w:r w:rsidRPr="00ED7951">
        <w:rPr>
          <w:rFonts w:hint="eastAsia"/>
        </w:rPr>
        <w:t>中动态</w:t>
      </w:r>
      <w:r w:rsidRPr="00ED7951">
        <w:rPr>
          <w:rFonts w:hint="eastAsia"/>
        </w:rPr>
        <w:t>web</w:t>
      </w:r>
      <w:r w:rsidRPr="00ED7951">
        <w:rPr>
          <w:rFonts w:hint="eastAsia"/>
        </w:rPr>
        <w:t>工程的操作</w:t>
      </w:r>
    </w:p>
    <w:p w14:paraId="5AA22FF9" w14:textId="614074F4" w:rsidR="00ED7951" w:rsidRDefault="00ED7951" w:rsidP="00ED7951">
      <w:pPr>
        <w:pStyle w:val="3"/>
      </w:pPr>
      <w:r>
        <w:rPr>
          <w:rFonts w:hint="eastAsia"/>
        </w:rPr>
        <w:t>创建动态</w:t>
      </w:r>
      <w:r>
        <w:rPr>
          <w:rFonts w:hint="eastAsia"/>
        </w:rPr>
        <w:t>web</w:t>
      </w:r>
      <w:r>
        <w:rPr>
          <w:rFonts w:hint="eastAsia"/>
        </w:rPr>
        <w:t>工程</w:t>
      </w:r>
    </w:p>
    <w:p w14:paraId="00D38FFB" w14:textId="2C9C0A1B" w:rsidR="00ED7951" w:rsidRDefault="008C6317">
      <w:pPr>
        <w:pStyle w:val="af1"/>
        <w:numPr>
          <w:ilvl w:val="0"/>
          <w:numId w:val="15"/>
        </w:numPr>
        <w:ind w:firstLineChars="0"/>
      </w:pPr>
      <w:r w:rsidRPr="008C6317">
        <w:rPr>
          <w:rFonts w:hint="eastAsia"/>
        </w:rPr>
        <w:t>创建一个新模块：</w:t>
      </w:r>
    </w:p>
    <w:p w14:paraId="1F08B888" w14:textId="6057F6E5" w:rsidR="008C6317" w:rsidRDefault="008C6317" w:rsidP="008C6317">
      <w:pPr>
        <w:pStyle w:val="image"/>
        <w:spacing w:before="72"/>
      </w:pPr>
      <w:r>
        <w:rPr>
          <w:noProof/>
        </w:rPr>
        <w:lastRenderedPageBreak/>
        <w:drawing>
          <wp:inline distT="0" distB="0" distL="0" distR="0" wp14:anchorId="1F475B54" wp14:editId="7BA5FE23">
            <wp:extent cx="5760085" cy="1246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246505"/>
                    </a:xfrm>
                    <a:prstGeom prst="rect">
                      <a:avLst/>
                    </a:prstGeom>
                  </pic:spPr>
                </pic:pic>
              </a:graphicData>
            </a:graphic>
          </wp:inline>
        </w:drawing>
      </w:r>
    </w:p>
    <w:p w14:paraId="29A7AA4D" w14:textId="07950CB9" w:rsidR="00846B8A" w:rsidRDefault="00846B8A">
      <w:pPr>
        <w:pStyle w:val="af1"/>
        <w:numPr>
          <w:ilvl w:val="0"/>
          <w:numId w:val="15"/>
        </w:numPr>
        <w:ind w:firstLineChars="0"/>
      </w:pPr>
      <w:r w:rsidRPr="00846B8A">
        <w:rPr>
          <w:rFonts w:hint="eastAsia"/>
        </w:rPr>
        <w:t>选择你要创建什么类型的模块</w:t>
      </w:r>
    </w:p>
    <w:p w14:paraId="7C15BB58" w14:textId="7639E572" w:rsidR="00E47BC7" w:rsidRDefault="00E47BC7" w:rsidP="00E47BC7">
      <w:pPr>
        <w:pStyle w:val="image"/>
        <w:spacing w:before="72"/>
      </w:pPr>
      <w:r>
        <w:rPr>
          <w:noProof/>
        </w:rPr>
        <w:drawing>
          <wp:inline distT="0" distB="0" distL="0" distR="0" wp14:anchorId="262432FD" wp14:editId="49D7F658">
            <wp:extent cx="5760085" cy="4082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082415"/>
                    </a:xfrm>
                    <a:prstGeom prst="rect">
                      <a:avLst/>
                    </a:prstGeom>
                  </pic:spPr>
                </pic:pic>
              </a:graphicData>
            </a:graphic>
          </wp:inline>
        </w:drawing>
      </w:r>
    </w:p>
    <w:p w14:paraId="6EE47723" w14:textId="23EBD4BE" w:rsidR="00E47BC7" w:rsidRDefault="00E47BC7">
      <w:pPr>
        <w:pStyle w:val="af1"/>
        <w:numPr>
          <w:ilvl w:val="0"/>
          <w:numId w:val="15"/>
        </w:numPr>
        <w:ind w:firstLineChars="0"/>
      </w:pPr>
      <w:r w:rsidRPr="00E47BC7">
        <w:rPr>
          <w:rFonts w:hint="eastAsia"/>
        </w:rPr>
        <w:t>输入你的模块名，点击【</w:t>
      </w:r>
      <w:r w:rsidRPr="00E47BC7">
        <w:rPr>
          <w:rFonts w:hint="eastAsia"/>
        </w:rPr>
        <w:t>Finish</w:t>
      </w:r>
      <w:r w:rsidRPr="00E47BC7">
        <w:rPr>
          <w:rFonts w:hint="eastAsia"/>
        </w:rPr>
        <w:t>】完成创建。</w:t>
      </w:r>
    </w:p>
    <w:p w14:paraId="294D39A4" w14:textId="01F63FEB" w:rsidR="006A4CFC" w:rsidRDefault="006A4CFC" w:rsidP="006A4CFC">
      <w:pPr>
        <w:pStyle w:val="image"/>
        <w:spacing w:before="72"/>
      </w:pPr>
      <w:r>
        <w:rPr>
          <w:noProof/>
        </w:rPr>
        <w:drawing>
          <wp:inline distT="0" distB="0" distL="0" distR="0" wp14:anchorId="06972CC9" wp14:editId="6CCC2BEB">
            <wp:extent cx="5760085" cy="14960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496060"/>
                    </a:xfrm>
                    <a:prstGeom prst="rect">
                      <a:avLst/>
                    </a:prstGeom>
                  </pic:spPr>
                </pic:pic>
              </a:graphicData>
            </a:graphic>
          </wp:inline>
        </w:drawing>
      </w:r>
    </w:p>
    <w:p w14:paraId="5EFED8C9" w14:textId="6166F28F" w:rsidR="006A4CFC" w:rsidRDefault="006A4CFC" w:rsidP="006A4CFC">
      <w:pPr>
        <w:pStyle w:val="3"/>
      </w:pPr>
      <w:r w:rsidRPr="006A4CFC">
        <w:rPr>
          <w:rFonts w:hint="eastAsia"/>
        </w:rPr>
        <w:lastRenderedPageBreak/>
        <w:t xml:space="preserve">Web </w:t>
      </w:r>
      <w:r w:rsidRPr="006A4CFC">
        <w:rPr>
          <w:rFonts w:hint="eastAsia"/>
        </w:rPr>
        <w:t>工程的目录介绍</w:t>
      </w:r>
    </w:p>
    <w:p w14:paraId="4574427F" w14:textId="6325D525" w:rsidR="006A4CFC" w:rsidRDefault="006A4CFC" w:rsidP="006A4CFC">
      <w:pPr>
        <w:pStyle w:val="image"/>
        <w:spacing w:before="72"/>
      </w:pPr>
      <w:r>
        <w:rPr>
          <w:noProof/>
        </w:rPr>
        <w:drawing>
          <wp:inline distT="0" distB="0" distL="0" distR="0" wp14:anchorId="470FB253" wp14:editId="389910CA">
            <wp:extent cx="5510959" cy="2317750"/>
            <wp:effectExtent l="19050" t="19050" r="13970" b="254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2957" cy="2318590"/>
                    </a:xfrm>
                    <a:prstGeom prst="rect">
                      <a:avLst/>
                    </a:prstGeom>
                    <a:ln>
                      <a:solidFill>
                        <a:schemeClr val="tx1"/>
                      </a:solidFill>
                    </a:ln>
                  </pic:spPr>
                </pic:pic>
              </a:graphicData>
            </a:graphic>
          </wp:inline>
        </w:drawing>
      </w:r>
    </w:p>
    <w:p w14:paraId="3D6EDC62" w14:textId="0C6D600F" w:rsidR="00B328D0" w:rsidRDefault="00B328D0" w:rsidP="00B328D0">
      <w:pPr>
        <w:pStyle w:val="3"/>
      </w:pPr>
      <w:r w:rsidRPr="00B328D0">
        <w:rPr>
          <w:rFonts w:hint="eastAsia"/>
        </w:rPr>
        <w:t>如何给动态</w:t>
      </w:r>
      <w:r w:rsidRPr="00B328D0">
        <w:rPr>
          <w:rFonts w:hint="eastAsia"/>
        </w:rPr>
        <w:t xml:space="preserve"> web </w:t>
      </w:r>
      <w:r w:rsidRPr="00B328D0">
        <w:rPr>
          <w:rFonts w:hint="eastAsia"/>
        </w:rPr>
        <w:t>工程添加额外</w:t>
      </w:r>
      <w:r w:rsidRPr="00B328D0">
        <w:rPr>
          <w:rFonts w:hint="eastAsia"/>
        </w:rPr>
        <w:t xml:space="preserve"> jar </w:t>
      </w:r>
      <w:r w:rsidRPr="00B328D0">
        <w:rPr>
          <w:rFonts w:hint="eastAsia"/>
        </w:rPr>
        <w:t>包</w:t>
      </w:r>
    </w:p>
    <w:p w14:paraId="5B0ADB2A" w14:textId="66157161" w:rsidR="00A33575" w:rsidRDefault="00A33575">
      <w:pPr>
        <w:pStyle w:val="20"/>
        <w:numPr>
          <w:ilvl w:val="0"/>
          <w:numId w:val="16"/>
        </w:numPr>
        <w:ind w:firstLineChars="0"/>
      </w:pPr>
      <w:r>
        <w:rPr>
          <w:rFonts w:hint="eastAsia"/>
        </w:rPr>
        <w:t>将</w:t>
      </w:r>
      <w:r>
        <w:rPr>
          <w:rFonts w:hint="eastAsia"/>
        </w:rPr>
        <w:t>jar</w:t>
      </w:r>
      <w:r>
        <w:rPr>
          <w:rFonts w:hint="eastAsia"/>
        </w:rPr>
        <w:t>包复制到</w:t>
      </w:r>
      <w:r>
        <w:rPr>
          <w:rFonts w:hint="eastAsia"/>
        </w:rPr>
        <w:t>WEB-INF</w:t>
      </w:r>
      <w:r>
        <w:t>/lib</w:t>
      </w:r>
      <w:r>
        <w:rPr>
          <w:rFonts w:hint="eastAsia"/>
        </w:rPr>
        <w:t>下</w:t>
      </w:r>
    </w:p>
    <w:p w14:paraId="618C7FF3" w14:textId="200DEE7C" w:rsidR="00866481" w:rsidRDefault="00866481">
      <w:pPr>
        <w:pStyle w:val="20"/>
        <w:numPr>
          <w:ilvl w:val="0"/>
          <w:numId w:val="16"/>
        </w:numPr>
        <w:ind w:firstLineChars="0"/>
      </w:pPr>
      <w:r>
        <w:rPr>
          <w:rFonts w:hint="eastAsia"/>
        </w:rPr>
        <w:t>File</w:t>
      </w:r>
      <w:r>
        <w:t xml:space="preserve"> </w:t>
      </w:r>
      <w:r>
        <w:rPr>
          <w:rFonts w:hint="eastAsia"/>
        </w:rPr>
        <w:t>|</w:t>
      </w:r>
      <w:r>
        <w:t xml:space="preserve"> </w:t>
      </w:r>
      <w:r>
        <w:rPr>
          <w:rFonts w:hint="eastAsia"/>
        </w:rPr>
        <w:t>Project</w:t>
      </w:r>
      <w:r>
        <w:t xml:space="preserve"> </w:t>
      </w:r>
      <w:r>
        <w:rPr>
          <w:rFonts w:hint="eastAsia"/>
        </w:rPr>
        <w:t>Structure</w:t>
      </w:r>
      <w:r>
        <w:t xml:space="preserve"> </w:t>
      </w:r>
    </w:p>
    <w:p w14:paraId="5182D60D" w14:textId="089090C2" w:rsidR="0048108B" w:rsidRDefault="0048108B" w:rsidP="0048108B">
      <w:pPr>
        <w:pStyle w:val="image"/>
        <w:spacing w:before="72"/>
      </w:pPr>
      <w:r>
        <w:rPr>
          <w:noProof/>
        </w:rPr>
        <w:drawing>
          <wp:inline distT="0" distB="0" distL="0" distR="0" wp14:anchorId="2D0E10A2" wp14:editId="0F898C62">
            <wp:extent cx="5391150" cy="172117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4900" cy="1725564"/>
                    </a:xfrm>
                    <a:prstGeom prst="rect">
                      <a:avLst/>
                    </a:prstGeom>
                  </pic:spPr>
                </pic:pic>
              </a:graphicData>
            </a:graphic>
          </wp:inline>
        </w:drawing>
      </w:r>
    </w:p>
    <w:p w14:paraId="7A48BF94" w14:textId="340DC921" w:rsidR="0048108B" w:rsidRDefault="0048108B">
      <w:pPr>
        <w:pStyle w:val="20"/>
        <w:numPr>
          <w:ilvl w:val="0"/>
          <w:numId w:val="16"/>
        </w:numPr>
        <w:ind w:firstLineChars="0"/>
      </w:pPr>
      <w:r>
        <w:rPr>
          <w:rFonts w:hint="eastAsia"/>
        </w:rPr>
        <w:t>选择需要添加的</w:t>
      </w:r>
      <w:r>
        <w:rPr>
          <w:rFonts w:hint="eastAsia"/>
        </w:rPr>
        <w:t>jar</w:t>
      </w:r>
      <w:r>
        <w:rPr>
          <w:rFonts w:hint="eastAsia"/>
        </w:rPr>
        <w:t>包</w:t>
      </w:r>
      <w:r w:rsidR="008A00BF">
        <w:rPr>
          <w:rFonts w:hint="eastAsia"/>
        </w:rPr>
        <w:t>，点击【</w:t>
      </w:r>
      <w:r w:rsidR="008A00BF">
        <w:rPr>
          <w:rFonts w:hint="eastAsia"/>
        </w:rPr>
        <w:t>OK</w:t>
      </w:r>
      <w:r w:rsidR="008A00BF">
        <w:rPr>
          <w:rFonts w:hint="eastAsia"/>
        </w:rPr>
        <w:t>】</w:t>
      </w:r>
    </w:p>
    <w:p w14:paraId="0FE9D4CD" w14:textId="0E6C8A7E" w:rsidR="00371B42" w:rsidRDefault="00371B42" w:rsidP="00371B42">
      <w:pPr>
        <w:pStyle w:val="image"/>
        <w:spacing w:before="72"/>
      </w:pPr>
      <w:r>
        <w:rPr>
          <w:noProof/>
        </w:rPr>
        <w:lastRenderedPageBreak/>
        <w:drawing>
          <wp:inline distT="0" distB="0" distL="0" distR="0" wp14:anchorId="7509AE54" wp14:editId="0F71D351">
            <wp:extent cx="4972050" cy="4010089"/>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5220" cy="4012646"/>
                    </a:xfrm>
                    <a:prstGeom prst="rect">
                      <a:avLst/>
                    </a:prstGeom>
                  </pic:spPr>
                </pic:pic>
              </a:graphicData>
            </a:graphic>
          </wp:inline>
        </w:drawing>
      </w:r>
    </w:p>
    <w:p w14:paraId="3B8BBE4C" w14:textId="6FD22A19" w:rsidR="00133139" w:rsidRDefault="00133139">
      <w:pPr>
        <w:pStyle w:val="20"/>
        <w:numPr>
          <w:ilvl w:val="0"/>
          <w:numId w:val="16"/>
        </w:numPr>
        <w:ind w:firstLineChars="0"/>
      </w:pPr>
      <w:r>
        <w:rPr>
          <w:rFonts w:hint="eastAsia"/>
        </w:rPr>
        <w:t>选择你添加的类库给哪个模块使用</w:t>
      </w:r>
    </w:p>
    <w:p w14:paraId="6CA5EC87" w14:textId="41E40D06" w:rsidR="00133139" w:rsidRDefault="00133139" w:rsidP="00133139">
      <w:pPr>
        <w:pStyle w:val="image"/>
        <w:spacing w:before="72"/>
      </w:pPr>
      <w:r>
        <w:rPr>
          <w:noProof/>
        </w:rPr>
        <w:drawing>
          <wp:inline distT="0" distB="0" distL="0" distR="0" wp14:anchorId="64D479C4" wp14:editId="46504532">
            <wp:extent cx="4305673" cy="168416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673" cy="1684166"/>
                    </a:xfrm>
                    <a:prstGeom prst="rect">
                      <a:avLst/>
                    </a:prstGeom>
                  </pic:spPr>
                </pic:pic>
              </a:graphicData>
            </a:graphic>
          </wp:inline>
        </w:drawing>
      </w:r>
    </w:p>
    <w:p w14:paraId="16638DCB" w14:textId="7F8C8D7D" w:rsidR="00133139" w:rsidRDefault="00126C3A">
      <w:pPr>
        <w:pStyle w:val="20"/>
        <w:numPr>
          <w:ilvl w:val="0"/>
          <w:numId w:val="16"/>
        </w:numPr>
        <w:ind w:firstLineChars="0"/>
      </w:pPr>
      <w:r w:rsidRPr="00126C3A">
        <w:rPr>
          <w:rFonts w:hint="eastAsia"/>
        </w:rPr>
        <w:t>选择</w:t>
      </w:r>
      <w:r w:rsidRPr="00126C3A">
        <w:rPr>
          <w:rFonts w:hint="eastAsia"/>
        </w:rPr>
        <w:t xml:space="preserve"> Artifacts </w:t>
      </w:r>
      <w:r w:rsidRPr="00126C3A">
        <w:rPr>
          <w:rFonts w:hint="eastAsia"/>
        </w:rPr>
        <w:t>选项，将类库添加到打包部署中</w:t>
      </w:r>
    </w:p>
    <w:p w14:paraId="25FBD59E" w14:textId="14601534" w:rsidR="00371B42" w:rsidRDefault="00371B42" w:rsidP="00371B42">
      <w:pPr>
        <w:pStyle w:val="image"/>
        <w:spacing w:before="72"/>
      </w:pPr>
      <w:r>
        <w:rPr>
          <w:noProof/>
        </w:rPr>
        <w:lastRenderedPageBreak/>
        <w:drawing>
          <wp:inline distT="0" distB="0" distL="0" distR="0" wp14:anchorId="451A176D" wp14:editId="1FF53865">
            <wp:extent cx="5760085" cy="38011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801110"/>
                    </a:xfrm>
                    <a:prstGeom prst="rect">
                      <a:avLst/>
                    </a:prstGeom>
                  </pic:spPr>
                </pic:pic>
              </a:graphicData>
            </a:graphic>
          </wp:inline>
        </w:drawing>
      </w:r>
    </w:p>
    <w:p w14:paraId="61B4FD64" w14:textId="4B0C5B0C" w:rsidR="008A00BF" w:rsidRDefault="008A00BF" w:rsidP="008A00BF">
      <w:pPr>
        <w:pStyle w:val="image"/>
        <w:spacing w:before="72"/>
      </w:pPr>
    </w:p>
    <w:p w14:paraId="593F2BA8" w14:textId="00CFEDBA" w:rsidR="008A00BF" w:rsidRDefault="00223A55" w:rsidP="00223A55">
      <w:pPr>
        <w:pStyle w:val="3"/>
      </w:pPr>
      <w:r>
        <w:rPr>
          <w:rFonts w:hint="eastAsia"/>
        </w:rPr>
        <w:t>将</w:t>
      </w:r>
      <w:r>
        <w:rPr>
          <w:rFonts w:hint="eastAsia"/>
        </w:rPr>
        <w:t>web</w:t>
      </w:r>
      <w:r>
        <w:rPr>
          <w:rFonts w:hint="eastAsia"/>
        </w:rPr>
        <w:t>工程部署到</w:t>
      </w:r>
      <w:r>
        <w:rPr>
          <w:rFonts w:hint="eastAsia"/>
        </w:rPr>
        <w:t>Tomcat</w:t>
      </w:r>
      <w:r>
        <w:rPr>
          <w:rFonts w:hint="eastAsia"/>
        </w:rPr>
        <w:t>上运行</w:t>
      </w:r>
    </w:p>
    <w:p w14:paraId="43DF9DF6" w14:textId="405608C8" w:rsidR="00866B38" w:rsidRDefault="00866B38">
      <w:pPr>
        <w:pStyle w:val="af1"/>
        <w:numPr>
          <w:ilvl w:val="0"/>
          <w:numId w:val="17"/>
        </w:numPr>
        <w:ind w:firstLineChars="0"/>
      </w:pPr>
      <w:r w:rsidRPr="00866B38">
        <w:rPr>
          <w:rFonts w:hint="eastAsia"/>
        </w:rPr>
        <w:t>建议修改</w:t>
      </w:r>
      <w:r w:rsidRPr="00866B38">
        <w:rPr>
          <w:rFonts w:hint="eastAsia"/>
        </w:rPr>
        <w:t xml:space="preserve"> web </w:t>
      </w:r>
      <w:r w:rsidRPr="00866B38">
        <w:rPr>
          <w:rFonts w:hint="eastAsia"/>
        </w:rPr>
        <w:t>工程对应的</w:t>
      </w:r>
      <w:r w:rsidRPr="00866B38">
        <w:rPr>
          <w:rFonts w:hint="eastAsia"/>
        </w:rPr>
        <w:t xml:space="preserve"> Tomcat </w:t>
      </w:r>
      <w:r w:rsidRPr="00866B38">
        <w:rPr>
          <w:rFonts w:hint="eastAsia"/>
        </w:rPr>
        <w:t>运行实例名称：</w:t>
      </w:r>
    </w:p>
    <w:p w14:paraId="3F9BB879" w14:textId="3179C7DC" w:rsidR="00F02EB7" w:rsidRDefault="00F02EB7" w:rsidP="00F02EB7">
      <w:pPr>
        <w:pStyle w:val="image"/>
        <w:spacing w:before="72"/>
      </w:pPr>
      <w:r>
        <w:rPr>
          <w:noProof/>
        </w:rPr>
        <w:drawing>
          <wp:inline distT="0" distB="0" distL="0" distR="0" wp14:anchorId="27F52169" wp14:editId="1157B070">
            <wp:extent cx="5760085" cy="129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295400"/>
                    </a:xfrm>
                    <a:prstGeom prst="rect">
                      <a:avLst/>
                    </a:prstGeom>
                  </pic:spPr>
                </pic:pic>
              </a:graphicData>
            </a:graphic>
          </wp:inline>
        </w:drawing>
      </w:r>
    </w:p>
    <w:p w14:paraId="7C2C931C" w14:textId="01A33E5E" w:rsidR="00F02EB7" w:rsidRDefault="007C7963">
      <w:pPr>
        <w:pStyle w:val="af1"/>
        <w:numPr>
          <w:ilvl w:val="0"/>
          <w:numId w:val="17"/>
        </w:numPr>
        <w:ind w:firstLineChars="0"/>
      </w:pPr>
      <w:r w:rsidRPr="007C7963">
        <w:rPr>
          <w:rFonts w:hint="eastAsia"/>
        </w:rPr>
        <w:t>确认你的</w:t>
      </w:r>
      <w:r w:rsidRPr="007C7963">
        <w:rPr>
          <w:rFonts w:hint="eastAsia"/>
        </w:rPr>
        <w:t xml:space="preserve"> Tomcat </w:t>
      </w:r>
      <w:r w:rsidRPr="007C7963">
        <w:rPr>
          <w:rFonts w:hint="eastAsia"/>
        </w:rPr>
        <w:t>实例中有你要部署运行的</w:t>
      </w:r>
      <w:r w:rsidRPr="007C7963">
        <w:rPr>
          <w:rFonts w:hint="eastAsia"/>
        </w:rPr>
        <w:t xml:space="preserve"> web </w:t>
      </w:r>
      <w:r w:rsidRPr="007C7963">
        <w:rPr>
          <w:rFonts w:hint="eastAsia"/>
        </w:rPr>
        <w:t>工程模块：</w:t>
      </w:r>
    </w:p>
    <w:p w14:paraId="18F81DFD" w14:textId="36C067DE" w:rsidR="007C7963" w:rsidRDefault="00617C1A" w:rsidP="007C7963">
      <w:pPr>
        <w:pStyle w:val="image"/>
        <w:spacing w:before="72"/>
      </w:pPr>
      <w:r>
        <w:rPr>
          <w:noProof/>
        </w:rPr>
        <w:lastRenderedPageBreak/>
        <w:drawing>
          <wp:inline distT="0" distB="0" distL="0" distR="0" wp14:anchorId="0E5D6E38" wp14:editId="6AB1FB00">
            <wp:extent cx="5760085" cy="36525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652520"/>
                    </a:xfrm>
                    <a:prstGeom prst="rect">
                      <a:avLst/>
                    </a:prstGeom>
                  </pic:spPr>
                </pic:pic>
              </a:graphicData>
            </a:graphic>
          </wp:inline>
        </w:drawing>
      </w:r>
    </w:p>
    <w:p w14:paraId="4724E09E" w14:textId="0F93A4F1" w:rsidR="007C7963" w:rsidRDefault="00617C1A">
      <w:pPr>
        <w:pStyle w:val="af1"/>
        <w:numPr>
          <w:ilvl w:val="0"/>
          <w:numId w:val="17"/>
        </w:numPr>
        <w:ind w:firstLineChars="0"/>
      </w:pPr>
      <w:r>
        <w:rPr>
          <w:rFonts w:hint="eastAsia"/>
        </w:rPr>
        <w:t>运行</w:t>
      </w:r>
    </w:p>
    <w:p w14:paraId="2E2B76B6" w14:textId="3EC405A8" w:rsidR="002E61D2" w:rsidRDefault="002E61D2" w:rsidP="002E61D2">
      <w:pPr>
        <w:pStyle w:val="image"/>
        <w:spacing w:before="72"/>
      </w:pPr>
      <w:r>
        <w:rPr>
          <w:noProof/>
        </w:rPr>
        <w:drawing>
          <wp:inline distT="0" distB="0" distL="0" distR="0" wp14:anchorId="04328A2A" wp14:editId="21EB1785">
            <wp:extent cx="4640982" cy="1104996"/>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0982" cy="1104996"/>
                    </a:xfrm>
                    <a:prstGeom prst="rect">
                      <a:avLst/>
                    </a:prstGeom>
                  </pic:spPr>
                </pic:pic>
              </a:graphicData>
            </a:graphic>
          </wp:inline>
        </w:drawing>
      </w:r>
    </w:p>
    <w:p w14:paraId="0119DD1F" w14:textId="0D96B3C7" w:rsidR="002E61D2" w:rsidRDefault="002E61D2">
      <w:pPr>
        <w:pStyle w:val="20"/>
        <w:numPr>
          <w:ilvl w:val="0"/>
          <w:numId w:val="17"/>
        </w:numPr>
        <w:ind w:firstLineChars="0"/>
      </w:pPr>
      <w:r>
        <w:rPr>
          <w:rFonts w:hint="eastAsia"/>
        </w:rPr>
        <w:t>运行成功</w:t>
      </w:r>
    </w:p>
    <w:p w14:paraId="41E1C6DC" w14:textId="4D425D4B" w:rsidR="002E61D2" w:rsidRDefault="002E61D2" w:rsidP="002E61D2">
      <w:pPr>
        <w:pStyle w:val="image"/>
        <w:spacing w:before="72"/>
      </w:pPr>
      <w:r>
        <w:rPr>
          <w:noProof/>
        </w:rPr>
        <w:drawing>
          <wp:inline distT="0" distB="0" distL="0" distR="0" wp14:anchorId="3B10B031" wp14:editId="700CE413">
            <wp:extent cx="5760085" cy="1447165"/>
            <wp:effectExtent l="19050" t="19050" r="12065" b="196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447165"/>
                    </a:xfrm>
                    <a:prstGeom prst="rect">
                      <a:avLst/>
                    </a:prstGeom>
                    <a:ln>
                      <a:solidFill>
                        <a:schemeClr val="tx1"/>
                      </a:solidFill>
                    </a:ln>
                  </pic:spPr>
                </pic:pic>
              </a:graphicData>
            </a:graphic>
          </wp:inline>
        </w:drawing>
      </w:r>
    </w:p>
    <w:p w14:paraId="0601EF4D" w14:textId="1BB67F41" w:rsidR="00F53FC3" w:rsidRDefault="00F53FC3" w:rsidP="00F53FC3">
      <w:pPr>
        <w:pStyle w:val="3"/>
      </w:pPr>
      <w:r>
        <w:rPr>
          <w:rFonts w:hint="eastAsia"/>
        </w:rPr>
        <w:lastRenderedPageBreak/>
        <w:t>修改工程访问路径</w:t>
      </w:r>
    </w:p>
    <w:p w14:paraId="433C93A4" w14:textId="4C510BB0" w:rsidR="00F53FC3" w:rsidRDefault="00F53FC3" w:rsidP="00F53FC3">
      <w:pPr>
        <w:pStyle w:val="image"/>
        <w:spacing w:before="72"/>
      </w:pPr>
      <w:r>
        <w:rPr>
          <w:noProof/>
        </w:rPr>
        <w:drawing>
          <wp:inline distT="0" distB="0" distL="0" distR="0" wp14:anchorId="30B6810E" wp14:editId="6481C73B">
            <wp:extent cx="3955123" cy="167654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5123" cy="1676545"/>
                    </a:xfrm>
                    <a:prstGeom prst="rect">
                      <a:avLst/>
                    </a:prstGeom>
                  </pic:spPr>
                </pic:pic>
              </a:graphicData>
            </a:graphic>
          </wp:inline>
        </w:drawing>
      </w:r>
    </w:p>
    <w:p w14:paraId="5C3A2CC9" w14:textId="53F049D5" w:rsidR="00ED2EA9" w:rsidRDefault="00ED2EA9" w:rsidP="00ED2EA9">
      <w:pPr>
        <w:pStyle w:val="image"/>
        <w:spacing w:before="72"/>
      </w:pPr>
      <w:r>
        <w:rPr>
          <w:noProof/>
        </w:rPr>
        <w:drawing>
          <wp:inline distT="0" distB="0" distL="0" distR="0" wp14:anchorId="6B79D879" wp14:editId="1EE893D0">
            <wp:extent cx="5760085" cy="365252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52520"/>
                    </a:xfrm>
                    <a:prstGeom prst="rect">
                      <a:avLst/>
                    </a:prstGeom>
                  </pic:spPr>
                </pic:pic>
              </a:graphicData>
            </a:graphic>
          </wp:inline>
        </w:drawing>
      </w:r>
    </w:p>
    <w:p w14:paraId="444D5528" w14:textId="47DAD0E0" w:rsidR="00ED2EA9" w:rsidRDefault="00ED2EA9" w:rsidP="00ED2EA9">
      <w:pPr>
        <w:pStyle w:val="20"/>
        <w:ind w:firstLine="480"/>
      </w:pPr>
      <w:r>
        <w:rPr>
          <w:rFonts w:hint="eastAsia"/>
        </w:rPr>
        <w:t>然后重启服务器即可</w:t>
      </w:r>
    </w:p>
    <w:p w14:paraId="308BFFDC" w14:textId="155B724B" w:rsidR="00F62E62" w:rsidRDefault="00F62E62" w:rsidP="00F62E62">
      <w:pPr>
        <w:pStyle w:val="image"/>
        <w:spacing w:before="72"/>
      </w:pPr>
      <w:r>
        <w:rPr>
          <w:noProof/>
        </w:rPr>
        <w:drawing>
          <wp:inline distT="0" distB="0" distL="0" distR="0" wp14:anchorId="703C5420" wp14:editId="6F76671B">
            <wp:extent cx="5760085" cy="1122045"/>
            <wp:effectExtent l="19050" t="19050" r="1206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122045"/>
                    </a:xfrm>
                    <a:prstGeom prst="rect">
                      <a:avLst/>
                    </a:prstGeom>
                    <a:ln>
                      <a:solidFill>
                        <a:schemeClr val="tx1"/>
                      </a:solidFill>
                    </a:ln>
                  </pic:spPr>
                </pic:pic>
              </a:graphicData>
            </a:graphic>
          </wp:inline>
        </w:drawing>
      </w:r>
    </w:p>
    <w:p w14:paraId="03734149" w14:textId="1A4C8542" w:rsidR="00F62E62" w:rsidRDefault="00F62E62" w:rsidP="00F62E62">
      <w:pPr>
        <w:pStyle w:val="3"/>
      </w:pPr>
      <w:r>
        <w:rPr>
          <w:rFonts w:hint="eastAsia"/>
        </w:rPr>
        <w:lastRenderedPageBreak/>
        <w:t>修改运行端口号</w:t>
      </w:r>
    </w:p>
    <w:p w14:paraId="04A107BD" w14:textId="7EAF07BA" w:rsidR="0078012F" w:rsidRDefault="0078012F" w:rsidP="0078012F">
      <w:pPr>
        <w:pStyle w:val="image"/>
        <w:spacing w:before="72"/>
      </w:pPr>
      <w:r>
        <w:rPr>
          <w:noProof/>
        </w:rPr>
        <w:drawing>
          <wp:inline distT="0" distB="0" distL="0" distR="0" wp14:anchorId="1B5AA79C" wp14:editId="75C8CD13">
            <wp:extent cx="5760085" cy="36525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652520"/>
                    </a:xfrm>
                    <a:prstGeom prst="rect">
                      <a:avLst/>
                    </a:prstGeom>
                  </pic:spPr>
                </pic:pic>
              </a:graphicData>
            </a:graphic>
          </wp:inline>
        </w:drawing>
      </w:r>
    </w:p>
    <w:p w14:paraId="1BC85CB0" w14:textId="6A58B1AC" w:rsidR="0078012F" w:rsidRDefault="0078012F" w:rsidP="0078012F">
      <w:pPr>
        <w:pStyle w:val="3"/>
      </w:pPr>
      <w:r>
        <w:rPr>
          <w:rFonts w:hint="eastAsia"/>
        </w:rPr>
        <w:t>配置热部署</w:t>
      </w:r>
    </w:p>
    <w:p w14:paraId="67A5145C" w14:textId="627A7E0D" w:rsidR="00FA2754" w:rsidRDefault="00FA2754" w:rsidP="00FA2754">
      <w:pPr>
        <w:pStyle w:val="image"/>
        <w:spacing w:before="72"/>
      </w:pPr>
      <w:r>
        <w:rPr>
          <w:noProof/>
        </w:rPr>
        <w:drawing>
          <wp:inline distT="0" distB="0" distL="0" distR="0" wp14:anchorId="72568F14" wp14:editId="16DEE1EC">
            <wp:extent cx="5760085" cy="36525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652520"/>
                    </a:xfrm>
                    <a:prstGeom prst="rect">
                      <a:avLst/>
                    </a:prstGeom>
                  </pic:spPr>
                </pic:pic>
              </a:graphicData>
            </a:graphic>
          </wp:inline>
        </w:drawing>
      </w:r>
    </w:p>
    <w:p w14:paraId="10429CE8" w14:textId="039F757C" w:rsidR="0046459D" w:rsidRDefault="0046459D" w:rsidP="0046459D">
      <w:pPr>
        <w:pStyle w:val="2"/>
        <w:spacing w:before="120" w:after="120"/>
      </w:pPr>
      <w:r>
        <w:rPr>
          <w:rFonts w:hint="eastAsia"/>
        </w:rPr>
        <w:lastRenderedPageBreak/>
        <w:t>Tomcat</w:t>
      </w:r>
      <w:r>
        <w:rPr>
          <w:rFonts w:hint="eastAsia"/>
        </w:rPr>
        <w:t>日志中文乱码</w:t>
      </w:r>
    </w:p>
    <w:p w14:paraId="176ACD7F" w14:textId="4B0BC16D" w:rsidR="0046459D" w:rsidRDefault="0046459D" w:rsidP="0046459D">
      <w:pPr>
        <w:pStyle w:val="20"/>
        <w:ind w:firstLine="480"/>
      </w:pPr>
      <w:r>
        <w:rPr>
          <w:rFonts w:hint="eastAsia"/>
        </w:rPr>
        <w:t>进入</w:t>
      </w:r>
      <w:r>
        <w:rPr>
          <w:rFonts w:hint="eastAsia"/>
        </w:rPr>
        <w:t>Tomcat</w:t>
      </w:r>
      <w:r>
        <w:rPr>
          <w:rFonts w:hint="eastAsia"/>
        </w:rPr>
        <w:t>安装目录</w:t>
      </w:r>
      <w:r>
        <w:rPr>
          <w:rFonts w:hint="eastAsia"/>
        </w:rPr>
        <w:t>l</w:t>
      </w:r>
      <w:r>
        <w:t>ogs</w:t>
      </w:r>
      <w:r>
        <w:rPr>
          <w:rFonts w:hint="eastAsia"/>
        </w:rPr>
        <w:t>下，修改</w:t>
      </w:r>
      <w:proofErr w:type="spellStart"/>
      <w:r>
        <w:rPr>
          <w:rFonts w:hint="eastAsia"/>
        </w:rPr>
        <w:t>logging</w:t>
      </w:r>
      <w:r>
        <w:t>.properties</w:t>
      </w:r>
      <w:proofErr w:type="spellEnd"/>
      <w:r>
        <w:rPr>
          <w:rFonts w:hint="eastAsia"/>
        </w:rPr>
        <w:t>文件</w:t>
      </w:r>
    </w:p>
    <w:p w14:paraId="1D085475" w14:textId="10D27560" w:rsidR="00695518" w:rsidRDefault="00695518" w:rsidP="00695518">
      <w:pPr>
        <w:pStyle w:val="image"/>
        <w:spacing w:before="72"/>
      </w:pPr>
      <w:r>
        <w:rPr>
          <w:noProof/>
        </w:rPr>
        <w:drawing>
          <wp:inline distT="0" distB="0" distL="0" distR="0" wp14:anchorId="523C9E3B" wp14:editId="40AEE6A1">
            <wp:extent cx="5760085" cy="2744470"/>
            <wp:effectExtent l="19050" t="19050" r="1206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44470"/>
                    </a:xfrm>
                    <a:prstGeom prst="rect">
                      <a:avLst/>
                    </a:prstGeom>
                    <a:ln>
                      <a:solidFill>
                        <a:schemeClr val="tx1"/>
                      </a:solidFill>
                    </a:ln>
                  </pic:spPr>
                </pic:pic>
              </a:graphicData>
            </a:graphic>
          </wp:inline>
        </w:drawing>
      </w:r>
    </w:p>
    <w:p w14:paraId="74ED90E7" w14:textId="39BFF26A" w:rsidR="00695518" w:rsidRDefault="00695518" w:rsidP="00695518">
      <w:pPr>
        <w:pStyle w:val="20"/>
        <w:ind w:firstLine="480"/>
      </w:pPr>
      <w:r>
        <w:rPr>
          <w:rFonts w:hint="eastAsia"/>
        </w:rPr>
        <w:t>然后就可以了</w:t>
      </w:r>
    </w:p>
    <w:p w14:paraId="1CFE9993" w14:textId="447C54F6" w:rsidR="004354AE" w:rsidRDefault="004354AE" w:rsidP="004354AE">
      <w:pPr>
        <w:pStyle w:val="2"/>
        <w:spacing w:before="120" w:after="120"/>
      </w:pPr>
      <w:r>
        <w:rPr>
          <w:rFonts w:hint="eastAsia"/>
        </w:rPr>
        <w:t>I</w:t>
      </w:r>
      <w:r>
        <w:t>DEA</w:t>
      </w:r>
      <w:r>
        <w:rPr>
          <w:rFonts w:hint="eastAsia"/>
        </w:rPr>
        <w:t>将</w:t>
      </w:r>
      <w:r>
        <w:rPr>
          <w:rFonts w:hint="eastAsia"/>
        </w:rPr>
        <w:t>java</w:t>
      </w:r>
      <w:r>
        <w:rPr>
          <w:rFonts w:hint="eastAsia"/>
        </w:rPr>
        <w:t>项目变为</w:t>
      </w:r>
      <w:proofErr w:type="spellStart"/>
      <w:r>
        <w:rPr>
          <w:rFonts w:hint="eastAsia"/>
        </w:rPr>
        <w:t>JavaWeb</w:t>
      </w:r>
      <w:proofErr w:type="spellEnd"/>
      <w:r>
        <w:rPr>
          <w:rFonts w:hint="eastAsia"/>
        </w:rPr>
        <w:t>项目</w:t>
      </w:r>
    </w:p>
    <w:p w14:paraId="70D44924" w14:textId="174B6321" w:rsidR="004354AE" w:rsidRDefault="004354AE" w:rsidP="004354AE">
      <w:pPr>
        <w:pStyle w:val="20"/>
        <w:numPr>
          <w:ilvl w:val="0"/>
          <w:numId w:val="51"/>
        </w:numPr>
        <w:ind w:firstLineChars="0"/>
      </w:pPr>
      <w:r>
        <w:rPr>
          <w:rFonts w:hint="eastAsia"/>
        </w:rPr>
        <w:t>创建一个</w:t>
      </w:r>
      <w:r>
        <w:rPr>
          <w:rFonts w:hint="eastAsia"/>
        </w:rPr>
        <w:t>Java</w:t>
      </w:r>
      <w:r>
        <w:rPr>
          <w:rFonts w:hint="eastAsia"/>
        </w:rPr>
        <w:t>项目</w:t>
      </w:r>
      <w:r>
        <w:rPr>
          <w:rFonts w:hint="eastAsia"/>
        </w:rPr>
        <w:t xml:space="preserve"> </w:t>
      </w:r>
      <w:r>
        <w:t xml:space="preserve">– d07_filter </w:t>
      </w:r>
    </w:p>
    <w:p w14:paraId="1336118C" w14:textId="7846B610" w:rsidR="004354AE" w:rsidRDefault="004354AE" w:rsidP="004354AE">
      <w:pPr>
        <w:pStyle w:val="20"/>
        <w:numPr>
          <w:ilvl w:val="0"/>
          <w:numId w:val="51"/>
        </w:numPr>
        <w:ind w:firstLineChars="0"/>
      </w:pPr>
      <w:r>
        <w:rPr>
          <w:rFonts w:hint="eastAsia"/>
        </w:rPr>
        <w:t>选中次</w:t>
      </w:r>
      <w:r>
        <w:rPr>
          <w:rFonts w:hint="eastAsia"/>
        </w:rPr>
        <w:t>Java</w:t>
      </w:r>
      <w:r>
        <w:rPr>
          <w:rFonts w:hint="eastAsia"/>
        </w:rPr>
        <w:t>项目</w:t>
      </w:r>
      <w:r>
        <w:rPr>
          <w:rFonts w:hint="eastAsia"/>
        </w:rPr>
        <w:t xml:space="preserve"> File</w:t>
      </w:r>
      <w:r>
        <w:t xml:space="preserve"> | Project Structure | Facets</w:t>
      </w:r>
    </w:p>
    <w:p w14:paraId="4BC372DB" w14:textId="34C0E9DF" w:rsidR="004354AE" w:rsidRDefault="004354AE" w:rsidP="004354AE">
      <w:pPr>
        <w:pStyle w:val="image"/>
        <w:spacing w:before="72"/>
      </w:pPr>
      <w:r>
        <w:rPr>
          <w:noProof/>
        </w:rPr>
        <w:drawing>
          <wp:inline distT="0" distB="0" distL="0" distR="0" wp14:anchorId="7B4D3705" wp14:editId="79906D60">
            <wp:extent cx="4341649" cy="3352800"/>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5188" cy="3355533"/>
                    </a:xfrm>
                    <a:prstGeom prst="rect">
                      <a:avLst/>
                    </a:prstGeom>
                  </pic:spPr>
                </pic:pic>
              </a:graphicData>
            </a:graphic>
          </wp:inline>
        </w:drawing>
      </w:r>
    </w:p>
    <w:p w14:paraId="5076CE1C" w14:textId="72F8C343" w:rsidR="004354AE" w:rsidRDefault="004354AE" w:rsidP="00C7786B">
      <w:pPr>
        <w:pStyle w:val="20"/>
        <w:ind w:firstLine="480"/>
      </w:pPr>
      <w:r>
        <w:rPr>
          <w:rFonts w:hint="eastAsia"/>
        </w:rPr>
        <w:t>然后会弹出一个对话框，让我们选中添加要将</w:t>
      </w:r>
      <w:r>
        <w:rPr>
          <w:rFonts w:hint="eastAsia"/>
        </w:rPr>
        <w:t>Web</w:t>
      </w:r>
      <w:r>
        <w:rPr>
          <w:rFonts w:hint="eastAsia"/>
        </w:rPr>
        <w:t>目录添加到哪个</w:t>
      </w:r>
      <w:r w:rsidR="008070C1">
        <w:rPr>
          <w:rFonts w:hint="eastAsia"/>
        </w:rPr>
        <w:t>工程中，我们选择好点击确定即可</w:t>
      </w:r>
      <w:r w:rsidR="00C7786B">
        <w:rPr>
          <w:rFonts w:hint="eastAsia"/>
        </w:rPr>
        <w:t>，点击确定后会跳转到</w:t>
      </w:r>
      <w:r w:rsidR="00C7786B">
        <w:rPr>
          <w:rFonts w:hint="eastAsia"/>
        </w:rPr>
        <w:t xml:space="preserve"> Module</w:t>
      </w:r>
      <w:r w:rsidR="00C7786B">
        <w:rPr>
          <w:rFonts w:hint="eastAsia"/>
        </w:rPr>
        <w:t>中</w:t>
      </w:r>
    </w:p>
    <w:p w14:paraId="4C67C73E" w14:textId="4E31190F" w:rsidR="00C7786B" w:rsidRDefault="00C7786B" w:rsidP="00C7786B">
      <w:pPr>
        <w:pStyle w:val="image"/>
        <w:spacing w:before="72"/>
      </w:pPr>
      <w:r>
        <w:rPr>
          <w:noProof/>
        </w:rPr>
        <w:lastRenderedPageBreak/>
        <w:drawing>
          <wp:inline distT="0" distB="0" distL="0" distR="0" wp14:anchorId="4C9DA2AD" wp14:editId="3044B1CC">
            <wp:extent cx="5760085" cy="46494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649470"/>
                    </a:xfrm>
                    <a:prstGeom prst="rect">
                      <a:avLst/>
                    </a:prstGeom>
                  </pic:spPr>
                </pic:pic>
              </a:graphicData>
            </a:graphic>
          </wp:inline>
        </w:drawing>
      </w:r>
    </w:p>
    <w:p w14:paraId="57EE8503" w14:textId="4302BC16" w:rsidR="00C7786B" w:rsidRDefault="00C7786B" w:rsidP="00C7786B">
      <w:pPr>
        <w:pStyle w:val="20"/>
        <w:ind w:firstLine="480"/>
      </w:pPr>
      <w:r>
        <w:rPr>
          <w:rFonts w:hint="eastAsia"/>
        </w:rPr>
        <w:t>点击</w:t>
      </w:r>
      <w:r>
        <w:rPr>
          <w:rFonts w:hint="eastAsia"/>
        </w:rPr>
        <w:t xml:space="preserve"> Fix</w:t>
      </w:r>
      <w:r>
        <w:rPr>
          <w:rFonts w:hint="eastAsia"/>
        </w:rPr>
        <w:t>，然后会</w:t>
      </w:r>
    </w:p>
    <w:p w14:paraId="5AF67FEB" w14:textId="1A19462D" w:rsidR="00C7786B" w:rsidRDefault="00C7786B" w:rsidP="00C7786B">
      <w:pPr>
        <w:pStyle w:val="image"/>
        <w:spacing w:before="72"/>
      </w:pPr>
      <w:r>
        <w:rPr>
          <w:noProof/>
        </w:rPr>
        <w:drawing>
          <wp:inline distT="0" distB="0" distL="0" distR="0" wp14:anchorId="725B8B0E" wp14:editId="3CF2875B">
            <wp:extent cx="1516511" cy="876376"/>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16511" cy="876376"/>
                    </a:xfrm>
                    <a:prstGeom prst="rect">
                      <a:avLst/>
                    </a:prstGeom>
                  </pic:spPr>
                </pic:pic>
              </a:graphicData>
            </a:graphic>
          </wp:inline>
        </w:drawing>
      </w:r>
    </w:p>
    <w:p w14:paraId="56A5E36B" w14:textId="3E31421B" w:rsidR="00C7786B" w:rsidRDefault="00C7786B" w:rsidP="00C7786B">
      <w:pPr>
        <w:pStyle w:val="20"/>
        <w:ind w:firstLine="480"/>
      </w:pPr>
      <w:r>
        <w:rPr>
          <w:rFonts w:hint="eastAsia"/>
        </w:rPr>
        <w:t>点击</w:t>
      </w:r>
      <w:r>
        <w:rPr>
          <w:rFonts w:hint="eastAsia"/>
        </w:rPr>
        <w:t xml:space="preserve"> Create</w:t>
      </w:r>
      <w:r>
        <w:t xml:space="preserve"> </w:t>
      </w:r>
      <w:r>
        <w:rPr>
          <w:rFonts w:hint="eastAsia"/>
        </w:rPr>
        <w:t>Artifact</w:t>
      </w:r>
    </w:p>
    <w:p w14:paraId="02C1E0A0" w14:textId="05975F20" w:rsidR="000C019B" w:rsidRDefault="000C019B" w:rsidP="000C019B">
      <w:pPr>
        <w:pStyle w:val="image"/>
        <w:spacing w:before="72"/>
      </w:pPr>
      <w:r>
        <w:rPr>
          <w:noProof/>
        </w:rPr>
        <w:drawing>
          <wp:inline distT="0" distB="0" distL="0" distR="0" wp14:anchorId="6DC64165" wp14:editId="66026987">
            <wp:extent cx="5137150" cy="2514491"/>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4147" cy="2517916"/>
                    </a:xfrm>
                    <a:prstGeom prst="rect">
                      <a:avLst/>
                    </a:prstGeom>
                  </pic:spPr>
                </pic:pic>
              </a:graphicData>
            </a:graphic>
          </wp:inline>
        </w:drawing>
      </w:r>
    </w:p>
    <w:p w14:paraId="1B290480" w14:textId="610267BB" w:rsidR="000C019B" w:rsidRPr="000C019B" w:rsidRDefault="000C019B" w:rsidP="000C019B">
      <w:pPr>
        <w:pStyle w:val="20"/>
        <w:ind w:firstLine="480"/>
      </w:pPr>
      <w:r>
        <w:rPr>
          <w:rFonts w:hint="eastAsia"/>
        </w:rPr>
        <w:lastRenderedPageBreak/>
        <w:t>然后点击</w:t>
      </w:r>
      <w:r>
        <w:rPr>
          <w:rFonts w:hint="eastAsia"/>
        </w:rPr>
        <w:t>OK</w:t>
      </w:r>
      <w:r>
        <w:rPr>
          <w:rFonts w:hint="eastAsia"/>
        </w:rPr>
        <w:t>即可</w:t>
      </w:r>
    </w:p>
    <w:p w14:paraId="72AC863E" w14:textId="3E433877" w:rsidR="008070C1" w:rsidRDefault="007A294E" w:rsidP="007A294E">
      <w:pPr>
        <w:pStyle w:val="2"/>
        <w:spacing w:before="120" w:after="120"/>
      </w:pPr>
      <w:r>
        <w:rPr>
          <w:rFonts w:hint="eastAsia"/>
        </w:rPr>
        <w:t>IDEA</w:t>
      </w:r>
      <w:r>
        <w:rPr>
          <w:rFonts w:hint="eastAsia"/>
        </w:rPr>
        <w:t>的</w:t>
      </w:r>
      <w:r>
        <w:rPr>
          <w:rFonts w:hint="eastAsia"/>
        </w:rPr>
        <w:t>Debug</w:t>
      </w:r>
      <w:r>
        <w:rPr>
          <w:rFonts w:hint="eastAsia"/>
        </w:rPr>
        <w:t>调试</w:t>
      </w:r>
    </w:p>
    <w:p w14:paraId="33DA1442" w14:textId="741330C3" w:rsidR="007A294E" w:rsidRPr="007A294E" w:rsidRDefault="007A294E" w:rsidP="007A294E">
      <w:pPr>
        <w:pStyle w:val="3"/>
      </w:pPr>
      <w:r>
        <w:rPr>
          <w:rFonts w:hint="eastAsia"/>
        </w:rPr>
        <w:t>调试工具类</w:t>
      </w:r>
    </w:p>
    <w:p w14:paraId="128368C0" w14:textId="16A498AF" w:rsidR="00F85DE4" w:rsidRDefault="007A294E" w:rsidP="007A294E">
      <w:pPr>
        <w:pStyle w:val="image"/>
        <w:spacing w:before="72"/>
        <w:jc w:val="both"/>
      </w:pPr>
      <w:r>
        <w:rPr>
          <w:noProof/>
        </w:rPr>
        <w:drawing>
          <wp:inline distT="0" distB="0" distL="0" distR="0" wp14:anchorId="19C3784E" wp14:editId="7AEAF6CA">
            <wp:extent cx="1966130" cy="44199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130" cy="441998"/>
                    </a:xfrm>
                    <a:prstGeom prst="rect">
                      <a:avLst/>
                    </a:prstGeom>
                  </pic:spPr>
                </pic:pic>
              </a:graphicData>
            </a:graphic>
          </wp:inline>
        </w:drawing>
      </w:r>
    </w:p>
    <w:p w14:paraId="43822221" w14:textId="77777777" w:rsidR="00243554" w:rsidRPr="00243554" w:rsidRDefault="00243554" w:rsidP="00243554">
      <w:pPr>
        <w:pStyle w:val="20"/>
        <w:ind w:firstLine="480"/>
      </w:pPr>
    </w:p>
    <w:p w14:paraId="46AF324A" w14:textId="365FA5A2" w:rsidR="007A294E" w:rsidRDefault="00243554" w:rsidP="007A294E">
      <w:pPr>
        <w:pStyle w:val="20"/>
        <w:ind w:firstLineChars="0" w:firstLine="0"/>
        <w:rPr>
          <w:color w:val="000000"/>
          <w:sz w:val="21"/>
          <w:szCs w:val="21"/>
        </w:rPr>
      </w:pPr>
      <w:r>
        <w:rPr>
          <w:noProof/>
        </w:rPr>
        <w:drawing>
          <wp:inline distT="0" distB="0" distL="0" distR="0" wp14:anchorId="74292C83" wp14:editId="6A9D8690">
            <wp:extent cx="274344" cy="27434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44" cy="274344"/>
                    </a:xfrm>
                    <a:prstGeom prst="rect">
                      <a:avLst/>
                    </a:prstGeom>
                  </pic:spPr>
                </pic:pic>
              </a:graphicData>
            </a:graphic>
          </wp:inline>
        </w:drawing>
      </w:r>
      <w:r>
        <w:rPr>
          <w:rFonts w:hint="eastAsia"/>
          <w:color w:val="000000"/>
          <w:sz w:val="21"/>
          <w:szCs w:val="21"/>
        </w:rPr>
        <w:t xml:space="preserve"> </w:t>
      </w:r>
      <w:r w:rsidR="007A294E">
        <w:rPr>
          <w:rFonts w:hint="eastAsia"/>
          <w:color w:val="000000"/>
          <w:sz w:val="21"/>
          <w:szCs w:val="21"/>
        </w:rPr>
        <w:t>让代码往下执行一行</w:t>
      </w:r>
    </w:p>
    <w:p w14:paraId="56161F47" w14:textId="2174214F" w:rsidR="00243554" w:rsidRDefault="00243554" w:rsidP="007A294E">
      <w:pPr>
        <w:pStyle w:val="20"/>
        <w:ind w:firstLineChars="0" w:firstLine="0"/>
        <w:rPr>
          <w:color w:val="000000"/>
          <w:sz w:val="21"/>
          <w:szCs w:val="21"/>
        </w:rPr>
      </w:pPr>
      <w:r>
        <w:rPr>
          <w:noProof/>
        </w:rPr>
        <w:drawing>
          <wp:inline distT="0" distB="0" distL="0" distR="0" wp14:anchorId="024BC0AC" wp14:editId="2F2B31B8">
            <wp:extent cx="281964" cy="259102"/>
            <wp:effectExtent l="0" t="0" r="381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64" cy="259102"/>
                    </a:xfrm>
                    <a:prstGeom prst="rect">
                      <a:avLst/>
                    </a:prstGeom>
                  </pic:spPr>
                </pic:pic>
              </a:graphicData>
            </a:graphic>
          </wp:inline>
        </w:drawing>
      </w:r>
      <w:r>
        <w:t xml:space="preserve"> </w:t>
      </w:r>
      <w:r>
        <w:rPr>
          <w:rFonts w:hint="eastAsia"/>
          <w:color w:val="000000"/>
          <w:sz w:val="21"/>
          <w:szCs w:val="21"/>
        </w:rPr>
        <w:t>可以进入当前方法体内（自己写的代码，非框架源码）</w:t>
      </w:r>
    </w:p>
    <w:p w14:paraId="7C3C2B78" w14:textId="7F2E8B38" w:rsidR="00243554" w:rsidRDefault="00243554" w:rsidP="007A294E">
      <w:pPr>
        <w:pStyle w:val="20"/>
        <w:ind w:firstLineChars="0" w:firstLine="0"/>
        <w:rPr>
          <w:color w:val="000000"/>
          <w:sz w:val="21"/>
          <w:szCs w:val="21"/>
        </w:rPr>
      </w:pPr>
      <w:r>
        <w:rPr>
          <w:noProof/>
        </w:rPr>
        <w:drawing>
          <wp:inline distT="0" distB="0" distL="0" distR="0" wp14:anchorId="63992E01" wp14:editId="0686BDB3">
            <wp:extent cx="266723" cy="2514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23" cy="251482"/>
                    </a:xfrm>
                    <a:prstGeom prst="rect">
                      <a:avLst/>
                    </a:prstGeom>
                  </pic:spPr>
                </pic:pic>
              </a:graphicData>
            </a:graphic>
          </wp:inline>
        </w:drawing>
      </w:r>
      <w:r>
        <w:rPr>
          <w:rFonts w:hint="eastAsia"/>
        </w:rPr>
        <w:t xml:space="preserve"> </w:t>
      </w:r>
      <w:r>
        <w:rPr>
          <w:rFonts w:hint="eastAsia"/>
          <w:color w:val="000000"/>
          <w:sz w:val="21"/>
          <w:szCs w:val="21"/>
        </w:rPr>
        <w:t>强制进入当前方法体内</w:t>
      </w:r>
    </w:p>
    <w:p w14:paraId="379FD409" w14:textId="2F98C211" w:rsidR="00243554" w:rsidRDefault="00243554" w:rsidP="007A294E">
      <w:pPr>
        <w:pStyle w:val="20"/>
        <w:ind w:firstLineChars="0" w:firstLine="0"/>
        <w:rPr>
          <w:color w:val="000000"/>
          <w:sz w:val="21"/>
          <w:szCs w:val="21"/>
        </w:rPr>
      </w:pPr>
      <w:r>
        <w:rPr>
          <w:noProof/>
        </w:rPr>
        <w:drawing>
          <wp:inline distT="0" distB="0" distL="0" distR="0" wp14:anchorId="40220D68" wp14:editId="75692B64">
            <wp:extent cx="243861" cy="243861"/>
            <wp:effectExtent l="0" t="0" r="381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861" cy="243861"/>
                    </a:xfrm>
                    <a:prstGeom prst="rect">
                      <a:avLst/>
                    </a:prstGeom>
                  </pic:spPr>
                </pic:pic>
              </a:graphicData>
            </a:graphic>
          </wp:inline>
        </w:drawing>
      </w:r>
      <w:r>
        <w:rPr>
          <w:rFonts w:hint="eastAsia"/>
        </w:rPr>
        <w:t xml:space="preserve"> </w:t>
      </w:r>
      <w:r>
        <w:rPr>
          <w:rFonts w:hint="eastAsia"/>
          <w:color w:val="000000"/>
          <w:sz w:val="21"/>
          <w:szCs w:val="21"/>
        </w:rPr>
        <w:t>跳出当前方法体外</w:t>
      </w:r>
    </w:p>
    <w:p w14:paraId="1259DD78" w14:textId="3C33F583" w:rsidR="00243554" w:rsidRDefault="00243554" w:rsidP="007A294E">
      <w:pPr>
        <w:pStyle w:val="20"/>
        <w:ind w:firstLineChars="0" w:firstLine="0"/>
        <w:rPr>
          <w:color w:val="000000"/>
          <w:sz w:val="21"/>
          <w:szCs w:val="21"/>
        </w:rPr>
      </w:pPr>
      <w:r>
        <w:rPr>
          <w:noProof/>
        </w:rPr>
        <w:drawing>
          <wp:inline distT="0" distB="0" distL="0" distR="0" wp14:anchorId="7A00B193" wp14:editId="07A95D9A">
            <wp:extent cx="342930" cy="27434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930" cy="274344"/>
                    </a:xfrm>
                    <a:prstGeom prst="rect">
                      <a:avLst/>
                    </a:prstGeom>
                  </pic:spPr>
                </pic:pic>
              </a:graphicData>
            </a:graphic>
          </wp:inline>
        </w:drawing>
      </w:r>
      <w:r>
        <w:rPr>
          <w:rFonts w:hint="eastAsia"/>
          <w:color w:val="000000"/>
          <w:sz w:val="21"/>
          <w:szCs w:val="21"/>
        </w:rPr>
        <w:t xml:space="preserve"> </w:t>
      </w:r>
      <w:r>
        <w:rPr>
          <w:rFonts w:hint="eastAsia"/>
          <w:color w:val="000000"/>
          <w:sz w:val="21"/>
          <w:szCs w:val="21"/>
        </w:rPr>
        <w:t>停在光标所在行（相当于临时断点）</w:t>
      </w:r>
    </w:p>
    <w:p w14:paraId="305E66A0" w14:textId="0EB6220B" w:rsidR="00243554" w:rsidRDefault="00243554" w:rsidP="00243554">
      <w:pPr>
        <w:pStyle w:val="3"/>
      </w:pPr>
      <w:r>
        <w:rPr>
          <w:rFonts w:hint="eastAsia"/>
        </w:rPr>
        <w:t>变量窗口</w:t>
      </w:r>
    </w:p>
    <w:p w14:paraId="7C44C3CE" w14:textId="6C6DAE8D" w:rsidR="00243554" w:rsidRDefault="00243554" w:rsidP="00243554">
      <w:pPr>
        <w:pStyle w:val="20"/>
        <w:ind w:firstLine="480"/>
      </w:pPr>
      <w:r w:rsidRPr="00243554">
        <w:rPr>
          <w:rFonts w:hint="eastAsia"/>
        </w:rPr>
        <w:t>变量窗口：它可以查看当前方法范围内所有有效的变量。</w:t>
      </w:r>
    </w:p>
    <w:p w14:paraId="46CE3ABA" w14:textId="4E5B3935" w:rsidR="00243554" w:rsidRDefault="00243554" w:rsidP="00243554">
      <w:pPr>
        <w:pStyle w:val="image"/>
        <w:spacing w:before="72"/>
      </w:pPr>
      <w:r>
        <w:rPr>
          <w:noProof/>
        </w:rPr>
        <w:drawing>
          <wp:inline distT="0" distB="0" distL="0" distR="0" wp14:anchorId="45497138" wp14:editId="31E32084">
            <wp:extent cx="3556000" cy="1820567"/>
            <wp:effectExtent l="0" t="0" r="635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0180" cy="1822707"/>
                    </a:xfrm>
                    <a:prstGeom prst="rect">
                      <a:avLst/>
                    </a:prstGeom>
                  </pic:spPr>
                </pic:pic>
              </a:graphicData>
            </a:graphic>
          </wp:inline>
        </w:drawing>
      </w:r>
    </w:p>
    <w:p w14:paraId="1CAE730F" w14:textId="5218E5FA" w:rsidR="00243554" w:rsidRDefault="00243554" w:rsidP="00243554">
      <w:pPr>
        <w:pStyle w:val="3"/>
      </w:pPr>
      <w:r w:rsidRPr="00243554">
        <w:rPr>
          <w:rFonts w:hint="eastAsia"/>
        </w:rPr>
        <w:t>方法调用栈窗口</w:t>
      </w:r>
    </w:p>
    <w:p w14:paraId="66D1299E" w14:textId="77777777" w:rsidR="00243554" w:rsidRDefault="00243554" w:rsidP="00243554">
      <w:pPr>
        <w:pStyle w:val="20"/>
        <w:ind w:firstLine="480"/>
      </w:pPr>
      <w:r w:rsidRPr="00243554">
        <w:rPr>
          <w:rFonts w:hint="eastAsia"/>
        </w:rPr>
        <w:t>1</w:t>
      </w:r>
      <w:r w:rsidRPr="00243554">
        <w:rPr>
          <w:rFonts w:hint="eastAsia"/>
        </w:rPr>
        <w:t>、方法调用栈可以查看当前线程有哪些方法调用信息</w:t>
      </w:r>
      <w:r w:rsidRPr="00243554">
        <w:rPr>
          <w:rFonts w:hint="eastAsia"/>
        </w:rPr>
        <w:t xml:space="preserve"> </w:t>
      </w:r>
    </w:p>
    <w:p w14:paraId="203B8A47" w14:textId="01368D5C" w:rsidR="00243554" w:rsidRDefault="00243554" w:rsidP="00243554">
      <w:pPr>
        <w:pStyle w:val="20"/>
        <w:ind w:firstLine="480"/>
      </w:pPr>
      <w:r w:rsidRPr="00243554">
        <w:rPr>
          <w:rFonts w:hint="eastAsia"/>
        </w:rPr>
        <w:t>2</w:t>
      </w:r>
      <w:r w:rsidRPr="00243554">
        <w:rPr>
          <w:rFonts w:hint="eastAsia"/>
        </w:rPr>
        <w:t>、下面的调用上一行的方法</w:t>
      </w:r>
    </w:p>
    <w:p w14:paraId="24D9B8AC" w14:textId="71633B6C" w:rsidR="00243554" w:rsidRDefault="00243554" w:rsidP="00243554">
      <w:pPr>
        <w:pStyle w:val="image"/>
        <w:spacing w:before="72"/>
      </w:pPr>
      <w:r>
        <w:rPr>
          <w:noProof/>
        </w:rPr>
        <w:drawing>
          <wp:inline distT="0" distB="0" distL="0" distR="0" wp14:anchorId="16EF1331" wp14:editId="65828569">
            <wp:extent cx="3140404" cy="1803400"/>
            <wp:effectExtent l="0" t="0" r="317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8127" cy="1813577"/>
                    </a:xfrm>
                    <a:prstGeom prst="rect">
                      <a:avLst/>
                    </a:prstGeom>
                  </pic:spPr>
                </pic:pic>
              </a:graphicData>
            </a:graphic>
          </wp:inline>
        </w:drawing>
      </w:r>
    </w:p>
    <w:p w14:paraId="06EB856A" w14:textId="4475893D" w:rsidR="00243554" w:rsidRDefault="00243554" w:rsidP="00243554">
      <w:pPr>
        <w:pStyle w:val="3"/>
      </w:pPr>
      <w:r>
        <w:rPr>
          <w:rFonts w:hint="eastAsia"/>
        </w:rPr>
        <w:lastRenderedPageBreak/>
        <w:t>其他常用调试相关按钮</w:t>
      </w:r>
    </w:p>
    <w:p w14:paraId="6C1EB369" w14:textId="200074B2" w:rsidR="00922208" w:rsidRPr="00922208" w:rsidRDefault="00922208" w:rsidP="00922208">
      <w:pPr>
        <w:pStyle w:val="image"/>
        <w:spacing w:before="72"/>
      </w:pPr>
      <w:r>
        <w:rPr>
          <w:noProof/>
        </w:rPr>
        <w:drawing>
          <wp:inline distT="0" distB="0" distL="0" distR="0" wp14:anchorId="4C8982CA" wp14:editId="6322FC9C">
            <wp:extent cx="3365500" cy="252013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5218" cy="2527414"/>
                    </a:xfrm>
                    <a:prstGeom prst="rect">
                      <a:avLst/>
                    </a:prstGeom>
                  </pic:spPr>
                </pic:pic>
              </a:graphicData>
            </a:graphic>
          </wp:inline>
        </w:drawing>
      </w:r>
    </w:p>
    <w:p w14:paraId="4863B20D" w14:textId="05FDB880" w:rsidR="0091707C" w:rsidRDefault="0091707C" w:rsidP="0091707C">
      <w:pPr>
        <w:pStyle w:val="1"/>
      </w:pPr>
      <w:r>
        <w:rPr>
          <w:rFonts w:hint="eastAsia"/>
        </w:rPr>
        <w:lastRenderedPageBreak/>
        <w:t>Servlet</w:t>
      </w:r>
    </w:p>
    <w:p w14:paraId="719BAB83" w14:textId="45C5BED4" w:rsidR="0091707C" w:rsidRDefault="0091707C" w:rsidP="0091707C">
      <w:pPr>
        <w:pStyle w:val="2"/>
        <w:spacing w:before="120" w:after="120"/>
      </w:pPr>
      <w:r>
        <w:rPr>
          <w:rFonts w:hint="eastAsia"/>
        </w:rPr>
        <w:t>Servlet</w:t>
      </w:r>
      <w:r w:rsidR="006B5F0F">
        <w:rPr>
          <w:rFonts w:hint="eastAsia"/>
        </w:rPr>
        <w:t>快速入门</w:t>
      </w:r>
    </w:p>
    <w:p w14:paraId="036BBF7B" w14:textId="13F3974A" w:rsidR="00491F07" w:rsidRDefault="00491F07" w:rsidP="00491F07">
      <w:pPr>
        <w:pStyle w:val="3"/>
      </w:pPr>
      <w:r>
        <w:rPr>
          <w:rFonts w:hint="eastAsia"/>
        </w:rPr>
        <w:t>什么是</w:t>
      </w:r>
      <w:r>
        <w:rPr>
          <w:rFonts w:hint="eastAsia"/>
        </w:rPr>
        <w:t>Servlet</w:t>
      </w:r>
    </w:p>
    <w:p w14:paraId="02FFB15A" w14:textId="0F96D6F2" w:rsidR="00491F07" w:rsidRDefault="00491F07">
      <w:pPr>
        <w:pStyle w:val="af1"/>
        <w:numPr>
          <w:ilvl w:val="0"/>
          <w:numId w:val="18"/>
        </w:numPr>
        <w:ind w:firstLineChars="0"/>
      </w:pPr>
      <w:r w:rsidRPr="00491F07">
        <w:rPr>
          <w:rFonts w:hint="eastAsia"/>
        </w:rPr>
        <w:t xml:space="preserve">Servlet </w:t>
      </w:r>
      <w:r w:rsidRPr="00491F07">
        <w:rPr>
          <w:rFonts w:hint="eastAsia"/>
        </w:rPr>
        <w:t>是</w:t>
      </w:r>
      <w:r w:rsidRPr="00491F07">
        <w:rPr>
          <w:rFonts w:hint="eastAsia"/>
        </w:rPr>
        <w:t xml:space="preserve"> </w:t>
      </w:r>
      <w:proofErr w:type="spellStart"/>
      <w:r w:rsidRPr="00491F07">
        <w:rPr>
          <w:rFonts w:hint="eastAsia"/>
        </w:rPr>
        <w:t>JavaEE</w:t>
      </w:r>
      <w:proofErr w:type="spellEnd"/>
      <w:r w:rsidRPr="00491F07">
        <w:rPr>
          <w:rFonts w:hint="eastAsia"/>
        </w:rPr>
        <w:t xml:space="preserve"> </w:t>
      </w:r>
      <w:r w:rsidRPr="00491F07">
        <w:rPr>
          <w:rFonts w:hint="eastAsia"/>
        </w:rPr>
        <w:t>规范之一。规范就是接口</w:t>
      </w:r>
    </w:p>
    <w:p w14:paraId="28C0AEDF" w14:textId="43BEA5D3" w:rsidR="00491F07" w:rsidRDefault="00491F07">
      <w:pPr>
        <w:pStyle w:val="af1"/>
        <w:numPr>
          <w:ilvl w:val="0"/>
          <w:numId w:val="18"/>
        </w:numPr>
        <w:ind w:firstLineChars="0"/>
      </w:pPr>
      <w:r w:rsidRPr="00491F07">
        <w:rPr>
          <w:rFonts w:hint="eastAsia"/>
        </w:rPr>
        <w:t xml:space="preserve">Servlet </w:t>
      </w:r>
      <w:r w:rsidRPr="00491F07">
        <w:rPr>
          <w:rFonts w:hint="eastAsia"/>
        </w:rPr>
        <w:t>就</w:t>
      </w:r>
      <w:r w:rsidRPr="00491F07">
        <w:rPr>
          <w:rFonts w:hint="eastAsia"/>
        </w:rPr>
        <w:t xml:space="preserve"> </w:t>
      </w:r>
      <w:proofErr w:type="spellStart"/>
      <w:r w:rsidRPr="00491F07">
        <w:rPr>
          <w:rFonts w:hint="eastAsia"/>
        </w:rPr>
        <w:t>JavaWeb</w:t>
      </w:r>
      <w:proofErr w:type="spellEnd"/>
      <w:r w:rsidRPr="00491F07">
        <w:rPr>
          <w:rFonts w:hint="eastAsia"/>
        </w:rPr>
        <w:t xml:space="preserve"> </w:t>
      </w:r>
      <w:r w:rsidRPr="00491F07">
        <w:rPr>
          <w:rFonts w:hint="eastAsia"/>
        </w:rPr>
        <w:t>三大组件之一。三大组件分别是：</w:t>
      </w:r>
      <w:r w:rsidRPr="00491F07">
        <w:rPr>
          <w:rFonts w:hint="eastAsia"/>
        </w:rPr>
        <w:t xml:space="preserve">Servlet </w:t>
      </w:r>
      <w:r w:rsidRPr="00491F07">
        <w:rPr>
          <w:rFonts w:hint="eastAsia"/>
        </w:rPr>
        <w:t>程序、</w:t>
      </w:r>
      <w:r w:rsidRPr="00491F07">
        <w:rPr>
          <w:rFonts w:hint="eastAsia"/>
        </w:rPr>
        <w:t xml:space="preserve">Filter </w:t>
      </w:r>
      <w:r w:rsidRPr="00491F07">
        <w:rPr>
          <w:rFonts w:hint="eastAsia"/>
        </w:rPr>
        <w:t>过滤器、</w:t>
      </w:r>
      <w:r w:rsidRPr="00491F07">
        <w:rPr>
          <w:rFonts w:hint="eastAsia"/>
        </w:rPr>
        <w:t xml:space="preserve">Listener </w:t>
      </w:r>
      <w:r w:rsidRPr="00491F07">
        <w:rPr>
          <w:rFonts w:hint="eastAsia"/>
        </w:rPr>
        <w:t>监听器。</w:t>
      </w:r>
    </w:p>
    <w:p w14:paraId="03EC7B7A" w14:textId="5BD77791" w:rsidR="00491F07" w:rsidRDefault="00491F07">
      <w:pPr>
        <w:pStyle w:val="af1"/>
        <w:numPr>
          <w:ilvl w:val="0"/>
          <w:numId w:val="18"/>
        </w:numPr>
        <w:ind w:firstLineChars="0"/>
      </w:pPr>
      <w:r w:rsidRPr="00491F07">
        <w:rPr>
          <w:rFonts w:hint="eastAsia"/>
        </w:rPr>
        <w:t xml:space="preserve">Servlet </w:t>
      </w:r>
      <w:r w:rsidRPr="00491F07">
        <w:rPr>
          <w:rFonts w:hint="eastAsia"/>
        </w:rPr>
        <w:t>是运行在服务器上的一个</w:t>
      </w:r>
      <w:r w:rsidRPr="00491F07">
        <w:rPr>
          <w:rFonts w:hint="eastAsia"/>
        </w:rPr>
        <w:t xml:space="preserve"> java </w:t>
      </w:r>
      <w:r w:rsidRPr="00491F07">
        <w:rPr>
          <w:rFonts w:hint="eastAsia"/>
        </w:rPr>
        <w:t>小程序，它可以接收客户端发送过来的请求，并响应数据给客户端。</w:t>
      </w:r>
    </w:p>
    <w:p w14:paraId="7412E611" w14:textId="23F22467" w:rsidR="00092BB8" w:rsidRDefault="00092BB8" w:rsidP="00092BB8">
      <w:pPr>
        <w:pStyle w:val="3"/>
      </w:pPr>
      <w:r>
        <w:rPr>
          <w:rFonts w:hint="eastAsia"/>
        </w:rPr>
        <w:t>第一个</w:t>
      </w:r>
      <w:r>
        <w:rPr>
          <w:rFonts w:hint="eastAsia"/>
        </w:rPr>
        <w:t>Servlet</w:t>
      </w:r>
      <w:r>
        <w:rPr>
          <w:rFonts w:hint="eastAsia"/>
        </w:rPr>
        <w:t>程序</w:t>
      </w:r>
    </w:p>
    <w:p w14:paraId="1B6B467B" w14:textId="477FF214" w:rsidR="00092BB8" w:rsidRDefault="00092BB8">
      <w:pPr>
        <w:pStyle w:val="20"/>
        <w:numPr>
          <w:ilvl w:val="0"/>
          <w:numId w:val="19"/>
        </w:numPr>
        <w:ind w:firstLineChars="0"/>
      </w:pPr>
      <w:r>
        <w:rPr>
          <w:rFonts w:hint="eastAsia"/>
        </w:rPr>
        <w:t>在</w:t>
      </w:r>
      <w:r>
        <w:rPr>
          <w:rFonts w:hint="eastAsia"/>
        </w:rPr>
        <w:t>IDEA</w:t>
      </w:r>
      <w:r>
        <w:rPr>
          <w:rFonts w:hint="eastAsia"/>
        </w:rPr>
        <w:t>中创建一个新的</w:t>
      </w:r>
      <w:r>
        <w:rPr>
          <w:rFonts w:hint="eastAsia"/>
        </w:rPr>
        <w:t>WEB</w:t>
      </w:r>
      <w:r>
        <w:t xml:space="preserve"> </w:t>
      </w:r>
      <w:r>
        <w:rPr>
          <w:rFonts w:hint="eastAsia"/>
        </w:rPr>
        <w:t>Project</w:t>
      </w:r>
    </w:p>
    <w:p w14:paraId="035A3F74" w14:textId="297939A4" w:rsidR="00534820" w:rsidRDefault="00351CBB">
      <w:pPr>
        <w:pStyle w:val="20"/>
        <w:numPr>
          <w:ilvl w:val="0"/>
          <w:numId w:val="19"/>
        </w:numPr>
        <w:ind w:firstLineChars="0"/>
      </w:pPr>
      <w:r>
        <w:rPr>
          <w:rFonts w:hint="eastAsia"/>
        </w:rPr>
        <w:t>创建一个</w:t>
      </w:r>
      <w:proofErr w:type="spellStart"/>
      <w:r>
        <w:rPr>
          <w:rFonts w:hint="eastAsia"/>
        </w:rPr>
        <w:t>HelloServlet</w:t>
      </w:r>
      <w:proofErr w:type="spellEnd"/>
      <w:r>
        <w:rPr>
          <w:rFonts w:hint="eastAsia"/>
        </w:rPr>
        <w:t>类，并实现</w:t>
      </w:r>
      <w:r>
        <w:rPr>
          <w:rFonts w:hint="eastAsia"/>
        </w:rPr>
        <w:t>Servlet</w:t>
      </w:r>
      <w:r>
        <w:rPr>
          <w:rFonts w:hint="eastAsia"/>
        </w:rPr>
        <w:t>接口</w:t>
      </w:r>
      <w:r w:rsidR="00534820">
        <w:rPr>
          <w:rFonts w:hint="eastAsia"/>
        </w:rPr>
        <w:t>，然后重写</w:t>
      </w:r>
      <w:r w:rsidR="00534820">
        <w:rPr>
          <w:rFonts w:hint="eastAsia"/>
        </w:rPr>
        <w:t>service</w:t>
      </w:r>
      <w:r w:rsidR="00534820">
        <w:t>()</w:t>
      </w:r>
      <w:r w:rsidR="00534820">
        <w:rPr>
          <w:rFonts w:hint="eastAsia"/>
        </w:rPr>
        <w:t>方法，其他方法空实现即可</w:t>
      </w:r>
    </w:p>
    <w:p w14:paraId="29C61058" w14:textId="42D7156C" w:rsidR="003C0F46" w:rsidRDefault="003C0F46" w:rsidP="003C0F4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w:t>
      </w:r>
      <w:r>
        <w:rPr>
          <w:rFonts w:hint="eastAsia"/>
        </w:rPr>
        <w:t>HelloServlet</w:t>
      </w:r>
      <w:r>
        <w:t>.java</w:t>
      </w:r>
    </w:p>
    <w:tbl>
      <w:tblPr>
        <w:tblStyle w:val="ae"/>
        <w:tblW w:w="0" w:type="auto"/>
        <w:tblLook w:val="04A0" w:firstRow="1" w:lastRow="0" w:firstColumn="1" w:lastColumn="0" w:noHBand="0" w:noVBand="1"/>
      </w:tblPr>
      <w:tblGrid>
        <w:gridCol w:w="9061"/>
      </w:tblGrid>
      <w:tr w:rsidR="003C0F46" w:rsidRPr="00EA1B6E" w14:paraId="3158767B" w14:textId="77777777" w:rsidTr="003C0F46">
        <w:trPr>
          <w:cnfStyle w:val="100000000000" w:firstRow="1" w:lastRow="0" w:firstColumn="0" w:lastColumn="0" w:oddVBand="0" w:evenVBand="0" w:oddHBand="0" w:evenHBand="0" w:firstRowFirstColumn="0" w:firstRowLastColumn="0" w:lastRowFirstColumn="0" w:lastRowLastColumn="0"/>
        </w:trPr>
        <w:tc>
          <w:tcPr>
            <w:tcW w:w="9061" w:type="dxa"/>
          </w:tcPr>
          <w:p w14:paraId="45177E63" w14:textId="0C373202" w:rsidR="003C0F46" w:rsidRPr="00EA1B6E" w:rsidRDefault="003C0F46" w:rsidP="003C0F46">
            <w:pPr>
              <w:pStyle w:val="HTML"/>
              <w:shd w:val="clear" w:color="auto" w:fill="2B2B2B"/>
              <w:rPr>
                <w:rFonts w:ascii="JetBrains Mono" w:hAnsi="JetBrains Mono" w:hint="eastAsia"/>
                <w:b w:val="0"/>
                <w:bCs/>
                <w:color w:val="A9B7C6"/>
                <w:sz w:val="20"/>
                <w:szCs w:val="20"/>
              </w:rPr>
            </w:pPr>
            <w:r w:rsidRPr="00EA1B6E">
              <w:rPr>
                <w:rFonts w:ascii="JetBrains Mono" w:hAnsi="JetBrains Mono"/>
                <w:b w:val="0"/>
                <w:bCs/>
                <w:color w:val="CC7832"/>
                <w:sz w:val="20"/>
                <w:szCs w:val="20"/>
              </w:rPr>
              <w:t xml:space="preserve">package </w:t>
            </w:r>
            <w:proofErr w:type="spellStart"/>
            <w:r w:rsidRPr="00EA1B6E">
              <w:rPr>
                <w:rFonts w:ascii="JetBrains Mono" w:hAnsi="JetBrains Mono"/>
                <w:b w:val="0"/>
                <w:bCs/>
                <w:color w:val="A9B7C6"/>
                <w:sz w:val="20"/>
                <w:szCs w:val="20"/>
              </w:rPr>
              <w:t>com.lxh.servlet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w:t>
            </w:r>
            <w:proofErr w:type="spellEnd"/>
            <w:r w:rsidRPr="00EA1B6E">
              <w:rPr>
                <w:rFonts w:ascii="JetBrains Mono" w:hAnsi="JetBrains Mono"/>
                <w:b w:val="0"/>
                <w:bCs/>
                <w:color w:val="A9B7C6"/>
                <w:sz w:val="20"/>
                <w:szCs w:val="20"/>
              </w:rPr>
              <w:t>.*</w:t>
            </w:r>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java.io.IOException</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r>
            <w:r w:rsidRPr="00EA1B6E">
              <w:rPr>
                <w:rFonts w:ascii="JetBrains Mono" w:hAnsi="JetBrains Mono"/>
                <w:b w:val="0"/>
                <w:bCs/>
                <w:color w:val="CC7832"/>
                <w:sz w:val="20"/>
                <w:szCs w:val="20"/>
              </w:rPr>
              <w:br/>
              <w:t xml:space="preserve">public class </w:t>
            </w:r>
            <w:proofErr w:type="spellStart"/>
            <w:r w:rsidRPr="00EA1B6E">
              <w:rPr>
                <w:rFonts w:ascii="JetBrains Mono" w:hAnsi="JetBrains Mono"/>
                <w:b w:val="0"/>
                <w:bCs/>
                <w:color w:val="A9B7C6"/>
                <w:sz w:val="20"/>
                <w:szCs w:val="20"/>
              </w:rPr>
              <w:t>HelloServlet</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CC7832"/>
                <w:sz w:val="20"/>
                <w:szCs w:val="20"/>
              </w:rPr>
              <w:t xml:space="preserve">implements </w:t>
            </w:r>
            <w:r w:rsidRPr="00EA1B6E">
              <w:rPr>
                <w:rFonts w:ascii="JetBrains Mono" w:hAnsi="JetBrains Mono"/>
                <w:b w:val="0"/>
                <w:bCs/>
                <w:color w:val="A9B7C6"/>
                <w:sz w:val="20"/>
                <w:szCs w:val="20"/>
              </w:rPr>
              <w:t>Servlet {</w:t>
            </w:r>
            <w:r w:rsidRPr="00EA1B6E">
              <w:rPr>
                <w:rFonts w:ascii="JetBrains Mono" w:hAnsi="JetBrains Mono"/>
                <w:b w:val="0"/>
                <w:bCs/>
                <w:color w:val="A9B7C6"/>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public void </w:t>
            </w:r>
            <w:proofErr w:type="spellStart"/>
            <w:r w:rsidRPr="00EA1B6E">
              <w:rPr>
                <w:rFonts w:ascii="JetBrains Mono" w:hAnsi="JetBrains Mono"/>
                <w:b w:val="0"/>
                <w:bCs/>
                <w:color w:val="FFC66D"/>
                <w:sz w:val="20"/>
                <w:szCs w:val="20"/>
              </w:rPr>
              <w:t>init</w:t>
            </w:r>
            <w:proofErr w:type="spellEnd"/>
            <w:r w:rsidRPr="00EA1B6E">
              <w:rPr>
                <w:rFonts w:ascii="JetBrains Mono" w:hAnsi="JetBrains Mono"/>
                <w:b w:val="0"/>
                <w:bCs/>
                <w:color w:val="A9B7C6"/>
                <w:sz w:val="20"/>
                <w:szCs w:val="20"/>
              </w:rPr>
              <w:t>(</w:t>
            </w:r>
            <w:proofErr w:type="spellStart"/>
            <w:r w:rsidRPr="00EA1B6E">
              <w:rPr>
                <w:rFonts w:ascii="JetBrains Mono" w:hAnsi="JetBrains Mono"/>
                <w:b w:val="0"/>
                <w:bCs/>
                <w:color w:val="A9B7C6"/>
                <w:sz w:val="20"/>
                <w:szCs w:val="20"/>
              </w:rPr>
              <w:t>ServletConfig</w:t>
            </w:r>
            <w:proofErr w:type="spellEnd"/>
            <w:r w:rsidRPr="00EA1B6E">
              <w:rPr>
                <w:rFonts w:ascii="JetBrains Mono" w:hAnsi="JetBrains Mono"/>
                <w:b w:val="0"/>
                <w:bCs/>
                <w:color w:val="A9B7C6"/>
                <w:sz w:val="20"/>
                <w:szCs w:val="20"/>
              </w:rPr>
              <w:t xml:space="preserve"> </w:t>
            </w:r>
            <w:proofErr w:type="spellStart"/>
            <w:r w:rsidRPr="00EA1B6E">
              <w:rPr>
                <w:rFonts w:ascii="JetBrains Mono" w:hAnsi="JetBrains Mono"/>
                <w:b w:val="0"/>
                <w:bCs/>
                <w:color w:val="A9B7C6"/>
                <w:sz w:val="20"/>
                <w:szCs w:val="20"/>
              </w:rPr>
              <w:t>servletConfig</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CC7832"/>
                <w:sz w:val="20"/>
                <w:szCs w:val="20"/>
              </w:rPr>
              <w:t xml:space="preserve">throws </w:t>
            </w:r>
            <w:proofErr w:type="spellStart"/>
            <w:r w:rsidRPr="00EA1B6E">
              <w:rPr>
                <w:rFonts w:ascii="JetBrains Mono" w:hAnsi="JetBrains Mono"/>
                <w:b w:val="0"/>
                <w:bCs/>
                <w:color w:val="A9B7C6"/>
                <w:sz w:val="20"/>
                <w:szCs w:val="20"/>
              </w:rPr>
              <w:t>ServletException</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public </w:t>
            </w:r>
            <w:proofErr w:type="spellStart"/>
            <w:r w:rsidRPr="00EA1B6E">
              <w:rPr>
                <w:rFonts w:ascii="JetBrains Mono" w:hAnsi="JetBrains Mono"/>
                <w:b w:val="0"/>
                <w:bCs/>
                <w:color w:val="A9B7C6"/>
                <w:sz w:val="20"/>
                <w:szCs w:val="20"/>
              </w:rPr>
              <w:t>ServletConfig</w:t>
            </w:r>
            <w:proofErr w:type="spellEnd"/>
            <w:r w:rsidRPr="00EA1B6E">
              <w:rPr>
                <w:rFonts w:ascii="JetBrains Mono" w:hAnsi="JetBrains Mono"/>
                <w:b w:val="0"/>
                <w:bCs/>
                <w:color w:val="A9B7C6"/>
                <w:sz w:val="20"/>
                <w:szCs w:val="20"/>
              </w:rPr>
              <w:t xml:space="preserve"> </w:t>
            </w:r>
            <w:proofErr w:type="spellStart"/>
            <w:r w:rsidRPr="00EA1B6E">
              <w:rPr>
                <w:rFonts w:ascii="JetBrains Mono" w:hAnsi="JetBrains Mono"/>
                <w:b w:val="0"/>
                <w:bCs/>
                <w:color w:val="FFC66D"/>
                <w:sz w:val="20"/>
                <w:szCs w:val="20"/>
              </w:rPr>
              <w:t>getServletConfig</w:t>
            </w:r>
            <w:proofErr w:type="spellEnd"/>
            <w:r w:rsidRPr="00EA1B6E">
              <w:rPr>
                <w:rFonts w:ascii="JetBrains Mono" w:hAnsi="JetBrains Mono"/>
                <w:b w:val="0"/>
                <w:bCs/>
                <w:color w:val="A9B7C6"/>
                <w:sz w:val="20"/>
                <w:szCs w:val="20"/>
              </w:rPr>
              <w:t>() {</w:t>
            </w:r>
            <w:r w:rsidRPr="00EA1B6E">
              <w:rPr>
                <w:rFonts w:ascii="JetBrains Mono" w:hAnsi="JetBrains Mono"/>
                <w:b w:val="0"/>
                <w:bCs/>
                <w:color w:val="A9B7C6"/>
                <w:sz w:val="20"/>
                <w:szCs w:val="20"/>
              </w:rPr>
              <w:br/>
              <w:t xml:space="preserve">        </w:t>
            </w:r>
            <w:r w:rsidRPr="00EA1B6E">
              <w:rPr>
                <w:rFonts w:ascii="JetBrains Mono" w:hAnsi="JetBrains Mono"/>
                <w:b w:val="0"/>
                <w:bCs/>
                <w:color w:val="CC7832"/>
                <w:sz w:val="20"/>
                <w:szCs w:val="20"/>
              </w:rPr>
              <w:t>return null;</w:t>
            </w:r>
            <w:r w:rsidRPr="00EA1B6E">
              <w:rPr>
                <w:rFonts w:ascii="JetBrains Mono" w:hAnsi="JetBrains Mono"/>
                <w:b w:val="0"/>
                <w:bCs/>
                <w:color w:val="CC7832"/>
                <w:sz w:val="20"/>
                <w:szCs w:val="20"/>
              </w:rPr>
              <w:br/>
              <w:t xml:space="preserve">    </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public void </w:t>
            </w:r>
            <w:r w:rsidRPr="00EA1B6E">
              <w:rPr>
                <w:rFonts w:ascii="JetBrains Mono" w:hAnsi="JetBrains Mono"/>
                <w:b w:val="0"/>
                <w:bCs/>
                <w:color w:val="FFC66D"/>
                <w:sz w:val="20"/>
                <w:szCs w:val="20"/>
              </w:rPr>
              <w:t>service</w:t>
            </w:r>
            <w:r w:rsidRPr="00EA1B6E">
              <w:rPr>
                <w:rFonts w:ascii="JetBrains Mono" w:hAnsi="JetBrains Mono"/>
                <w:b w:val="0"/>
                <w:bCs/>
                <w:color w:val="A9B7C6"/>
                <w:sz w:val="20"/>
                <w:szCs w:val="20"/>
              </w:rPr>
              <w:t>(</w:t>
            </w:r>
            <w:proofErr w:type="spellStart"/>
            <w:r w:rsidRPr="00EA1B6E">
              <w:rPr>
                <w:rFonts w:ascii="JetBrains Mono" w:hAnsi="JetBrains Mono"/>
                <w:b w:val="0"/>
                <w:bCs/>
                <w:color w:val="A9B7C6"/>
                <w:sz w:val="20"/>
                <w:szCs w:val="20"/>
              </w:rPr>
              <w:t>ServletRequest</w:t>
            </w:r>
            <w:proofErr w:type="spellEnd"/>
            <w:r w:rsidRPr="00EA1B6E">
              <w:rPr>
                <w:rFonts w:ascii="JetBrains Mono" w:hAnsi="JetBrains Mono"/>
                <w:b w:val="0"/>
                <w:bCs/>
                <w:color w:val="A9B7C6"/>
                <w:sz w:val="20"/>
                <w:szCs w:val="20"/>
              </w:rPr>
              <w:t xml:space="preserve"> </w:t>
            </w:r>
            <w:proofErr w:type="spellStart"/>
            <w:r w:rsidRPr="00EA1B6E">
              <w:rPr>
                <w:rFonts w:ascii="JetBrains Mono" w:hAnsi="JetBrains Mono"/>
                <w:b w:val="0"/>
                <w:bCs/>
                <w:color w:val="A9B7C6"/>
                <w:sz w:val="20"/>
                <w:szCs w:val="20"/>
              </w:rPr>
              <w:t>servletRequest</w:t>
            </w:r>
            <w:proofErr w:type="spellEnd"/>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ServletResponse</w:t>
            </w:r>
            <w:proofErr w:type="spellEnd"/>
            <w:r w:rsidRPr="00EA1B6E">
              <w:rPr>
                <w:rFonts w:ascii="JetBrains Mono" w:hAnsi="JetBrains Mono"/>
                <w:b w:val="0"/>
                <w:bCs/>
                <w:color w:val="A9B7C6"/>
                <w:sz w:val="20"/>
                <w:szCs w:val="20"/>
              </w:rPr>
              <w:t xml:space="preserve"> </w:t>
            </w:r>
            <w:proofErr w:type="spellStart"/>
            <w:r w:rsidRPr="00EA1B6E">
              <w:rPr>
                <w:rFonts w:ascii="JetBrains Mono" w:hAnsi="JetBrains Mono"/>
                <w:b w:val="0"/>
                <w:bCs/>
                <w:color w:val="A9B7C6"/>
                <w:sz w:val="20"/>
                <w:szCs w:val="20"/>
              </w:rPr>
              <w:t>servletResponse</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CC7832"/>
                <w:sz w:val="20"/>
                <w:szCs w:val="20"/>
              </w:rPr>
              <w:t xml:space="preserve">throws </w:t>
            </w:r>
            <w:proofErr w:type="spellStart"/>
            <w:r w:rsidRPr="00EA1B6E">
              <w:rPr>
                <w:rFonts w:ascii="JetBrains Mono" w:hAnsi="JetBrains Mono"/>
                <w:b w:val="0"/>
                <w:bCs/>
                <w:color w:val="A9B7C6"/>
                <w:sz w:val="20"/>
                <w:szCs w:val="20"/>
              </w:rPr>
              <w:t>ServletException</w:t>
            </w:r>
            <w:proofErr w:type="spellEnd"/>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IOException</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t xml:space="preserve">        </w:t>
            </w:r>
            <w:proofErr w:type="spellStart"/>
            <w:r w:rsidRPr="00EA1B6E">
              <w:rPr>
                <w:rFonts w:ascii="JetBrains Mono" w:hAnsi="JetBrains Mono"/>
                <w:b w:val="0"/>
                <w:bCs/>
                <w:color w:val="A9B7C6"/>
                <w:sz w:val="20"/>
                <w:szCs w:val="20"/>
              </w:rPr>
              <w:t>System.</w:t>
            </w:r>
            <w:r w:rsidRPr="00EA1B6E">
              <w:rPr>
                <w:rFonts w:ascii="JetBrains Mono" w:hAnsi="JetBrains Mono"/>
                <w:b w:val="0"/>
                <w:bCs/>
                <w:i/>
                <w:iCs/>
                <w:color w:val="9876AA"/>
                <w:sz w:val="20"/>
                <w:szCs w:val="20"/>
              </w:rPr>
              <w:t>out</w:t>
            </w:r>
            <w:r w:rsidRPr="00EA1B6E">
              <w:rPr>
                <w:rFonts w:ascii="JetBrains Mono" w:hAnsi="JetBrains Mono"/>
                <w:b w:val="0"/>
                <w:bCs/>
                <w:color w:val="A9B7C6"/>
                <w:sz w:val="20"/>
                <w:szCs w:val="20"/>
              </w:rPr>
              <w:t>.println</w:t>
            </w:r>
            <w:proofErr w:type="spellEnd"/>
            <w:r w:rsidRPr="00EA1B6E">
              <w:rPr>
                <w:rFonts w:ascii="JetBrains Mono" w:hAnsi="JetBrains Mono"/>
                <w:b w:val="0"/>
                <w:bCs/>
                <w:color w:val="A9B7C6"/>
                <w:sz w:val="20"/>
                <w:szCs w:val="20"/>
              </w:rPr>
              <w:t>(</w:t>
            </w:r>
            <w:r w:rsidRPr="00EA1B6E">
              <w:rPr>
                <w:rFonts w:ascii="JetBrains Mono" w:hAnsi="JetBrains Mono"/>
                <w:b w:val="0"/>
                <w:bCs/>
                <w:color w:val="6A8759"/>
                <w:sz w:val="20"/>
                <w:szCs w:val="20"/>
              </w:rPr>
              <w:t>"</w:t>
            </w:r>
            <w:proofErr w:type="spellStart"/>
            <w:r w:rsidRPr="00EA1B6E">
              <w:rPr>
                <w:rFonts w:ascii="JetBrains Mono" w:hAnsi="JetBrains Mono"/>
                <w:b w:val="0"/>
                <w:bCs/>
                <w:color w:val="6A8759"/>
                <w:sz w:val="20"/>
                <w:szCs w:val="20"/>
              </w:rPr>
              <w:t>HelloServlet</w:t>
            </w:r>
            <w:proofErr w:type="spellEnd"/>
            <w:r w:rsidRPr="00EA1B6E">
              <w:rPr>
                <w:rFonts w:hint="eastAsia"/>
                <w:b w:val="0"/>
                <w:bCs/>
                <w:color w:val="6A8759"/>
                <w:sz w:val="20"/>
                <w:szCs w:val="20"/>
              </w:rPr>
              <w:t>被访问了！！！</w:t>
            </w:r>
            <w:r w:rsidRPr="00EA1B6E">
              <w:rPr>
                <w:rFonts w:ascii="JetBrains Mono" w:hAnsi="JetBrains Mono"/>
                <w:b w:val="0"/>
                <w:bCs/>
                <w:color w:val="6A8759"/>
                <w:sz w:val="20"/>
                <w:szCs w:val="20"/>
              </w:rPr>
              <w:t>"</w:t>
            </w:r>
            <w:r w:rsidRPr="00EA1B6E">
              <w:rPr>
                <w:rFonts w:ascii="JetBrains Mono" w:hAnsi="JetBrains Mono"/>
                <w:b w:val="0"/>
                <w:bCs/>
                <w:color w:val="A9B7C6"/>
                <w:sz w:val="20"/>
                <w:szCs w:val="20"/>
              </w:rPr>
              <w:t>)</w:t>
            </w:r>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    </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public </w:t>
            </w:r>
            <w:r w:rsidRPr="00EA1B6E">
              <w:rPr>
                <w:rFonts w:ascii="JetBrains Mono" w:hAnsi="JetBrains Mono"/>
                <w:b w:val="0"/>
                <w:bCs/>
                <w:color w:val="A9B7C6"/>
                <w:sz w:val="20"/>
                <w:szCs w:val="20"/>
              </w:rPr>
              <w:t xml:space="preserve">String </w:t>
            </w:r>
            <w:proofErr w:type="spellStart"/>
            <w:r w:rsidRPr="00EA1B6E">
              <w:rPr>
                <w:rFonts w:ascii="JetBrains Mono" w:hAnsi="JetBrains Mono"/>
                <w:b w:val="0"/>
                <w:bCs/>
                <w:color w:val="FFC66D"/>
                <w:sz w:val="20"/>
                <w:szCs w:val="20"/>
              </w:rPr>
              <w:t>getServletInfo</w:t>
            </w:r>
            <w:proofErr w:type="spellEnd"/>
            <w:r w:rsidRPr="00EA1B6E">
              <w:rPr>
                <w:rFonts w:ascii="JetBrains Mono" w:hAnsi="JetBrains Mono"/>
                <w:b w:val="0"/>
                <w:bCs/>
                <w:color w:val="A9B7C6"/>
                <w:sz w:val="20"/>
                <w:szCs w:val="20"/>
              </w:rPr>
              <w:t>() {</w:t>
            </w:r>
            <w:r w:rsidRPr="00EA1B6E">
              <w:rPr>
                <w:rFonts w:ascii="JetBrains Mono" w:hAnsi="JetBrains Mono"/>
                <w:b w:val="0"/>
                <w:bCs/>
                <w:color w:val="A9B7C6"/>
                <w:sz w:val="20"/>
                <w:szCs w:val="20"/>
              </w:rPr>
              <w:br/>
              <w:t xml:space="preserve">        </w:t>
            </w:r>
            <w:r w:rsidRPr="00EA1B6E">
              <w:rPr>
                <w:rFonts w:ascii="JetBrains Mono" w:hAnsi="JetBrains Mono"/>
                <w:b w:val="0"/>
                <w:bCs/>
                <w:color w:val="CC7832"/>
                <w:sz w:val="20"/>
                <w:szCs w:val="20"/>
              </w:rPr>
              <w:t>return null;</w:t>
            </w:r>
            <w:r w:rsidRPr="00EA1B6E">
              <w:rPr>
                <w:rFonts w:ascii="JetBrains Mono" w:hAnsi="JetBrains Mono"/>
                <w:b w:val="0"/>
                <w:bCs/>
                <w:color w:val="CC7832"/>
                <w:sz w:val="20"/>
                <w:szCs w:val="20"/>
              </w:rPr>
              <w:br/>
              <w:t xml:space="preserve">    </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public void </w:t>
            </w:r>
            <w:r w:rsidRPr="00EA1B6E">
              <w:rPr>
                <w:rFonts w:ascii="JetBrains Mono" w:hAnsi="JetBrains Mono"/>
                <w:b w:val="0"/>
                <w:bCs/>
                <w:color w:val="FFC66D"/>
                <w:sz w:val="20"/>
                <w:szCs w:val="20"/>
              </w:rPr>
              <w:t>destroy</w:t>
            </w:r>
            <w:r w:rsidRPr="00EA1B6E">
              <w:rPr>
                <w:rFonts w:ascii="JetBrains Mono" w:hAnsi="JetBrains Mono"/>
                <w:b w:val="0"/>
                <w:bCs/>
                <w:color w:val="A9B7C6"/>
                <w:sz w:val="20"/>
                <w:szCs w:val="20"/>
              </w:rPr>
              <w:t>() {</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A9B7C6"/>
                <w:sz w:val="20"/>
                <w:szCs w:val="20"/>
              </w:rPr>
              <w:br/>
              <w:t>}</w:t>
            </w:r>
          </w:p>
        </w:tc>
      </w:tr>
    </w:tbl>
    <w:p w14:paraId="5229F98B" w14:textId="6B4C9274" w:rsidR="00291265" w:rsidRDefault="003C0F46">
      <w:pPr>
        <w:pStyle w:val="20"/>
        <w:numPr>
          <w:ilvl w:val="0"/>
          <w:numId w:val="19"/>
        </w:numPr>
        <w:ind w:firstLineChars="0"/>
      </w:pPr>
      <w:r>
        <w:rPr>
          <w:rFonts w:hint="eastAsia"/>
        </w:rPr>
        <w:lastRenderedPageBreak/>
        <w:t>到</w:t>
      </w:r>
      <w:r>
        <w:rPr>
          <w:rFonts w:hint="eastAsia"/>
        </w:rPr>
        <w:t>web</w:t>
      </w:r>
      <w:r>
        <w:t>.xml</w:t>
      </w:r>
      <w:r>
        <w:rPr>
          <w:rFonts w:hint="eastAsia"/>
        </w:rPr>
        <w:t>文件中配置</w:t>
      </w:r>
      <w:r>
        <w:rPr>
          <w:rFonts w:hint="eastAsia"/>
        </w:rPr>
        <w:t>Servlet</w:t>
      </w:r>
      <w:r>
        <w:rPr>
          <w:rFonts w:hint="eastAsia"/>
        </w:rPr>
        <w:t>程序的访问地址</w:t>
      </w:r>
    </w:p>
    <w:p w14:paraId="6B397F9B" w14:textId="53C39EBE" w:rsidR="007631B0" w:rsidRDefault="007631B0" w:rsidP="007631B0">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w:t>
      </w:r>
      <w:r w:rsidR="009A4100">
        <w:fldChar w:fldCharType="end"/>
      </w:r>
      <w:r>
        <w:t xml:space="preserve"> </w:t>
      </w:r>
      <w:r>
        <w:rPr>
          <w:rFonts w:hint="eastAsia"/>
        </w:rPr>
        <w:t>web</w:t>
      </w:r>
      <w:r>
        <w:t>.xml</w:t>
      </w:r>
    </w:p>
    <w:tbl>
      <w:tblPr>
        <w:tblStyle w:val="ae"/>
        <w:tblW w:w="0" w:type="auto"/>
        <w:tblLook w:val="04A0" w:firstRow="1" w:lastRow="0" w:firstColumn="1" w:lastColumn="0" w:noHBand="0" w:noVBand="1"/>
      </w:tblPr>
      <w:tblGrid>
        <w:gridCol w:w="9061"/>
      </w:tblGrid>
      <w:tr w:rsidR="007631B0" w:rsidRPr="00DC65DB" w14:paraId="6DC2F4E2" w14:textId="77777777" w:rsidTr="007631B0">
        <w:trPr>
          <w:cnfStyle w:val="100000000000" w:firstRow="1" w:lastRow="0" w:firstColumn="0" w:lastColumn="0" w:oddVBand="0" w:evenVBand="0" w:oddHBand="0" w:evenHBand="0" w:firstRowFirstColumn="0" w:firstRowLastColumn="0" w:lastRowFirstColumn="0" w:lastRowLastColumn="0"/>
        </w:trPr>
        <w:tc>
          <w:tcPr>
            <w:tcW w:w="9061" w:type="dxa"/>
          </w:tcPr>
          <w:p w14:paraId="6AF901B2" w14:textId="47EE523D" w:rsidR="007631B0" w:rsidRPr="00DC65DB" w:rsidRDefault="007631B0" w:rsidP="007631B0">
            <w:pPr>
              <w:pStyle w:val="HTML"/>
              <w:shd w:val="clear" w:color="auto" w:fill="2B2B2B"/>
              <w:rPr>
                <w:rFonts w:ascii="JetBrains Mono" w:hAnsi="JetBrains Mono" w:hint="eastAsia"/>
                <w:b w:val="0"/>
                <w:bCs/>
                <w:color w:val="A9B7C6"/>
                <w:sz w:val="20"/>
                <w:szCs w:val="20"/>
              </w:rPr>
            </w:pPr>
            <w:r w:rsidRPr="00DC65DB">
              <w:rPr>
                <w:rFonts w:ascii="JetBrains Mono" w:hAnsi="JetBrains Mono"/>
                <w:b w:val="0"/>
                <w:bCs/>
                <w:color w:val="E8BF6A"/>
                <w:sz w:val="20"/>
                <w:szCs w:val="20"/>
              </w:rPr>
              <w:t>&lt;?</w:t>
            </w:r>
            <w:r w:rsidRPr="00DC65DB">
              <w:rPr>
                <w:rFonts w:ascii="JetBrains Mono" w:hAnsi="JetBrains Mono"/>
                <w:b w:val="0"/>
                <w:bCs/>
                <w:color w:val="BABABA"/>
                <w:sz w:val="20"/>
                <w:szCs w:val="20"/>
              </w:rPr>
              <w:t>xml version</w:t>
            </w:r>
            <w:r w:rsidRPr="00DC65DB">
              <w:rPr>
                <w:rFonts w:ascii="JetBrains Mono" w:hAnsi="JetBrains Mono"/>
                <w:b w:val="0"/>
                <w:bCs/>
                <w:color w:val="6A8759"/>
                <w:sz w:val="20"/>
                <w:szCs w:val="20"/>
              </w:rPr>
              <w:t xml:space="preserve">="1.0" </w:t>
            </w:r>
            <w:r w:rsidRPr="00DC65DB">
              <w:rPr>
                <w:rFonts w:ascii="JetBrains Mono" w:hAnsi="JetBrains Mono"/>
                <w:b w:val="0"/>
                <w:bCs/>
                <w:color w:val="BABABA"/>
                <w:sz w:val="20"/>
                <w:szCs w:val="20"/>
              </w:rPr>
              <w:t>encoding</w:t>
            </w:r>
            <w:r w:rsidRPr="00DC65DB">
              <w:rPr>
                <w:rFonts w:ascii="JetBrains Mono" w:hAnsi="JetBrains Mono"/>
                <w:b w:val="0"/>
                <w:bCs/>
                <w:color w:val="6A8759"/>
                <w:sz w:val="20"/>
                <w:szCs w:val="20"/>
              </w:rPr>
              <w:t>="UTF-8"</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t xml:space="preserve">&lt;web-app </w:t>
            </w:r>
            <w:proofErr w:type="spellStart"/>
            <w:r w:rsidRPr="00DC65DB">
              <w:rPr>
                <w:rFonts w:ascii="JetBrains Mono" w:hAnsi="JetBrains Mono"/>
                <w:b w:val="0"/>
                <w:bCs/>
                <w:color w:val="BABABA"/>
                <w:sz w:val="20"/>
                <w:szCs w:val="20"/>
              </w:rPr>
              <w:t>xmlns</w:t>
            </w:r>
            <w:proofErr w:type="spellEnd"/>
            <w:r w:rsidRPr="00DC65DB">
              <w:rPr>
                <w:rFonts w:ascii="JetBrains Mono" w:hAnsi="JetBrains Mono"/>
                <w:b w:val="0"/>
                <w:bCs/>
                <w:color w:val="6A8759"/>
                <w:sz w:val="20"/>
                <w:szCs w:val="20"/>
              </w:rPr>
              <w:t>="http://xmlns.jcp.org/xml/ns/</w:t>
            </w:r>
            <w:proofErr w:type="spellStart"/>
            <w:r w:rsidRPr="00DC65DB">
              <w:rPr>
                <w:rFonts w:ascii="JetBrains Mono" w:hAnsi="JetBrains Mono"/>
                <w:b w:val="0"/>
                <w:bCs/>
                <w:color w:val="6A8759"/>
                <w:sz w:val="20"/>
                <w:szCs w:val="20"/>
              </w:rPr>
              <w:t>javaee</w:t>
            </w:r>
            <w:proofErr w:type="spellEnd"/>
            <w:r w:rsidRPr="00DC65DB">
              <w:rPr>
                <w:rFonts w:ascii="JetBrains Mono" w:hAnsi="JetBrains Mono"/>
                <w:b w:val="0"/>
                <w:bCs/>
                <w:color w:val="6A8759"/>
                <w:sz w:val="20"/>
                <w:szCs w:val="20"/>
              </w:rPr>
              <w:t>"</w:t>
            </w:r>
            <w:r w:rsidRPr="00DC65DB">
              <w:rPr>
                <w:rFonts w:ascii="JetBrains Mono" w:hAnsi="JetBrains Mono"/>
                <w:b w:val="0"/>
                <w:bCs/>
                <w:color w:val="6A8759"/>
                <w:sz w:val="20"/>
                <w:szCs w:val="20"/>
              </w:rPr>
              <w:br/>
              <w:t xml:space="preserve">         </w:t>
            </w:r>
            <w:proofErr w:type="spellStart"/>
            <w:r w:rsidRPr="00DC65DB">
              <w:rPr>
                <w:rFonts w:ascii="JetBrains Mono" w:hAnsi="JetBrains Mono"/>
                <w:b w:val="0"/>
                <w:bCs/>
                <w:color w:val="BABABA"/>
                <w:sz w:val="20"/>
                <w:szCs w:val="20"/>
              </w:rPr>
              <w:t>xmlns:</w:t>
            </w:r>
            <w:r w:rsidRPr="00DC65DB">
              <w:rPr>
                <w:rFonts w:ascii="JetBrains Mono" w:hAnsi="JetBrains Mono"/>
                <w:b w:val="0"/>
                <w:bCs/>
                <w:color w:val="9876AA"/>
                <w:sz w:val="20"/>
                <w:szCs w:val="20"/>
              </w:rPr>
              <w:t>xsi</w:t>
            </w:r>
            <w:proofErr w:type="spellEnd"/>
            <w:r w:rsidRPr="00DC65DB">
              <w:rPr>
                <w:rFonts w:ascii="JetBrains Mono" w:hAnsi="JetBrains Mono"/>
                <w:b w:val="0"/>
                <w:bCs/>
                <w:color w:val="6A8759"/>
                <w:sz w:val="20"/>
                <w:szCs w:val="20"/>
              </w:rPr>
              <w:t>="http://www.w3.org/2001/XMLSchema-instance"</w:t>
            </w:r>
            <w:r w:rsidRPr="00DC65DB">
              <w:rPr>
                <w:rFonts w:ascii="JetBrains Mono" w:hAnsi="JetBrains Mono"/>
                <w:b w:val="0"/>
                <w:bCs/>
                <w:color w:val="6A8759"/>
                <w:sz w:val="20"/>
                <w:szCs w:val="20"/>
              </w:rPr>
              <w:br/>
              <w:t xml:space="preserve">         </w:t>
            </w:r>
            <w:proofErr w:type="spellStart"/>
            <w:r w:rsidRPr="00DC65DB">
              <w:rPr>
                <w:rFonts w:ascii="JetBrains Mono" w:hAnsi="JetBrains Mono"/>
                <w:b w:val="0"/>
                <w:bCs/>
                <w:color w:val="9876AA"/>
                <w:sz w:val="20"/>
                <w:szCs w:val="20"/>
              </w:rPr>
              <w:t>xsi</w:t>
            </w:r>
            <w:r w:rsidRPr="00DC65DB">
              <w:rPr>
                <w:rFonts w:ascii="JetBrains Mono" w:hAnsi="JetBrains Mono"/>
                <w:b w:val="0"/>
                <w:bCs/>
                <w:color w:val="BABABA"/>
                <w:sz w:val="20"/>
                <w:szCs w:val="20"/>
              </w:rPr>
              <w:t>:schemaLocation</w:t>
            </w:r>
            <w:proofErr w:type="spellEnd"/>
            <w:r w:rsidRPr="00DC65DB">
              <w:rPr>
                <w:rFonts w:ascii="JetBrains Mono" w:hAnsi="JetBrains Mono"/>
                <w:b w:val="0"/>
                <w:bCs/>
                <w:color w:val="6A8759"/>
                <w:sz w:val="20"/>
                <w:szCs w:val="20"/>
              </w:rPr>
              <w:t>="http://xmlns.jcp.org/xml/ns/</w:t>
            </w:r>
            <w:proofErr w:type="spellStart"/>
            <w:r w:rsidRPr="00DC65DB">
              <w:rPr>
                <w:rFonts w:ascii="JetBrains Mono" w:hAnsi="JetBrains Mono"/>
                <w:b w:val="0"/>
                <w:bCs/>
                <w:color w:val="6A8759"/>
                <w:sz w:val="20"/>
                <w:szCs w:val="20"/>
              </w:rPr>
              <w:t>javaee</w:t>
            </w:r>
            <w:proofErr w:type="spellEnd"/>
            <w:r w:rsidRPr="00DC65DB">
              <w:rPr>
                <w:rFonts w:ascii="JetBrains Mono" w:hAnsi="JetBrains Mono"/>
                <w:b w:val="0"/>
                <w:bCs/>
                <w:color w:val="6A8759"/>
                <w:sz w:val="20"/>
                <w:szCs w:val="20"/>
              </w:rPr>
              <w:t xml:space="preserve"> http://xmlns.jcp.org/xml/ns/javaee/web-app_4_0.xsd"</w:t>
            </w:r>
            <w:r w:rsidRPr="00DC65DB">
              <w:rPr>
                <w:rFonts w:ascii="JetBrains Mono" w:hAnsi="JetBrains Mono"/>
                <w:b w:val="0"/>
                <w:bCs/>
                <w:color w:val="6A8759"/>
                <w:sz w:val="20"/>
                <w:szCs w:val="20"/>
              </w:rPr>
              <w:br/>
              <w:t xml:space="preserve">         </w:t>
            </w:r>
            <w:r w:rsidRPr="00DC65DB">
              <w:rPr>
                <w:rFonts w:ascii="JetBrains Mono" w:hAnsi="JetBrains Mono"/>
                <w:b w:val="0"/>
                <w:bCs/>
                <w:color w:val="BABABA"/>
                <w:sz w:val="20"/>
                <w:szCs w:val="20"/>
              </w:rPr>
              <w:t>version</w:t>
            </w:r>
            <w:r w:rsidRPr="00DC65DB">
              <w:rPr>
                <w:rFonts w:ascii="JetBrains Mono" w:hAnsi="JetBrains Mono"/>
                <w:b w:val="0"/>
                <w:bCs/>
                <w:color w:val="6A8759"/>
                <w:sz w:val="20"/>
                <w:szCs w:val="20"/>
              </w:rPr>
              <w:t>="4.0"</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t xml:space="preserve">    </w:t>
            </w:r>
            <w:r w:rsidRPr="00DC65DB">
              <w:rPr>
                <w:rFonts w:ascii="JetBrains Mono" w:hAnsi="JetBrains Mono"/>
                <w:b w:val="0"/>
                <w:bCs/>
                <w:color w:val="808080"/>
                <w:sz w:val="20"/>
                <w:szCs w:val="20"/>
              </w:rPr>
              <w:t>&lt;!--  servlet</w:t>
            </w:r>
            <w:r w:rsidRPr="00DC65DB">
              <w:rPr>
                <w:rFonts w:hint="eastAsia"/>
                <w:b w:val="0"/>
                <w:bCs/>
                <w:color w:val="808080"/>
                <w:sz w:val="20"/>
                <w:szCs w:val="20"/>
              </w:rPr>
              <w:t>标签用于给</w:t>
            </w:r>
            <w:r w:rsidRPr="00DC65DB">
              <w:rPr>
                <w:rFonts w:ascii="JetBrains Mono" w:hAnsi="JetBrains Mono"/>
                <w:b w:val="0"/>
                <w:bCs/>
                <w:color w:val="808080"/>
                <w:sz w:val="20"/>
                <w:szCs w:val="20"/>
              </w:rPr>
              <w:t>Tomcat</w:t>
            </w:r>
            <w:r w:rsidRPr="00DC65DB">
              <w:rPr>
                <w:rFonts w:hint="eastAsia"/>
                <w:b w:val="0"/>
                <w:bCs/>
                <w:color w:val="808080"/>
                <w:sz w:val="20"/>
                <w:szCs w:val="20"/>
              </w:rPr>
              <w:t>配置一个</w:t>
            </w:r>
            <w:r w:rsidRPr="00DC65DB">
              <w:rPr>
                <w:rFonts w:ascii="JetBrains Mono" w:hAnsi="JetBrains Mono"/>
                <w:b w:val="0"/>
                <w:bCs/>
                <w:color w:val="808080"/>
                <w:sz w:val="20"/>
                <w:szCs w:val="20"/>
              </w:rPr>
              <w:t>Servlet</w:t>
            </w:r>
            <w:r w:rsidRPr="00DC65DB">
              <w:rPr>
                <w:rFonts w:hint="eastAsia"/>
                <w:b w:val="0"/>
                <w:bCs/>
                <w:color w:val="808080"/>
                <w:sz w:val="20"/>
                <w:szCs w:val="20"/>
              </w:rPr>
              <w:t xml:space="preserve">程序  </w:t>
            </w:r>
            <w:r w:rsidRPr="00DC65DB">
              <w:rPr>
                <w:rFonts w:ascii="JetBrains Mono" w:hAnsi="JetBrains Mono"/>
                <w:b w:val="0"/>
                <w:bCs/>
                <w:color w:val="808080"/>
                <w:sz w:val="20"/>
                <w:szCs w:val="20"/>
              </w:rPr>
              <w:t>--&gt;</w:t>
            </w:r>
            <w:r w:rsidRPr="00DC65DB">
              <w:rPr>
                <w:rFonts w:ascii="JetBrains Mono" w:hAnsi="JetBrains Mono"/>
                <w:b w:val="0"/>
                <w:bCs/>
                <w:color w:val="808080"/>
                <w:sz w:val="20"/>
                <w:szCs w:val="20"/>
              </w:rPr>
              <w:br/>
              <w:t xml:space="preserve">    </w:t>
            </w:r>
            <w:r w:rsidRPr="00DC65DB">
              <w:rPr>
                <w:rFonts w:ascii="JetBrains Mono" w:hAnsi="JetBrains Mono"/>
                <w:b w:val="0"/>
                <w:bCs/>
                <w:color w:val="E8BF6A"/>
                <w:sz w:val="20"/>
                <w:szCs w:val="20"/>
              </w:rPr>
              <w:t>&lt;servlet&gt;</w:t>
            </w:r>
            <w:r w:rsidRPr="00DC65DB">
              <w:rPr>
                <w:rFonts w:ascii="JetBrains Mono" w:hAnsi="JetBrains Mono"/>
                <w:b w:val="0"/>
                <w:bCs/>
                <w:color w:val="E8BF6A"/>
                <w:sz w:val="20"/>
                <w:szCs w:val="20"/>
              </w:rPr>
              <w:br/>
              <w:t xml:space="preserve">        </w:t>
            </w:r>
            <w:r w:rsidRPr="00DC65DB">
              <w:rPr>
                <w:rFonts w:ascii="JetBrains Mono" w:hAnsi="JetBrains Mono"/>
                <w:b w:val="0"/>
                <w:bCs/>
                <w:color w:val="808080"/>
                <w:sz w:val="20"/>
                <w:szCs w:val="20"/>
              </w:rPr>
              <w:t>&lt;!-- servlet-name</w:t>
            </w:r>
            <w:r w:rsidRPr="00DC65DB">
              <w:rPr>
                <w:rFonts w:hint="eastAsia"/>
                <w:b w:val="0"/>
                <w:bCs/>
                <w:color w:val="808080"/>
                <w:sz w:val="20"/>
                <w:szCs w:val="20"/>
              </w:rPr>
              <w:t>标签用于给</w:t>
            </w:r>
            <w:r w:rsidRPr="00DC65DB">
              <w:rPr>
                <w:rFonts w:ascii="JetBrains Mono" w:hAnsi="JetBrains Mono"/>
                <w:b w:val="0"/>
                <w:bCs/>
                <w:color w:val="808080"/>
                <w:sz w:val="20"/>
                <w:szCs w:val="20"/>
              </w:rPr>
              <w:t>Servlet</w:t>
            </w:r>
            <w:r w:rsidRPr="00DC65DB">
              <w:rPr>
                <w:rFonts w:hint="eastAsia"/>
                <w:b w:val="0"/>
                <w:bCs/>
                <w:color w:val="808080"/>
                <w:sz w:val="20"/>
                <w:szCs w:val="20"/>
              </w:rPr>
              <w:t xml:space="preserve">其一个别名，一般是类名 </w:t>
            </w:r>
            <w:r w:rsidRPr="00DC65DB">
              <w:rPr>
                <w:rFonts w:ascii="JetBrains Mono" w:hAnsi="JetBrains Mono"/>
                <w:b w:val="0"/>
                <w:bCs/>
                <w:color w:val="808080"/>
                <w:sz w:val="20"/>
                <w:szCs w:val="20"/>
              </w:rPr>
              <w:t>--&gt;</w:t>
            </w:r>
            <w:r w:rsidRPr="00DC65DB">
              <w:rPr>
                <w:rFonts w:ascii="JetBrains Mono" w:hAnsi="JetBrains Mono"/>
                <w:b w:val="0"/>
                <w:bCs/>
                <w:color w:val="808080"/>
                <w:sz w:val="20"/>
                <w:szCs w:val="20"/>
              </w:rPr>
              <w:br/>
              <w:t xml:space="preserve">        </w:t>
            </w:r>
            <w:r w:rsidRPr="00DC65DB">
              <w:rPr>
                <w:rFonts w:ascii="JetBrains Mono" w:hAnsi="JetBrains Mono"/>
                <w:b w:val="0"/>
                <w:bCs/>
                <w:color w:val="E8BF6A"/>
                <w:sz w:val="20"/>
                <w:szCs w:val="20"/>
              </w:rPr>
              <w:t>&lt;servlet-name&gt;</w:t>
            </w:r>
            <w:proofErr w:type="spellStart"/>
            <w:r w:rsidRPr="00DC65DB">
              <w:rPr>
                <w:rFonts w:ascii="JetBrains Mono" w:hAnsi="JetBrains Mono"/>
                <w:b w:val="0"/>
                <w:bCs/>
                <w:color w:val="A9B7C6"/>
                <w:sz w:val="20"/>
                <w:szCs w:val="20"/>
              </w:rPr>
              <w:t>HelloServlet</w:t>
            </w:r>
            <w:proofErr w:type="spellEnd"/>
            <w:r w:rsidRPr="00DC65DB">
              <w:rPr>
                <w:rFonts w:ascii="JetBrains Mono" w:hAnsi="JetBrains Mono"/>
                <w:b w:val="0"/>
                <w:bCs/>
                <w:color w:val="E8BF6A"/>
                <w:sz w:val="20"/>
                <w:szCs w:val="20"/>
              </w:rPr>
              <w:t>&lt;/servlet-name&gt;</w:t>
            </w:r>
            <w:r w:rsidRPr="00DC65DB">
              <w:rPr>
                <w:rFonts w:ascii="JetBrains Mono" w:hAnsi="JetBrains Mono"/>
                <w:b w:val="0"/>
                <w:bCs/>
                <w:color w:val="E8BF6A"/>
                <w:sz w:val="20"/>
                <w:szCs w:val="20"/>
              </w:rPr>
              <w:br/>
              <w:t xml:space="preserve">        </w:t>
            </w:r>
            <w:r w:rsidRPr="00DC65DB">
              <w:rPr>
                <w:rFonts w:ascii="JetBrains Mono" w:hAnsi="JetBrains Mono"/>
                <w:b w:val="0"/>
                <w:bCs/>
                <w:color w:val="808080"/>
                <w:sz w:val="20"/>
                <w:szCs w:val="20"/>
              </w:rPr>
              <w:t>&lt;!-- servlet-class</w:t>
            </w:r>
            <w:r w:rsidRPr="00DC65DB">
              <w:rPr>
                <w:rFonts w:hint="eastAsia"/>
                <w:b w:val="0"/>
                <w:bCs/>
                <w:color w:val="808080"/>
                <w:sz w:val="20"/>
                <w:szCs w:val="20"/>
              </w:rPr>
              <w:t>用于指定</w:t>
            </w:r>
            <w:r w:rsidRPr="00DC65DB">
              <w:rPr>
                <w:rFonts w:ascii="JetBrains Mono" w:hAnsi="JetBrains Mono"/>
                <w:b w:val="0"/>
                <w:bCs/>
                <w:color w:val="808080"/>
                <w:sz w:val="20"/>
                <w:szCs w:val="20"/>
              </w:rPr>
              <w:t>Servlet</w:t>
            </w:r>
            <w:r w:rsidRPr="00DC65DB">
              <w:rPr>
                <w:rFonts w:hint="eastAsia"/>
                <w:b w:val="0"/>
                <w:bCs/>
                <w:color w:val="808080"/>
                <w:sz w:val="20"/>
                <w:szCs w:val="20"/>
              </w:rPr>
              <w:t xml:space="preserve">程序的全类名 </w:t>
            </w:r>
            <w:r w:rsidRPr="00DC65DB">
              <w:rPr>
                <w:rFonts w:ascii="JetBrains Mono" w:hAnsi="JetBrains Mono"/>
                <w:b w:val="0"/>
                <w:bCs/>
                <w:color w:val="808080"/>
                <w:sz w:val="20"/>
                <w:szCs w:val="20"/>
              </w:rPr>
              <w:t>--&gt;</w:t>
            </w:r>
            <w:r w:rsidRPr="00DC65DB">
              <w:rPr>
                <w:rFonts w:ascii="JetBrains Mono" w:hAnsi="JetBrains Mono"/>
                <w:b w:val="0"/>
                <w:bCs/>
                <w:color w:val="808080"/>
                <w:sz w:val="20"/>
                <w:szCs w:val="20"/>
              </w:rPr>
              <w:br/>
              <w:t xml:space="preserve">        </w:t>
            </w:r>
            <w:r w:rsidRPr="00DC65DB">
              <w:rPr>
                <w:rFonts w:ascii="JetBrains Mono" w:hAnsi="JetBrains Mono"/>
                <w:b w:val="0"/>
                <w:bCs/>
                <w:color w:val="E8BF6A"/>
                <w:sz w:val="20"/>
                <w:szCs w:val="20"/>
              </w:rPr>
              <w:t>&lt;servlet-class&gt;</w:t>
            </w:r>
            <w:proofErr w:type="spellStart"/>
            <w:r w:rsidRPr="00DC65DB">
              <w:rPr>
                <w:rFonts w:ascii="JetBrains Mono" w:hAnsi="JetBrains Mono"/>
                <w:b w:val="0"/>
                <w:bCs/>
                <w:color w:val="A9B7C6"/>
                <w:sz w:val="20"/>
                <w:szCs w:val="20"/>
              </w:rPr>
              <w:t>com.lxh.servlet.HelloServlet</w:t>
            </w:r>
            <w:proofErr w:type="spellEnd"/>
            <w:r w:rsidRPr="00DC65DB">
              <w:rPr>
                <w:rFonts w:ascii="JetBrains Mono" w:hAnsi="JetBrains Mono"/>
                <w:b w:val="0"/>
                <w:bCs/>
                <w:color w:val="E8BF6A"/>
                <w:sz w:val="20"/>
                <w:szCs w:val="20"/>
              </w:rPr>
              <w:t>&lt;/servlet-class&gt;</w:t>
            </w:r>
            <w:r w:rsidRPr="00DC65DB">
              <w:rPr>
                <w:rFonts w:ascii="JetBrains Mono" w:hAnsi="JetBrains Mono"/>
                <w:b w:val="0"/>
                <w:bCs/>
                <w:color w:val="E8BF6A"/>
                <w:sz w:val="20"/>
                <w:szCs w:val="20"/>
              </w:rPr>
              <w:br/>
              <w:t xml:space="preserve">    &lt;/servlet&gt;</w:t>
            </w:r>
            <w:r w:rsidRPr="00DC65DB">
              <w:rPr>
                <w:rFonts w:ascii="JetBrains Mono" w:hAnsi="JetBrains Mono"/>
                <w:b w:val="0"/>
                <w:bCs/>
                <w:color w:val="E8BF6A"/>
                <w:sz w:val="20"/>
                <w:szCs w:val="20"/>
              </w:rPr>
              <w:br/>
              <w:t xml:space="preserve">    </w:t>
            </w:r>
            <w:r w:rsidRPr="00DC65DB">
              <w:rPr>
                <w:rFonts w:ascii="JetBrains Mono" w:hAnsi="JetBrains Mono"/>
                <w:b w:val="0"/>
                <w:bCs/>
                <w:color w:val="808080"/>
                <w:sz w:val="20"/>
                <w:szCs w:val="20"/>
              </w:rPr>
              <w:t>&lt;!-- servlet-mapping</w:t>
            </w:r>
            <w:r w:rsidRPr="00DC65DB">
              <w:rPr>
                <w:rFonts w:hint="eastAsia"/>
                <w:b w:val="0"/>
                <w:bCs/>
                <w:color w:val="808080"/>
                <w:sz w:val="20"/>
                <w:szCs w:val="20"/>
              </w:rPr>
              <w:t>标签用于给</w:t>
            </w:r>
            <w:r w:rsidRPr="00DC65DB">
              <w:rPr>
                <w:rFonts w:ascii="JetBrains Mono" w:hAnsi="JetBrains Mono"/>
                <w:b w:val="0"/>
                <w:bCs/>
                <w:color w:val="808080"/>
                <w:sz w:val="20"/>
                <w:szCs w:val="20"/>
              </w:rPr>
              <w:t>Servlet</w:t>
            </w:r>
            <w:r w:rsidRPr="00DC65DB">
              <w:rPr>
                <w:rFonts w:hint="eastAsia"/>
                <w:b w:val="0"/>
                <w:bCs/>
                <w:color w:val="808080"/>
                <w:sz w:val="20"/>
                <w:szCs w:val="20"/>
              </w:rPr>
              <w:t>程序配置访问路径，一个</w:t>
            </w:r>
            <w:r w:rsidRPr="00DC65DB">
              <w:rPr>
                <w:rFonts w:ascii="JetBrains Mono" w:hAnsi="JetBrains Mono"/>
                <w:b w:val="0"/>
                <w:bCs/>
                <w:color w:val="808080"/>
                <w:sz w:val="20"/>
                <w:szCs w:val="20"/>
              </w:rPr>
              <w:t>servlet</w:t>
            </w:r>
            <w:r w:rsidRPr="00DC65DB">
              <w:rPr>
                <w:rFonts w:hint="eastAsia"/>
                <w:b w:val="0"/>
                <w:bCs/>
                <w:color w:val="808080"/>
                <w:sz w:val="20"/>
                <w:szCs w:val="20"/>
              </w:rPr>
              <w:t>标签对应一个</w:t>
            </w:r>
            <w:r w:rsidRPr="00DC65DB">
              <w:rPr>
                <w:rFonts w:ascii="JetBrains Mono" w:hAnsi="JetBrains Mono"/>
                <w:b w:val="0"/>
                <w:bCs/>
                <w:color w:val="808080"/>
                <w:sz w:val="20"/>
                <w:szCs w:val="20"/>
              </w:rPr>
              <w:t>servlet-mapping</w:t>
            </w:r>
            <w:r w:rsidRPr="00DC65DB">
              <w:rPr>
                <w:rFonts w:hint="eastAsia"/>
                <w:b w:val="0"/>
                <w:bCs/>
                <w:color w:val="808080"/>
                <w:sz w:val="20"/>
                <w:szCs w:val="20"/>
              </w:rPr>
              <w:t>标签</w:t>
            </w:r>
            <w:r w:rsidR="00DC65DB">
              <w:rPr>
                <w:rFonts w:hint="eastAsia"/>
                <w:b w:val="0"/>
                <w:bCs/>
                <w:color w:val="808080"/>
                <w:sz w:val="20"/>
                <w:szCs w:val="20"/>
              </w:rPr>
              <w:t>，一个servlet可以对应多个servlet-mapping，这样访问这些配置好的路径，都会有同一个servlet程序来处理</w:t>
            </w:r>
            <w:r w:rsidRPr="00DC65DB">
              <w:rPr>
                <w:rFonts w:hint="eastAsia"/>
                <w:b w:val="0"/>
                <w:bCs/>
                <w:color w:val="808080"/>
                <w:sz w:val="20"/>
                <w:szCs w:val="20"/>
              </w:rPr>
              <w:t xml:space="preserve"> </w:t>
            </w:r>
            <w:r w:rsidRPr="00DC65DB">
              <w:rPr>
                <w:rFonts w:ascii="JetBrains Mono" w:hAnsi="JetBrains Mono"/>
                <w:b w:val="0"/>
                <w:bCs/>
                <w:color w:val="808080"/>
                <w:sz w:val="20"/>
                <w:szCs w:val="20"/>
              </w:rPr>
              <w:t>--&gt;</w:t>
            </w:r>
            <w:r w:rsidRPr="00DC65DB">
              <w:rPr>
                <w:rFonts w:ascii="JetBrains Mono" w:hAnsi="JetBrains Mono"/>
                <w:b w:val="0"/>
                <w:bCs/>
                <w:color w:val="808080"/>
                <w:sz w:val="20"/>
                <w:szCs w:val="20"/>
              </w:rPr>
              <w:br/>
              <w:t xml:space="preserve">    </w:t>
            </w:r>
            <w:r w:rsidRPr="00DC65DB">
              <w:rPr>
                <w:rFonts w:ascii="JetBrains Mono" w:hAnsi="JetBrains Mono"/>
                <w:b w:val="0"/>
                <w:bCs/>
                <w:color w:val="E8BF6A"/>
                <w:sz w:val="20"/>
                <w:szCs w:val="20"/>
              </w:rPr>
              <w:t>&lt;servlet-mapping&gt;</w:t>
            </w:r>
            <w:r w:rsidRPr="00DC65DB">
              <w:rPr>
                <w:rFonts w:ascii="JetBrains Mono" w:hAnsi="JetBrains Mono"/>
                <w:b w:val="0"/>
                <w:bCs/>
                <w:color w:val="E8BF6A"/>
                <w:sz w:val="20"/>
                <w:szCs w:val="20"/>
              </w:rPr>
              <w:br/>
              <w:t xml:space="preserve">        </w:t>
            </w:r>
            <w:r w:rsidRPr="00DC65DB">
              <w:rPr>
                <w:rFonts w:ascii="JetBrains Mono" w:hAnsi="JetBrains Mono"/>
                <w:b w:val="0"/>
                <w:bCs/>
                <w:color w:val="808080"/>
                <w:sz w:val="20"/>
                <w:szCs w:val="20"/>
              </w:rPr>
              <w:t>&lt;!-- servlet-name</w:t>
            </w:r>
            <w:r w:rsidRPr="00DC65DB">
              <w:rPr>
                <w:rFonts w:hint="eastAsia"/>
                <w:b w:val="0"/>
                <w:bCs/>
                <w:color w:val="808080"/>
                <w:sz w:val="20"/>
                <w:szCs w:val="20"/>
              </w:rPr>
              <w:t>标签用于指定给哪个</w:t>
            </w:r>
            <w:r w:rsidRPr="00DC65DB">
              <w:rPr>
                <w:rFonts w:ascii="JetBrains Mono" w:hAnsi="JetBrains Mono"/>
                <w:b w:val="0"/>
                <w:bCs/>
                <w:color w:val="808080"/>
                <w:sz w:val="20"/>
                <w:szCs w:val="20"/>
              </w:rPr>
              <w:t>Servlet</w:t>
            </w:r>
            <w:r w:rsidRPr="00DC65DB">
              <w:rPr>
                <w:rFonts w:hint="eastAsia"/>
                <w:b w:val="0"/>
                <w:bCs/>
                <w:color w:val="808080"/>
                <w:sz w:val="20"/>
                <w:szCs w:val="20"/>
              </w:rPr>
              <w:t xml:space="preserve">程序配置 </w:t>
            </w:r>
            <w:r w:rsidRPr="00DC65DB">
              <w:rPr>
                <w:rFonts w:ascii="JetBrains Mono" w:hAnsi="JetBrains Mono"/>
                <w:b w:val="0"/>
                <w:bCs/>
                <w:color w:val="808080"/>
                <w:sz w:val="20"/>
                <w:szCs w:val="20"/>
              </w:rPr>
              <w:t>--&gt;</w:t>
            </w:r>
            <w:r w:rsidRPr="00DC65DB">
              <w:rPr>
                <w:rFonts w:ascii="JetBrains Mono" w:hAnsi="JetBrains Mono"/>
                <w:b w:val="0"/>
                <w:bCs/>
                <w:color w:val="808080"/>
                <w:sz w:val="20"/>
                <w:szCs w:val="20"/>
              </w:rPr>
              <w:br/>
              <w:t xml:space="preserve">        </w:t>
            </w:r>
            <w:r w:rsidRPr="00DC65DB">
              <w:rPr>
                <w:rFonts w:ascii="JetBrains Mono" w:hAnsi="JetBrains Mono"/>
                <w:b w:val="0"/>
                <w:bCs/>
                <w:color w:val="E8BF6A"/>
                <w:sz w:val="20"/>
                <w:szCs w:val="20"/>
              </w:rPr>
              <w:t>&lt;servlet-name&gt;</w:t>
            </w:r>
            <w:proofErr w:type="spellStart"/>
            <w:r w:rsidRPr="00DC65DB">
              <w:rPr>
                <w:rFonts w:ascii="JetBrains Mono" w:hAnsi="JetBrains Mono"/>
                <w:b w:val="0"/>
                <w:bCs/>
                <w:color w:val="A9B7C6"/>
                <w:sz w:val="20"/>
                <w:szCs w:val="20"/>
              </w:rPr>
              <w:t>HelloServlet</w:t>
            </w:r>
            <w:proofErr w:type="spellEnd"/>
            <w:r w:rsidRPr="00DC65DB">
              <w:rPr>
                <w:rFonts w:ascii="JetBrains Mono" w:hAnsi="JetBrains Mono"/>
                <w:b w:val="0"/>
                <w:bCs/>
                <w:color w:val="E8BF6A"/>
                <w:sz w:val="20"/>
                <w:szCs w:val="20"/>
              </w:rPr>
              <w:t>&lt;/servlet-name&gt;</w:t>
            </w:r>
            <w:r w:rsidRPr="00DC65DB">
              <w:rPr>
                <w:rFonts w:ascii="JetBrains Mono" w:hAnsi="JetBrains Mono"/>
                <w:b w:val="0"/>
                <w:bCs/>
                <w:color w:val="E8BF6A"/>
                <w:sz w:val="20"/>
                <w:szCs w:val="20"/>
              </w:rPr>
              <w:br/>
              <w:t xml:space="preserve">        </w:t>
            </w:r>
            <w:r w:rsidRPr="00DC65DB">
              <w:rPr>
                <w:rFonts w:ascii="JetBrains Mono" w:hAnsi="JetBrains Mono"/>
                <w:b w:val="0"/>
                <w:bCs/>
                <w:color w:val="808080"/>
                <w:sz w:val="20"/>
                <w:szCs w:val="20"/>
              </w:rPr>
              <w:t>&lt;!--</w:t>
            </w:r>
            <w:r w:rsidRPr="00DC65DB">
              <w:rPr>
                <w:rFonts w:ascii="JetBrains Mono" w:hAnsi="JetBrains Mono"/>
                <w:b w:val="0"/>
                <w:bCs/>
                <w:color w:val="808080"/>
                <w:sz w:val="20"/>
                <w:szCs w:val="20"/>
              </w:rPr>
              <w:br/>
              <w:t xml:space="preserve">            </w:t>
            </w:r>
            <w:proofErr w:type="spellStart"/>
            <w:r w:rsidRPr="00DC65DB">
              <w:rPr>
                <w:rFonts w:ascii="JetBrains Mono" w:hAnsi="JetBrains Mono"/>
                <w:b w:val="0"/>
                <w:bCs/>
                <w:color w:val="808080"/>
                <w:sz w:val="20"/>
                <w:szCs w:val="20"/>
              </w:rPr>
              <w:t>url</w:t>
            </w:r>
            <w:proofErr w:type="spellEnd"/>
            <w:r w:rsidRPr="00DC65DB">
              <w:rPr>
                <w:rFonts w:ascii="JetBrains Mono" w:hAnsi="JetBrains Mono"/>
                <w:b w:val="0"/>
                <w:bCs/>
                <w:color w:val="808080"/>
                <w:sz w:val="20"/>
                <w:szCs w:val="20"/>
              </w:rPr>
              <w:t>-pattern</w:t>
            </w:r>
            <w:r w:rsidRPr="00DC65DB">
              <w:rPr>
                <w:rFonts w:hint="eastAsia"/>
                <w:b w:val="0"/>
                <w:bCs/>
                <w:color w:val="808080"/>
                <w:sz w:val="20"/>
                <w:szCs w:val="20"/>
              </w:rPr>
              <w:t>标签用于配置访问路径，可以配置多个访问路径，且必须以</w:t>
            </w:r>
            <w:r w:rsidRPr="00DC65DB">
              <w:rPr>
                <w:rFonts w:ascii="JetBrains Mono" w:hAnsi="JetBrains Mono"/>
                <w:b w:val="0"/>
                <w:bCs/>
                <w:color w:val="808080"/>
                <w:sz w:val="20"/>
                <w:szCs w:val="20"/>
              </w:rPr>
              <w:t>"/"</w:t>
            </w:r>
            <w:r w:rsidRPr="00DC65DB">
              <w:rPr>
                <w:rFonts w:hint="eastAsia"/>
                <w:b w:val="0"/>
                <w:bCs/>
                <w:color w:val="808080"/>
                <w:sz w:val="20"/>
                <w:szCs w:val="20"/>
              </w:rPr>
              <w:t>开头</w:t>
            </w:r>
            <w:r w:rsidRPr="00DC65DB">
              <w:rPr>
                <w:rFonts w:ascii="JetBrains Mono" w:hAnsi="JetBrains Mono"/>
                <w:b w:val="0"/>
                <w:bCs/>
                <w:color w:val="808080"/>
                <w:sz w:val="20"/>
                <w:szCs w:val="20"/>
              </w:rPr>
              <w:br/>
              <w:t xml:space="preserve">            "/" </w:t>
            </w:r>
            <w:r w:rsidRPr="00DC65DB">
              <w:rPr>
                <w:rFonts w:hint="eastAsia"/>
                <w:b w:val="0"/>
                <w:bCs/>
                <w:color w:val="808080"/>
                <w:sz w:val="20"/>
                <w:szCs w:val="20"/>
              </w:rPr>
              <w:t>在服务器解析的时候，表示地址为</w:t>
            </w:r>
            <w:r w:rsidRPr="00DC65DB">
              <w:rPr>
                <w:rFonts w:ascii="JetBrains Mono" w:hAnsi="JetBrains Mono"/>
                <w:b w:val="0"/>
                <w:bCs/>
                <w:color w:val="808080"/>
                <w:sz w:val="20"/>
                <w:szCs w:val="20"/>
              </w:rPr>
              <w:t xml:space="preserve"> http://ip:prot/</w:t>
            </w:r>
            <w:r w:rsidRPr="00DC65DB">
              <w:rPr>
                <w:rFonts w:hint="eastAsia"/>
                <w:b w:val="0"/>
                <w:bCs/>
                <w:color w:val="808080"/>
                <w:sz w:val="20"/>
                <w:szCs w:val="20"/>
              </w:rPr>
              <w:t>工程路径</w:t>
            </w:r>
            <w:r w:rsidRPr="00DC65DB">
              <w:rPr>
                <w:rFonts w:ascii="JetBrains Mono" w:hAnsi="JetBrains Mono"/>
                <w:b w:val="0"/>
                <w:bCs/>
                <w:color w:val="808080"/>
                <w:sz w:val="20"/>
                <w:szCs w:val="20"/>
              </w:rPr>
              <w:t>/</w:t>
            </w:r>
            <w:r w:rsidRPr="00DC65DB">
              <w:rPr>
                <w:rFonts w:ascii="JetBrains Mono" w:hAnsi="JetBrains Mono"/>
                <w:b w:val="0"/>
                <w:bCs/>
                <w:color w:val="808080"/>
                <w:sz w:val="20"/>
                <w:szCs w:val="20"/>
              </w:rPr>
              <w:br/>
              <w:t xml:space="preserve">            "/hello" </w:t>
            </w:r>
            <w:r w:rsidRPr="00DC65DB">
              <w:rPr>
                <w:rFonts w:hint="eastAsia"/>
                <w:b w:val="0"/>
                <w:bCs/>
                <w:color w:val="808080"/>
                <w:sz w:val="20"/>
                <w:szCs w:val="20"/>
              </w:rPr>
              <w:t>表示地址为</w:t>
            </w:r>
            <w:r w:rsidRPr="00DC65DB">
              <w:rPr>
                <w:rFonts w:ascii="JetBrains Mono" w:hAnsi="JetBrains Mono"/>
                <w:b w:val="0"/>
                <w:bCs/>
                <w:color w:val="808080"/>
                <w:sz w:val="20"/>
                <w:szCs w:val="20"/>
              </w:rPr>
              <w:t xml:space="preserve"> http://ip:port/</w:t>
            </w:r>
            <w:r w:rsidRPr="00DC65DB">
              <w:rPr>
                <w:rFonts w:hint="eastAsia"/>
                <w:b w:val="0"/>
                <w:bCs/>
                <w:color w:val="808080"/>
                <w:sz w:val="20"/>
                <w:szCs w:val="20"/>
              </w:rPr>
              <w:t>工程路径</w:t>
            </w:r>
            <w:r w:rsidRPr="00DC65DB">
              <w:rPr>
                <w:rFonts w:ascii="JetBrains Mono" w:hAnsi="JetBrains Mono"/>
                <w:b w:val="0"/>
                <w:bCs/>
                <w:color w:val="808080"/>
                <w:sz w:val="20"/>
                <w:szCs w:val="20"/>
              </w:rPr>
              <w:t>/hello</w:t>
            </w:r>
            <w:r w:rsidRPr="00DC65DB">
              <w:rPr>
                <w:rFonts w:ascii="JetBrains Mono" w:hAnsi="JetBrains Mono"/>
                <w:b w:val="0"/>
                <w:bCs/>
                <w:color w:val="808080"/>
                <w:sz w:val="20"/>
                <w:szCs w:val="20"/>
              </w:rPr>
              <w:br/>
              <w:t xml:space="preserve">        --&gt;</w:t>
            </w:r>
            <w:r w:rsidRPr="00DC65DB">
              <w:rPr>
                <w:rFonts w:ascii="JetBrains Mono" w:hAnsi="JetBrains Mono"/>
                <w:b w:val="0"/>
                <w:bCs/>
                <w:color w:val="808080"/>
                <w:sz w:val="20"/>
                <w:szCs w:val="20"/>
              </w:rPr>
              <w:br/>
              <w:t xml:space="preserve">        </w:t>
            </w:r>
            <w:r w:rsidRPr="00DC65DB">
              <w:rPr>
                <w:rFonts w:ascii="JetBrains Mono" w:hAnsi="JetBrains Mono"/>
                <w:b w:val="0"/>
                <w:bCs/>
                <w:color w:val="E8BF6A"/>
                <w:sz w:val="20"/>
                <w:szCs w:val="20"/>
              </w:rPr>
              <w:t>&lt;</w:t>
            </w:r>
            <w:proofErr w:type="spellStart"/>
            <w:r w:rsidRPr="00DC65DB">
              <w:rPr>
                <w:rFonts w:ascii="JetBrains Mono" w:hAnsi="JetBrains Mono"/>
                <w:b w:val="0"/>
                <w:bCs/>
                <w:color w:val="E8BF6A"/>
                <w:sz w:val="20"/>
                <w:szCs w:val="20"/>
              </w:rPr>
              <w:t>url</w:t>
            </w:r>
            <w:proofErr w:type="spellEnd"/>
            <w:r w:rsidRPr="00DC65DB">
              <w:rPr>
                <w:rFonts w:ascii="JetBrains Mono" w:hAnsi="JetBrains Mono"/>
                <w:b w:val="0"/>
                <w:bCs/>
                <w:color w:val="E8BF6A"/>
                <w:sz w:val="20"/>
                <w:szCs w:val="20"/>
              </w:rPr>
              <w:t>-pattern&gt;</w:t>
            </w:r>
            <w:r w:rsidRPr="00DC65DB">
              <w:rPr>
                <w:rFonts w:ascii="JetBrains Mono" w:hAnsi="JetBrains Mono"/>
                <w:b w:val="0"/>
                <w:bCs/>
                <w:color w:val="A9B7C6"/>
                <w:sz w:val="20"/>
                <w:szCs w:val="20"/>
              </w:rPr>
              <w:t>/hello</w:t>
            </w:r>
            <w:r w:rsidRPr="00DC65DB">
              <w:rPr>
                <w:rFonts w:ascii="JetBrains Mono" w:hAnsi="JetBrains Mono"/>
                <w:b w:val="0"/>
                <w:bCs/>
                <w:color w:val="E8BF6A"/>
                <w:sz w:val="20"/>
                <w:szCs w:val="20"/>
              </w:rPr>
              <w:t>&lt;/</w:t>
            </w:r>
            <w:proofErr w:type="spellStart"/>
            <w:r w:rsidRPr="00DC65DB">
              <w:rPr>
                <w:rFonts w:ascii="JetBrains Mono" w:hAnsi="JetBrains Mono"/>
                <w:b w:val="0"/>
                <w:bCs/>
                <w:color w:val="E8BF6A"/>
                <w:sz w:val="20"/>
                <w:szCs w:val="20"/>
              </w:rPr>
              <w:t>url</w:t>
            </w:r>
            <w:proofErr w:type="spellEnd"/>
            <w:r w:rsidRPr="00DC65DB">
              <w:rPr>
                <w:rFonts w:ascii="JetBrains Mono" w:hAnsi="JetBrains Mono"/>
                <w:b w:val="0"/>
                <w:bCs/>
                <w:color w:val="E8BF6A"/>
                <w:sz w:val="20"/>
                <w:szCs w:val="20"/>
              </w:rPr>
              <w:t>-pattern&gt;</w:t>
            </w:r>
            <w:r w:rsidRPr="00DC65DB">
              <w:rPr>
                <w:rFonts w:ascii="JetBrains Mono" w:hAnsi="JetBrains Mono"/>
                <w:b w:val="0"/>
                <w:bCs/>
                <w:color w:val="E8BF6A"/>
                <w:sz w:val="20"/>
                <w:szCs w:val="20"/>
              </w:rPr>
              <w:br/>
              <w:t xml:space="preserve">        &lt;</w:t>
            </w:r>
            <w:proofErr w:type="spellStart"/>
            <w:r w:rsidRPr="00DC65DB">
              <w:rPr>
                <w:rFonts w:ascii="JetBrains Mono" w:hAnsi="JetBrains Mono"/>
                <w:b w:val="0"/>
                <w:bCs/>
                <w:color w:val="E8BF6A"/>
                <w:sz w:val="20"/>
                <w:szCs w:val="20"/>
              </w:rPr>
              <w:t>url</w:t>
            </w:r>
            <w:proofErr w:type="spellEnd"/>
            <w:r w:rsidRPr="00DC65DB">
              <w:rPr>
                <w:rFonts w:ascii="JetBrains Mono" w:hAnsi="JetBrains Mono"/>
                <w:b w:val="0"/>
                <w:bCs/>
                <w:color w:val="E8BF6A"/>
                <w:sz w:val="20"/>
                <w:szCs w:val="20"/>
              </w:rPr>
              <w:t>-pattern&gt;</w:t>
            </w:r>
            <w:r w:rsidRPr="00DC65DB">
              <w:rPr>
                <w:rFonts w:ascii="JetBrains Mono" w:hAnsi="JetBrains Mono"/>
                <w:b w:val="0"/>
                <w:bCs/>
                <w:color w:val="A9B7C6"/>
                <w:sz w:val="20"/>
                <w:szCs w:val="20"/>
              </w:rPr>
              <w:t>/first</w:t>
            </w:r>
            <w:r w:rsidRPr="00DC65DB">
              <w:rPr>
                <w:rFonts w:ascii="JetBrains Mono" w:hAnsi="JetBrains Mono"/>
                <w:b w:val="0"/>
                <w:bCs/>
                <w:color w:val="E8BF6A"/>
                <w:sz w:val="20"/>
                <w:szCs w:val="20"/>
              </w:rPr>
              <w:t>&lt;/</w:t>
            </w:r>
            <w:proofErr w:type="spellStart"/>
            <w:r w:rsidRPr="00DC65DB">
              <w:rPr>
                <w:rFonts w:ascii="JetBrains Mono" w:hAnsi="JetBrains Mono"/>
                <w:b w:val="0"/>
                <w:bCs/>
                <w:color w:val="E8BF6A"/>
                <w:sz w:val="20"/>
                <w:szCs w:val="20"/>
              </w:rPr>
              <w:t>url</w:t>
            </w:r>
            <w:proofErr w:type="spellEnd"/>
            <w:r w:rsidRPr="00DC65DB">
              <w:rPr>
                <w:rFonts w:ascii="JetBrains Mono" w:hAnsi="JetBrains Mono"/>
                <w:b w:val="0"/>
                <w:bCs/>
                <w:color w:val="E8BF6A"/>
                <w:sz w:val="20"/>
                <w:szCs w:val="20"/>
              </w:rPr>
              <w:t>-pattern&gt;</w:t>
            </w:r>
            <w:r w:rsidRPr="00DC65DB">
              <w:rPr>
                <w:rFonts w:ascii="JetBrains Mono" w:hAnsi="JetBrains Mono"/>
                <w:b w:val="0"/>
                <w:bCs/>
                <w:color w:val="E8BF6A"/>
                <w:sz w:val="20"/>
                <w:szCs w:val="20"/>
              </w:rPr>
              <w:br/>
              <w:t xml:space="preserve">    &lt;/servlet-mapping&gt;</w:t>
            </w:r>
            <w:r w:rsidRPr="00DC65DB">
              <w:rPr>
                <w:rFonts w:ascii="JetBrains Mono" w:hAnsi="JetBrains Mono"/>
                <w:b w:val="0"/>
                <w:bCs/>
                <w:color w:val="E8BF6A"/>
                <w:sz w:val="20"/>
                <w:szCs w:val="20"/>
              </w:rPr>
              <w:br/>
            </w:r>
            <w:r w:rsidRPr="00DC65DB">
              <w:rPr>
                <w:rFonts w:ascii="JetBrains Mono" w:hAnsi="JetBrains Mono"/>
                <w:b w:val="0"/>
                <w:bCs/>
                <w:color w:val="E8BF6A"/>
                <w:sz w:val="20"/>
                <w:szCs w:val="20"/>
              </w:rPr>
              <w:br/>
              <w:t>&lt;/web-app&gt;</w:t>
            </w:r>
          </w:p>
        </w:tc>
      </w:tr>
    </w:tbl>
    <w:p w14:paraId="310B4AB7" w14:textId="7670BD56" w:rsidR="00364547" w:rsidRDefault="00364547">
      <w:pPr>
        <w:pStyle w:val="20"/>
        <w:numPr>
          <w:ilvl w:val="0"/>
          <w:numId w:val="19"/>
        </w:numPr>
        <w:ind w:firstLineChars="0"/>
      </w:pPr>
      <w:r>
        <w:rPr>
          <w:rFonts w:hint="eastAsia"/>
        </w:rPr>
        <w:t>访问</w:t>
      </w:r>
      <w:proofErr w:type="spellStart"/>
      <w:r>
        <w:rPr>
          <w:rFonts w:hint="eastAsia"/>
        </w:rPr>
        <w:t>HelloServlet</w:t>
      </w:r>
      <w:proofErr w:type="spellEnd"/>
      <w:r>
        <w:rPr>
          <w:rFonts w:hint="eastAsia"/>
        </w:rPr>
        <w:t>程序，访问地址：</w:t>
      </w:r>
      <w:r>
        <w:fldChar w:fldCharType="begin"/>
      </w:r>
      <w:r>
        <w:instrText xml:space="preserve"> HYPERLINK "http://localhost:8080/d03_servlet/hello" </w:instrText>
      </w:r>
      <w:r>
        <w:fldChar w:fldCharType="separate"/>
      </w:r>
      <w:r w:rsidR="00B612F6" w:rsidRPr="00583B10">
        <w:rPr>
          <w:rStyle w:val="af"/>
          <w:rFonts w:hint="eastAsia"/>
        </w:rPr>
        <w:t>h</w:t>
      </w:r>
      <w:r w:rsidR="00B612F6" w:rsidRPr="00583B10">
        <w:rPr>
          <w:rStyle w:val="af"/>
        </w:rPr>
        <w:t>ttp://localhost:8080/d03_servlet/hello</w:t>
      </w:r>
      <w:r>
        <w:rPr>
          <w:rStyle w:val="af"/>
        </w:rPr>
        <w:fldChar w:fldCharType="end"/>
      </w:r>
      <w:r w:rsidR="00B612F6">
        <w:t xml:space="preserve"> </w:t>
      </w:r>
      <w:r w:rsidR="00B612F6">
        <w:rPr>
          <w:rFonts w:hint="eastAsia"/>
        </w:rPr>
        <w:t>或</w:t>
      </w:r>
      <w:r w:rsidR="00B612F6">
        <w:rPr>
          <w:rFonts w:hint="eastAsia"/>
        </w:rPr>
        <w:t xml:space="preserve"> </w:t>
      </w:r>
      <w:hyperlink r:id="rId59" w:history="1">
        <w:r w:rsidR="00AE5D86" w:rsidRPr="00583B10">
          <w:rPr>
            <w:rStyle w:val="af"/>
            <w:rFonts w:hint="eastAsia"/>
          </w:rPr>
          <w:t>h</w:t>
        </w:r>
        <w:r w:rsidR="00AE5D86" w:rsidRPr="00583B10">
          <w:rPr>
            <w:rStyle w:val="af"/>
          </w:rPr>
          <w:t>ttp://localhost:8080/d03_servlet/first</w:t>
        </w:r>
      </w:hyperlink>
    </w:p>
    <w:p w14:paraId="7B1AD8FB" w14:textId="0AD2A13C" w:rsidR="00AE5D86" w:rsidRDefault="00AE5D86" w:rsidP="00AE5D86">
      <w:pPr>
        <w:pStyle w:val="image"/>
        <w:spacing w:before="72"/>
      </w:pPr>
      <w:r>
        <w:rPr>
          <w:noProof/>
        </w:rPr>
        <w:drawing>
          <wp:inline distT="0" distB="0" distL="0" distR="0" wp14:anchorId="183911AD" wp14:editId="346A1BC7">
            <wp:extent cx="5760085" cy="10998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099820"/>
                    </a:xfrm>
                    <a:prstGeom prst="rect">
                      <a:avLst/>
                    </a:prstGeom>
                  </pic:spPr>
                </pic:pic>
              </a:graphicData>
            </a:graphic>
          </wp:inline>
        </w:drawing>
      </w:r>
    </w:p>
    <w:p w14:paraId="4D803910" w14:textId="6294C86E" w:rsidR="00AE5D86" w:rsidRPr="00AE5D86" w:rsidRDefault="00AE5D86" w:rsidP="00AE5D86">
      <w:pPr>
        <w:pStyle w:val="20"/>
        <w:ind w:firstLine="480"/>
      </w:pPr>
      <w:r>
        <w:rPr>
          <w:rFonts w:hint="eastAsia"/>
        </w:rPr>
        <w:t>访问成功</w:t>
      </w:r>
    </w:p>
    <w:p w14:paraId="739B527D" w14:textId="3BA12B6A" w:rsidR="003C0F46" w:rsidRDefault="007631B0" w:rsidP="003C0F46">
      <w:pPr>
        <w:pStyle w:val="20"/>
        <w:ind w:firstLineChars="0" w:firstLine="0"/>
      </w:pPr>
      <w:r>
        <w:rPr>
          <w:rFonts w:hint="eastAsia"/>
        </w:rPr>
        <w:t>常见错误</w:t>
      </w:r>
      <w:r>
        <w:rPr>
          <w:rFonts w:hint="eastAsia"/>
        </w:rPr>
        <w:t>1</w:t>
      </w:r>
      <w:r>
        <w:rPr>
          <w:rFonts w:hint="eastAsia"/>
        </w:rPr>
        <w:t>：</w:t>
      </w:r>
      <w:r w:rsidRPr="007631B0">
        <w:rPr>
          <w:rFonts w:hint="eastAsia"/>
        </w:rPr>
        <w:t xml:space="preserve"> </w:t>
      </w:r>
      <w:proofErr w:type="spellStart"/>
      <w:r w:rsidRPr="007631B0">
        <w:rPr>
          <w:rFonts w:hint="eastAsia"/>
        </w:rPr>
        <w:t>url</w:t>
      </w:r>
      <w:proofErr w:type="spellEnd"/>
      <w:r w:rsidRPr="007631B0">
        <w:rPr>
          <w:rFonts w:hint="eastAsia"/>
        </w:rPr>
        <w:t xml:space="preserve">-pattern </w:t>
      </w:r>
      <w:r w:rsidRPr="007631B0">
        <w:rPr>
          <w:rFonts w:hint="eastAsia"/>
        </w:rPr>
        <w:t>中配置的路径没有以斜杠打头。</w:t>
      </w:r>
    </w:p>
    <w:p w14:paraId="0ED45C17" w14:textId="26C4C7CD" w:rsidR="00534820" w:rsidRDefault="005E24BC" w:rsidP="005E24BC">
      <w:pPr>
        <w:pStyle w:val="image"/>
        <w:spacing w:before="72"/>
      </w:pPr>
      <w:r>
        <w:rPr>
          <w:noProof/>
        </w:rPr>
        <w:drawing>
          <wp:inline distT="0" distB="0" distL="0" distR="0" wp14:anchorId="42E171DD" wp14:editId="64E88FE9">
            <wp:extent cx="5760085" cy="95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955040"/>
                    </a:xfrm>
                    <a:prstGeom prst="rect">
                      <a:avLst/>
                    </a:prstGeom>
                  </pic:spPr>
                </pic:pic>
              </a:graphicData>
            </a:graphic>
          </wp:inline>
        </w:drawing>
      </w:r>
    </w:p>
    <w:p w14:paraId="6631B9CB" w14:textId="195656E6" w:rsidR="005E24BC" w:rsidRDefault="005E24BC" w:rsidP="005E24BC">
      <w:pPr>
        <w:pStyle w:val="20"/>
        <w:ind w:firstLineChars="0" w:firstLine="0"/>
      </w:pPr>
      <w:r w:rsidRPr="005E24BC">
        <w:rPr>
          <w:rFonts w:hint="eastAsia"/>
        </w:rPr>
        <w:t>常见错误</w:t>
      </w:r>
      <w:r w:rsidRPr="005E24BC">
        <w:rPr>
          <w:rFonts w:hint="eastAsia"/>
        </w:rPr>
        <w:t xml:space="preserve"> 2</w:t>
      </w:r>
      <w:r w:rsidRPr="005E24BC">
        <w:rPr>
          <w:rFonts w:hint="eastAsia"/>
        </w:rPr>
        <w:t>：</w:t>
      </w:r>
      <w:r w:rsidRPr="005E24BC">
        <w:rPr>
          <w:rFonts w:hint="eastAsia"/>
        </w:rPr>
        <w:t xml:space="preserve">servlet-name </w:t>
      </w:r>
      <w:r w:rsidRPr="005E24BC">
        <w:rPr>
          <w:rFonts w:hint="eastAsia"/>
        </w:rPr>
        <w:t>配置的值不存在：</w:t>
      </w:r>
    </w:p>
    <w:p w14:paraId="20506FDA" w14:textId="390D944D" w:rsidR="005E24BC" w:rsidRDefault="005E24BC" w:rsidP="005E24BC">
      <w:pPr>
        <w:pStyle w:val="image"/>
        <w:spacing w:before="72"/>
      </w:pPr>
      <w:r>
        <w:rPr>
          <w:noProof/>
        </w:rPr>
        <w:lastRenderedPageBreak/>
        <w:drawing>
          <wp:inline distT="0" distB="0" distL="0" distR="0" wp14:anchorId="75519AAC" wp14:editId="3650CC40">
            <wp:extent cx="5760085" cy="12306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1230630"/>
                    </a:xfrm>
                    <a:prstGeom prst="rect">
                      <a:avLst/>
                    </a:prstGeom>
                  </pic:spPr>
                </pic:pic>
              </a:graphicData>
            </a:graphic>
          </wp:inline>
        </w:drawing>
      </w:r>
    </w:p>
    <w:p w14:paraId="58FF11C8" w14:textId="0B49AE49" w:rsidR="005E24BC" w:rsidRDefault="00364547" w:rsidP="005E24BC">
      <w:pPr>
        <w:pStyle w:val="20"/>
        <w:ind w:firstLineChars="0" w:firstLine="0"/>
      </w:pPr>
      <w:r w:rsidRPr="00364547">
        <w:rPr>
          <w:rFonts w:hint="eastAsia"/>
        </w:rPr>
        <w:t>常见错误</w:t>
      </w:r>
      <w:r w:rsidRPr="00364547">
        <w:rPr>
          <w:rFonts w:hint="eastAsia"/>
        </w:rPr>
        <w:t xml:space="preserve"> 3</w:t>
      </w:r>
      <w:r w:rsidRPr="00364547">
        <w:rPr>
          <w:rFonts w:hint="eastAsia"/>
        </w:rPr>
        <w:t>：</w:t>
      </w:r>
      <w:r w:rsidRPr="00364547">
        <w:rPr>
          <w:rFonts w:hint="eastAsia"/>
        </w:rPr>
        <w:t xml:space="preserve">servlet-class </w:t>
      </w:r>
      <w:r w:rsidRPr="00364547">
        <w:rPr>
          <w:rFonts w:hint="eastAsia"/>
        </w:rPr>
        <w:t>标签的全类名配置错误：</w:t>
      </w:r>
    </w:p>
    <w:p w14:paraId="320A2CB7" w14:textId="35CFA640" w:rsidR="00DC65DB" w:rsidRPr="00DC65DB" w:rsidRDefault="00364547" w:rsidP="00DC65DB">
      <w:pPr>
        <w:pStyle w:val="image"/>
        <w:spacing w:before="72"/>
      </w:pPr>
      <w:r>
        <w:rPr>
          <w:noProof/>
        </w:rPr>
        <w:drawing>
          <wp:inline distT="0" distB="0" distL="0" distR="0" wp14:anchorId="32C1688E" wp14:editId="306FBFBE">
            <wp:extent cx="5760085" cy="17830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783080"/>
                    </a:xfrm>
                    <a:prstGeom prst="rect">
                      <a:avLst/>
                    </a:prstGeom>
                  </pic:spPr>
                </pic:pic>
              </a:graphicData>
            </a:graphic>
          </wp:inline>
        </w:drawing>
      </w:r>
    </w:p>
    <w:p w14:paraId="50650B25" w14:textId="7125471D" w:rsidR="009F4398" w:rsidRDefault="009F4398" w:rsidP="009F4398">
      <w:pPr>
        <w:pStyle w:val="3"/>
      </w:pPr>
      <w:r>
        <w:rPr>
          <w:rFonts w:hint="eastAsia"/>
        </w:rPr>
        <w:t>Servlet</w:t>
      </w:r>
      <w:r>
        <w:rPr>
          <w:rFonts w:hint="eastAsia"/>
        </w:rPr>
        <w:t>的生命周期</w:t>
      </w:r>
    </w:p>
    <w:p w14:paraId="3E2607B7" w14:textId="0B4F08BA" w:rsidR="00FB25B3" w:rsidRDefault="00FB25B3" w:rsidP="00FB25B3">
      <w:pPr>
        <w:pStyle w:val="20"/>
        <w:ind w:firstLine="480"/>
      </w:pPr>
      <w:r w:rsidRPr="00FB25B3">
        <w:rPr>
          <w:rFonts w:hint="eastAsia"/>
        </w:rPr>
        <w:t>生命周期：从出生到死亡的过程就是生命周期。对应</w:t>
      </w:r>
      <w:r w:rsidRPr="00FB25B3">
        <w:rPr>
          <w:rFonts w:hint="eastAsia"/>
        </w:rPr>
        <w:t>Servlet</w:t>
      </w:r>
      <w:r w:rsidRPr="00FB25B3">
        <w:rPr>
          <w:rFonts w:hint="eastAsia"/>
        </w:rPr>
        <w:t>中的三个方法：</w:t>
      </w:r>
      <w:proofErr w:type="spellStart"/>
      <w:r w:rsidRPr="00FB25B3">
        <w:rPr>
          <w:rFonts w:hint="eastAsia"/>
        </w:rPr>
        <w:t>init</w:t>
      </w:r>
      <w:proofErr w:type="spellEnd"/>
      <w:r w:rsidRPr="00FB25B3">
        <w:rPr>
          <w:rFonts w:hint="eastAsia"/>
        </w:rPr>
        <w:t>(),service(),destroy()</w:t>
      </w:r>
      <w:r>
        <w:rPr>
          <w:rFonts w:hint="eastAsia"/>
        </w:rPr>
        <w:t>。</w:t>
      </w:r>
    </w:p>
    <w:p w14:paraId="720E8BFA" w14:textId="5C82A7AD" w:rsidR="00FB25B3" w:rsidRDefault="00FB25B3" w:rsidP="00FB25B3">
      <w:pPr>
        <w:pStyle w:val="20"/>
        <w:ind w:firstLine="480"/>
      </w:pPr>
      <w:r>
        <w:rPr>
          <w:rFonts w:hint="eastAsia"/>
        </w:rPr>
        <w:t>默认情况下：第一次接收请求时，这个</w:t>
      </w:r>
      <w:r>
        <w:rPr>
          <w:rFonts w:hint="eastAsia"/>
        </w:rPr>
        <w:t>Servlet</w:t>
      </w:r>
      <w:r>
        <w:rPr>
          <w:rFonts w:hint="eastAsia"/>
        </w:rPr>
        <w:t>会进行实例化</w:t>
      </w:r>
      <w:r>
        <w:rPr>
          <w:rFonts w:hint="eastAsia"/>
        </w:rPr>
        <w:t>(</w:t>
      </w:r>
      <w:r>
        <w:rPr>
          <w:rFonts w:hint="eastAsia"/>
        </w:rPr>
        <w:t>调用构造方法</w:t>
      </w:r>
      <w:r>
        <w:rPr>
          <w:rFonts w:hint="eastAsia"/>
        </w:rPr>
        <w:t>)</w:t>
      </w:r>
      <w:r>
        <w:rPr>
          <w:rFonts w:hint="eastAsia"/>
        </w:rPr>
        <w:t>、初始化</w:t>
      </w:r>
      <w:r>
        <w:rPr>
          <w:rFonts w:hint="eastAsia"/>
        </w:rPr>
        <w:t>(</w:t>
      </w:r>
      <w:r>
        <w:rPr>
          <w:rFonts w:hint="eastAsia"/>
        </w:rPr>
        <w:t>调用</w:t>
      </w:r>
      <w:proofErr w:type="spellStart"/>
      <w:r>
        <w:rPr>
          <w:rFonts w:hint="eastAsia"/>
        </w:rPr>
        <w:t>init</w:t>
      </w:r>
      <w:proofErr w:type="spellEnd"/>
      <w:r>
        <w:rPr>
          <w:rFonts w:hint="eastAsia"/>
        </w:rPr>
        <w:t>())</w:t>
      </w:r>
      <w:r>
        <w:rPr>
          <w:rFonts w:hint="eastAsia"/>
        </w:rPr>
        <w:t>、然后服务</w:t>
      </w:r>
      <w:r>
        <w:rPr>
          <w:rFonts w:hint="eastAsia"/>
        </w:rPr>
        <w:t>(</w:t>
      </w:r>
      <w:r>
        <w:rPr>
          <w:rFonts w:hint="eastAsia"/>
        </w:rPr>
        <w:t>调用</w:t>
      </w:r>
      <w:r>
        <w:rPr>
          <w:rFonts w:hint="eastAsia"/>
        </w:rPr>
        <w:t>service())</w:t>
      </w:r>
      <w:r>
        <w:rPr>
          <w:rFonts w:hint="eastAsia"/>
        </w:rPr>
        <w:t>；从第二次请求开始，每一次都是服务</w:t>
      </w:r>
      <w:r>
        <w:rPr>
          <w:rFonts w:hint="eastAsia"/>
        </w:rPr>
        <w:t xml:space="preserve">        </w:t>
      </w:r>
      <w:r>
        <w:rPr>
          <w:rFonts w:hint="eastAsia"/>
        </w:rPr>
        <w:t>当容器关闭时，其中的所有的</w:t>
      </w:r>
      <w:r>
        <w:rPr>
          <w:rFonts w:hint="eastAsia"/>
        </w:rPr>
        <w:t>servlet</w:t>
      </w:r>
      <w:r>
        <w:rPr>
          <w:rFonts w:hint="eastAsia"/>
        </w:rPr>
        <w:t>实例会被销毁，调用销毁方法。</w:t>
      </w:r>
    </w:p>
    <w:p w14:paraId="1B6775E3" w14:textId="22AF7524" w:rsidR="00FB25B3" w:rsidRDefault="00FB25B3" w:rsidP="00FB25B3">
      <w:pPr>
        <w:pStyle w:val="20"/>
        <w:ind w:firstLine="480"/>
      </w:pPr>
      <w:r w:rsidRPr="00FB25B3">
        <w:rPr>
          <w:rFonts w:hint="eastAsia"/>
        </w:rPr>
        <w:t>Servlet</w:t>
      </w:r>
      <w:r w:rsidRPr="00FB25B3">
        <w:rPr>
          <w:rFonts w:hint="eastAsia"/>
        </w:rPr>
        <w:t>实例</w:t>
      </w:r>
      <w:r w:rsidRPr="00FB25B3">
        <w:rPr>
          <w:rFonts w:hint="eastAsia"/>
        </w:rPr>
        <w:t>tomcat</w:t>
      </w:r>
      <w:r w:rsidRPr="00FB25B3">
        <w:rPr>
          <w:rFonts w:hint="eastAsia"/>
        </w:rPr>
        <w:t>只会创建一个，所有的请求都是这个实例去响应</w:t>
      </w:r>
      <w:r>
        <w:rPr>
          <w:rFonts w:hint="eastAsia"/>
        </w:rPr>
        <w:t>；</w:t>
      </w:r>
      <w:r w:rsidRPr="00FB25B3">
        <w:rPr>
          <w:rFonts w:hint="eastAsia"/>
        </w:rPr>
        <w:t>默认情况下，第一次请求时，</w:t>
      </w:r>
      <w:r w:rsidRPr="00FB25B3">
        <w:rPr>
          <w:rFonts w:hint="eastAsia"/>
        </w:rPr>
        <w:t>tomcat</w:t>
      </w:r>
      <w:r w:rsidRPr="00FB25B3">
        <w:rPr>
          <w:rFonts w:hint="eastAsia"/>
        </w:rPr>
        <w:t>才会去实例化</w:t>
      </w:r>
      <w:r>
        <w:rPr>
          <w:rFonts w:hint="eastAsia"/>
        </w:rPr>
        <w:t>、</w:t>
      </w:r>
      <w:r w:rsidRPr="00FB25B3">
        <w:rPr>
          <w:rFonts w:hint="eastAsia"/>
        </w:rPr>
        <w:t>初始化</w:t>
      </w:r>
      <w:r>
        <w:rPr>
          <w:rFonts w:hint="eastAsia"/>
        </w:rPr>
        <w:t>Servlet</w:t>
      </w:r>
      <w:r w:rsidRPr="00FB25B3">
        <w:rPr>
          <w:rFonts w:hint="eastAsia"/>
        </w:rPr>
        <w:t>，然后再服务</w:t>
      </w:r>
      <w:r>
        <w:rPr>
          <w:rFonts w:hint="eastAsia"/>
        </w:rPr>
        <w:t>；</w:t>
      </w:r>
      <w:r w:rsidRPr="00FB25B3">
        <w:rPr>
          <w:rFonts w:hint="eastAsia"/>
        </w:rPr>
        <w:t>这样的好处是什么？</w:t>
      </w:r>
      <w:r w:rsidRPr="00FB25B3">
        <w:rPr>
          <w:rFonts w:hint="eastAsia"/>
        </w:rPr>
        <w:t xml:space="preserve"> </w:t>
      </w:r>
      <w:r w:rsidRPr="00FB25B3">
        <w:rPr>
          <w:rFonts w:hint="eastAsia"/>
        </w:rPr>
        <w:t>提高系统的启动速度</w:t>
      </w:r>
      <w:r w:rsidRPr="00FB25B3">
        <w:rPr>
          <w:rFonts w:hint="eastAsia"/>
        </w:rPr>
        <w:t xml:space="preserve"> </w:t>
      </w:r>
      <w:r w:rsidRPr="00FB25B3">
        <w:rPr>
          <w:rFonts w:hint="eastAsia"/>
        </w:rPr>
        <w:t>。</w:t>
      </w:r>
      <w:r w:rsidRPr="00FB25B3">
        <w:rPr>
          <w:rFonts w:hint="eastAsia"/>
        </w:rPr>
        <w:t xml:space="preserve"> </w:t>
      </w:r>
      <w:r w:rsidRPr="00FB25B3">
        <w:rPr>
          <w:rFonts w:hint="eastAsia"/>
        </w:rPr>
        <w:t>这样的缺点是什么？</w:t>
      </w:r>
      <w:r w:rsidRPr="00FB25B3">
        <w:rPr>
          <w:rFonts w:hint="eastAsia"/>
        </w:rPr>
        <w:t xml:space="preserve"> </w:t>
      </w:r>
      <w:r w:rsidRPr="00FB25B3">
        <w:rPr>
          <w:rFonts w:hint="eastAsia"/>
        </w:rPr>
        <w:t>第一次请求时，耗时较长</w:t>
      </w:r>
      <w:r>
        <w:rPr>
          <w:rFonts w:hint="eastAsia"/>
        </w:rPr>
        <w:t>；</w:t>
      </w:r>
      <w:r w:rsidRPr="00FB25B3">
        <w:rPr>
          <w:rFonts w:hint="eastAsia"/>
        </w:rPr>
        <w:t>如果需要提高系统的启动速度，当前默认情况就是这样。如果需要提高响应速度，我们应该设置</w:t>
      </w:r>
      <w:r w:rsidRPr="00FB25B3">
        <w:rPr>
          <w:rFonts w:hint="eastAsia"/>
        </w:rPr>
        <w:t>Servlet</w:t>
      </w:r>
      <w:r w:rsidRPr="00FB25B3">
        <w:rPr>
          <w:rFonts w:hint="eastAsia"/>
        </w:rPr>
        <w:t>的初始化时机。</w:t>
      </w:r>
    </w:p>
    <w:p w14:paraId="402D98E1" w14:textId="32B218BD" w:rsidR="00FB25B3" w:rsidRDefault="00FB25B3" w:rsidP="00FB25B3">
      <w:pPr>
        <w:pStyle w:val="20"/>
        <w:ind w:firstLine="480"/>
      </w:pPr>
      <w:r w:rsidRPr="00FB25B3">
        <w:rPr>
          <w:rFonts w:hint="eastAsia"/>
        </w:rPr>
        <w:t>Servlet</w:t>
      </w:r>
      <w:r w:rsidRPr="00FB25B3">
        <w:rPr>
          <w:rFonts w:hint="eastAsia"/>
        </w:rPr>
        <w:t>的初始化时机：默认是第一次接收请求时，实例化，初始化</w:t>
      </w:r>
      <w:r>
        <w:rPr>
          <w:rFonts w:hint="eastAsia"/>
        </w:rPr>
        <w:t>；</w:t>
      </w:r>
      <w:r w:rsidRPr="00FB25B3">
        <w:rPr>
          <w:rFonts w:hint="eastAsia"/>
        </w:rPr>
        <w:t>我们可以通过</w:t>
      </w:r>
      <w:r w:rsidRPr="00FB25B3">
        <w:rPr>
          <w:rFonts w:hint="eastAsia"/>
        </w:rPr>
        <w:t>&lt;load-on-startup&gt;</w:t>
      </w:r>
      <w:r w:rsidRPr="00FB25B3">
        <w:rPr>
          <w:rFonts w:hint="eastAsia"/>
        </w:rPr>
        <w:t>来设置</w:t>
      </w:r>
      <w:r w:rsidRPr="00FB25B3">
        <w:rPr>
          <w:rFonts w:hint="eastAsia"/>
        </w:rPr>
        <w:t>servlet</w:t>
      </w:r>
      <w:r w:rsidRPr="00FB25B3">
        <w:rPr>
          <w:rFonts w:hint="eastAsia"/>
        </w:rPr>
        <w:t>启动的先后顺序</w:t>
      </w:r>
      <w:r w:rsidRPr="00FB25B3">
        <w:rPr>
          <w:rFonts w:hint="eastAsia"/>
        </w:rPr>
        <w:t>,</w:t>
      </w:r>
      <w:r w:rsidRPr="00FB25B3">
        <w:rPr>
          <w:rFonts w:hint="eastAsia"/>
        </w:rPr>
        <w:t>数字越小，启动越靠前，最小值</w:t>
      </w:r>
      <w:r w:rsidRPr="00FB25B3">
        <w:rPr>
          <w:rFonts w:hint="eastAsia"/>
        </w:rPr>
        <w:t>0</w:t>
      </w:r>
    </w:p>
    <w:p w14:paraId="756BCC85" w14:textId="1D695897" w:rsidR="00FB25B3" w:rsidRDefault="00FB25B3" w:rsidP="00FB25B3">
      <w:pPr>
        <w:pStyle w:val="20"/>
        <w:ind w:firstLine="480"/>
      </w:pPr>
      <w:r w:rsidRPr="00FB25B3">
        <w:rPr>
          <w:rFonts w:hint="eastAsia"/>
        </w:rPr>
        <w:t>Servlet</w:t>
      </w:r>
      <w:r w:rsidRPr="00FB25B3">
        <w:rPr>
          <w:rFonts w:hint="eastAsia"/>
        </w:rPr>
        <w:t>在容器中是：单例的、线程不安全的</w:t>
      </w:r>
      <w:r>
        <w:rPr>
          <w:rFonts w:hint="eastAsia"/>
        </w:rPr>
        <w:t>，</w:t>
      </w:r>
      <w:r w:rsidRPr="00FB25B3">
        <w:rPr>
          <w:rFonts w:hint="eastAsia"/>
        </w:rPr>
        <w:t>所有的请求都是同一个实例去响应</w:t>
      </w:r>
      <w:r>
        <w:rPr>
          <w:rFonts w:hint="eastAsia"/>
        </w:rPr>
        <w:t>；</w:t>
      </w:r>
      <w:r w:rsidRPr="00FB25B3">
        <w:rPr>
          <w:rFonts w:hint="eastAsia"/>
        </w:rPr>
        <w:t>一个线程需要根据这个实例中的某个成员变量值去做逻辑判断。但是在中间某个时机，另一个线程改变了这个成员变量的值，从而导致第一个线程的执行路径发生了变化</w:t>
      </w:r>
    </w:p>
    <w:p w14:paraId="6D786880" w14:textId="28466BF8" w:rsidR="00FB25B3" w:rsidRPr="00FB25B3" w:rsidRDefault="00FB25B3" w:rsidP="00FB25B3">
      <w:pPr>
        <w:pStyle w:val="20"/>
        <w:ind w:firstLine="480"/>
      </w:pPr>
      <w:r w:rsidRPr="00FB25B3">
        <w:rPr>
          <w:rFonts w:hint="eastAsia"/>
        </w:rPr>
        <w:t>我们已经知道了</w:t>
      </w:r>
      <w:r w:rsidRPr="00FB25B3">
        <w:rPr>
          <w:rFonts w:hint="eastAsia"/>
        </w:rPr>
        <w:t>servlet</w:t>
      </w:r>
      <w:r w:rsidRPr="00FB25B3">
        <w:rPr>
          <w:rFonts w:hint="eastAsia"/>
        </w:rPr>
        <w:t>是线程不安全的，给我们的启发是：</w:t>
      </w:r>
      <w:r w:rsidRPr="00FB25B3">
        <w:rPr>
          <w:rFonts w:hint="eastAsia"/>
        </w:rPr>
        <w:t xml:space="preserve"> </w:t>
      </w:r>
      <w:r w:rsidRPr="00FB25B3">
        <w:rPr>
          <w:rFonts w:hint="eastAsia"/>
        </w:rPr>
        <w:t>尽量的不要在</w:t>
      </w:r>
      <w:r w:rsidRPr="00FB25B3">
        <w:rPr>
          <w:rFonts w:hint="eastAsia"/>
        </w:rPr>
        <w:t>servlet</w:t>
      </w:r>
      <w:r w:rsidRPr="00FB25B3">
        <w:rPr>
          <w:rFonts w:hint="eastAsia"/>
        </w:rPr>
        <w:t>中定义成员变量。如果不得不定义成员变量，那么不要去：①不要去修改成员变量的值</w:t>
      </w:r>
      <w:r w:rsidRPr="00FB25B3">
        <w:rPr>
          <w:rFonts w:hint="eastAsia"/>
        </w:rPr>
        <w:t xml:space="preserve"> </w:t>
      </w:r>
      <w:r w:rsidRPr="00FB25B3">
        <w:rPr>
          <w:rFonts w:hint="eastAsia"/>
        </w:rPr>
        <w:t>②不要去根据成员变量的值做一些逻辑判断</w:t>
      </w:r>
    </w:p>
    <w:p w14:paraId="52C3B5F3" w14:textId="4532DCE3" w:rsidR="009F4398" w:rsidRDefault="009F4398" w:rsidP="009F4398">
      <w:pPr>
        <w:pStyle w:val="3"/>
      </w:pPr>
      <w:r>
        <w:rPr>
          <w:rFonts w:hint="eastAsia"/>
        </w:rPr>
        <w:lastRenderedPageBreak/>
        <w:t>Servlet</w:t>
      </w:r>
      <w:r>
        <w:rPr>
          <w:rFonts w:hint="eastAsia"/>
        </w:rPr>
        <w:t>类的继承体系</w:t>
      </w:r>
    </w:p>
    <w:p w14:paraId="48BEEB03" w14:textId="41A4F185" w:rsidR="009F4398" w:rsidRDefault="009F4398" w:rsidP="009F4398">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w:t>
      </w:r>
      <w:r w:rsidR="00821A29">
        <w:fldChar w:fldCharType="end"/>
      </w:r>
      <w:r>
        <w:t xml:space="preserve"> </w:t>
      </w:r>
      <w:r>
        <w:rPr>
          <w:rFonts w:hint="eastAsia"/>
        </w:rPr>
        <w:t>Servlet</w:t>
      </w:r>
      <w:r>
        <w:rPr>
          <w:rFonts w:hint="eastAsia"/>
        </w:rPr>
        <w:t>类的继承体系</w:t>
      </w:r>
    </w:p>
    <w:p w14:paraId="4B50DC96" w14:textId="4BC26E22" w:rsidR="009F4398" w:rsidRDefault="009F4398" w:rsidP="009F4398">
      <w:pPr>
        <w:pStyle w:val="image"/>
        <w:spacing w:before="72"/>
      </w:pPr>
      <w:r>
        <w:rPr>
          <w:noProof/>
        </w:rPr>
        <w:drawing>
          <wp:inline distT="0" distB="0" distL="0" distR="0" wp14:anchorId="791ED13F" wp14:editId="62EC5BF6">
            <wp:extent cx="5760085" cy="30638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063875"/>
                    </a:xfrm>
                    <a:prstGeom prst="rect">
                      <a:avLst/>
                    </a:prstGeom>
                  </pic:spPr>
                </pic:pic>
              </a:graphicData>
            </a:graphic>
          </wp:inline>
        </w:drawing>
      </w:r>
    </w:p>
    <w:p w14:paraId="7D07DE26" w14:textId="430A7466" w:rsidR="00687373" w:rsidRDefault="00687373" w:rsidP="00687373">
      <w:pPr>
        <w:pStyle w:val="20"/>
        <w:ind w:firstLineChars="0" w:firstLine="0"/>
      </w:pPr>
      <w:r>
        <w:rPr>
          <w:rFonts w:hint="eastAsia"/>
        </w:rPr>
        <w:t>相关方法：</w:t>
      </w:r>
    </w:p>
    <w:p w14:paraId="03204566" w14:textId="1A2425B2" w:rsidR="00687373" w:rsidRPr="00AE74B7" w:rsidRDefault="00687373" w:rsidP="00687373">
      <w:pPr>
        <w:pStyle w:val="20"/>
        <w:ind w:firstLineChars="118" w:firstLine="284"/>
        <w:rPr>
          <w:b/>
          <w:bCs/>
        </w:rPr>
      </w:pPr>
      <w:proofErr w:type="spellStart"/>
      <w:r w:rsidRPr="00AE74B7">
        <w:rPr>
          <w:rFonts w:hint="eastAsia"/>
          <w:b/>
          <w:bCs/>
        </w:rPr>
        <w:t>java</w:t>
      </w:r>
      <w:r w:rsidRPr="00AE74B7">
        <w:rPr>
          <w:b/>
          <w:bCs/>
        </w:rPr>
        <w:t>x.servlet.Servlet</w:t>
      </w:r>
      <w:proofErr w:type="spellEnd"/>
      <w:r w:rsidRPr="00AE74B7">
        <w:rPr>
          <w:rFonts w:hint="eastAsia"/>
          <w:b/>
          <w:bCs/>
        </w:rPr>
        <w:t>接口</w:t>
      </w:r>
      <w:r w:rsidRPr="00AE74B7">
        <w:rPr>
          <w:rFonts w:hint="eastAsia"/>
          <w:b/>
          <w:bCs/>
        </w:rPr>
        <w:t>:</w:t>
      </w:r>
    </w:p>
    <w:p w14:paraId="77C6DDE0" w14:textId="19170C47" w:rsidR="00687373" w:rsidRDefault="00687373" w:rsidP="00687373">
      <w:pPr>
        <w:pStyle w:val="20"/>
        <w:numPr>
          <w:ilvl w:val="0"/>
          <w:numId w:val="48"/>
        </w:numPr>
        <w:ind w:firstLineChars="0"/>
      </w:pPr>
      <w:r>
        <w:rPr>
          <w:rFonts w:hint="eastAsia"/>
        </w:rPr>
        <w:t>v</w:t>
      </w:r>
      <w:r>
        <w:t xml:space="preserve">oid </w:t>
      </w:r>
      <w:proofErr w:type="spellStart"/>
      <w:r>
        <w:t>init</w:t>
      </w:r>
      <w:proofErr w:type="spellEnd"/>
      <w:r>
        <w:t>(</w:t>
      </w:r>
      <w:proofErr w:type="spellStart"/>
      <w:r w:rsidR="00AE74B7">
        <w:t>ServletConfig</w:t>
      </w:r>
      <w:proofErr w:type="spellEnd"/>
      <w:r w:rsidR="00AE74B7">
        <w:t xml:space="preserve"> </w:t>
      </w:r>
      <w:r>
        <w:t>config)</w:t>
      </w:r>
      <w:r w:rsidR="00AE74B7">
        <w:t xml:space="preserve"> – </w:t>
      </w:r>
      <w:r w:rsidR="00AE74B7">
        <w:rPr>
          <w:rFonts w:hint="eastAsia"/>
        </w:rPr>
        <w:t>初始化方法</w:t>
      </w:r>
    </w:p>
    <w:p w14:paraId="243EB37F" w14:textId="6F82C7F9" w:rsidR="00AE74B7" w:rsidRDefault="00AE74B7" w:rsidP="00687373">
      <w:pPr>
        <w:pStyle w:val="20"/>
        <w:numPr>
          <w:ilvl w:val="0"/>
          <w:numId w:val="48"/>
        </w:numPr>
        <w:ind w:firstLineChars="0"/>
      </w:pPr>
      <w:r>
        <w:rPr>
          <w:rFonts w:hint="eastAsia"/>
        </w:rPr>
        <w:t>void</w:t>
      </w:r>
      <w:r>
        <w:t xml:space="preserve"> service(</w:t>
      </w:r>
      <w:proofErr w:type="spellStart"/>
      <w:r>
        <w:t>ServletRequest</w:t>
      </w:r>
      <w:proofErr w:type="spellEnd"/>
      <w:r>
        <w:t xml:space="preserve"> request, </w:t>
      </w:r>
      <w:proofErr w:type="spellStart"/>
      <w:r>
        <w:t>ServletResponse</w:t>
      </w:r>
      <w:proofErr w:type="spellEnd"/>
      <w:r>
        <w:t xml:space="preserve"> response) – </w:t>
      </w:r>
      <w:r>
        <w:rPr>
          <w:rFonts w:hint="eastAsia"/>
        </w:rPr>
        <w:t>服务方法</w:t>
      </w:r>
    </w:p>
    <w:p w14:paraId="073E9106" w14:textId="5EF55C6E" w:rsidR="00AE74B7" w:rsidRDefault="00AE74B7" w:rsidP="00687373">
      <w:pPr>
        <w:pStyle w:val="20"/>
        <w:numPr>
          <w:ilvl w:val="0"/>
          <w:numId w:val="48"/>
        </w:numPr>
        <w:ind w:firstLineChars="0"/>
      </w:pPr>
      <w:r>
        <w:rPr>
          <w:rFonts w:hint="eastAsia"/>
        </w:rPr>
        <w:t>void</w:t>
      </w:r>
      <w:r>
        <w:t xml:space="preserve"> destroy(): </w:t>
      </w:r>
      <w:r>
        <w:rPr>
          <w:rFonts w:hint="eastAsia"/>
        </w:rPr>
        <w:t>销毁方法</w:t>
      </w:r>
    </w:p>
    <w:p w14:paraId="677EC9EA" w14:textId="77777777" w:rsidR="00AE74B7" w:rsidRPr="00AE74B7" w:rsidRDefault="00AE74B7" w:rsidP="00AE74B7">
      <w:pPr>
        <w:pStyle w:val="20"/>
        <w:ind w:firstLineChars="118" w:firstLine="284"/>
        <w:rPr>
          <w:b/>
          <w:bCs/>
        </w:rPr>
      </w:pPr>
      <w:proofErr w:type="spellStart"/>
      <w:r w:rsidRPr="00AE74B7">
        <w:rPr>
          <w:rFonts w:hint="eastAsia"/>
          <w:b/>
          <w:bCs/>
        </w:rPr>
        <w:t>javax.servlet.GenericServlet</w:t>
      </w:r>
      <w:proofErr w:type="spellEnd"/>
      <w:r w:rsidRPr="00AE74B7">
        <w:rPr>
          <w:rFonts w:hint="eastAsia"/>
          <w:b/>
          <w:bCs/>
        </w:rPr>
        <w:t>抽象类：</w:t>
      </w:r>
    </w:p>
    <w:p w14:paraId="05E7C8B2" w14:textId="3289EBFE" w:rsidR="00AE74B7" w:rsidRDefault="00AE74B7" w:rsidP="00AE74B7">
      <w:pPr>
        <w:pStyle w:val="20"/>
        <w:numPr>
          <w:ilvl w:val="0"/>
          <w:numId w:val="49"/>
        </w:numPr>
        <w:ind w:firstLineChars="0"/>
      </w:pPr>
      <w:r>
        <w:rPr>
          <w:rFonts w:hint="eastAsia"/>
        </w:rPr>
        <w:t>public</w:t>
      </w:r>
      <w:r>
        <w:t xml:space="preserve"> abstract </w:t>
      </w:r>
      <w:r>
        <w:rPr>
          <w:rFonts w:hint="eastAsia"/>
        </w:rPr>
        <w:t>void service(request,</w:t>
      </w:r>
      <w:r>
        <w:t xml:space="preserve"> </w:t>
      </w:r>
      <w:r>
        <w:rPr>
          <w:rFonts w:hint="eastAsia"/>
        </w:rPr>
        <w:t xml:space="preserve">response) - </w:t>
      </w:r>
      <w:r>
        <w:rPr>
          <w:rFonts w:hint="eastAsia"/>
        </w:rPr>
        <w:t>仍然是抽象的</w:t>
      </w:r>
    </w:p>
    <w:p w14:paraId="702F4D4E" w14:textId="100F2D22" w:rsidR="00AE74B7" w:rsidRDefault="00AE74B7" w:rsidP="00AE74B7">
      <w:pPr>
        <w:pStyle w:val="20"/>
        <w:ind w:firstLineChars="117" w:firstLine="282"/>
        <w:rPr>
          <w:b/>
          <w:bCs/>
        </w:rPr>
      </w:pPr>
      <w:proofErr w:type="spellStart"/>
      <w:r w:rsidRPr="00AE74B7">
        <w:rPr>
          <w:rFonts w:hint="eastAsia"/>
          <w:b/>
          <w:bCs/>
        </w:rPr>
        <w:t>javax.servlet.http.HttpServlet</w:t>
      </w:r>
      <w:proofErr w:type="spellEnd"/>
      <w:r w:rsidRPr="00AE74B7">
        <w:rPr>
          <w:rFonts w:hint="eastAsia"/>
          <w:b/>
          <w:bCs/>
        </w:rPr>
        <w:t xml:space="preserve"> </w:t>
      </w:r>
      <w:r w:rsidRPr="00AE74B7">
        <w:rPr>
          <w:rFonts w:hint="eastAsia"/>
          <w:b/>
          <w:bCs/>
        </w:rPr>
        <w:t>抽象子类：</w:t>
      </w:r>
    </w:p>
    <w:p w14:paraId="31433311" w14:textId="25C5FB32" w:rsidR="00AE74B7" w:rsidRDefault="00AE74B7" w:rsidP="00AE74B7">
      <w:pPr>
        <w:pStyle w:val="20"/>
        <w:numPr>
          <w:ilvl w:val="0"/>
          <w:numId w:val="49"/>
        </w:numPr>
        <w:ind w:firstLineChars="0"/>
      </w:pPr>
      <w:r w:rsidRPr="00AE74B7">
        <w:rPr>
          <w:rFonts w:hint="eastAsia"/>
        </w:rPr>
        <w:t>void service(</w:t>
      </w:r>
      <w:proofErr w:type="spellStart"/>
      <w:r w:rsidRPr="00AE74B7">
        <w:rPr>
          <w:rFonts w:hint="eastAsia"/>
        </w:rPr>
        <w:t>request,response</w:t>
      </w:r>
      <w:proofErr w:type="spellEnd"/>
      <w:r w:rsidRPr="00AE74B7">
        <w:rPr>
          <w:rFonts w:hint="eastAsia"/>
        </w:rPr>
        <w:t xml:space="preserve">) - </w:t>
      </w:r>
      <w:r w:rsidRPr="00AE74B7">
        <w:rPr>
          <w:rFonts w:hint="eastAsia"/>
        </w:rPr>
        <w:t>不是抽象的</w:t>
      </w:r>
    </w:p>
    <w:p w14:paraId="37426E47" w14:textId="1B29D311" w:rsidR="00AE74B7" w:rsidRDefault="00AE74B7" w:rsidP="00AE74B7">
      <w:pPr>
        <w:pStyle w:val="20"/>
        <w:numPr>
          <w:ilvl w:val="0"/>
          <w:numId w:val="49"/>
        </w:numPr>
        <w:ind w:firstLineChars="0"/>
      </w:pPr>
      <w:r>
        <w:t xml:space="preserve">1. </w:t>
      </w:r>
      <w:r w:rsidRPr="00AE74B7">
        <w:rPr>
          <w:rFonts w:hint="eastAsia"/>
        </w:rPr>
        <w:t xml:space="preserve">String method = </w:t>
      </w:r>
      <w:proofErr w:type="spellStart"/>
      <w:r w:rsidRPr="00AE74B7">
        <w:rPr>
          <w:rFonts w:hint="eastAsia"/>
        </w:rPr>
        <w:t>req.getMethod</w:t>
      </w:r>
      <w:proofErr w:type="spellEnd"/>
      <w:r w:rsidRPr="00AE74B7">
        <w:rPr>
          <w:rFonts w:hint="eastAsia"/>
        </w:rPr>
        <w:t xml:space="preserve">(); </w:t>
      </w:r>
      <w:r w:rsidRPr="00AE74B7">
        <w:rPr>
          <w:rFonts w:hint="eastAsia"/>
        </w:rPr>
        <w:t>获取请求的方式</w:t>
      </w:r>
    </w:p>
    <w:p w14:paraId="58D86D4F" w14:textId="77777777" w:rsidR="00AE74B7" w:rsidRDefault="00AE74B7" w:rsidP="00AE74B7">
      <w:pPr>
        <w:pStyle w:val="20"/>
        <w:ind w:left="703" w:firstLineChars="2" w:firstLine="5"/>
      </w:pPr>
      <w:r>
        <w:rPr>
          <w:rFonts w:hint="eastAsia"/>
        </w:rPr>
        <w:t xml:space="preserve">2. </w:t>
      </w:r>
      <w:r>
        <w:rPr>
          <w:rFonts w:hint="eastAsia"/>
        </w:rPr>
        <w:t>各种</w:t>
      </w:r>
      <w:r>
        <w:rPr>
          <w:rFonts w:hint="eastAsia"/>
        </w:rPr>
        <w:t>if</w:t>
      </w:r>
      <w:r>
        <w:rPr>
          <w:rFonts w:hint="eastAsia"/>
        </w:rPr>
        <w:t>判断，根据请求方式不同，决定去调用不同的</w:t>
      </w:r>
      <w:r>
        <w:rPr>
          <w:rFonts w:hint="eastAsia"/>
        </w:rPr>
        <w:t>do</w:t>
      </w:r>
      <w:r>
        <w:rPr>
          <w:rFonts w:hint="eastAsia"/>
        </w:rPr>
        <w:t>方法</w:t>
      </w:r>
    </w:p>
    <w:p w14:paraId="01E64978" w14:textId="77777777" w:rsidR="00AE74B7" w:rsidRDefault="00AE74B7" w:rsidP="00AE74B7">
      <w:pPr>
        <w:pStyle w:val="20"/>
        <w:ind w:leftChars="-128" w:hangingChars="128" w:hanging="307"/>
      </w:pPr>
      <w:r>
        <w:t xml:space="preserve">            if (</w:t>
      </w:r>
      <w:proofErr w:type="spellStart"/>
      <w:r>
        <w:t>method.equals</w:t>
      </w:r>
      <w:proofErr w:type="spellEnd"/>
      <w:r>
        <w:t>("GET")) {</w:t>
      </w:r>
    </w:p>
    <w:p w14:paraId="7A9D24EE" w14:textId="77777777" w:rsidR="00AE74B7" w:rsidRDefault="00AE74B7" w:rsidP="00AE74B7">
      <w:pPr>
        <w:pStyle w:val="20"/>
        <w:ind w:leftChars="-128" w:hangingChars="128" w:hanging="307"/>
      </w:pPr>
      <w:r>
        <w:t xml:space="preserve">                </w:t>
      </w:r>
      <w:proofErr w:type="spellStart"/>
      <w:r>
        <w:t>this.doGet</w:t>
      </w:r>
      <w:proofErr w:type="spellEnd"/>
      <w:r>
        <w:t>(</w:t>
      </w:r>
      <w:proofErr w:type="spellStart"/>
      <w:r>
        <w:t>req,resp</w:t>
      </w:r>
      <w:proofErr w:type="spellEnd"/>
      <w:r>
        <w:t>);</w:t>
      </w:r>
    </w:p>
    <w:p w14:paraId="799EC255" w14:textId="77777777" w:rsidR="00AE74B7" w:rsidRDefault="00AE74B7" w:rsidP="00AE74B7">
      <w:pPr>
        <w:pStyle w:val="20"/>
        <w:ind w:leftChars="-128" w:hangingChars="128" w:hanging="307"/>
      </w:pPr>
      <w:r>
        <w:t xml:space="preserve">            } else if (</w:t>
      </w:r>
      <w:proofErr w:type="spellStart"/>
      <w:r>
        <w:t>method.equals</w:t>
      </w:r>
      <w:proofErr w:type="spellEnd"/>
      <w:r>
        <w:t>("HEAD")) {</w:t>
      </w:r>
    </w:p>
    <w:p w14:paraId="5A92422B" w14:textId="77777777" w:rsidR="00AE74B7" w:rsidRDefault="00AE74B7" w:rsidP="00AE74B7">
      <w:pPr>
        <w:pStyle w:val="20"/>
        <w:ind w:leftChars="-128" w:hangingChars="128" w:hanging="307"/>
      </w:pPr>
      <w:r>
        <w:t xml:space="preserve">                </w:t>
      </w:r>
      <w:proofErr w:type="spellStart"/>
      <w:r>
        <w:t>this.doHead</w:t>
      </w:r>
      <w:proofErr w:type="spellEnd"/>
      <w:r>
        <w:t>(req, resp);</w:t>
      </w:r>
    </w:p>
    <w:p w14:paraId="38015F3C" w14:textId="77777777" w:rsidR="00AE74B7" w:rsidRDefault="00AE74B7" w:rsidP="00AE74B7">
      <w:pPr>
        <w:pStyle w:val="20"/>
        <w:ind w:leftChars="-128" w:hangingChars="128" w:hanging="307"/>
      </w:pPr>
      <w:r>
        <w:t xml:space="preserve">            } else if (</w:t>
      </w:r>
      <w:proofErr w:type="spellStart"/>
      <w:r>
        <w:t>method.equals</w:t>
      </w:r>
      <w:proofErr w:type="spellEnd"/>
      <w:r>
        <w:t>("POST")) {</w:t>
      </w:r>
    </w:p>
    <w:p w14:paraId="27AF650E" w14:textId="77777777" w:rsidR="00AE74B7" w:rsidRDefault="00AE74B7" w:rsidP="00AE74B7">
      <w:pPr>
        <w:pStyle w:val="20"/>
        <w:ind w:leftChars="-128" w:hangingChars="128" w:hanging="307"/>
      </w:pPr>
      <w:r>
        <w:t xml:space="preserve">                </w:t>
      </w:r>
      <w:proofErr w:type="spellStart"/>
      <w:r>
        <w:t>this.doPost</w:t>
      </w:r>
      <w:proofErr w:type="spellEnd"/>
      <w:r>
        <w:t>(req, resp);</w:t>
      </w:r>
    </w:p>
    <w:p w14:paraId="496BC080" w14:textId="3DECBE00" w:rsidR="00AE74B7" w:rsidRDefault="00AE74B7" w:rsidP="00AE74B7">
      <w:pPr>
        <w:pStyle w:val="20"/>
        <w:ind w:leftChars="-128" w:hangingChars="128" w:hanging="307"/>
      </w:pPr>
      <w:r>
        <w:t xml:space="preserve">            } else if (</w:t>
      </w:r>
      <w:proofErr w:type="spellStart"/>
      <w:r>
        <w:t>method.equals</w:t>
      </w:r>
      <w:proofErr w:type="spellEnd"/>
      <w:r>
        <w:t>("PUT")) {</w:t>
      </w:r>
    </w:p>
    <w:p w14:paraId="3E41E682" w14:textId="73818E19" w:rsidR="00B02DB5" w:rsidRPr="00AE74B7" w:rsidRDefault="00B02DB5" w:rsidP="00B02DB5">
      <w:pPr>
        <w:pStyle w:val="20"/>
        <w:ind w:leftChars="-1" w:left="-2" w:firstLineChars="295" w:firstLine="708"/>
      </w:pPr>
      <w:r w:rsidRPr="00B02DB5">
        <w:rPr>
          <w:rFonts w:hint="eastAsia"/>
        </w:rPr>
        <w:t xml:space="preserve">3. </w:t>
      </w:r>
      <w:r w:rsidRPr="00B02DB5">
        <w:rPr>
          <w:rFonts w:hint="eastAsia"/>
        </w:rPr>
        <w:t>在</w:t>
      </w:r>
      <w:proofErr w:type="spellStart"/>
      <w:r w:rsidRPr="00B02DB5">
        <w:rPr>
          <w:rFonts w:hint="eastAsia"/>
        </w:rPr>
        <w:t>HttpServlet</w:t>
      </w:r>
      <w:proofErr w:type="spellEnd"/>
      <w:r w:rsidRPr="00B02DB5">
        <w:rPr>
          <w:rFonts w:hint="eastAsia"/>
        </w:rPr>
        <w:t>这个抽象类中，</w:t>
      </w:r>
      <w:r w:rsidRPr="00B02DB5">
        <w:rPr>
          <w:rFonts w:hint="eastAsia"/>
        </w:rPr>
        <w:t>do</w:t>
      </w:r>
      <w:r w:rsidRPr="00B02DB5">
        <w:rPr>
          <w:rFonts w:hint="eastAsia"/>
        </w:rPr>
        <w:t>方法都差不多</w:t>
      </w:r>
      <w:r w:rsidRPr="00B02DB5">
        <w:rPr>
          <w:rFonts w:hint="eastAsia"/>
        </w:rPr>
        <w:t>:</w:t>
      </w:r>
    </w:p>
    <w:p w14:paraId="58EC5940" w14:textId="77777777" w:rsidR="00B02DB5" w:rsidRDefault="00B02DB5" w:rsidP="00B02DB5">
      <w:pPr>
        <w:pStyle w:val="20"/>
        <w:ind w:leftChars="472" w:left="1416" w:hangingChars="118" w:hanging="283"/>
      </w:pPr>
      <w:r>
        <w:t xml:space="preserve">protected void </w:t>
      </w:r>
      <w:proofErr w:type="spellStart"/>
      <w:r>
        <w:t>doGet</w:t>
      </w:r>
      <w:proofErr w:type="spellEnd"/>
      <w:r>
        <w:t>(</w:t>
      </w:r>
      <w:proofErr w:type="spellStart"/>
      <w:r>
        <w:t>HttpServletRequest</w:t>
      </w:r>
      <w:proofErr w:type="spellEnd"/>
      <w:r>
        <w:t xml:space="preserve"> req, </w:t>
      </w:r>
      <w:proofErr w:type="spellStart"/>
      <w:r>
        <w:t>HttpServletResponse</w:t>
      </w:r>
      <w:proofErr w:type="spellEnd"/>
      <w:r>
        <w:t xml:space="preserve"> resp) thro</w:t>
      </w:r>
      <w:r>
        <w:lastRenderedPageBreak/>
        <w:t xml:space="preserve">ws </w:t>
      </w:r>
      <w:proofErr w:type="spellStart"/>
      <w:r>
        <w:t>ServletException</w:t>
      </w:r>
      <w:proofErr w:type="spellEnd"/>
      <w:r>
        <w:t xml:space="preserve">, </w:t>
      </w:r>
      <w:proofErr w:type="spellStart"/>
      <w:r>
        <w:t>IOException</w:t>
      </w:r>
      <w:proofErr w:type="spellEnd"/>
      <w:r>
        <w:t xml:space="preserve"> {</w:t>
      </w:r>
    </w:p>
    <w:p w14:paraId="7E28C290" w14:textId="77777777" w:rsidR="00B02DB5" w:rsidRDefault="00B02DB5" w:rsidP="00B02DB5">
      <w:pPr>
        <w:pStyle w:val="20"/>
        <w:ind w:firstLine="480"/>
      </w:pPr>
      <w:r>
        <w:t xml:space="preserve">            String protocol = </w:t>
      </w:r>
      <w:proofErr w:type="spellStart"/>
      <w:r>
        <w:t>req.getProtocol</w:t>
      </w:r>
      <w:proofErr w:type="spellEnd"/>
      <w:r>
        <w:t>();</w:t>
      </w:r>
    </w:p>
    <w:p w14:paraId="7CBD181A" w14:textId="77777777" w:rsidR="00B02DB5" w:rsidRDefault="00B02DB5" w:rsidP="00B02DB5">
      <w:pPr>
        <w:pStyle w:val="20"/>
        <w:ind w:firstLine="480"/>
      </w:pPr>
      <w:r>
        <w:t xml:space="preserve">            String msg = </w:t>
      </w:r>
      <w:proofErr w:type="spellStart"/>
      <w:r>
        <w:t>lStrings.getString</w:t>
      </w:r>
      <w:proofErr w:type="spellEnd"/>
      <w:r>
        <w:t>("</w:t>
      </w:r>
      <w:proofErr w:type="spellStart"/>
      <w:r>
        <w:t>http.method_get_not_supported</w:t>
      </w:r>
      <w:proofErr w:type="spellEnd"/>
      <w:r>
        <w:t>");</w:t>
      </w:r>
    </w:p>
    <w:p w14:paraId="7D529F25" w14:textId="77777777" w:rsidR="00B02DB5" w:rsidRDefault="00B02DB5" w:rsidP="00B02DB5">
      <w:pPr>
        <w:pStyle w:val="20"/>
        <w:ind w:firstLine="480"/>
      </w:pPr>
      <w:r>
        <w:t xml:space="preserve">            if (</w:t>
      </w:r>
      <w:proofErr w:type="spellStart"/>
      <w:r>
        <w:t>protocol.endsWith</w:t>
      </w:r>
      <w:proofErr w:type="spellEnd"/>
      <w:r>
        <w:t>("1.1")) {</w:t>
      </w:r>
    </w:p>
    <w:p w14:paraId="65B03877" w14:textId="77777777" w:rsidR="00B02DB5" w:rsidRDefault="00B02DB5" w:rsidP="00B02DB5">
      <w:pPr>
        <w:pStyle w:val="20"/>
        <w:ind w:firstLine="480"/>
      </w:pPr>
      <w:r>
        <w:t xml:space="preserve">                </w:t>
      </w:r>
      <w:proofErr w:type="spellStart"/>
      <w:r>
        <w:t>resp.sendError</w:t>
      </w:r>
      <w:proofErr w:type="spellEnd"/>
      <w:r>
        <w:t>(405, msg);</w:t>
      </w:r>
    </w:p>
    <w:p w14:paraId="347307F8" w14:textId="77777777" w:rsidR="00B02DB5" w:rsidRDefault="00B02DB5" w:rsidP="00B02DB5">
      <w:pPr>
        <w:pStyle w:val="20"/>
        <w:ind w:firstLine="480"/>
      </w:pPr>
      <w:r>
        <w:t xml:space="preserve">            } else {</w:t>
      </w:r>
    </w:p>
    <w:p w14:paraId="3C058DA9" w14:textId="77777777" w:rsidR="00B02DB5" w:rsidRDefault="00B02DB5" w:rsidP="00B02DB5">
      <w:pPr>
        <w:pStyle w:val="20"/>
        <w:ind w:firstLine="480"/>
      </w:pPr>
      <w:r>
        <w:t xml:space="preserve">                </w:t>
      </w:r>
      <w:proofErr w:type="spellStart"/>
      <w:r>
        <w:t>resp.sendError</w:t>
      </w:r>
      <w:proofErr w:type="spellEnd"/>
      <w:r>
        <w:t>(400, msg);</w:t>
      </w:r>
    </w:p>
    <w:p w14:paraId="3C185AB2" w14:textId="77777777" w:rsidR="00B02DB5" w:rsidRDefault="00B02DB5" w:rsidP="00B02DB5">
      <w:pPr>
        <w:pStyle w:val="20"/>
        <w:ind w:firstLine="480"/>
      </w:pPr>
      <w:r>
        <w:t xml:space="preserve">            }</w:t>
      </w:r>
    </w:p>
    <w:p w14:paraId="749193E2" w14:textId="1E18F29D" w:rsidR="00687373" w:rsidRPr="00687373" w:rsidRDefault="00B02DB5" w:rsidP="00B02DB5">
      <w:pPr>
        <w:pStyle w:val="20"/>
        <w:ind w:firstLineChars="0" w:firstLine="0"/>
      </w:pPr>
      <w:r>
        <w:t xml:space="preserve">        </w:t>
      </w:r>
      <w:r>
        <w:tab/>
        <w:t>}</w:t>
      </w:r>
    </w:p>
    <w:p w14:paraId="5011CBF9" w14:textId="37BB9CE7" w:rsidR="00BA71D2" w:rsidRDefault="00BA71D2" w:rsidP="00BA71D2">
      <w:pPr>
        <w:pStyle w:val="3"/>
      </w:pPr>
      <w:r>
        <w:rPr>
          <w:rFonts w:hint="eastAsia"/>
        </w:rPr>
        <w:t>通过继承</w:t>
      </w:r>
      <w:proofErr w:type="spellStart"/>
      <w:r>
        <w:rPr>
          <w:rFonts w:hint="eastAsia"/>
        </w:rPr>
        <w:t>HttpServlet</w:t>
      </w:r>
      <w:proofErr w:type="spellEnd"/>
      <w:r>
        <w:rPr>
          <w:rFonts w:hint="eastAsia"/>
        </w:rPr>
        <w:t>实现</w:t>
      </w:r>
      <w:r>
        <w:rPr>
          <w:rFonts w:hint="eastAsia"/>
        </w:rPr>
        <w:t>Servlet</w:t>
      </w:r>
      <w:r>
        <w:rPr>
          <w:rFonts w:hint="eastAsia"/>
        </w:rPr>
        <w:t>程序</w:t>
      </w:r>
    </w:p>
    <w:p w14:paraId="337F09AF" w14:textId="1E7A04F6" w:rsidR="00417B62" w:rsidRDefault="00417B62" w:rsidP="00417B62">
      <w:pPr>
        <w:pStyle w:val="20"/>
        <w:ind w:firstLine="480"/>
      </w:pPr>
      <w:r w:rsidRPr="00417B62">
        <w:rPr>
          <w:rFonts w:hint="eastAsia"/>
        </w:rPr>
        <w:t>一般在实际项目开发中，都是使用继承</w:t>
      </w:r>
      <w:r w:rsidRPr="00417B62">
        <w:rPr>
          <w:rFonts w:hint="eastAsia"/>
        </w:rPr>
        <w:t xml:space="preserve"> </w:t>
      </w:r>
      <w:proofErr w:type="spellStart"/>
      <w:r w:rsidRPr="00417B62">
        <w:rPr>
          <w:rFonts w:hint="eastAsia"/>
        </w:rPr>
        <w:t>HttpServlet</w:t>
      </w:r>
      <w:proofErr w:type="spellEnd"/>
      <w:r w:rsidRPr="00417B62">
        <w:rPr>
          <w:rFonts w:hint="eastAsia"/>
        </w:rPr>
        <w:t xml:space="preserve"> </w:t>
      </w:r>
      <w:r w:rsidRPr="00417B62">
        <w:rPr>
          <w:rFonts w:hint="eastAsia"/>
        </w:rPr>
        <w:t>类的方式去实现</w:t>
      </w:r>
      <w:r w:rsidRPr="00417B62">
        <w:rPr>
          <w:rFonts w:hint="eastAsia"/>
        </w:rPr>
        <w:t xml:space="preserve"> Servlet </w:t>
      </w:r>
      <w:r w:rsidRPr="00417B62">
        <w:rPr>
          <w:rFonts w:hint="eastAsia"/>
        </w:rPr>
        <w:t>程序。</w:t>
      </w:r>
    </w:p>
    <w:p w14:paraId="4A1D1D45" w14:textId="726840F4" w:rsidR="00417B62" w:rsidRDefault="00417B62">
      <w:pPr>
        <w:pStyle w:val="20"/>
        <w:numPr>
          <w:ilvl w:val="0"/>
          <w:numId w:val="20"/>
        </w:numPr>
        <w:ind w:firstLineChars="0"/>
      </w:pPr>
      <w:r>
        <w:rPr>
          <w:rFonts w:hint="eastAsia"/>
        </w:rPr>
        <w:t>编写一个类</w:t>
      </w:r>
      <w:r>
        <w:rPr>
          <w:rFonts w:hint="eastAsia"/>
        </w:rPr>
        <w:t>HelloServlet</w:t>
      </w:r>
      <w:r>
        <w:t>2</w:t>
      </w:r>
      <w:r>
        <w:rPr>
          <w:rFonts w:hint="eastAsia"/>
        </w:rPr>
        <w:t>区继承</w:t>
      </w:r>
      <w:proofErr w:type="spellStart"/>
      <w:r>
        <w:rPr>
          <w:rFonts w:hint="eastAsia"/>
        </w:rPr>
        <w:t>HttpServlet</w:t>
      </w:r>
      <w:proofErr w:type="spellEnd"/>
      <w:r>
        <w:rPr>
          <w:rFonts w:hint="eastAsia"/>
        </w:rPr>
        <w:t>类</w:t>
      </w:r>
    </w:p>
    <w:p w14:paraId="6500FFF5" w14:textId="67BA7825" w:rsidR="00AD198F" w:rsidRDefault="00AD198F">
      <w:pPr>
        <w:pStyle w:val="20"/>
        <w:numPr>
          <w:ilvl w:val="0"/>
          <w:numId w:val="20"/>
        </w:numPr>
        <w:ind w:firstLineChars="0"/>
      </w:pPr>
      <w:r>
        <w:rPr>
          <w:rFonts w:hint="eastAsia"/>
        </w:rPr>
        <w:t>根据业务需求重写</w:t>
      </w:r>
      <w:proofErr w:type="spellStart"/>
      <w:r>
        <w:rPr>
          <w:rFonts w:hint="eastAsia"/>
        </w:rPr>
        <w:t>do</w:t>
      </w:r>
      <w:r>
        <w:t>Get</w:t>
      </w:r>
      <w:proofErr w:type="spellEnd"/>
      <w:r>
        <w:t>()</w:t>
      </w:r>
      <w:r>
        <w:rPr>
          <w:rFonts w:hint="eastAsia"/>
        </w:rPr>
        <w:t>或</w:t>
      </w:r>
      <w:proofErr w:type="spellStart"/>
      <w:r>
        <w:rPr>
          <w:rFonts w:hint="eastAsia"/>
        </w:rPr>
        <w:t>do</w:t>
      </w:r>
      <w:r>
        <w:t>Post</w:t>
      </w:r>
      <w:proofErr w:type="spellEnd"/>
      <w:r>
        <w:t>()</w:t>
      </w:r>
      <w:r>
        <w:rPr>
          <w:rFonts w:hint="eastAsia"/>
        </w:rPr>
        <w:t>方法</w:t>
      </w:r>
    </w:p>
    <w:p w14:paraId="77A01328" w14:textId="50C6F870" w:rsidR="00AD198F" w:rsidRDefault="00AD198F">
      <w:pPr>
        <w:pStyle w:val="20"/>
        <w:numPr>
          <w:ilvl w:val="0"/>
          <w:numId w:val="20"/>
        </w:numPr>
        <w:ind w:firstLineChars="0"/>
      </w:pPr>
      <w:r>
        <w:rPr>
          <w:rFonts w:hint="eastAsia"/>
        </w:rPr>
        <w:t>到</w:t>
      </w:r>
      <w:r>
        <w:rPr>
          <w:rFonts w:hint="eastAsia"/>
        </w:rPr>
        <w:t>web</w:t>
      </w:r>
      <w:r>
        <w:t>.xml</w:t>
      </w:r>
      <w:r>
        <w:rPr>
          <w:rFonts w:hint="eastAsia"/>
        </w:rPr>
        <w:t>中配置</w:t>
      </w:r>
      <w:r>
        <w:rPr>
          <w:rFonts w:hint="eastAsia"/>
        </w:rPr>
        <w:t>Servlet</w:t>
      </w:r>
      <w:r>
        <w:rPr>
          <w:rFonts w:hint="eastAsia"/>
        </w:rPr>
        <w:t>的访问地址</w:t>
      </w:r>
    </w:p>
    <w:p w14:paraId="14007778" w14:textId="1A42960A" w:rsidR="00C03E54" w:rsidRDefault="00C03E54" w:rsidP="00C03E54">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3</w:t>
      </w:r>
      <w:r w:rsidR="009A4100">
        <w:fldChar w:fldCharType="end"/>
      </w:r>
    </w:p>
    <w:tbl>
      <w:tblPr>
        <w:tblStyle w:val="ae"/>
        <w:tblW w:w="0" w:type="auto"/>
        <w:tblLook w:val="04A0" w:firstRow="1" w:lastRow="0" w:firstColumn="1" w:lastColumn="0" w:noHBand="0" w:noVBand="1"/>
      </w:tblPr>
      <w:tblGrid>
        <w:gridCol w:w="9061"/>
      </w:tblGrid>
      <w:tr w:rsidR="00C03E54" w:rsidRPr="00EA1B6E" w14:paraId="54DF4254" w14:textId="77777777" w:rsidTr="00C03E54">
        <w:trPr>
          <w:cnfStyle w:val="100000000000" w:firstRow="1" w:lastRow="0" w:firstColumn="0" w:lastColumn="0" w:oddVBand="0" w:evenVBand="0" w:oddHBand="0" w:evenHBand="0" w:firstRowFirstColumn="0" w:firstRowLastColumn="0" w:lastRowFirstColumn="0" w:lastRowLastColumn="0"/>
        </w:trPr>
        <w:tc>
          <w:tcPr>
            <w:tcW w:w="9061" w:type="dxa"/>
          </w:tcPr>
          <w:p w14:paraId="59F631BF" w14:textId="0BB438B0" w:rsidR="00C03E54" w:rsidRPr="00EA1B6E" w:rsidRDefault="00C03E54" w:rsidP="00C03E54">
            <w:pPr>
              <w:pStyle w:val="HTML"/>
              <w:shd w:val="clear" w:color="auto" w:fill="2B2B2B"/>
              <w:rPr>
                <w:rFonts w:ascii="JetBrains Mono" w:hAnsi="JetBrains Mono" w:hint="eastAsia"/>
                <w:b w:val="0"/>
                <w:bCs/>
                <w:color w:val="A9B7C6"/>
                <w:sz w:val="20"/>
                <w:szCs w:val="20"/>
              </w:rPr>
            </w:pPr>
            <w:r w:rsidRPr="00EA1B6E">
              <w:rPr>
                <w:rFonts w:ascii="JetBrains Mono" w:hAnsi="JetBrains Mono"/>
                <w:b w:val="0"/>
                <w:bCs/>
                <w:color w:val="CC7832"/>
                <w:sz w:val="20"/>
                <w:szCs w:val="20"/>
              </w:rPr>
              <w:t xml:space="preserve">package </w:t>
            </w:r>
            <w:proofErr w:type="spellStart"/>
            <w:r w:rsidRPr="00EA1B6E">
              <w:rPr>
                <w:rFonts w:ascii="JetBrains Mono" w:hAnsi="JetBrains Mono"/>
                <w:b w:val="0"/>
                <w:bCs/>
                <w:color w:val="A9B7C6"/>
                <w:sz w:val="20"/>
                <w:szCs w:val="20"/>
              </w:rPr>
              <w:t>com.lxh.servlet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javax.servlet.ServletException</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javax.servlet.http.HttpServlet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javax.servlet.http.HttpServletRequest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javax.servlet.http.HttpServletResponse</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java.io.IOException</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r>
            <w:r w:rsidRPr="00EA1B6E">
              <w:rPr>
                <w:rFonts w:ascii="JetBrains Mono" w:hAnsi="JetBrains Mono"/>
                <w:b w:val="0"/>
                <w:bCs/>
                <w:color w:val="CC7832"/>
                <w:sz w:val="20"/>
                <w:szCs w:val="20"/>
              </w:rPr>
              <w:br/>
              <w:t xml:space="preserve">public class </w:t>
            </w:r>
            <w:r w:rsidRPr="00EA1B6E">
              <w:rPr>
                <w:rFonts w:ascii="JetBrains Mono" w:hAnsi="JetBrains Mono"/>
                <w:b w:val="0"/>
                <w:bCs/>
                <w:color w:val="A9B7C6"/>
                <w:sz w:val="20"/>
                <w:szCs w:val="20"/>
              </w:rPr>
              <w:t xml:space="preserve">HelloServlet2 </w:t>
            </w:r>
            <w:r w:rsidRPr="00EA1B6E">
              <w:rPr>
                <w:rFonts w:ascii="JetBrains Mono" w:hAnsi="JetBrains Mono"/>
                <w:b w:val="0"/>
                <w:bCs/>
                <w:color w:val="CC7832"/>
                <w:sz w:val="20"/>
                <w:szCs w:val="20"/>
              </w:rPr>
              <w:t xml:space="preserve">extends </w:t>
            </w:r>
            <w:proofErr w:type="spellStart"/>
            <w:r w:rsidRPr="00EA1B6E">
              <w:rPr>
                <w:rFonts w:ascii="JetBrains Mono" w:hAnsi="JetBrains Mono"/>
                <w:b w:val="0"/>
                <w:bCs/>
                <w:color w:val="A9B7C6"/>
                <w:sz w:val="20"/>
                <w:szCs w:val="20"/>
              </w:rPr>
              <w:t>HttpServlet</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i/>
                <w:iCs/>
                <w:color w:val="629755"/>
                <w:sz w:val="20"/>
                <w:szCs w:val="20"/>
              </w:rPr>
              <w:t>/**</w:t>
            </w:r>
            <w:r w:rsidRPr="00EA1B6E">
              <w:rPr>
                <w:rFonts w:ascii="JetBrains Mono" w:hAnsi="JetBrains Mono"/>
                <w:b w:val="0"/>
                <w:bCs/>
                <w:i/>
                <w:iCs/>
                <w:color w:val="629755"/>
                <w:sz w:val="20"/>
                <w:szCs w:val="20"/>
              </w:rPr>
              <w:br/>
              <w:t xml:space="preserve">     * </w:t>
            </w:r>
            <w:proofErr w:type="spellStart"/>
            <w:r w:rsidRPr="00EA1B6E">
              <w:rPr>
                <w:rFonts w:ascii="JetBrains Mono" w:hAnsi="JetBrains Mono"/>
                <w:b w:val="0"/>
                <w:bCs/>
                <w:i/>
                <w:iCs/>
                <w:color w:val="629755"/>
                <w:sz w:val="20"/>
                <w:szCs w:val="20"/>
              </w:rPr>
              <w:t>doGet</w:t>
            </w:r>
            <w:proofErr w:type="spellEnd"/>
            <w:r w:rsidRPr="00EA1B6E">
              <w:rPr>
                <w:rFonts w:ascii="JetBrains Mono" w:hAnsi="JetBrains Mono"/>
                <w:b w:val="0"/>
                <w:bCs/>
                <w:i/>
                <w:iCs/>
                <w:color w:val="629755"/>
                <w:sz w:val="20"/>
                <w:szCs w:val="20"/>
              </w:rPr>
              <w:t>()</w:t>
            </w:r>
            <w:r w:rsidRPr="00EA1B6E">
              <w:rPr>
                <w:rFonts w:hint="eastAsia"/>
                <w:b w:val="0"/>
                <w:bCs/>
                <w:i/>
                <w:iCs/>
                <w:color w:val="629755"/>
                <w:sz w:val="20"/>
                <w:szCs w:val="20"/>
              </w:rPr>
              <w:t>方法在发生</w:t>
            </w:r>
            <w:r w:rsidRPr="00EA1B6E">
              <w:rPr>
                <w:rFonts w:ascii="JetBrains Mono" w:hAnsi="JetBrains Mono"/>
                <w:b w:val="0"/>
                <w:bCs/>
                <w:i/>
                <w:iCs/>
                <w:color w:val="629755"/>
                <w:sz w:val="20"/>
                <w:szCs w:val="20"/>
              </w:rPr>
              <w:t>get</w:t>
            </w:r>
            <w:r w:rsidRPr="00EA1B6E">
              <w:rPr>
                <w:rFonts w:hint="eastAsia"/>
                <w:b w:val="0"/>
                <w:bCs/>
                <w:i/>
                <w:iCs/>
                <w:color w:val="629755"/>
                <w:sz w:val="20"/>
                <w:szCs w:val="20"/>
              </w:rPr>
              <w:t>请求时被调用</w:t>
            </w:r>
            <w:r w:rsidRPr="00EA1B6E">
              <w:rPr>
                <w:rFonts w:hint="eastAsia"/>
                <w:b w:val="0"/>
                <w:bCs/>
                <w:i/>
                <w:iCs/>
                <w:color w:val="629755"/>
                <w:sz w:val="20"/>
                <w:szCs w:val="20"/>
              </w:rPr>
              <w:br/>
              <w:t xml:space="preserve">     </w:t>
            </w:r>
            <w:r w:rsidRPr="00EA1B6E">
              <w:rPr>
                <w:rFonts w:ascii="JetBrains Mono" w:hAnsi="JetBrains Mono"/>
                <w:b w:val="0"/>
                <w:bCs/>
                <w:i/>
                <w:iCs/>
                <w:color w:val="629755"/>
                <w:sz w:val="20"/>
                <w:szCs w:val="20"/>
              </w:rPr>
              <w:t xml:space="preserve">* @param </w:t>
            </w:r>
            <w:r w:rsidRPr="00EA1B6E">
              <w:rPr>
                <w:rFonts w:ascii="JetBrains Mono" w:hAnsi="JetBrains Mono"/>
                <w:b w:val="0"/>
                <w:bCs/>
                <w:i/>
                <w:iCs/>
                <w:color w:val="8A653B"/>
                <w:sz w:val="20"/>
                <w:szCs w:val="20"/>
              </w:rPr>
              <w:t>req</w:t>
            </w:r>
            <w:r w:rsidRPr="00EA1B6E">
              <w:rPr>
                <w:rFonts w:ascii="JetBrains Mono" w:hAnsi="JetBrains Mono"/>
                <w:b w:val="0"/>
                <w:bCs/>
                <w:i/>
                <w:iCs/>
                <w:color w:val="8A653B"/>
                <w:sz w:val="20"/>
                <w:szCs w:val="20"/>
              </w:rPr>
              <w:br/>
              <w:t xml:space="preserve">     </w:t>
            </w:r>
            <w:r w:rsidRPr="00EA1B6E">
              <w:rPr>
                <w:rFonts w:ascii="JetBrains Mono" w:hAnsi="JetBrains Mono"/>
                <w:b w:val="0"/>
                <w:bCs/>
                <w:i/>
                <w:iCs/>
                <w:color w:val="629755"/>
                <w:sz w:val="20"/>
                <w:szCs w:val="20"/>
              </w:rPr>
              <w:t xml:space="preserve">* @param </w:t>
            </w:r>
            <w:r w:rsidRPr="00EA1B6E">
              <w:rPr>
                <w:rFonts w:ascii="JetBrains Mono" w:hAnsi="JetBrains Mono"/>
                <w:b w:val="0"/>
                <w:bCs/>
                <w:i/>
                <w:iCs/>
                <w:color w:val="8A653B"/>
                <w:sz w:val="20"/>
                <w:szCs w:val="20"/>
              </w:rPr>
              <w:t>resp</w:t>
            </w:r>
            <w:r w:rsidRPr="00EA1B6E">
              <w:rPr>
                <w:rFonts w:ascii="JetBrains Mono" w:hAnsi="JetBrains Mono"/>
                <w:b w:val="0"/>
                <w:bCs/>
                <w:i/>
                <w:iCs/>
                <w:color w:val="8A653B"/>
                <w:sz w:val="20"/>
                <w:szCs w:val="20"/>
              </w:rPr>
              <w:br/>
              <w:t xml:space="preserve">     </w:t>
            </w:r>
            <w:r w:rsidRPr="00EA1B6E">
              <w:rPr>
                <w:rFonts w:ascii="JetBrains Mono" w:hAnsi="JetBrains Mono"/>
                <w:b w:val="0"/>
                <w:bCs/>
                <w:i/>
                <w:iCs/>
                <w:color w:val="629755"/>
                <w:sz w:val="20"/>
                <w:szCs w:val="20"/>
              </w:rPr>
              <w:t xml:space="preserve">* @throws </w:t>
            </w:r>
            <w:proofErr w:type="spellStart"/>
            <w:r w:rsidRPr="00EA1B6E">
              <w:rPr>
                <w:rFonts w:ascii="JetBrains Mono" w:hAnsi="JetBrains Mono"/>
                <w:b w:val="0"/>
                <w:bCs/>
                <w:i/>
                <w:iCs/>
                <w:color w:val="629755"/>
                <w:sz w:val="20"/>
                <w:szCs w:val="20"/>
              </w:rPr>
              <w:t>ServletException</w:t>
            </w:r>
            <w:proofErr w:type="spellEnd"/>
            <w:r w:rsidRPr="00EA1B6E">
              <w:rPr>
                <w:rFonts w:ascii="JetBrains Mono" w:hAnsi="JetBrains Mono"/>
                <w:b w:val="0"/>
                <w:bCs/>
                <w:i/>
                <w:iCs/>
                <w:color w:val="629755"/>
                <w:sz w:val="20"/>
                <w:szCs w:val="20"/>
              </w:rPr>
              <w:br/>
              <w:t xml:space="preserve">     * @throws </w:t>
            </w:r>
            <w:proofErr w:type="spellStart"/>
            <w:r w:rsidRPr="00EA1B6E">
              <w:rPr>
                <w:rFonts w:ascii="JetBrains Mono" w:hAnsi="JetBrains Mono"/>
                <w:b w:val="0"/>
                <w:bCs/>
                <w:i/>
                <w:iCs/>
                <w:color w:val="629755"/>
                <w:sz w:val="20"/>
                <w:szCs w:val="20"/>
              </w:rPr>
              <w:t>IOException</w:t>
            </w:r>
            <w:proofErr w:type="spellEnd"/>
            <w:r w:rsidRPr="00EA1B6E">
              <w:rPr>
                <w:rFonts w:ascii="JetBrains Mono" w:hAnsi="JetBrains Mono"/>
                <w:b w:val="0"/>
                <w:bCs/>
                <w:i/>
                <w:iCs/>
                <w:color w:val="629755"/>
                <w:sz w:val="20"/>
                <w:szCs w:val="20"/>
              </w:rPr>
              <w:br/>
              <w:t xml:space="preserve">     */</w:t>
            </w:r>
            <w:r w:rsidRPr="00EA1B6E">
              <w:rPr>
                <w:rFonts w:ascii="JetBrains Mono" w:hAnsi="JetBrains Mono"/>
                <w:b w:val="0"/>
                <w:bCs/>
                <w:i/>
                <w:iCs/>
                <w:color w:val="629755"/>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protected void </w:t>
            </w:r>
            <w:proofErr w:type="spellStart"/>
            <w:r w:rsidRPr="00EA1B6E">
              <w:rPr>
                <w:rFonts w:ascii="JetBrains Mono" w:hAnsi="JetBrains Mono"/>
                <w:b w:val="0"/>
                <w:bCs/>
                <w:color w:val="FFC66D"/>
                <w:sz w:val="20"/>
                <w:szCs w:val="20"/>
              </w:rPr>
              <w:t>doGet</w:t>
            </w:r>
            <w:proofErr w:type="spellEnd"/>
            <w:r w:rsidRPr="00EA1B6E">
              <w:rPr>
                <w:rFonts w:ascii="JetBrains Mono" w:hAnsi="JetBrains Mono"/>
                <w:b w:val="0"/>
                <w:bCs/>
                <w:color w:val="A9B7C6"/>
                <w:sz w:val="20"/>
                <w:szCs w:val="20"/>
              </w:rPr>
              <w:t>(</w:t>
            </w:r>
            <w:proofErr w:type="spellStart"/>
            <w:r w:rsidRPr="00EA1B6E">
              <w:rPr>
                <w:rFonts w:ascii="JetBrains Mono" w:hAnsi="JetBrains Mono"/>
                <w:b w:val="0"/>
                <w:bCs/>
                <w:color w:val="A9B7C6"/>
                <w:sz w:val="20"/>
                <w:szCs w:val="20"/>
              </w:rPr>
              <w:t>HttpServletRequest</w:t>
            </w:r>
            <w:proofErr w:type="spellEnd"/>
            <w:r w:rsidRPr="00EA1B6E">
              <w:rPr>
                <w:rFonts w:ascii="JetBrains Mono" w:hAnsi="JetBrains Mono"/>
                <w:b w:val="0"/>
                <w:bCs/>
                <w:color w:val="A9B7C6"/>
                <w:sz w:val="20"/>
                <w:szCs w:val="20"/>
              </w:rPr>
              <w:t xml:space="preserve"> req</w:t>
            </w:r>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HttpServletResponse</w:t>
            </w:r>
            <w:proofErr w:type="spellEnd"/>
            <w:r w:rsidRPr="00EA1B6E">
              <w:rPr>
                <w:rFonts w:ascii="JetBrains Mono" w:hAnsi="JetBrains Mono"/>
                <w:b w:val="0"/>
                <w:bCs/>
                <w:color w:val="A9B7C6"/>
                <w:sz w:val="20"/>
                <w:szCs w:val="20"/>
              </w:rPr>
              <w:t xml:space="preserve"> resp) </w:t>
            </w:r>
            <w:r w:rsidRPr="00EA1B6E">
              <w:rPr>
                <w:rFonts w:ascii="JetBrains Mono" w:hAnsi="JetBrains Mono"/>
                <w:b w:val="0"/>
                <w:bCs/>
                <w:color w:val="CC7832"/>
                <w:sz w:val="20"/>
                <w:szCs w:val="20"/>
              </w:rPr>
              <w:t xml:space="preserve">throws </w:t>
            </w:r>
            <w:proofErr w:type="spellStart"/>
            <w:r w:rsidRPr="00EA1B6E">
              <w:rPr>
                <w:rFonts w:ascii="JetBrains Mono" w:hAnsi="JetBrains Mono"/>
                <w:b w:val="0"/>
                <w:bCs/>
                <w:color w:val="A9B7C6"/>
                <w:sz w:val="20"/>
                <w:szCs w:val="20"/>
              </w:rPr>
              <w:t>ServletException</w:t>
            </w:r>
            <w:proofErr w:type="spellEnd"/>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IOException</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t xml:space="preserve">        </w:t>
            </w:r>
            <w:proofErr w:type="spellStart"/>
            <w:r w:rsidRPr="00EA1B6E">
              <w:rPr>
                <w:rFonts w:ascii="JetBrains Mono" w:hAnsi="JetBrains Mono"/>
                <w:b w:val="0"/>
                <w:bCs/>
                <w:color w:val="A9B7C6"/>
                <w:sz w:val="20"/>
                <w:szCs w:val="20"/>
              </w:rPr>
              <w:t>System.</w:t>
            </w:r>
            <w:r w:rsidRPr="00EA1B6E">
              <w:rPr>
                <w:rFonts w:ascii="JetBrains Mono" w:hAnsi="JetBrains Mono"/>
                <w:b w:val="0"/>
                <w:bCs/>
                <w:i/>
                <w:iCs/>
                <w:color w:val="9876AA"/>
                <w:sz w:val="20"/>
                <w:szCs w:val="20"/>
              </w:rPr>
              <w:t>out</w:t>
            </w:r>
            <w:r w:rsidRPr="00EA1B6E">
              <w:rPr>
                <w:rFonts w:ascii="JetBrains Mono" w:hAnsi="JetBrains Mono"/>
                <w:b w:val="0"/>
                <w:bCs/>
                <w:color w:val="A9B7C6"/>
                <w:sz w:val="20"/>
                <w:szCs w:val="20"/>
              </w:rPr>
              <w:t>.println</w:t>
            </w:r>
            <w:proofErr w:type="spellEnd"/>
            <w:r w:rsidRPr="00EA1B6E">
              <w:rPr>
                <w:rFonts w:ascii="JetBrains Mono" w:hAnsi="JetBrains Mono"/>
                <w:b w:val="0"/>
                <w:bCs/>
                <w:color w:val="A9B7C6"/>
                <w:sz w:val="20"/>
                <w:szCs w:val="20"/>
              </w:rPr>
              <w:t>(</w:t>
            </w:r>
            <w:r w:rsidRPr="00EA1B6E">
              <w:rPr>
                <w:rFonts w:ascii="JetBrains Mono" w:hAnsi="JetBrains Mono"/>
                <w:b w:val="0"/>
                <w:bCs/>
                <w:color w:val="6A8759"/>
                <w:sz w:val="20"/>
                <w:szCs w:val="20"/>
              </w:rPr>
              <w:t>"get</w:t>
            </w:r>
            <w:r w:rsidRPr="00EA1B6E">
              <w:rPr>
                <w:rFonts w:hint="eastAsia"/>
                <w:b w:val="0"/>
                <w:bCs/>
                <w:color w:val="6A8759"/>
                <w:sz w:val="20"/>
                <w:szCs w:val="20"/>
              </w:rPr>
              <w:t>请求</w:t>
            </w:r>
            <w:r w:rsidRPr="00EA1B6E">
              <w:rPr>
                <w:rFonts w:ascii="JetBrains Mono" w:hAnsi="JetBrains Mono"/>
                <w:b w:val="0"/>
                <w:bCs/>
                <w:color w:val="6A8759"/>
                <w:sz w:val="20"/>
                <w:szCs w:val="20"/>
              </w:rPr>
              <w:t>..."</w:t>
            </w:r>
            <w:r w:rsidRPr="00EA1B6E">
              <w:rPr>
                <w:rFonts w:ascii="JetBrains Mono" w:hAnsi="JetBrains Mono"/>
                <w:b w:val="0"/>
                <w:bCs/>
                <w:color w:val="A9B7C6"/>
                <w:sz w:val="20"/>
                <w:szCs w:val="20"/>
              </w:rPr>
              <w:t>)</w:t>
            </w:r>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    </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i/>
                <w:iCs/>
                <w:color w:val="629755"/>
                <w:sz w:val="20"/>
                <w:szCs w:val="20"/>
              </w:rPr>
              <w:t>/**</w:t>
            </w:r>
            <w:r w:rsidRPr="00EA1B6E">
              <w:rPr>
                <w:rFonts w:ascii="JetBrains Mono" w:hAnsi="JetBrains Mono"/>
                <w:b w:val="0"/>
                <w:bCs/>
                <w:i/>
                <w:iCs/>
                <w:color w:val="629755"/>
                <w:sz w:val="20"/>
                <w:szCs w:val="20"/>
              </w:rPr>
              <w:br/>
              <w:t xml:space="preserve">     * </w:t>
            </w:r>
            <w:proofErr w:type="spellStart"/>
            <w:r w:rsidRPr="00EA1B6E">
              <w:rPr>
                <w:rFonts w:ascii="JetBrains Mono" w:hAnsi="JetBrains Mono"/>
                <w:b w:val="0"/>
                <w:bCs/>
                <w:i/>
                <w:iCs/>
                <w:color w:val="629755"/>
                <w:sz w:val="20"/>
                <w:szCs w:val="20"/>
              </w:rPr>
              <w:t>doPost</w:t>
            </w:r>
            <w:proofErr w:type="spellEnd"/>
            <w:r w:rsidRPr="00EA1B6E">
              <w:rPr>
                <w:rFonts w:ascii="JetBrains Mono" w:hAnsi="JetBrains Mono"/>
                <w:b w:val="0"/>
                <w:bCs/>
                <w:i/>
                <w:iCs/>
                <w:color w:val="629755"/>
                <w:sz w:val="20"/>
                <w:szCs w:val="20"/>
              </w:rPr>
              <w:t>()</w:t>
            </w:r>
            <w:r w:rsidRPr="00EA1B6E">
              <w:rPr>
                <w:rFonts w:hint="eastAsia"/>
                <w:b w:val="0"/>
                <w:bCs/>
                <w:i/>
                <w:iCs/>
                <w:color w:val="629755"/>
                <w:sz w:val="20"/>
                <w:szCs w:val="20"/>
              </w:rPr>
              <w:t>方法在发生</w:t>
            </w:r>
            <w:r w:rsidRPr="00EA1B6E">
              <w:rPr>
                <w:rFonts w:ascii="JetBrains Mono" w:hAnsi="JetBrains Mono"/>
                <w:b w:val="0"/>
                <w:bCs/>
                <w:i/>
                <w:iCs/>
                <w:color w:val="629755"/>
                <w:sz w:val="20"/>
                <w:szCs w:val="20"/>
              </w:rPr>
              <w:t>post</w:t>
            </w:r>
            <w:r w:rsidRPr="00EA1B6E">
              <w:rPr>
                <w:rFonts w:hint="eastAsia"/>
                <w:b w:val="0"/>
                <w:bCs/>
                <w:i/>
                <w:iCs/>
                <w:color w:val="629755"/>
                <w:sz w:val="20"/>
                <w:szCs w:val="20"/>
              </w:rPr>
              <w:t>请求是被调用</w:t>
            </w:r>
            <w:r w:rsidRPr="00EA1B6E">
              <w:rPr>
                <w:rFonts w:hint="eastAsia"/>
                <w:b w:val="0"/>
                <w:bCs/>
                <w:i/>
                <w:iCs/>
                <w:color w:val="629755"/>
                <w:sz w:val="20"/>
                <w:szCs w:val="20"/>
              </w:rPr>
              <w:br/>
              <w:t xml:space="preserve">     </w:t>
            </w:r>
            <w:r w:rsidRPr="00EA1B6E">
              <w:rPr>
                <w:rFonts w:ascii="JetBrains Mono" w:hAnsi="JetBrains Mono"/>
                <w:b w:val="0"/>
                <w:bCs/>
                <w:i/>
                <w:iCs/>
                <w:color w:val="629755"/>
                <w:sz w:val="20"/>
                <w:szCs w:val="20"/>
              </w:rPr>
              <w:t xml:space="preserve">* @param </w:t>
            </w:r>
            <w:r w:rsidRPr="00EA1B6E">
              <w:rPr>
                <w:rFonts w:ascii="JetBrains Mono" w:hAnsi="JetBrains Mono"/>
                <w:b w:val="0"/>
                <w:bCs/>
                <w:i/>
                <w:iCs/>
                <w:color w:val="8A653B"/>
                <w:sz w:val="20"/>
                <w:szCs w:val="20"/>
              </w:rPr>
              <w:t>req</w:t>
            </w:r>
            <w:r w:rsidRPr="00EA1B6E">
              <w:rPr>
                <w:rFonts w:ascii="JetBrains Mono" w:hAnsi="JetBrains Mono"/>
                <w:b w:val="0"/>
                <w:bCs/>
                <w:i/>
                <w:iCs/>
                <w:color w:val="8A653B"/>
                <w:sz w:val="20"/>
                <w:szCs w:val="20"/>
              </w:rPr>
              <w:br/>
              <w:t xml:space="preserve">     </w:t>
            </w:r>
            <w:r w:rsidRPr="00EA1B6E">
              <w:rPr>
                <w:rFonts w:ascii="JetBrains Mono" w:hAnsi="JetBrains Mono"/>
                <w:b w:val="0"/>
                <w:bCs/>
                <w:i/>
                <w:iCs/>
                <w:color w:val="629755"/>
                <w:sz w:val="20"/>
                <w:szCs w:val="20"/>
              </w:rPr>
              <w:t xml:space="preserve">* @param </w:t>
            </w:r>
            <w:r w:rsidRPr="00EA1B6E">
              <w:rPr>
                <w:rFonts w:ascii="JetBrains Mono" w:hAnsi="JetBrains Mono"/>
                <w:b w:val="0"/>
                <w:bCs/>
                <w:i/>
                <w:iCs/>
                <w:color w:val="8A653B"/>
                <w:sz w:val="20"/>
                <w:szCs w:val="20"/>
              </w:rPr>
              <w:t>resp</w:t>
            </w:r>
            <w:r w:rsidRPr="00EA1B6E">
              <w:rPr>
                <w:rFonts w:ascii="JetBrains Mono" w:hAnsi="JetBrains Mono"/>
                <w:b w:val="0"/>
                <w:bCs/>
                <w:i/>
                <w:iCs/>
                <w:color w:val="8A653B"/>
                <w:sz w:val="20"/>
                <w:szCs w:val="20"/>
              </w:rPr>
              <w:br/>
              <w:t xml:space="preserve">     </w:t>
            </w:r>
            <w:r w:rsidRPr="00EA1B6E">
              <w:rPr>
                <w:rFonts w:ascii="JetBrains Mono" w:hAnsi="JetBrains Mono"/>
                <w:b w:val="0"/>
                <w:bCs/>
                <w:i/>
                <w:iCs/>
                <w:color w:val="629755"/>
                <w:sz w:val="20"/>
                <w:szCs w:val="20"/>
              </w:rPr>
              <w:t xml:space="preserve">* @throws </w:t>
            </w:r>
            <w:proofErr w:type="spellStart"/>
            <w:r w:rsidRPr="00EA1B6E">
              <w:rPr>
                <w:rFonts w:ascii="JetBrains Mono" w:hAnsi="JetBrains Mono"/>
                <w:b w:val="0"/>
                <w:bCs/>
                <w:i/>
                <w:iCs/>
                <w:color w:val="629755"/>
                <w:sz w:val="20"/>
                <w:szCs w:val="20"/>
              </w:rPr>
              <w:t>ServletException</w:t>
            </w:r>
            <w:proofErr w:type="spellEnd"/>
            <w:r w:rsidRPr="00EA1B6E">
              <w:rPr>
                <w:rFonts w:ascii="JetBrains Mono" w:hAnsi="JetBrains Mono"/>
                <w:b w:val="0"/>
                <w:bCs/>
                <w:i/>
                <w:iCs/>
                <w:color w:val="629755"/>
                <w:sz w:val="20"/>
                <w:szCs w:val="20"/>
              </w:rPr>
              <w:br/>
              <w:t xml:space="preserve">     * @throws </w:t>
            </w:r>
            <w:proofErr w:type="spellStart"/>
            <w:r w:rsidRPr="00EA1B6E">
              <w:rPr>
                <w:rFonts w:ascii="JetBrains Mono" w:hAnsi="JetBrains Mono"/>
                <w:b w:val="0"/>
                <w:bCs/>
                <w:i/>
                <w:iCs/>
                <w:color w:val="629755"/>
                <w:sz w:val="20"/>
                <w:szCs w:val="20"/>
              </w:rPr>
              <w:t>IOException</w:t>
            </w:r>
            <w:proofErr w:type="spellEnd"/>
            <w:r w:rsidRPr="00EA1B6E">
              <w:rPr>
                <w:rFonts w:ascii="JetBrains Mono" w:hAnsi="JetBrains Mono"/>
                <w:b w:val="0"/>
                <w:bCs/>
                <w:i/>
                <w:iCs/>
                <w:color w:val="629755"/>
                <w:sz w:val="20"/>
                <w:szCs w:val="20"/>
              </w:rPr>
              <w:br/>
              <w:t xml:space="preserve">     */</w:t>
            </w:r>
            <w:r w:rsidRPr="00EA1B6E">
              <w:rPr>
                <w:rFonts w:ascii="JetBrains Mono" w:hAnsi="JetBrains Mono"/>
                <w:b w:val="0"/>
                <w:bCs/>
                <w:i/>
                <w:iCs/>
                <w:color w:val="629755"/>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r>
            <w:r w:rsidRPr="00EA1B6E">
              <w:rPr>
                <w:rFonts w:ascii="JetBrains Mono" w:hAnsi="JetBrains Mono"/>
                <w:b w:val="0"/>
                <w:bCs/>
                <w:color w:val="BBB529"/>
                <w:sz w:val="20"/>
                <w:szCs w:val="20"/>
              </w:rPr>
              <w:lastRenderedPageBreak/>
              <w:t xml:space="preserve">    </w:t>
            </w:r>
            <w:r w:rsidRPr="00EA1B6E">
              <w:rPr>
                <w:rFonts w:ascii="JetBrains Mono" w:hAnsi="JetBrains Mono"/>
                <w:b w:val="0"/>
                <w:bCs/>
                <w:color w:val="CC7832"/>
                <w:sz w:val="20"/>
                <w:szCs w:val="20"/>
              </w:rPr>
              <w:t xml:space="preserve">protected void </w:t>
            </w:r>
            <w:proofErr w:type="spellStart"/>
            <w:r w:rsidRPr="00EA1B6E">
              <w:rPr>
                <w:rFonts w:ascii="JetBrains Mono" w:hAnsi="JetBrains Mono"/>
                <w:b w:val="0"/>
                <w:bCs/>
                <w:color w:val="FFC66D"/>
                <w:sz w:val="20"/>
                <w:szCs w:val="20"/>
              </w:rPr>
              <w:t>doPost</w:t>
            </w:r>
            <w:proofErr w:type="spellEnd"/>
            <w:r w:rsidRPr="00EA1B6E">
              <w:rPr>
                <w:rFonts w:ascii="JetBrains Mono" w:hAnsi="JetBrains Mono"/>
                <w:b w:val="0"/>
                <w:bCs/>
                <w:color w:val="A9B7C6"/>
                <w:sz w:val="20"/>
                <w:szCs w:val="20"/>
              </w:rPr>
              <w:t>(</w:t>
            </w:r>
            <w:proofErr w:type="spellStart"/>
            <w:r w:rsidRPr="00EA1B6E">
              <w:rPr>
                <w:rFonts w:ascii="JetBrains Mono" w:hAnsi="JetBrains Mono"/>
                <w:b w:val="0"/>
                <w:bCs/>
                <w:color w:val="A9B7C6"/>
                <w:sz w:val="20"/>
                <w:szCs w:val="20"/>
              </w:rPr>
              <w:t>HttpServletRequest</w:t>
            </w:r>
            <w:proofErr w:type="spellEnd"/>
            <w:r w:rsidRPr="00EA1B6E">
              <w:rPr>
                <w:rFonts w:ascii="JetBrains Mono" w:hAnsi="JetBrains Mono"/>
                <w:b w:val="0"/>
                <w:bCs/>
                <w:color w:val="A9B7C6"/>
                <w:sz w:val="20"/>
                <w:szCs w:val="20"/>
              </w:rPr>
              <w:t xml:space="preserve"> req</w:t>
            </w:r>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HttpServletResponse</w:t>
            </w:r>
            <w:proofErr w:type="spellEnd"/>
            <w:r w:rsidRPr="00EA1B6E">
              <w:rPr>
                <w:rFonts w:ascii="JetBrains Mono" w:hAnsi="JetBrains Mono"/>
                <w:b w:val="0"/>
                <w:bCs/>
                <w:color w:val="A9B7C6"/>
                <w:sz w:val="20"/>
                <w:szCs w:val="20"/>
              </w:rPr>
              <w:t xml:space="preserve"> resp) </w:t>
            </w:r>
            <w:r w:rsidRPr="00EA1B6E">
              <w:rPr>
                <w:rFonts w:ascii="JetBrains Mono" w:hAnsi="JetBrains Mono"/>
                <w:b w:val="0"/>
                <w:bCs/>
                <w:color w:val="CC7832"/>
                <w:sz w:val="20"/>
                <w:szCs w:val="20"/>
              </w:rPr>
              <w:t xml:space="preserve">throws </w:t>
            </w:r>
            <w:proofErr w:type="spellStart"/>
            <w:r w:rsidRPr="00EA1B6E">
              <w:rPr>
                <w:rFonts w:ascii="JetBrains Mono" w:hAnsi="JetBrains Mono"/>
                <w:b w:val="0"/>
                <w:bCs/>
                <w:color w:val="A9B7C6"/>
                <w:sz w:val="20"/>
                <w:szCs w:val="20"/>
              </w:rPr>
              <w:t>ServletException</w:t>
            </w:r>
            <w:proofErr w:type="spellEnd"/>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IOException</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t xml:space="preserve">        </w:t>
            </w:r>
            <w:proofErr w:type="spellStart"/>
            <w:r w:rsidRPr="00EA1B6E">
              <w:rPr>
                <w:rFonts w:ascii="JetBrains Mono" w:hAnsi="JetBrains Mono"/>
                <w:b w:val="0"/>
                <w:bCs/>
                <w:color w:val="A9B7C6"/>
                <w:sz w:val="20"/>
                <w:szCs w:val="20"/>
              </w:rPr>
              <w:t>System.</w:t>
            </w:r>
            <w:r w:rsidRPr="00EA1B6E">
              <w:rPr>
                <w:rFonts w:ascii="JetBrains Mono" w:hAnsi="JetBrains Mono"/>
                <w:b w:val="0"/>
                <w:bCs/>
                <w:i/>
                <w:iCs/>
                <w:color w:val="9876AA"/>
                <w:sz w:val="20"/>
                <w:szCs w:val="20"/>
              </w:rPr>
              <w:t>out</w:t>
            </w:r>
            <w:r w:rsidRPr="00EA1B6E">
              <w:rPr>
                <w:rFonts w:ascii="JetBrains Mono" w:hAnsi="JetBrains Mono"/>
                <w:b w:val="0"/>
                <w:bCs/>
                <w:color w:val="A9B7C6"/>
                <w:sz w:val="20"/>
                <w:szCs w:val="20"/>
              </w:rPr>
              <w:t>.println</w:t>
            </w:r>
            <w:proofErr w:type="spellEnd"/>
            <w:r w:rsidRPr="00EA1B6E">
              <w:rPr>
                <w:rFonts w:ascii="JetBrains Mono" w:hAnsi="JetBrains Mono"/>
                <w:b w:val="0"/>
                <w:bCs/>
                <w:color w:val="A9B7C6"/>
                <w:sz w:val="20"/>
                <w:szCs w:val="20"/>
              </w:rPr>
              <w:t>(</w:t>
            </w:r>
            <w:r w:rsidRPr="00EA1B6E">
              <w:rPr>
                <w:rFonts w:ascii="JetBrains Mono" w:hAnsi="JetBrains Mono"/>
                <w:b w:val="0"/>
                <w:bCs/>
                <w:color w:val="6A8759"/>
                <w:sz w:val="20"/>
                <w:szCs w:val="20"/>
              </w:rPr>
              <w:t>"post</w:t>
            </w:r>
            <w:r w:rsidRPr="00EA1B6E">
              <w:rPr>
                <w:rFonts w:hint="eastAsia"/>
                <w:b w:val="0"/>
                <w:bCs/>
                <w:color w:val="6A8759"/>
                <w:sz w:val="20"/>
                <w:szCs w:val="20"/>
              </w:rPr>
              <w:t>请求</w:t>
            </w:r>
            <w:r w:rsidRPr="00EA1B6E">
              <w:rPr>
                <w:rFonts w:ascii="JetBrains Mono" w:hAnsi="JetBrains Mono"/>
                <w:b w:val="0"/>
                <w:bCs/>
                <w:color w:val="6A8759"/>
                <w:sz w:val="20"/>
                <w:szCs w:val="20"/>
              </w:rPr>
              <w:t>..."</w:t>
            </w:r>
            <w:r w:rsidRPr="00EA1B6E">
              <w:rPr>
                <w:rFonts w:ascii="JetBrains Mono" w:hAnsi="JetBrains Mono"/>
                <w:b w:val="0"/>
                <w:bCs/>
                <w:color w:val="A9B7C6"/>
                <w:sz w:val="20"/>
                <w:szCs w:val="20"/>
              </w:rPr>
              <w:t>)</w:t>
            </w:r>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    </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t>}</w:t>
            </w:r>
          </w:p>
        </w:tc>
      </w:tr>
    </w:tbl>
    <w:p w14:paraId="30AFDAE8" w14:textId="7A27ED1B" w:rsidR="005C09E5" w:rsidRDefault="005C09E5" w:rsidP="005C09E5">
      <w:pPr>
        <w:pStyle w:val="a8"/>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4</w:t>
      </w:r>
      <w:r w:rsidR="009A4100">
        <w:fldChar w:fldCharType="end"/>
      </w:r>
      <w:r>
        <w:t xml:space="preserve"> </w:t>
      </w:r>
      <w:r>
        <w:rPr>
          <w:rFonts w:hint="eastAsia"/>
        </w:rPr>
        <w:t>web</w:t>
      </w:r>
      <w:r>
        <w:t>.xml</w:t>
      </w:r>
    </w:p>
    <w:tbl>
      <w:tblPr>
        <w:tblStyle w:val="ae"/>
        <w:tblW w:w="0" w:type="auto"/>
        <w:tblLook w:val="04A0" w:firstRow="1" w:lastRow="0" w:firstColumn="1" w:lastColumn="0" w:noHBand="0" w:noVBand="1"/>
      </w:tblPr>
      <w:tblGrid>
        <w:gridCol w:w="9061"/>
      </w:tblGrid>
      <w:tr w:rsidR="005C09E5" w:rsidRPr="00EA1B6E" w14:paraId="347968A2" w14:textId="77777777" w:rsidTr="005C09E5">
        <w:trPr>
          <w:cnfStyle w:val="100000000000" w:firstRow="1" w:lastRow="0" w:firstColumn="0" w:lastColumn="0" w:oddVBand="0" w:evenVBand="0" w:oddHBand="0" w:evenHBand="0" w:firstRowFirstColumn="0" w:firstRowLastColumn="0" w:lastRowFirstColumn="0" w:lastRowLastColumn="0"/>
        </w:trPr>
        <w:tc>
          <w:tcPr>
            <w:tcW w:w="9061" w:type="dxa"/>
          </w:tcPr>
          <w:p w14:paraId="6D216054" w14:textId="58FE45E1" w:rsidR="005C09E5" w:rsidRPr="00EA1B6E" w:rsidRDefault="005C09E5" w:rsidP="005C09E5">
            <w:pPr>
              <w:pStyle w:val="HTML"/>
              <w:shd w:val="clear" w:color="auto" w:fill="2B2B2B"/>
              <w:rPr>
                <w:rFonts w:ascii="JetBrains Mono" w:hAnsi="JetBrains Mono" w:hint="eastAsia"/>
                <w:b w:val="0"/>
                <w:bCs/>
                <w:color w:val="A9B7C6"/>
                <w:sz w:val="20"/>
                <w:szCs w:val="20"/>
              </w:rPr>
            </w:pPr>
            <w:r w:rsidRPr="00EA1B6E">
              <w:rPr>
                <w:rFonts w:ascii="JetBrains Mono" w:hAnsi="JetBrains Mono"/>
                <w:b w:val="0"/>
                <w:bCs/>
                <w:color w:val="E8BF6A"/>
                <w:sz w:val="20"/>
                <w:szCs w:val="20"/>
              </w:rPr>
              <w:t>&lt;?</w:t>
            </w:r>
            <w:r w:rsidRPr="00EA1B6E">
              <w:rPr>
                <w:rFonts w:ascii="JetBrains Mono" w:hAnsi="JetBrains Mono"/>
                <w:b w:val="0"/>
                <w:bCs/>
                <w:color w:val="BABABA"/>
                <w:sz w:val="20"/>
                <w:szCs w:val="20"/>
              </w:rPr>
              <w:t>xml version</w:t>
            </w:r>
            <w:r w:rsidRPr="00EA1B6E">
              <w:rPr>
                <w:rFonts w:ascii="JetBrains Mono" w:hAnsi="JetBrains Mono"/>
                <w:b w:val="0"/>
                <w:bCs/>
                <w:color w:val="6A8759"/>
                <w:sz w:val="20"/>
                <w:szCs w:val="20"/>
              </w:rPr>
              <w:t xml:space="preserve">="1.0" </w:t>
            </w:r>
            <w:r w:rsidRPr="00EA1B6E">
              <w:rPr>
                <w:rFonts w:ascii="JetBrains Mono" w:hAnsi="JetBrains Mono"/>
                <w:b w:val="0"/>
                <w:bCs/>
                <w:color w:val="BABABA"/>
                <w:sz w:val="20"/>
                <w:szCs w:val="20"/>
              </w:rPr>
              <w:t>encoding</w:t>
            </w:r>
            <w:r w:rsidRPr="00EA1B6E">
              <w:rPr>
                <w:rFonts w:ascii="JetBrains Mono" w:hAnsi="JetBrains Mono"/>
                <w:b w:val="0"/>
                <w:bCs/>
                <w:color w:val="6A8759"/>
                <w:sz w:val="20"/>
                <w:szCs w:val="20"/>
              </w:rPr>
              <w:t>="UTF-8"</w:t>
            </w:r>
            <w:r w:rsidRPr="00EA1B6E">
              <w:rPr>
                <w:rFonts w:ascii="JetBrains Mono" w:hAnsi="JetBrains Mono"/>
                <w:b w:val="0"/>
                <w:bCs/>
                <w:color w:val="E8BF6A"/>
                <w:sz w:val="20"/>
                <w:szCs w:val="20"/>
              </w:rPr>
              <w:t>?&gt;</w:t>
            </w:r>
            <w:r w:rsidRPr="00EA1B6E">
              <w:rPr>
                <w:rFonts w:ascii="JetBrains Mono" w:hAnsi="JetBrains Mono"/>
                <w:b w:val="0"/>
                <w:bCs/>
                <w:color w:val="E8BF6A"/>
                <w:sz w:val="20"/>
                <w:szCs w:val="20"/>
              </w:rPr>
              <w:br/>
              <w:t xml:space="preserve">&lt;web-app </w:t>
            </w:r>
            <w:proofErr w:type="spellStart"/>
            <w:r w:rsidRPr="00EA1B6E">
              <w:rPr>
                <w:rFonts w:ascii="JetBrains Mono" w:hAnsi="JetBrains Mono"/>
                <w:b w:val="0"/>
                <w:bCs/>
                <w:color w:val="BABABA"/>
                <w:sz w:val="20"/>
                <w:szCs w:val="20"/>
              </w:rPr>
              <w:t>xmlns</w:t>
            </w:r>
            <w:proofErr w:type="spellEnd"/>
            <w:r w:rsidRPr="00EA1B6E">
              <w:rPr>
                <w:rFonts w:ascii="JetBrains Mono" w:hAnsi="JetBrains Mono"/>
                <w:b w:val="0"/>
                <w:bCs/>
                <w:color w:val="6A8759"/>
                <w:sz w:val="20"/>
                <w:szCs w:val="20"/>
              </w:rPr>
              <w:t>="http://xmlns.jcp.org/xml/ns/</w:t>
            </w:r>
            <w:proofErr w:type="spellStart"/>
            <w:r w:rsidRPr="00EA1B6E">
              <w:rPr>
                <w:rFonts w:ascii="JetBrains Mono" w:hAnsi="JetBrains Mono"/>
                <w:b w:val="0"/>
                <w:bCs/>
                <w:color w:val="6A8759"/>
                <w:sz w:val="20"/>
                <w:szCs w:val="20"/>
              </w:rPr>
              <w:t>javaee</w:t>
            </w:r>
            <w:proofErr w:type="spellEnd"/>
            <w:r w:rsidRPr="00EA1B6E">
              <w:rPr>
                <w:rFonts w:ascii="JetBrains Mono" w:hAnsi="JetBrains Mono"/>
                <w:b w:val="0"/>
                <w:bCs/>
                <w:color w:val="6A8759"/>
                <w:sz w:val="20"/>
                <w:szCs w:val="20"/>
              </w:rPr>
              <w:t>"</w:t>
            </w:r>
            <w:r w:rsidRPr="00EA1B6E">
              <w:rPr>
                <w:rFonts w:ascii="JetBrains Mono" w:hAnsi="JetBrains Mono"/>
                <w:b w:val="0"/>
                <w:bCs/>
                <w:color w:val="6A8759"/>
                <w:sz w:val="20"/>
                <w:szCs w:val="20"/>
              </w:rPr>
              <w:br/>
              <w:t xml:space="preserve">         </w:t>
            </w:r>
            <w:proofErr w:type="spellStart"/>
            <w:r w:rsidRPr="00EA1B6E">
              <w:rPr>
                <w:rFonts w:ascii="JetBrains Mono" w:hAnsi="JetBrains Mono"/>
                <w:b w:val="0"/>
                <w:bCs/>
                <w:color w:val="BABABA"/>
                <w:sz w:val="20"/>
                <w:szCs w:val="20"/>
              </w:rPr>
              <w:t>xmlns:</w:t>
            </w:r>
            <w:r w:rsidRPr="00EA1B6E">
              <w:rPr>
                <w:rFonts w:ascii="JetBrains Mono" w:hAnsi="JetBrains Mono"/>
                <w:b w:val="0"/>
                <w:bCs/>
                <w:color w:val="9876AA"/>
                <w:sz w:val="20"/>
                <w:szCs w:val="20"/>
              </w:rPr>
              <w:t>xsi</w:t>
            </w:r>
            <w:proofErr w:type="spellEnd"/>
            <w:r w:rsidRPr="00EA1B6E">
              <w:rPr>
                <w:rFonts w:ascii="JetBrains Mono" w:hAnsi="JetBrains Mono"/>
                <w:b w:val="0"/>
                <w:bCs/>
                <w:color w:val="6A8759"/>
                <w:sz w:val="20"/>
                <w:szCs w:val="20"/>
              </w:rPr>
              <w:t>="http://www.w3.org/2001/XMLSchema-instance"</w:t>
            </w:r>
            <w:r w:rsidRPr="00EA1B6E">
              <w:rPr>
                <w:rFonts w:ascii="JetBrains Mono" w:hAnsi="JetBrains Mono"/>
                <w:b w:val="0"/>
                <w:bCs/>
                <w:color w:val="6A8759"/>
                <w:sz w:val="20"/>
                <w:szCs w:val="20"/>
              </w:rPr>
              <w:br/>
              <w:t xml:space="preserve">         </w:t>
            </w:r>
            <w:proofErr w:type="spellStart"/>
            <w:r w:rsidRPr="00EA1B6E">
              <w:rPr>
                <w:rFonts w:ascii="JetBrains Mono" w:hAnsi="JetBrains Mono"/>
                <w:b w:val="0"/>
                <w:bCs/>
                <w:color w:val="9876AA"/>
                <w:sz w:val="20"/>
                <w:szCs w:val="20"/>
              </w:rPr>
              <w:t>xsi</w:t>
            </w:r>
            <w:r w:rsidRPr="00EA1B6E">
              <w:rPr>
                <w:rFonts w:ascii="JetBrains Mono" w:hAnsi="JetBrains Mono"/>
                <w:b w:val="0"/>
                <w:bCs/>
                <w:color w:val="BABABA"/>
                <w:sz w:val="20"/>
                <w:szCs w:val="20"/>
              </w:rPr>
              <w:t>:schemaLocation</w:t>
            </w:r>
            <w:proofErr w:type="spellEnd"/>
            <w:r w:rsidRPr="00EA1B6E">
              <w:rPr>
                <w:rFonts w:ascii="JetBrains Mono" w:hAnsi="JetBrains Mono"/>
                <w:b w:val="0"/>
                <w:bCs/>
                <w:color w:val="6A8759"/>
                <w:sz w:val="20"/>
                <w:szCs w:val="20"/>
              </w:rPr>
              <w:t>="http://xmlns.jcp.org/xml/ns/</w:t>
            </w:r>
            <w:proofErr w:type="spellStart"/>
            <w:r w:rsidRPr="00EA1B6E">
              <w:rPr>
                <w:rFonts w:ascii="JetBrains Mono" w:hAnsi="JetBrains Mono"/>
                <w:b w:val="0"/>
                <w:bCs/>
                <w:color w:val="6A8759"/>
                <w:sz w:val="20"/>
                <w:szCs w:val="20"/>
              </w:rPr>
              <w:t>javaee</w:t>
            </w:r>
            <w:proofErr w:type="spellEnd"/>
            <w:r w:rsidRPr="00EA1B6E">
              <w:rPr>
                <w:rFonts w:ascii="JetBrains Mono" w:hAnsi="JetBrains Mono"/>
                <w:b w:val="0"/>
                <w:bCs/>
                <w:color w:val="6A8759"/>
                <w:sz w:val="20"/>
                <w:szCs w:val="20"/>
              </w:rPr>
              <w:t xml:space="preserve"> http://xmlns.jcp.org/xml/ns/javaee/web-app_4_0.xsd"</w:t>
            </w:r>
            <w:r w:rsidRPr="00EA1B6E">
              <w:rPr>
                <w:rFonts w:ascii="JetBrains Mono" w:hAnsi="JetBrains Mono"/>
                <w:b w:val="0"/>
                <w:bCs/>
                <w:color w:val="6A8759"/>
                <w:sz w:val="20"/>
                <w:szCs w:val="20"/>
              </w:rPr>
              <w:br/>
              <w:t xml:space="preserve">         </w:t>
            </w:r>
            <w:r w:rsidRPr="00EA1B6E">
              <w:rPr>
                <w:rFonts w:ascii="JetBrains Mono" w:hAnsi="JetBrains Mono"/>
                <w:b w:val="0"/>
                <w:bCs/>
                <w:color w:val="BABABA"/>
                <w:sz w:val="20"/>
                <w:szCs w:val="20"/>
              </w:rPr>
              <w:t>version</w:t>
            </w:r>
            <w:r w:rsidRPr="00EA1B6E">
              <w:rPr>
                <w:rFonts w:ascii="JetBrains Mono" w:hAnsi="JetBrains Mono"/>
                <w:b w:val="0"/>
                <w:bCs/>
                <w:color w:val="6A8759"/>
                <w:sz w:val="20"/>
                <w:szCs w:val="20"/>
              </w:rPr>
              <w:t>="4.0"</w:t>
            </w:r>
            <w:r w:rsidRPr="00EA1B6E">
              <w:rPr>
                <w:rFonts w:ascii="JetBrains Mono" w:hAnsi="JetBrains Mono"/>
                <w:b w:val="0"/>
                <w:bCs/>
                <w:color w:val="E8BF6A"/>
                <w:sz w:val="20"/>
                <w:szCs w:val="20"/>
              </w:rPr>
              <w:t>&gt;</w:t>
            </w:r>
            <w:r w:rsidRPr="00EA1B6E">
              <w:rPr>
                <w:rFonts w:ascii="JetBrains Mono" w:hAnsi="JetBrains Mono"/>
                <w:b w:val="0"/>
                <w:bCs/>
                <w:color w:val="E8BF6A"/>
                <w:sz w:val="20"/>
                <w:szCs w:val="20"/>
              </w:rPr>
              <w:br/>
              <w:t xml:space="preserve">    </w:t>
            </w:r>
            <w:r w:rsidRPr="00EA1B6E">
              <w:rPr>
                <w:rFonts w:ascii="JetBrains Mono" w:hAnsi="JetBrains Mono"/>
                <w:b w:val="0"/>
                <w:bCs/>
                <w:color w:val="E8BF6A"/>
                <w:sz w:val="20"/>
                <w:szCs w:val="20"/>
              </w:rPr>
              <w:br/>
              <w:t xml:space="preserve">    &lt;servlet&gt;</w:t>
            </w:r>
            <w:r w:rsidRPr="00EA1B6E">
              <w:rPr>
                <w:rFonts w:ascii="JetBrains Mono" w:hAnsi="JetBrains Mono"/>
                <w:b w:val="0"/>
                <w:bCs/>
                <w:color w:val="E8BF6A"/>
                <w:sz w:val="20"/>
                <w:szCs w:val="20"/>
              </w:rPr>
              <w:br/>
              <w:t xml:space="preserve">        &lt;servlet-name&gt;</w:t>
            </w:r>
            <w:r w:rsidRPr="00EA1B6E">
              <w:rPr>
                <w:rFonts w:ascii="JetBrains Mono" w:hAnsi="JetBrains Mono"/>
                <w:b w:val="0"/>
                <w:bCs/>
                <w:color w:val="A9B7C6"/>
                <w:sz w:val="20"/>
                <w:szCs w:val="20"/>
              </w:rPr>
              <w:t>HelloServlet2</w:t>
            </w:r>
            <w:r w:rsidRPr="00EA1B6E">
              <w:rPr>
                <w:rFonts w:ascii="JetBrains Mono" w:hAnsi="JetBrains Mono"/>
                <w:b w:val="0"/>
                <w:bCs/>
                <w:color w:val="E8BF6A"/>
                <w:sz w:val="20"/>
                <w:szCs w:val="20"/>
              </w:rPr>
              <w:t>&lt;/servlet-name&gt;</w:t>
            </w:r>
            <w:r w:rsidRPr="00EA1B6E">
              <w:rPr>
                <w:rFonts w:ascii="JetBrains Mono" w:hAnsi="JetBrains Mono"/>
                <w:b w:val="0"/>
                <w:bCs/>
                <w:color w:val="E8BF6A"/>
                <w:sz w:val="20"/>
                <w:szCs w:val="20"/>
              </w:rPr>
              <w:br/>
              <w:t xml:space="preserve">        &lt;servlet-class&gt;</w:t>
            </w:r>
            <w:r w:rsidRPr="00EA1B6E">
              <w:rPr>
                <w:rFonts w:ascii="JetBrains Mono" w:hAnsi="JetBrains Mono"/>
                <w:b w:val="0"/>
                <w:bCs/>
                <w:color w:val="A9B7C6"/>
                <w:sz w:val="20"/>
                <w:szCs w:val="20"/>
              </w:rPr>
              <w:t>com.lxh.servlet.HelloServlet2</w:t>
            </w:r>
            <w:r w:rsidRPr="00EA1B6E">
              <w:rPr>
                <w:rFonts w:ascii="JetBrains Mono" w:hAnsi="JetBrains Mono"/>
                <w:b w:val="0"/>
                <w:bCs/>
                <w:color w:val="E8BF6A"/>
                <w:sz w:val="20"/>
                <w:szCs w:val="20"/>
              </w:rPr>
              <w:t>&lt;/servlet-class&gt;</w:t>
            </w:r>
            <w:r w:rsidRPr="00EA1B6E">
              <w:rPr>
                <w:rFonts w:ascii="JetBrains Mono" w:hAnsi="JetBrains Mono"/>
                <w:b w:val="0"/>
                <w:bCs/>
                <w:color w:val="E8BF6A"/>
                <w:sz w:val="20"/>
                <w:szCs w:val="20"/>
              </w:rPr>
              <w:br/>
              <w:t xml:space="preserve">    &lt;/servlet&gt;</w:t>
            </w:r>
            <w:r w:rsidRPr="00EA1B6E">
              <w:rPr>
                <w:rFonts w:ascii="JetBrains Mono" w:hAnsi="JetBrains Mono"/>
                <w:b w:val="0"/>
                <w:bCs/>
                <w:color w:val="E8BF6A"/>
                <w:sz w:val="20"/>
                <w:szCs w:val="20"/>
              </w:rPr>
              <w:br/>
              <w:t xml:space="preserve">    &lt;servlet-mapping&gt;</w:t>
            </w:r>
            <w:r w:rsidRPr="00EA1B6E">
              <w:rPr>
                <w:rFonts w:ascii="JetBrains Mono" w:hAnsi="JetBrains Mono"/>
                <w:b w:val="0"/>
                <w:bCs/>
                <w:color w:val="E8BF6A"/>
                <w:sz w:val="20"/>
                <w:szCs w:val="20"/>
              </w:rPr>
              <w:br/>
              <w:t xml:space="preserve">        &lt;servlet-name&gt;</w:t>
            </w:r>
            <w:r w:rsidRPr="00EA1B6E">
              <w:rPr>
                <w:rFonts w:ascii="JetBrains Mono" w:hAnsi="JetBrains Mono"/>
                <w:b w:val="0"/>
                <w:bCs/>
                <w:color w:val="A9B7C6"/>
                <w:sz w:val="20"/>
                <w:szCs w:val="20"/>
              </w:rPr>
              <w:t>HelloServlet2</w:t>
            </w:r>
            <w:r w:rsidRPr="00EA1B6E">
              <w:rPr>
                <w:rFonts w:ascii="JetBrains Mono" w:hAnsi="JetBrains Mono"/>
                <w:b w:val="0"/>
                <w:bCs/>
                <w:color w:val="E8BF6A"/>
                <w:sz w:val="20"/>
                <w:szCs w:val="20"/>
              </w:rPr>
              <w:t>&lt;/servlet-name&gt;</w:t>
            </w:r>
            <w:r w:rsidRPr="00EA1B6E">
              <w:rPr>
                <w:rFonts w:ascii="JetBrains Mono" w:hAnsi="JetBrains Mono"/>
                <w:b w:val="0"/>
                <w:bCs/>
                <w:color w:val="E8BF6A"/>
                <w:sz w:val="20"/>
                <w:szCs w:val="20"/>
              </w:rPr>
              <w:br/>
              <w:t xml:space="preserve">        &lt;</w:t>
            </w:r>
            <w:proofErr w:type="spellStart"/>
            <w:r w:rsidRPr="00EA1B6E">
              <w:rPr>
                <w:rFonts w:ascii="JetBrains Mono" w:hAnsi="JetBrains Mono"/>
                <w:b w:val="0"/>
                <w:bCs/>
                <w:color w:val="E8BF6A"/>
                <w:sz w:val="20"/>
                <w:szCs w:val="20"/>
              </w:rPr>
              <w:t>url</w:t>
            </w:r>
            <w:proofErr w:type="spellEnd"/>
            <w:r w:rsidRPr="00EA1B6E">
              <w:rPr>
                <w:rFonts w:ascii="JetBrains Mono" w:hAnsi="JetBrains Mono"/>
                <w:b w:val="0"/>
                <w:bCs/>
                <w:color w:val="E8BF6A"/>
                <w:sz w:val="20"/>
                <w:szCs w:val="20"/>
              </w:rPr>
              <w:t>-pattern&gt;</w:t>
            </w:r>
            <w:r w:rsidRPr="00EA1B6E">
              <w:rPr>
                <w:rFonts w:ascii="JetBrains Mono" w:hAnsi="JetBrains Mono"/>
                <w:b w:val="0"/>
                <w:bCs/>
                <w:color w:val="A9B7C6"/>
                <w:sz w:val="20"/>
                <w:szCs w:val="20"/>
              </w:rPr>
              <w:t>/hello2</w:t>
            </w:r>
            <w:r w:rsidRPr="00EA1B6E">
              <w:rPr>
                <w:rFonts w:ascii="JetBrains Mono" w:hAnsi="JetBrains Mono"/>
                <w:b w:val="0"/>
                <w:bCs/>
                <w:color w:val="E8BF6A"/>
                <w:sz w:val="20"/>
                <w:szCs w:val="20"/>
              </w:rPr>
              <w:t>&lt;/</w:t>
            </w:r>
            <w:proofErr w:type="spellStart"/>
            <w:r w:rsidRPr="00EA1B6E">
              <w:rPr>
                <w:rFonts w:ascii="JetBrains Mono" w:hAnsi="JetBrains Mono"/>
                <w:b w:val="0"/>
                <w:bCs/>
                <w:color w:val="E8BF6A"/>
                <w:sz w:val="20"/>
                <w:szCs w:val="20"/>
              </w:rPr>
              <w:t>url</w:t>
            </w:r>
            <w:proofErr w:type="spellEnd"/>
            <w:r w:rsidRPr="00EA1B6E">
              <w:rPr>
                <w:rFonts w:ascii="JetBrains Mono" w:hAnsi="JetBrains Mono"/>
                <w:b w:val="0"/>
                <w:bCs/>
                <w:color w:val="E8BF6A"/>
                <w:sz w:val="20"/>
                <w:szCs w:val="20"/>
              </w:rPr>
              <w:t>-pattern&gt;</w:t>
            </w:r>
            <w:r w:rsidRPr="00EA1B6E">
              <w:rPr>
                <w:rFonts w:ascii="JetBrains Mono" w:hAnsi="JetBrains Mono"/>
                <w:b w:val="0"/>
                <w:bCs/>
                <w:color w:val="E8BF6A"/>
                <w:sz w:val="20"/>
                <w:szCs w:val="20"/>
              </w:rPr>
              <w:br/>
              <w:t xml:space="preserve">    &lt;/servlet-mapping&gt;</w:t>
            </w:r>
            <w:r w:rsidRPr="00EA1B6E">
              <w:rPr>
                <w:rFonts w:ascii="JetBrains Mono" w:hAnsi="JetBrains Mono"/>
                <w:b w:val="0"/>
                <w:bCs/>
                <w:color w:val="E8BF6A"/>
                <w:sz w:val="20"/>
                <w:szCs w:val="20"/>
              </w:rPr>
              <w:br/>
            </w:r>
            <w:r w:rsidRPr="00EA1B6E">
              <w:rPr>
                <w:rFonts w:ascii="JetBrains Mono" w:hAnsi="JetBrains Mono"/>
                <w:b w:val="0"/>
                <w:bCs/>
                <w:color w:val="E8BF6A"/>
                <w:sz w:val="20"/>
                <w:szCs w:val="20"/>
              </w:rPr>
              <w:br/>
              <w:t>&lt;/web-app&gt;</w:t>
            </w:r>
          </w:p>
        </w:tc>
      </w:tr>
    </w:tbl>
    <w:p w14:paraId="0EAE636F" w14:textId="2C93AF57" w:rsidR="005C09E5" w:rsidRDefault="004A7801">
      <w:pPr>
        <w:pStyle w:val="af1"/>
        <w:numPr>
          <w:ilvl w:val="0"/>
          <w:numId w:val="11"/>
        </w:numPr>
        <w:ind w:firstLineChars="0"/>
      </w:pPr>
      <w:r>
        <w:rPr>
          <w:rFonts w:hint="eastAsia"/>
        </w:rPr>
        <w:t>在浏览器中输入访问地址：</w:t>
      </w:r>
      <w:r>
        <w:fldChar w:fldCharType="begin"/>
      </w:r>
      <w:r>
        <w:instrText xml:space="preserve"> HYPERLINK "http://ip:port/</w:instrText>
      </w:r>
      <w:r>
        <w:instrText>工程路径</w:instrText>
      </w:r>
      <w:r>
        <w:instrText xml:space="preserve">/hello2" </w:instrText>
      </w:r>
      <w:r>
        <w:fldChar w:fldCharType="separate"/>
      </w:r>
      <w:r w:rsidR="00A431C2" w:rsidRPr="009B6D49">
        <w:rPr>
          <w:rStyle w:val="af"/>
        </w:rPr>
        <w:t>http://ip:port/</w:t>
      </w:r>
      <w:r w:rsidR="00A431C2" w:rsidRPr="009B6D49">
        <w:rPr>
          <w:rStyle w:val="af"/>
        </w:rPr>
        <w:t>工程</w:t>
      </w:r>
      <w:r w:rsidR="00A431C2" w:rsidRPr="009B6D49">
        <w:rPr>
          <w:rStyle w:val="af"/>
          <w:rFonts w:hint="eastAsia"/>
        </w:rPr>
        <w:t>路径</w:t>
      </w:r>
      <w:r w:rsidR="00A431C2" w:rsidRPr="009B6D49">
        <w:rPr>
          <w:rStyle w:val="af"/>
          <w:rFonts w:hint="eastAsia"/>
        </w:rPr>
        <w:t>/</w:t>
      </w:r>
      <w:r w:rsidR="00A431C2" w:rsidRPr="009B6D49">
        <w:rPr>
          <w:rStyle w:val="af"/>
        </w:rPr>
        <w:t>hello2</w:t>
      </w:r>
      <w:r>
        <w:rPr>
          <w:rStyle w:val="af"/>
        </w:rPr>
        <w:fldChar w:fldCharType="end"/>
      </w:r>
      <w:r w:rsidR="00A431C2">
        <w:t xml:space="preserve"> </w:t>
      </w:r>
      <w:r w:rsidR="00A431C2">
        <w:rPr>
          <w:rFonts w:hint="eastAsia"/>
        </w:rPr>
        <w:t>访问，例如我的：</w:t>
      </w:r>
      <w:r>
        <w:fldChar w:fldCharType="begin"/>
      </w:r>
      <w:r>
        <w:instrText xml:space="preserve"> HYPERLINK "http://localhost:8080/d03_servlet/hello2" </w:instrText>
      </w:r>
      <w:r>
        <w:fldChar w:fldCharType="separate"/>
      </w:r>
      <w:r w:rsidR="00944D93" w:rsidRPr="009B6D49">
        <w:rPr>
          <w:rStyle w:val="af"/>
        </w:rPr>
        <w:t>http://localhost:8080/</w:t>
      </w:r>
      <w:r w:rsidR="00944D93" w:rsidRPr="009B6D49">
        <w:rPr>
          <w:rStyle w:val="af"/>
          <w:rFonts w:hint="eastAsia"/>
        </w:rPr>
        <w:t>d</w:t>
      </w:r>
      <w:r w:rsidR="00944D93" w:rsidRPr="009B6D49">
        <w:rPr>
          <w:rStyle w:val="af"/>
        </w:rPr>
        <w:t>03_servlet</w:t>
      </w:r>
      <w:r w:rsidR="00944D93" w:rsidRPr="009B6D49">
        <w:rPr>
          <w:rStyle w:val="af"/>
          <w:rFonts w:hint="eastAsia"/>
        </w:rPr>
        <w:t>/</w:t>
      </w:r>
      <w:r w:rsidR="00944D93" w:rsidRPr="009B6D49">
        <w:rPr>
          <w:rStyle w:val="af"/>
        </w:rPr>
        <w:t>hello2</w:t>
      </w:r>
      <w:r>
        <w:rPr>
          <w:rStyle w:val="af"/>
        </w:rPr>
        <w:fldChar w:fldCharType="end"/>
      </w:r>
    </w:p>
    <w:p w14:paraId="0177CB70" w14:textId="38BA545A" w:rsidR="00944D93" w:rsidRDefault="00944D93" w:rsidP="00944D93">
      <w:pPr>
        <w:pStyle w:val="image"/>
        <w:spacing w:before="72"/>
      </w:pPr>
      <w:r>
        <w:rPr>
          <w:noProof/>
        </w:rPr>
        <w:drawing>
          <wp:inline distT="0" distB="0" distL="0" distR="0" wp14:anchorId="2DBF6097" wp14:editId="207222C9">
            <wp:extent cx="5760085" cy="10045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004570"/>
                    </a:xfrm>
                    <a:prstGeom prst="rect">
                      <a:avLst/>
                    </a:prstGeom>
                  </pic:spPr>
                </pic:pic>
              </a:graphicData>
            </a:graphic>
          </wp:inline>
        </w:drawing>
      </w:r>
    </w:p>
    <w:p w14:paraId="2A3B6E08" w14:textId="1F8B0F0C" w:rsidR="00944D93" w:rsidRDefault="00944D93" w:rsidP="00944D93">
      <w:pPr>
        <w:pStyle w:val="20"/>
        <w:ind w:firstLineChars="0" w:firstLine="0"/>
      </w:pPr>
      <w:r>
        <w:rPr>
          <w:rFonts w:hint="eastAsia"/>
        </w:rPr>
        <w:t>可以看到触发了</w:t>
      </w:r>
      <w:r>
        <w:rPr>
          <w:rFonts w:hint="eastAsia"/>
        </w:rPr>
        <w:t>get</w:t>
      </w:r>
      <w:r>
        <w:rPr>
          <w:rFonts w:hint="eastAsia"/>
        </w:rPr>
        <w:t>请求</w:t>
      </w:r>
    </w:p>
    <w:p w14:paraId="34CCF5AF" w14:textId="4078B859" w:rsidR="00AE1080" w:rsidRDefault="00AE1080">
      <w:pPr>
        <w:pStyle w:val="20"/>
        <w:numPr>
          <w:ilvl w:val="0"/>
          <w:numId w:val="11"/>
        </w:numPr>
        <w:ind w:firstLineChars="0"/>
      </w:pPr>
      <w:r>
        <w:rPr>
          <w:rFonts w:hint="eastAsia"/>
        </w:rPr>
        <w:t>在工程下的</w:t>
      </w:r>
      <w:r>
        <w:rPr>
          <w:rFonts w:hint="eastAsia"/>
        </w:rPr>
        <w:t>web</w:t>
      </w:r>
      <w:r>
        <w:rPr>
          <w:rFonts w:hint="eastAsia"/>
        </w:rPr>
        <w:t>目录下创建</w:t>
      </w:r>
      <w:r>
        <w:rPr>
          <w:rFonts w:hint="eastAsia"/>
        </w:rPr>
        <w:t>demo</w:t>
      </w:r>
      <w:r>
        <w:t>.html</w:t>
      </w:r>
      <w:r>
        <w:rPr>
          <w:rFonts w:hint="eastAsia"/>
        </w:rPr>
        <w:t>文件模拟</w:t>
      </w:r>
      <w:r>
        <w:rPr>
          <w:rFonts w:hint="eastAsia"/>
        </w:rPr>
        <w:t>post</w:t>
      </w:r>
      <w:r>
        <w:rPr>
          <w:rFonts w:hint="eastAsia"/>
        </w:rPr>
        <w:t>请求</w:t>
      </w:r>
    </w:p>
    <w:p w14:paraId="72450060" w14:textId="29D41CB8" w:rsidR="00CB5565" w:rsidRDefault="00CB5565" w:rsidP="00CB5565">
      <w:pPr>
        <w:pStyle w:val="image"/>
        <w:spacing w:before="72"/>
      </w:pPr>
      <w:r>
        <w:rPr>
          <w:noProof/>
        </w:rPr>
        <w:drawing>
          <wp:inline distT="0" distB="0" distL="0" distR="0" wp14:anchorId="495E7DA2" wp14:editId="490691EF">
            <wp:extent cx="3368332" cy="2164268"/>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8332" cy="2164268"/>
                    </a:xfrm>
                    <a:prstGeom prst="rect">
                      <a:avLst/>
                    </a:prstGeom>
                  </pic:spPr>
                </pic:pic>
              </a:graphicData>
            </a:graphic>
          </wp:inline>
        </w:drawing>
      </w:r>
    </w:p>
    <w:p w14:paraId="3C3064EA" w14:textId="2318165B" w:rsidR="00AE1080" w:rsidRDefault="00AE1080" w:rsidP="00AE1080">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5</w:t>
      </w:r>
      <w:r w:rsidR="009A4100">
        <w:fldChar w:fldCharType="end"/>
      </w:r>
      <w:r>
        <w:t xml:space="preserve"> </w:t>
      </w:r>
      <w:r>
        <w:rPr>
          <w:rFonts w:hint="eastAsia"/>
        </w:rPr>
        <w:t>demo</w:t>
      </w:r>
      <w:r>
        <w:t>.html</w:t>
      </w:r>
    </w:p>
    <w:tbl>
      <w:tblPr>
        <w:tblStyle w:val="ae"/>
        <w:tblW w:w="0" w:type="auto"/>
        <w:tblLook w:val="04A0" w:firstRow="1" w:lastRow="0" w:firstColumn="1" w:lastColumn="0" w:noHBand="0" w:noVBand="1"/>
      </w:tblPr>
      <w:tblGrid>
        <w:gridCol w:w="9061"/>
      </w:tblGrid>
      <w:tr w:rsidR="00AE1080" w:rsidRPr="00DC65DB" w14:paraId="16CC71A4" w14:textId="77777777" w:rsidTr="00AE1080">
        <w:trPr>
          <w:cnfStyle w:val="100000000000" w:firstRow="1" w:lastRow="0" w:firstColumn="0" w:lastColumn="0" w:oddVBand="0" w:evenVBand="0" w:oddHBand="0" w:evenHBand="0" w:firstRowFirstColumn="0" w:firstRowLastColumn="0" w:lastRowFirstColumn="0" w:lastRowLastColumn="0"/>
        </w:trPr>
        <w:tc>
          <w:tcPr>
            <w:tcW w:w="9061" w:type="dxa"/>
          </w:tcPr>
          <w:p w14:paraId="436BBA07" w14:textId="0CCC87CC" w:rsidR="00AE1080" w:rsidRPr="00DC65DB" w:rsidRDefault="00AE1080" w:rsidP="00AE1080">
            <w:pPr>
              <w:pStyle w:val="HTML"/>
              <w:shd w:val="clear" w:color="auto" w:fill="2B2B2B"/>
              <w:rPr>
                <w:rFonts w:ascii="JetBrains Mono" w:hAnsi="JetBrains Mono" w:hint="eastAsia"/>
                <w:b w:val="0"/>
                <w:bCs/>
                <w:color w:val="A9B7C6"/>
                <w:sz w:val="20"/>
                <w:szCs w:val="20"/>
              </w:rPr>
            </w:pPr>
            <w:r w:rsidRPr="00DC65DB">
              <w:rPr>
                <w:rFonts w:ascii="JetBrains Mono" w:hAnsi="JetBrains Mono"/>
                <w:b w:val="0"/>
                <w:bCs/>
                <w:color w:val="E8BF6A"/>
                <w:sz w:val="20"/>
                <w:szCs w:val="20"/>
              </w:rPr>
              <w:t xml:space="preserve">&lt;!DOCTYPE </w:t>
            </w:r>
            <w:r w:rsidRPr="00DC65DB">
              <w:rPr>
                <w:rFonts w:ascii="JetBrains Mono" w:hAnsi="JetBrains Mono"/>
                <w:b w:val="0"/>
                <w:bCs/>
                <w:color w:val="BABABA"/>
                <w:sz w:val="20"/>
                <w:szCs w:val="20"/>
              </w:rPr>
              <w:t>html</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t xml:space="preserve">&lt;html </w:t>
            </w:r>
            <w:r w:rsidRPr="00DC65DB">
              <w:rPr>
                <w:rFonts w:ascii="JetBrains Mono" w:hAnsi="JetBrains Mono"/>
                <w:b w:val="0"/>
                <w:bCs/>
                <w:color w:val="BABABA"/>
                <w:sz w:val="20"/>
                <w:szCs w:val="20"/>
              </w:rPr>
              <w:t>lang</w:t>
            </w:r>
            <w:r w:rsidRPr="00DC65DB">
              <w:rPr>
                <w:rFonts w:ascii="JetBrains Mono" w:hAnsi="JetBrains Mono"/>
                <w:b w:val="0"/>
                <w:bCs/>
                <w:color w:val="A5C261"/>
                <w:sz w:val="20"/>
                <w:szCs w:val="20"/>
              </w:rPr>
              <w:t>="</w:t>
            </w:r>
            <w:proofErr w:type="spellStart"/>
            <w:r w:rsidRPr="00DC65DB">
              <w:rPr>
                <w:rFonts w:ascii="JetBrains Mono" w:hAnsi="JetBrains Mono"/>
                <w:b w:val="0"/>
                <w:bCs/>
                <w:color w:val="A5C261"/>
                <w:sz w:val="20"/>
                <w:szCs w:val="20"/>
              </w:rPr>
              <w:t>en</w:t>
            </w:r>
            <w:proofErr w:type="spellEnd"/>
            <w:r w:rsidRPr="00DC65DB">
              <w:rPr>
                <w:rFonts w:ascii="JetBrains Mono" w:hAnsi="JetBrains Mono"/>
                <w:b w:val="0"/>
                <w:bCs/>
                <w:color w:val="A5C261"/>
                <w:sz w:val="20"/>
                <w:szCs w:val="20"/>
              </w:rPr>
              <w:t>"</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t>&lt;head&gt;</w:t>
            </w:r>
            <w:r w:rsidRPr="00DC65DB">
              <w:rPr>
                <w:rFonts w:ascii="JetBrains Mono" w:hAnsi="JetBrains Mono"/>
                <w:b w:val="0"/>
                <w:bCs/>
                <w:color w:val="E8BF6A"/>
                <w:sz w:val="20"/>
                <w:szCs w:val="20"/>
              </w:rPr>
              <w:br/>
              <w:t xml:space="preserve">    &lt;meta </w:t>
            </w:r>
            <w:r w:rsidRPr="00DC65DB">
              <w:rPr>
                <w:rFonts w:ascii="JetBrains Mono" w:hAnsi="JetBrains Mono"/>
                <w:b w:val="0"/>
                <w:bCs/>
                <w:color w:val="BABABA"/>
                <w:sz w:val="20"/>
                <w:szCs w:val="20"/>
              </w:rPr>
              <w:t>charset</w:t>
            </w:r>
            <w:r w:rsidRPr="00DC65DB">
              <w:rPr>
                <w:rFonts w:ascii="JetBrains Mono" w:hAnsi="JetBrains Mono"/>
                <w:b w:val="0"/>
                <w:bCs/>
                <w:color w:val="A5C261"/>
                <w:sz w:val="20"/>
                <w:szCs w:val="20"/>
              </w:rPr>
              <w:t>="UTF-8"</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r>
            <w:r w:rsidRPr="00DC65DB">
              <w:rPr>
                <w:rFonts w:ascii="JetBrains Mono" w:hAnsi="JetBrains Mono"/>
                <w:b w:val="0"/>
                <w:bCs/>
                <w:color w:val="E8BF6A"/>
                <w:sz w:val="20"/>
                <w:szCs w:val="20"/>
              </w:rPr>
              <w:lastRenderedPageBreak/>
              <w:t xml:space="preserve">    &lt;title&gt;</w:t>
            </w:r>
            <w:r w:rsidRPr="00DC65DB">
              <w:rPr>
                <w:rFonts w:ascii="JetBrains Mono" w:hAnsi="JetBrains Mono"/>
                <w:b w:val="0"/>
                <w:bCs/>
                <w:color w:val="A9B7C6"/>
                <w:sz w:val="20"/>
                <w:szCs w:val="20"/>
              </w:rPr>
              <w:t>Title</w:t>
            </w:r>
            <w:r w:rsidRPr="00DC65DB">
              <w:rPr>
                <w:rFonts w:ascii="JetBrains Mono" w:hAnsi="JetBrains Mono"/>
                <w:b w:val="0"/>
                <w:bCs/>
                <w:color w:val="E8BF6A"/>
                <w:sz w:val="20"/>
                <w:szCs w:val="20"/>
              </w:rPr>
              <w:t>&lt;/title&gt;</w:t>
            </w:r>
            <w:r w:rsidRPr="00DC65DB">
              <w:rPr>
                <w:rFonts w:ascii="JetBrains Mono" w:hAnsi="JetBrains Mono"/>
                <w:b w:val="0"/>
                <w:bCs/>
                <w:color w:val="E8BF6A"/>
                <w:sz w:val="20"/>
                <w:szCs w:val="20"/>
              </w:rPr>
              <w:br/>
              <w:t>&lt;/head&gt;</w:t>
            </w:r>
            <w:r w:rsidRPr="00DC65DB">
              <w:rPr>
                <w:rFonts w:ascii="JetBrains Mono" w:hAnsi="JetBrains Mono"/>
                <w:b w:val="0"/>
                <w:bCs/>
                <w:color w:val="E8BF6A"/>
                <w:sz w:val="20"/>
                <w:szCs w:val="20"/>
              </w:rPr>
              <w:br/>
              <w:t>&lt;body&gt;</w:t>
            </w:r>
            <w:r w:rsidRPr="00DC65DB">
              <w:rPr>
                <w:rFonts w:ascii="JetBrains Mono" w:hAnsi="JetBrains Mono"/>
                <w:b w:val="0"/>
                <w:bCs/>
                <w:color w:val="E8BF6A"/>
                <w:sz w:val="20"/>
                <w:szCs w:val="20"/>
              </w:rPr>
              <w:br/>
              <w:t xml:space="preserve">&lt;form </w:t>
            </w:r>
            <w:r w:rsidRPr="00DC65DB">
              <w:rPr>
                <w:rFonts w:ascii="JetBrains Mono" w:hAnsi="JetBrains Mono"/>
                <w:b w:val="0"/>
                <w:bCs/>
                <w:color w:val="BABABA"/>
                <w:sz w:val="20"/>
                <w:szCs w:val="20"/>
              </w:rPr>
              <w:t>action</w:t>
            </w:r>
            <w:r w:rsidRPr="00DC65DB">
              <w:rPr>
                <w:rFonts w:ascii="JetBrains Mono" w:hAnsi="JetBrains Mono"/>
                <w:b w:val="0"/>
                <w:bCs/>
                <w:color w:val="A5C261"/>
                <w:sz w:val="20"/>
                <w:szCs w:val="20"/>
              </w:rPr>
              <w:t xml:space="preserve">="http://localhost:8080/d03_servlet/hello2" </w:t>
            </w:r>
            <w:r w:rsidRPr="00DC65DB">
              <w:rPr>
                <w:rFonts w:ascii="JetBrains Mono" w:hAnsi="JetBrains Mono"/>
                <w:b w:val="0"/>
                <w:bCs/>
                <w:color w:val="BABABA"/>
                <w:sz w:val="20"/>
                <w:szCs w:val="20"/>
              </w:rPr>
              <w:t>method</w:t>
            </w:r>
            <w:r w:rsidRPr="00DC65DB">
              <w:rPr>
                <w:rFonts w:ascii="JetBrains Mono" w:hAnsi="JetBrains Mono"/>
                <w:b w:val="0"/>
                <w:bCs/>
                <w:color w:val="A5C261"/>
                <w:sz w:val="20"/>
                <w:szCs w:val="20"/>
              </w:rPr>
              <w:t>="post"</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t xml:space="preserve">    &lt;input </w:t>
            </w:r>
            <w:r w:rsidRPr="00DC65DB">
              <w:rPr>
                <w:rFonts w:ascii="JetBrains Mono" w:hAnsi="JetBrains Mono"/>
                <w:b w:val="0"/>
                <w:bCs/>
                <w:color w:val="BABABA"/>
                <w:sz w:val="20"/>
                <w:szCs w:val="20"/>
              </w:rPr>
              <w:t>type</w:t>
            </w:r>
            <w:r w:rsidRPr="00DC65DB">
              <w:rPr>
                <w:rFonts w:ascii="JetBrains Mono" w:hAnsi="JetBrains Mono"/>
                <w:b w:val="0"/>
                <w:bCs/>
                <w:color w:val="A5C261"/>
                <w:sz w:val="20"/>
                <w:szCs w:val="20"/>
              </w:rPr>
              <w:t>="submit"</w:t>
            </w:r>
            <w:r w:rsidRPr="00DC65DB">
              <w:rPr>
                <w:rFonts w:ascii="JetBrains Mono" w:hAnsi="JetBrains Mono"/>
                <w:b w:val="0"/>
                <w:bCs/>
                <w:color w:val="E8BF6A"/>
                <w:sz w:val="20"/>
                <w:szCs w:val="20"/>
              </w:rPr>
              <w:t>&gt;</w:t>
            </w:r>
            <w:r w:rsidRPr="00DC65DB">
              <w:rPr>
                <w:rFonts w:ascii="JetBrains Mono" w:hAnsi="JetBrains Mono"/>
                <w:b w:val="0"/>
                <w:bCs/>
                <w:color w:val="E8BF6A"/>
                <w:sz w:val="20"/>
                <w:szCs w:val="20"/>
              </w:rPr>
              <w:br/>
              <w:t>&lt;/form&gt;</w:t>
            </w:r>
            <w:r w:rsidRPr="00DC65DB">
              <w:rPr>
                <w:rFonts w:ascii="JetBrains Mono" w:hAnsi="JetBrains Mono"/>
                <w:b w:val="0"/>
                <w:bCs/>
                <w:color w:val="E8BF6A"/>
                <w:sz w:val="20"/>
                <w:szCs w:val="20"/>
              </w:rPr>
              <w:br/>
              <w:t>&lt;/body&gt;</w:t>
            </w:r>
            <w:r w:rsidRPr="00DC65DB">
              <w:rPr>
                <w:rFonts w:ascii="JetBrains Mono" w:hAnsi="JetBrains Mono"/>
                <w:b w:val="0"/>
                <w:bCs/>
                <w:color w:val="E8BF6A"/>
                <w:sz w:val="20"/>
                <w:szCs w:val="20"/>
              </w:rPr>
              <w:br/>
              <w:t>&lt;/html&gt;</w:t>
            </w:r>
          </w:p>
        </w:tc>
      </w:tr>
    </w:tbl>
    <w:p w14:paraId="02EE91AB" w14:textId="48C9E680" w:rsidR="00AE1080" w:rsidRDefault="00CB5565" w:rsidP="00AE1080">
      <w:pPr>
        <w:pStyle w:val="20"/>
        <w:ind w:firstLineChars="0" w:firstLine="0"/>
      </w:pPr>
      <w:r>
        <w:lastRenderedPageBreak/>
        <w:tab/>
      </w:r>
      <w:r>
        <w:rPr>
          <w:rFonts w:hint="eastAsia"/>
        </w:rPr>
        <w:t>访问：</w:t>
      </w:r>
      <w:r>
        <w:fldChar w:fldCharType="begin"/>
      </w:r>
      <w:r>
        <w:instrText xml:space="preserve"> HYPERLINK "http://ip:port/" </w:instrText>
      </w:r>
      <w:r>
        <w:fldChar w:fldCharType="separate"/>
      </w:r>
      <w:r w:rsidRPr="009B6D49">
        <w:rPr>
          <w:rStyle w:val="af"/>
        </w:rPr>
        <w:t>http://ip:port/</w:t>
      </w:r>
      <w:r>
        <w:rPr>
          <w:rStyle w:val="af"/>
        </w:rPr>
        <w:fldChar w:fldCharType="end"/>
      </w:r>
      <w:r>
        <w:rPr>
          <w:rFonts w:hint="eastAsia"/>
        </w:rPr>
        <w:t>工程路径</w:t>
      </w:r>
      <w:r>
        <w:rPr>
          <w:rFonts w:hint="eastAsia"/>
        </w:rPr>
        <w:t>/</w:t>
      </w:r>
      <w:r>
        <w:t>demo.html</w:t>
      </w:r>
      <w:r>
        <w:rPr>
          <w:rFonts w:hint="eastAsia"/>
        </w:rPr>
        <w:t>，如我的</w:t>
      </w:r>
    </w:p>
    <w:p w14:paraId="049C9991" w14:textId="77541ADD" w:rsidR="00D5464A" w:rsidRDefault="00D5464A" w:rsidP="00D5464A">
      <w:pPr>
        <w:pStyle w:val="image"/>
        <w:spacing w:before="72"/>
      </w:pPr>
      <w:r>
        <w:rPr>
          <w:noProof/>
        </w:rPr>
        <w:drawing>
          <wp:inline distT="0" distB="0" distL="0" distR="0" wp14:anchorId="5ED929D0" wp14:editId="55CEBDCC">
            <wp:extent cx="5380186" cy="1112616"/>
            <wp:effectExtent l="19050" t="19050" r="11430"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0186" cy="1112616"/>
                    </a:xfrm>
                    <a:prstGeom prst="rect">
                      <a:avLst/>
                    </a:prstGeom>
                    <a:ln>
                      <a:solidFill>
                        <a:schemeClr val="tx1"/>
                      </a:solidFill>
                    </a:ln>
                  </pic:spPr>
                </pic:pic>
              </a:graphicData>
            </a:graphic>
          </wp:inline>
        </w:drawing>
      </w:r>
    </w:p>
    <w:p w14:paraId="709795BB" w14:textId="3A32EE00" w:rsidR="00D5464A" w:rsidRDefault="00D5464A" w:rsidP="00D5464A">
      <w:pPr>
        <w:pStyle w:val="20"/>
        <w:ind w:firstLine="480"/>
      </w:pPr>
      <w:r>
        <w:rPr>
          <w:rFonts w:hint="eastAsia"/>
        </w:rPr>
        <w:t>点击提交</w:t>
      </w:r>
    </w:p>
    <w:p w14:paraId="4EE144AA" w14:textId="4C7C2239" w:rsidR="00D5464A" w:rsidRDefault="00D5464A" w:rsidP="00D5464A">
      <w:pPr>
        <w:pStyle w:val="image"/>
        <w:spacing w:before="72"/>
      </w:pPr>
      <w:r>
        <w:rPr>
          <w:noProof/>
        </w:rPr>
        <w:drawing>
          <wp:inline distT="0" distB="0" distL="0" distR="0" wp14:anchorId="5B42794D" wp14:editId="16E2517F">
            <wp:extent cx="5760085" cy="10852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085215"/>
                    </a:xfrm>
                    <a:prstGeom prst="rect">
                      <a:avLst/>
                    </a:prstGeom>
                  </pic:spPr>
                </pic:pic>
              </a:graphicData>
            </a:graphic>
          </wp:inline>
        </w:drawing>
      </w:r>
    </w:p>
    <w:p w14:paraId="5139C943" w14:textId="4ACDD8AC" w:rsidR="00D5464A" w:rsidRDefault="00D5464A" w:rsidP="00D5464A">
      <w:pPr>
        <w:pStyle w:val="20"/>
        <w:ind w:firstLine="480"/>
      </w:pPr>
      <w:r>
        <w:t>p</w:t>
      </w:r>
      <w:r>
        <w:rPr>
          <w:rFonts w:hint="eastAsia"/>
        </w:rPr>
        <w:t>ost</w:t>
      </w:r>
      <w:r>
        <w:rPr>
          <w:rFonts w:hint="eastAsia"/>
        </w:rPr>
        <w:t>请求成功</w:t>
      </w:r>
    </w:p>
    <w:p w14:paraId="55FE2775" w14:textId="7A674262" w:rsidR="005267A7" w:rsidRDefault="005267A7" w:rsidP="005267A7">
      <w:pPr>
        <w:pStyle w:val="3"/>
      </w:pPr>
      <w:r>
        <w:rPr>
          <w:rFonts w:hint="eastAsia"/>
        </w:rPr>
        <w:t>使用注解开发</w:t>
      </w:r>
      <w:r>
        <w:rPr>
          <w:rFonts w:hint="eastAsia"/>
        </w:rPr>
        <w:t>Servlet</w:t>
      </w:r>
      <w:r>
        <w:rPr>
          <w:rFonts w:hint="eastAsia"/>
        </w:rPr>
        <w:t>程序</w:t>
      </w:r>
    </w:p>
    <w:p w14:paraId="666AA143" w14:textId="1F2B0E63" w:rsidR="00EB6500" w:rsidRDefault="00EB6500">
      <w:pPr>
        <w:pStyle w:val="20"/>
        <w:numPr>
          <w:ilvl w:val="0"/>
          <w:numId w:val="22"/>
        </w:numPr>
        <w:ind w:firstLineChars="0"/>
      </w:pPr>
      <w:r>
        <w:rPr>
          <w:rFonts w:hint="eastAsia"/>
        </w:rPr>
        <w:t>创建一个</w:t>
      </w:r>
      <w:r>
        <w:rPr>
          <w:rFonts w:hint="eastAsia"/>
        </w:rPr>
        <w:t>Servlet</w:t>
      </w:r>
      <w:r>
        <w:rPr>
          <w:rFonts w:hint="eastAsia"/>
        </w:rPr>
        <w:t>类</w:t>
      </w:r>
      <w:r w:rsidR="00F97224">
        <w:rPr>
          <w:rFonts w:hint="eastAsia"/>
        </w:rPr>
        <w:t>并继承</w:t>
      </w:r>
      <w:proofErr w:type="spellStart"/>
      <w:r w:rsidR="00F97224">
        <w:rPr>
          <w:rFonts w:hint="eastAsia"/>
        </w:rPr>
        <w:t>HttpServlet</w:t>
      </w:r>
      <w:proofErr w:type="spellEnd"/>
      <w:r w:rsidR="00F97224">
        <w:rPr>
          <w:rFonts w:hint="eastAsia"/>
        </w:rPr>
        <w:t>类，重写相应方法</w:t>
      </w:r>
    </w:p>
    <w:p w14:paraId="00E653D7" w14:textId="17668C81" w:rsidR="00F97224" w:rsidRDefault="00F97224">
      <w:pPr>
        <w:pStyle w:val="20"/>
        <w:numPr>
          <w:ilvl w:val="0"/>
          <w:numId w:val="22"/>
        </w:numPr>
        <w:ind w:firstLineChars="0"/>
      </w:pPr>
      <w:r>
        <w:rPr>
          <w:rFonts w:hint="eastAsia"/>
        </w:rPr>
        <w:t>在</w:t>
      </w:r>
      <w:r>
        <w:rPr>
          <w:rFonts w:hint="eastAsia"/>
        </w:rPr>
        <w:t>Servlet</w:t>
      </w:r>
      <w:r>
        <w:rPr>
          <w:rFonts w:hint="eastAsia"/>
        </w:rPr>
        <w:t>类上添加注解</w:t>
      </w:r>
      <w:r>
        <w:rPr>
          <w:rFonts w:hint="eastAsia"/>
        </w:rPr>
        <w:t xml:space="preserve"> </w:t>
      </w:r>
      <w:r>
        <w:t>@WetServlet</w:t>
      </w:r>
      <w:r>
        <w:rPr>
          <w:rFonts w:hint="eastAsia"/>
        </w:rPr>
        <w:t>，在注解上为该</w:t>
      </w:r>
      <w:r>
        <w:rPr>
          <w:rFonts w:hint="eastAsia"/>
        </w:rPr>
        <w:t>Servlet</w:t>
      </w:r>
      <w:r>
        <w:rPr>
          <w:rFonts w:hint="eastAsia"/>
        </w:rPr>
        <w:t>设置</w:t>
      </w:r>
      <w:r w:rsidR="00F2647F">
        <w:rPr>
          <w:rFonts w:hint="eastAsia"/>
        </w:rPr>
        <w:t>servlet</w:t>
      </w:r>
      <w:r w:rsidR="00F2647F">
        <w:t>-name</w:t>
      </w:r>
      <w:r w:rsidR="00F2647F">
        <w:rPr>
          <w:rFonts w:hint="eastAsia"/>
        </w:rPr>
        <w:t>和</w:t>
      </w:r>
      <w:proofErr w:type="spellStart"/>
      <w:r w:rsidR="00F2647F">
        <w:rPr>
          <w:rFonts w:hint="eastAsia"/>
        </w:rPr>
        <w:t>url</w:t>
      </w:r>
      <w:proofErr w:type="spellEnd"/>
      <w:r w:rsidR="00F2647F">
        <w:t>-pattern</w:t>
      </w:r>
      <w:r w:rsidR="00A021CB">
        <w:rPr>
          <w:rFonts w:hint="eastAsia"/>
        </w:rPr>
        <w:t>。</w:t>
      </w:r>
    </w:p>
    <w:p w14:paraId="6991A486" w14:textId="010CCC97" w:rsidR="00F2647F" w:rsidRDefault="00F2647F">
      <w:pPr>
        <w:pStyle w:val="20"/>
        <w:numPr>
          <w:ilvl w:val="0"/>
          <w:numId w:val="22"/>
        </w:numPr>
        <w:ind w:firstLineChars="0"/>
      </w:pPr>
      <w:r>
        <w:rPr>
          <w:rFonts w:hint="eastAsia"/>
        </w:rPr>
        <w:t>访问测试</w:t>
      </w:r>
    </w:p>
    <w:p w14:paraId="0622F5AB" w14:textId="30C5A2DB" w:rsidR="00E86A08" w:rsidRDefault="00E86A08" w:rsidP="00E86A08">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6</w:t>
      </w:r>
      <w:r w:rsidR="009A4100">
        <w:fldChar w:fldCharType="end"/>
      </w:r>
      <w:r>
        <w:t xml:space="preserve"> </w:t>
      </w:r>
      <w:r>
        <w:rPr>
          <w:rFonts w:hint="eastAsia"/>
        </w:rPr>
        <w:t>HelloServlet</w:t>
      </w:r>
      <w:r>
        <w:t>3.java</w:t>
      </w:r>
    </w:p>
    <w:tbl>
      <w:tblPr>
        <w:tblStyle w:val="ae"/>
        <w:tblW w:w="0" w:type="auto"/>
        <w:tblLook w:val="04A0" w:firstRow="1" w:lastRow="0" w:firstColumn="1" w:lastColumn="0" w:noHBand="0" w:noVBand="1"/>
      </w:tblPr>
      <w:tblGrid>
        <w:gridCol w:w="9061"/>
      </w:tblGrid>
      <w:tr w:rsidR="00E86A08" w:rsidRPr="00EA1B6E" w14:paraId="1C5F112F" w14:textId="77777777" w:rsidTr="00E86A08">
        <w:trPr>
          <w:cnfStyle w:val="100000000000" w:firstRow="1" w:lastRow="0" w:firstColumn="0" w:lastColumn="0" w:oddVBand="0" w:evenVBand="0" w:oddHBand="0" w:evenHBand="0" w:firstRowFirstColumn="0" w:firstRowLastColumn="0" w:lastRowFirstColumn="0" w:lastRowLastColumn="0"/>
        </w:trPr>
        <w:tc>
          <w:tcPr>
            <w:tcW w:w="9061" w:type="dxa"/>
          </w:tcPr>
          <w:p w14:paraId="19E5B50A" w14:textId="365238BD" w:rsidR="00E86A08" w:rsidRPr="00EA1B6E" w:rsidRDefault="0052409D" w:rsidP="00E86A08">
            <w:pPr>
              <w:pStyle w:val="HTML"/>
              <w:shd w:val="clear" w:color="auto" w:fill="2B2B2B"/>
              <w:rPr>
                <w:rFonts w:ascii="JetBrains Mono" w:hAnsi="JetBrains Mono" w:hint="eastAsia"/>
                <w:b w:val="0"/>
                <w:bCs/>
                <w:color w:val="A9B7C6"/>
                <w:sz w:val="20"/>
                <w:szCs w:val="20"/>
              </w:rPr>
            </w:pPr>
            <w:r w:rsidRPr="00EA1B6E">
              <w:rPr>
                <w:rFonts w:ascii="JetBrains Mono" w:hAnsi="JetBrains Mono"/>
                <w:b w:val="0"/>
                <w:bCs/>
                <w:color w:val="CC7832"/>
                <w:sz w:val="20"/>
                <w:szCs w:val="20"/>
              </w:rPr>
              <w:t xml:space="preserve">package </w:t>
            </w:r>
            <w:proofErr w:type="spellStart"/>
            <w:r w:rsidRPr="00EA1B6E">
              <w:rPr>
                <w:rFonts w:ascii="JetBrains Mono" w:hAnsi="JetBrains Mono"/>
                <w:b w:val="0"/>
                <w:bCs/>
                <w:color w:val="A9B7C6"/>
                <w:sz w:val="20"/>
                <w:szCs w:val="20"/>
              </w:rPr>
              <w:t>com.lxh.servlet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javax.servlet.ServletException</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javax.servlet.annotation.</w:t>
            </w:r>
            <w:r w:rsidRPr="00EA1B6E">
              <w:rPr>
                <w:rFonts w:ascii="JetBrains Mono" w:hAnsi="JetBrains Mono"/>
                <w:b w:val="0"/>
                <w:bCs/>
                <w:color w:val="BBB529"/>
                <w:sz w:val="20"/>
                <w:szCs w:val="20"/>
              </w:rPr>
              <w:t>WebServlet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javax.servlet.http.HttpServlet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javax.servlet.http.HttpServletRequest</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javax.servlet.http.HttpServletResponse</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import </w:t>
            </w:r>
            <w:proofErr w:type="spellStart"/>
            <w:r w:rsidRPr="00EA1B6E">
              <w:rPr>
                <w:rFonts w:ascii="JetBrains Mono" w:hAnsi="JetBrains Mono"/>
                <w:b w:val="0"/>
                <w:bCs/>
                <w:color w:val="A9B7C6"/>
                <w:sz w:val="20"/>
                <w:szCs w:val="20"/>
              </w:rPr>
              <w:t>java.io.IOException</w:t>
            </w:r>
            <w:proofErr w:type="spellEnd"/>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r>
            <w:r w:rsidRPr="00EA1B6E">
              <w:rPr>
                <w:rFonts w:ascii="JetBrains Mono" w:hAnsi="JetBrains Mono"/>
                <w:b w:val="0"/>
                <w:bCs/>
                <w:color w:val="CC7832"/>
                <w:sz w:val="20"/>
                <w:szCs w:val="20"/>
              </w:rPr>
              <w:br/>
            </w:r>
            <w:r w:rsidRPr="00EA1B6E">
              <w:rPr>
                <w:rFonts w:ascii="JetBrains Mono" w:hAnsi="JetBrains Mono"/>
                <w:b w:val="0"/>
                <w:bCs/>
                <w:i/>
                <w:iCs/>
                <w:color w:val="629755"/>
                <w:sz w:val="20"/>
                <w:szCs w:val="20"/>
              </w:rPr>
              <w:t>/**</w:t>
            </w:r>
            <w:r w:rsidRPr="00EA1B6E">
              <w:rPr>
                <w:rFonts w:ascii="JetBrains Mono" w:hAnsi="JetBrains Mono"/>
                <w:b w:val="0"/>
                <w:bCs/>
                <w:i/>
                <w:iCs/>
                <w:color w:val="629755"/>
                <w:sz w:val="20"/>
                <w:szCs w:val="20"/>
              </w:rPr>
              <w:br/>
              <w:t xml:space="preserve"> * @WebServlet(name = "HelloServlet3", value = {"/hello3"})</w:t>
            </w:r>
            <w:r w:rsidRPr="00EA1B6E">
              <w:rPr>
                <w:rFonts w:ascii="JetBrains Mono" w:hAnsi="JetBrains Mono"/>
                <w:b w:val="0"/>
                <w:bCs/>
                <w:i/>
                <w:iCs/>
                <w:color w:val="629755"/>
                <w:sz w:val="20"/>
                <w:szCs w:val="20"/>
              </w:rPr>
              <w:br/>
              <w:t xml:space="preserve"> * @WebServlet</w:t>
            </w:r>
            <w:r w:rsidRPr="00EA1B6E">
              <w:rPr>
                <w:rFonts w:hint="eastAsia"/>
                <w:b w:val="0"/>
                <w:bCs/>
                <w:i/>
                <w:iCs/>
                <w:color w:val="629755"/>
                <w:sz w:val="20"/>
                <w:szCs w:val="20"/>
              </w:rPr>
              <w:t>注解用于配置</w:t>
            </w:r>
            <w:r w:rsidRPr="00EA1B6E">
              <w:rPr>
                <w:rFonts w:ascii="JetBrains Mono" w:hAnsi="JetBrains Mono"/>
                <w:b w:val="0"/>
                <w:bCs/>
                <w:i/>
                <w:iCs/>
                <w:color w:val="629755"/>
                <w:sz w:val="20"/>
                <w:szCs w:val="20"/>
              </w:rPr>
              <w:t>Servlet</w:t>
            </w:r>
            <w:r w:rsidRPr="00EA1B6E">
              <w:rPr>
                <w:rFonts w:hint="eastAsia"/>
                <w:b w:val="0"/>
                <w:bCs/>
                <w:i/>
                <w:iCs/>
                <w:color w:val="629755"/>
                <w:sz w:val="20"/>
                <w:szCs w:val="20"/>
              </w:rPr>
              <w:t>程序</w:t>
            </w:r>
            <w:r w:rsidRPr="00EA1B6E">
              <w:rPr>
                <w:rFonts w:hint="eastAsia"/>
                <w:b w:val="0"/>
                <w:bCs/>
                <w:i/>
                <w:iCs/>
                <w:color w:val="629755"/>
                <w:sz w:val="20"/>
                <w:szCs w:val="20"/>
              </w:rPr>
              <w:br/>
              <w:t xml:space="preserve"> </w:t>
            </w:r>
            <w:r w:rsidRPr="00EA1B6E">
              <w:rPr>
                <w:rFonts w:ascii="JetBrains Mono" w:hAnsi="JetBrains Mono"/>
                <w:b w:val="0"/>
                <w:bCs/>
                <w:i/>
                <w:iCs/>
                <w:color w:val="629755"/>
                <w:sz w:val="20"/>
                <w:szCs w:val="20"/>
              </w:rPr>
              <w:t>* name</w:t>
            </w:r>
            <w:r w:rsidRPr="00EA1B6E">
              <w:rPr>
                <w:rFonts w:hint="eastAsia"/>
                <w:b w:val="0"/>
                <w:bCs/>
                <w:i/>
                <w:iCs/>
                <w:color w:val="629755"/>
                <w:sz w:val="20"/>
                <w:szCs w:val="20"/>
              </w:rPr>
              <w:t>属性用于设置</w:t>
            </w:r>
            <w:r w:rsidRPr="00EA1B6E">
              <w:rPr>
                <w:rFonts w:ascii="JetBrains Mono" w:hAnsi="JetBrains Mono"/>
                <w:b w:val="0"/>
                <w:bCs/>
                <w:i/>
                <w:iCs/>
                <w:color w:val="629755"/>
                <w:sz w:val="20"/>
                <w:szCs w:val="20"/>
              </w:rPr>
              <w:t>Servlet</w:t>
            </w:r>
            <w:r w:rsidRPr="00EA1B6E">
              <w:rPr>
                <w:rFonts w:hint="eastAsia"/>
                <w:b w:val="0"/>
                <w:bCs/>
                <w:i/>
                <w:iCs/>
                <w:color w:val="629755"/>
                <w:sz w:val="20"/>
                <w:szCs w:val="20"/>
              </w:rPr>
              <w:t xml:space="preserve">的别名，其作用相当于配置文件中的 </w:t>
            </w:r>
            <w:r w:rsidRPr="00EA1B6E">
              <w:rPr>
                <w:rFonts w:ascii="JetBrains Mono" w:hAnsi="JetBrains Mono"/>
                <w:b w:val="0"/>
                <w:bCs/>
                <w:i/>
                <w:iCs/>
                <w:color w:val="629755"/>
                <w:sz w:val="20"/>
                <w:szCs w:val="20"/>
              </w:rPr>
              <w:t>servlet-name</w:t>
            </w:r>
            <w:r w:rsidRPr="00EA1B6E">
              <w:rPr>
                <w:rFonts w:hint="eastAsia"/>
                <w:b w:val="0"/>
                <w:bCs/>
                <w:i/>
                <w:iCs/>
                <w:color w:val="629755"/>
                <w:sz w:val="20"/>
                <w:szCs w:val="20"/>
              </w:rPr>
              <w:t>标签</w:t>
            </w:r>
            <w:r w:rsidRPr="00EA1B6E">
              <w:rPr>
                <w:rFonts w:hint="eastAsia"/>
                <w:b w:val="0"/>
                <w:bCs/>
                <w:i/>
                <w:iCs/>
                <w:color w:val="629755"/>
                <w:sz w:val="20"/>
                <w:szCs w:val="20"/>
              </w:rPr>
              <w:br/>
              <w:t xml:space="preserve"> </w:t>
            </w:r>
            <w:r w:rsidRPr="00EA1B6E">
              <w:rPr>
                <w:rFonts w:ascii="JetBrains Mono" w:hAnsi="JetBrains Mono"/>
                <w:b w:val="0"/>
                <w:bCs/>
                <w:i/>
                <w:iCs/>
                <w:color w:val="629755"/>
                <w:sz w:val="20"/>
                <w:szCs w:val="20"/>
              </w:rPr>
              <w:t>* value</w:t>
            </w:r>
            <w:r w:rsidRPr="00EA1B6E">
              <w:rPr>
                <w:rFonts w:hint="eastAsia"/>
                <w:b w:val="0"/>
                <w:bCs/>
                <w:i/>
                <w:iCs/>
                <w:color w:val="629755"/>
                <w:sz w:val="20"/>
                <w:szCs w:val="20"/>
              </w:rPr>
              <w:t>用于指定</w:t>
            </w:r>
            <w:r w:rsidRPr="00EA1B6E">
              <w:rPr>
                <w:rFonts w:ascii="JetBrains Mono" w:hAnsi="JetBrains Mono"/>
                <w:b w:val="0"/>
                <w:bCs/>
                <w:i/>
                <w:iCs/>
                <w:color w:val="629755"/>
                <w:sz w:val="20"/>
                <w:szCs w:val="20"/>
              </w:rPr>
              <w:t>Servlet</w:t>
            </w:r>
            <w:r w:rsidRPr="00EA1B6E">
              <w:rPr>
                <w:rFonts w:hint="eastAsia"/>
                <w:b w:val="0"/>
                <w:bCs/>
                <w:i/>
                <w:iCs/>
                <w:color w:val="629755"/>
                <w:sz w:val="20"/>
                <w:szCs w:val="20"/>
              </w:rPr>
              <w:t>的访问路径，可以指定多个</w:t>
            </w:r>
            <w:r w:rsidRPr="00EA1B6E">
              <w:rPr>
                <w:rFonts w:ascii="JetBrains Mono" w:hAnsi="JetBrains Mono"/>
                <w:b w:val="0"/>
                <w:bCs/>
                <w:i/>
                <w:iCs/>
                <w:color w:val="629755"/>
                <w:sz w:val="20"/>
                <w:szCs w:val="20"/>
              </w:rPr>
              <w:t>(</w:t>
            </w:r>
            <w:r w:rsidRPr="00EA1B6E">
              <w:rPr>
                <w:rFonts w:hint="eastAsia"/>
                <w:b w:val="0"/>
                <w:bCs/>
                <w:i/>
                <w:iCs/>
                <w:color w:val="629755"/>
                <w:sz w:val="20"/>
                <w:szCs w:val="20"/>
              </w:rPr>
              <w:t>使用逗号分隔</w:t>
            </w:r>
            <w:r w:rsidRPr="00EA1B6E">
              <w:rPr>
                <w:rFonts w:ascii="JetBrains Mono" w:hAnsi="JetBrains Mono"/>
                <w:b w:val="0"/>
                <w:bCs/>
                <w:i/>
                <w:iCs/>
                <w:color w:val="629755"/>
                <w:sz w:val="20"/>
                <w:szCs w:val="20"/>
              </w:rPr>
              <w:t>),</w:t>
            </w:r>
            <w:r w:rsidRPr="00EA1B6E">
              <w:rPr>
                <w:rFonts w:hint="eastAsia"/>
                <w:b w:val="0"/>
                <w:bCs/>
                <w:i/>
                <w:iCs/>
                <w:color w:val="629755"/>
                <w:sz w:val="20"/>
                <w:szCs w:val="20"/>
              </w:rPr>
              <w:t xml:space="preserve">其中相当于配置文件中的 </w:t>
            </w:r>
            <w:proofErr w:type="spellStart"/>
            <w:r w:rsidRPr="00EA1B6E">
              <w:rPr>
                <w:rFonts w:ascii="JetBrains Mono" w:hAnsi="JetBrains Mono"/>
                <w:b w:val="0"/>
                <w:bCs/>
                <w:i/>
                <w:iCs/>
                <w:color w:val="629755"/>
                <w:sz w:val="20"/>
                <w:szCs w:val="20"/>
              </w:rPr>
              <w:t>url</w:t>
            </w:r>
            <w:proofErr w:type="spellEnd"/>
            <w:r w:rsidRPr="00EA1B6E">
              <w:rPr>
                <w:rFonts w:ascii="JetBrains Mono" w:hAnsi="JetBrains Mono"/>
                <w:b w:val="0"/>
                <w:bCs/>
                <w:i/>
                <w:iCs/>
                <w:color w:val="629755"/>
                <w:sz w:val="20"/>
                <w:szCs w:val="20"/>
              </w:rPr>
              <w:t>-pattern</w:t>
            </w:r>
            <w:r w:rsidR="00A021CB">
              <w:rPr>
                <w:rFonts w:ascii="JetBrains Mono" w:hAnsi="JetBrains Mono" w:hint="eastAsia"/>
                <w:b w:val="0"/>
                <w:bCs/>
                <w:i/>
                <w:iCs/>
                <w:color w:val="629755"/>
                <w:sz w:val="20"/>
                <w:szCs w:val="20"/>
              </w:rPr>
              <w:t>，可以省略</w:t>
            </w:r>
            <w:r w:rsidR="00A021CB">
              <w:rPr>
                <w:rFonts w:ascii="JetBrains Mono" w:hAnsi="JetBrains Mono" w:hint="eastAsia"/>
                <w:b w:val="0"/>
                <w:bCs/>
                <w:i/>
                <w:iCs/>
                <w:color w:val="629755"/>
                <w:sz w:val="20"/>
                <w:szCs w:val="20"/>
              </w:rPr>
              <w:t>name</w:t>
            </w:r>
            <w:r w:rsidR="00A021CB">
              <w:rPr>
                <w:rFonts w:ascii="JetBrains Mono" w:hAnsi="JetBrains Mono" w:hint="eastAsia"/>
                <w:b w:val="0"/>
                <w:bCs/>
                <w:i/>
                <w:iCs/>
                <w:color w:val="629755"/>
                <w:sz w:val="20"/>
                <w:szCs w:val="20"/>
              </w:rPr>
              <w:t>属性，直接书写</w:t>
            </w:r>
            <w:r w:rsidR="00A021CB">
              <w:rPr>
                <w:rFonts w:ascii="JetBrains Mono" w:hAnsi="JetBrains Mono" w:hint="eastAsia"/>
                <w:b w:val="0"/>
                <w:bCs/>
                <w:i/>
                <w:iCs/>
                <w:color w:val="629755"/>
                <w:sz w:val="20"/>
                <w:szCs w:val="20"/>
              </w:rPr>
              <w:t>value</w:t>
            </w:r>
            <w:r w:rsidR="00A021CB">
              <w:rPr>
                <w:rFonts w:ascii="JetBrains Mono" w:hAnsi="JetBrains Mono" w:hint="eastAsia"/>
                <w:b w:val="0"/>
                <w:bCs/>
                <w:i/>
                <w:iCs/>
                <w:color w:val="629755"/>
                <w:sz w:val="20"/>
                <w:szCs w:val="20"/>
              </w:rPr>
              <w:t>的</w:t>
            </w:r>
            <w:r w:rsidR="00A021CB">
              <w:rPr>
                <w:rFonts w:ascii="JetBrains Mono" w:hAnsi="JetBrains Mono" w:hint="eastAsia"/>
                <w:b w:val="0"/>
                <w:bCs/>
                <w:i/>
                <w:iCs/>
                <w:color w:val="629755"/>
                <w:sz w:val="20"/>
                <w:szCs w:val="20"/>
              </w:rPr>
              <w:t>{</w:t>
            </w:r>
            <w:r w:rsidR="00A021CB">
              <w:rPr>
                <w:rFonts w:ascii="JetBrains Mono" w:hAnsi="JetBrains Mono"/>
                <w:b w:val="0"/>
                <w:bCs/>
                <w:i/>
                <w:iCs/>
                <w:color w:val="629755"/>
                <w:sz w:val="20"/>
                <w:szCs w:val="20"/>
              </w:rPr>
              <w:t>}</w:t>
            </w:r>
            <w:r w:rsidR="00A021CB">
              <w:rPr>
                <w:rFonts w:ascii="JetBrains Mono" w:hAnsi="JetBrains Mono" w:hint="eastAsia"/>
                <w:b w:val="0"/>
                <w:bCs/>
                <w:i/>
                <w:iCs/>
                <w:color w:val="629755"/>
                <w:sz w:val="20"/>
                <w:szCs w:val="20"/>
              </w:rPr>
              <w:t>即可</w:t>
            </w:r>
            <w:r w:rsidRPr="00EA1B6E">
              <w:rPr>
                <w:rFonts w:ascii="JetBrains Mono" w:hAnsi="JetBrains Mono"/>
                <w:b w:val="0"/>
                <w:bCs/>
                <w:i/>
                <w:iCs/>
                <w:color w:val="629755"/>
                <w:sz w:val="20"/>
                <w:szCs w:val="20"/>
              </w:rPr>
              <w:br/>
              <w:t xml:space="preserve"> */</w:t>
            </w:r>
            <w:r w:rsidRPr="00EA1B6E">
              <w:rPr>
                <w:rFonts w:ascii="JetBrains Mono" w:hAnsi="JetBrains Mono"/>
                <w:b w:val="0"/>
                <w:bCs/>
                <w:i/>
                <w:iCs/>
                <w:color w:val="629755"/>
                <w:sz w:val="20"/>
                <w:szCs w:val="20"/>
              </w:rPr>
              <w:br/>
            </w:r>
            <w:r w:rsidRPr="00EA1B6E">
              <w:rPr>
                <w:rFonts w:ascii="JetBrains Mono" w:hAnsi="JetBrains Mono"/>
                <w:b w:val="0"/>
                <w:bCs/>
                <w:color w:val="BBB529"/>
                <w:sz w:val="20"/>
                <w:szCs w:val="20"/>
              </w:rPr>
              <w:t>@WebServlet</w:t>
            </w:r>
            <w:r w:rsidRPr="00EA1B6E">
              <w:rPr>
                <w:rFonts w:ascii="JetBrains Mono" w:hAnsi="JetBrains Mono"/>
                <w:b w:val="0"/>
                <w:bCs/>
                <w:color w:val="A9B7C6"/>
                <w:sz w:val="20"/>
                <w:szCs w:val="20"/>
              </w:rPr>
              <w:t>(</w:t>
            </w:r>
            <w:r w:rsidRPr="00EA1B6E">
              <w:rPr>
                <w:rFonts w:ascii="JetBrains Mono" w:hAnsi="JetBrains Mono"/>
                <w:b w:val="0"/>
                <w:bCs/>
                <w:color w:val="D0D0FF"/>
                <w:sz w:val="20"/>
                <w:szCs w:val="20"/>
              </w:rPr>
              <w:t xml:space="preserve">name </w:t>
            </w:r>
            <w:r w:rsidRPr="00EA1B6E">
              <w:rPr>
                <w:rFonts w:ascii="JetBrains Mono" w:hAnsi="JetBrains Mono"/>
                <w:b w:val="0"/>
                <w:bCs/>
                <w:color w:val="A9B7C6"/>
                <w:sz w:val="20"/>
                <w:szCs w:val="20"/>
              </w:rPr>
              <w:t xml:space="preserve">= </w:t>
            </w:r>
            <w:r w:rsidRPr="00EA1B6E">
              <w:rPr>
                <w:rFonts w:ascii="JetBrains Mono" w:hAnsi="JetBrains Mono"/>
                <w:b w:val="0"/>
                <w:bCs/>
                <w:color w:val="6A8759"/>
                <w:sz w:val="20"/>
                <w:szCs w:val="20"/>
              </w:rPr>
              <w:t>"HelloServlet3"</w:t>
            </w:r>
            <w:r w:rsidRPr="00EA1B6E">
              <w:rPr>
                <w:rFonts w:ascii="JetBrains Mono" w:hAnsi="JetBrains Mono"/>
                <w:b w:val="0"/>
                <w:bCs/>
                <w:color w:val="CC7832"/>
                <w:sz w:val="20"/>
                <w:szCs w:val="20"/>
              </w:rPr>
              <w:t xml:space="preserve">, </w:t>
            </w:r>
            <w:r w:rsidRPr="00EA1B6E">
              <w:rPr>
                <w:rFonts w:ascii="JetBrains Mono" w:hAnsi="JetBrains Mono"/>
                <w:b w:val="0"/>
                <w:bCs/>
                <w:color w:val="D0D0FF"/>
                <w:sz w:val="20"/>
                <w:szCs w:val="20"/>
              </w:rPr>
              <w:t xml:space="preserve">value </w:t>
            </w:r>
            <w:r w:rsidRPr="00EA1B6E">
              <w:rPr>
                <w:rFonts w:ascii="JetBrains Mono" w:hAnsi="JetBrains Mono"/>
                <w:b w:val="0"/>
                <w:bCs/>
                <w:color w:val="A9B7C6"/>
                <w:sz w:val="20"/>
                <w:szCs w:val="20"/>
              </w:rPr>
              <w:t>= {</w:t>
            </w:r>
            <w:r w:rsidRPr="00EA1B6E">
              <w:rPr>
                <w:rFonts w:ascii="JetBrains Mono" w:hAnsi="JetBrains Mono"/>
                <w:b w:val="0"/>
                <w:bCs/>
                <w:color w:val="6A8759"/>
                <w:sz w:val="20"/>
                <w:szCs w:val="20"/>
              </w:rPr>
              <w:t>"/hello3"</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r>
            <w:r w:rsidRPr="00EA1B6E">
              <w:rPr>
                <w:rFonts w:ascii="JetBrains Mono" w:hAnsi="JetBrains Mono"/>
                <w:b w:val="0"/>
                <w:bCs/>
                <w:color w:val="CC7832"/>
                <w:sz w:val="20"/>
                <w:szCs w:val="20"/>
              </w:rPr>
              <w:lastRenderedPageBreak/>
              <w:t xml:space="preserve">public class </w:t>
            </w:r>
            <w:r w:rsidRPr="00EA1B6E">
              <w:rPr>
                <w:rFonts w:ascii="JetBrains Mono" w:hAnsi="JetBrains Mono"/>
                <w:b w:val="0"/>
                <w:bCs/>
                <w:color w:val="A9B7C6"/>
                <w:sz w:val="20"/>
                <w:szCs w:val="20"/>
              </w:rPr>
              <w:t xml:space="preserve">HelloServlet3 </w:t>
            </w:r>
            <w:r w:rsidRPr="00EA1B6E">
              <w:rPr>
                <w:rFonts w:ascii="JetBrains Mono" w:hAnsi="JetBrains Mono"/>
                <w:b w:val="0"/>
                <w:bCs/>
                <w:color w:val="CC7832"/>
                <w:sz w:val="20"/>
                <w:szCs w:val="20"/>
              </w:rPr>
              <w:t xml:space="preserve">extends </w:t>
            </w:r>
            <w:proofErr w:type="spellStart"/>
            <w:r w:rsidRPr="00EA1B6E">
              <w:rPr>
                <w:rFonts w:ascii="JetBrains Mono" w:hAnsi="JetBrains Mono"/>
                <w:b w:val="0"/>
                <w:bCs/>
                <w:color w:val="A9B7C6"/>
                <w:sz w:val="20"/>
                <w:szCs w:val="20"/>
              </w:rPr>
              <w:t>HttpServlet</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r>
            <w:r w:rsidRPr="00EA1B6E">
              <w:rPr>
                <w:rFonts w:ascii="JetBrains Mono" w:hAnsi="JetBrains Mono"/>
                <w:b w:val="0"/>
                <w:bCs/>
                <w:color w:val="A9B7C6"/>
                <w:sz w:val="20"/>
                <w:szCs w:val="20"/>
              </w:rPr>
              <w:br/>
              <w:t xml:space="preserve">    </w:t>
            </w:r>
            <w:r w:rsidRPr="00EA1B6E">
              <w:rPr>
                <w:rFonts w:ascii="JetBrains Mono" w:hAnsi="JetBrains Mono"/>
                <w:b w:val="0"/>
                <w:bCs/>
                <w:color w:val="BBB529"/>
                <w:sz w:val="20"/>
                <w:szCs w:val="20"/>
              </w:rPr>
              <w:t>@Override</w:t>
            </w:r>
            <w:r w:rsidRPr="00EA1B6E">
              <w:rPr>
                <w:rFonts w:ascii="JetBrains Mono" w:hAnsi="JetBrains Mono"/>
                <w:b w:val="0"/>
                <w:bCs/>
                <w:color w:val="BBB529"/>
                <w:sz w:val="20"/>
                <w:szCs w:val="20"/>
              </w:rPr>
              <w:br/>
              <w:t xml:space="preserve">    </w:t>
            </w:r>
            <w:r w:rsidRPr="00EA1B6E">
              <w:rPr>
                <w:rFonts w:ascii="JetBrains Mono" w:hAnsi="JetBrains Mono"/>
                <w:b w:val="0"/>
                <w:bCs/>
                <w:color w:val="CC7832"/>
                <w:sz w:val="20"/>
                <w:szCs w:val="20"/>
              </w:rPr>
              <w:t xml:space="preserve">protected void </w:t>
            </w:r>
            <w:proofErr w:type="spellStart"/>
            <w:r w:rsidRPr="00EA1B6E">
              <w:rPr>
                <w:rFonts w:ascii="JetBrains Mono" w:hAnsi="JetBrains Mono"/>
                <w:b w:val="0"/>
                <w:bCs/>
                <w:color w:val="FFC66D"/>
                <w:sz w:val="20"/>
                <w:szCs w:val="20"/>
              </w:rPr>
              <w:t>doGet</w:t>
            </w:r>
            <w:proofErr w:type="spellEnd"/>
            <w:r w:rsidRPr="00EA1B6E">
              <w:rPr>
                <w:rFonts w:ascii="JetBrains Mono" w:hAnsi="JetBrains Mono"/>
                <w:b w:val="0"/>
                <w:bCs/>
                <w:color w:val="A9B7C6"/>
                <w:sz w:val="20"/>
                <w:szCs w:val="20"/>
              </w:rPr>
              <w:t>(</w:t>
            </w:r>
            <w:proofErr w:type="spellStart"/>
            <w:r w:rsidRPr="00EA1B6E">
              <w:rPr>
                <w:rFonts w:ascii="JetBrains Mono" w:hAnsi="JetBrains Mono"/>
                <w:b w:val="0"/>
                <w:bCs/>
                <w:color w:val="A9B7C6"/>
                <w:sz w:val="20"/>
                <w:szCs w:val="20"/>
              </w:rPr>
              <w:t>HttpServletRequest</w:t>
            </w:r>
            <w:proofErr w:type="spellEnd"/>
            <w:r w:rsidRPr="00EA1B6E">
              <w:rPr>
                <w:rFonts w:ascii="JetBrains Mono" w:hAnsi="JetBrains Mono"/>
                <w:b w:val="0"/>
                <w:bCs/>
                <w:color w:val="A9B7C6"/>
                <w:sz w:val="20"/>
                <w:szCs w:val="20"/>
              </w:rPr>
              <w:t xml:space="preserve"> req</w:t>
            </w:r>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HttpServletResponse</w:t>
            </w:r>
            <w:proofErr w:type="spellEnd"/>
            <w:r w:rsidRPr="00EA1B6E">
              <w:rPr>
                <w:rFonts w:ascii="JetBrains Mono" w:hAnsi="JetBrains Mono"/>
                <w:b w:val="0"/>
                <w:bCs/>
                <w:color w:val="A9B7C6"/>
                <w:sz w:val="20"/>
                <w:szCs w:val="20"/>
              </w:rPr>
              <w:t xml:space="preserve"> resp) </w:t>
            </w:r>
            <w:r w:rsidRPr="00EA1B6E">
              <w:rPr>
                <w:rFonts w:ascii="JetBrains Mono" w:hAnsi="JetBrains Mono"/>
                <w:b w:val="0"/>
                <w:bCs/>
                <w:color w:val="CC7832"/>
                <w:sz w:val="20"/>
                <w:szCs w:val="20"/>
              </w:rPr>
              <w:t xml:space="preserve">throws </w:t>
            </w:r>
            <w:proofErr w:type="spellStart"/>
            <w:r w:rsidRPr="00EA1B6E">
              <w:rPr>
                <w:rFonts w:ascii="JetBrains Mono" w:hAnsi="JetBrains Mono"/>
                <w:b w:val="0"/>
                <w:bCs/>
                <w:color w:val="A9B7C6"/>
                <w:sz w:val="20"/>
                <w:szCs w:val="20"/>
              </w:rPr>
              <w:t>ServletException</w:t>
            </w:r>
            <w:proofErr w:type="spellEnd"/>
            <w:r w:rsidRPr="00EA1B6E">
              <w:rPr>
                <w:rFonts w:ascii="JetBrains Mono" w:hAnsi="JetBrains Mono"/>
                <w:b w:val="0"/>
                <w:bCs/>
                <w:color w:val="CC7832"/>
                <w:sz w:val="20"/>
                <w:szCs w:val="20"/>
              </w:rPr>
              <w:t xml:space="preserve">, </w:t>
            </w:r>
            <w:proofErr w:type="spellStart"/>
            <w:r w:rsidRPr="00EA1B6E">
              <w:rPr>
                <w:rFonts w:ascii="JetBrains Mono" w:hAnsi="JetBrains Mono"/>
                <w:b w:val="0"/>
                <w:bCs/>
                <w:color w:val="A9B7C6"/>
                <w:sz w:val="20"/>
                <w:szCs w:val="20"/>
              </w:rPr>
              <w:t>IOException</w:t>
            </w:r>
            <w:proofErr w:type="spellEnd"/>
            <w:r w:rsidRPr="00EA1B6E">
              <w:rPr>
                <w:rFonts w:ascii="JetBrains Mono" w:hAnsi="JetBrains Mono"/>
                <w:b w:val="0"/>
                <w:bCs/>
                <w:color w:val="A9B7C6"/>
                <w:sz w:val="20"/>
                <w:szCs w:val="20"/>
              </w:rPr>
              <w:t xml:space="preserve"> {</w:t>
            </w:r>
            <w:r w:rsidRPr="00EA1B6E">
              <w:rPr>
                <w:rFonts w:ascii="JetBrains Mono" w:hAnsi="JetBrains Mono"/>
                <w:b w:val="0"/>
                <w:bCs/>
                <w:color w:val="A9B7C6"/>
                <w:sz w:val="20"/>
                <w:szCs w:val="20"/>
              </w:rPr>
              <w:br/>
              <w:t xml:space="preserve">        </w:t>
            </w:r>
            <w:proofErr w:type="spellStart"/>
            <w:r w:rsidRPr="00EA1B6E">
              <w:rPr>
                <w:rFonts w:ascii="JetBrains Mono" w:hAnsi="JetBrains Mono"/>
                <w:b w:val="0"/>
                <w:bCs/>
                <w:color w:val="A9B7C6"/>
                <w:sz w:val="20"/>
                <w:szCs w:val="20"/>
              </w:rPr>
              <w:t>System.</w:t>
            </w:r>
            <w:r w:rsidRPr="00EA1B6E">
              <w:rPr>
                <w:rFonts w:ascii="JetBrains Mono" w:hAnsi="JetBrains Mono"/>
                <w:b w:val="0"/>
                <w:bCs/>
                <w:i/>
                <w:iCs/>
                <w:color w:val="9876AA"/>
                <w:sz w:val="20"/>
                <w:szCs w:val="20"/>
              </w:rPr>
              <w:t>out</w:t>
            </w:r>
            <w:r w:rsidRPr="00EA1B6E">
              <w:rPr>
                <w:rFonts w:ascii="JetBrains Mono" w:hAnsi="JetBrains Mono"/>
                <w:b w:val="0"/>
                <w:bCs/>
                <w:color w:val="A9B7C6"/>
                <w:sz w:val="20"/>
                <w:szCs w:val="20"/>
              </w:rPr>
              <w:t>.println</w:t>
            </w:r>
            <w:proofErr w:type="spellEnd"/>
            <w:r w:rsidRPr="00EA1B6E">
              <w:rPr>
                <w:rFonts w:ascii="JetBrains Mono" w:hAnsi="JetBrains Mono"/>
                <w:b w:val="0"/>
                <w:bCs/>
                <w:color w:val="A9B7C6"/>
                <w:sz w:val="20"/>
                <w:szCs w:val="20"/>
              </w:rPr>
              <w:t>(</w:t>
            </w:r>
            <w:r w:rsidRPr="00EA1B6E">
              <w:rPr>
                <w:rFonts w:ascii="JetBrains Mono" w:hAnsi="JetBrains Mono"/>
                <w:b w:val="0"/>
                <w:bCs/>
                <w:color w:val="6A8759"/>
                <w:sz w:val="20"/>
                <w:szCs w:val="20"/>
              </w:rPr>
              <w:t>"get</w:t>
            </w:r>
            <w:r w:rsidRPr="00EA1B6E">
              <w:rPr>
                <w:rFonts w:hint="eastAsia"/>
                <w:b w:val="0"/>
                <w:bCs/>
                <w:color w:val="6A8759"/>
                <w:sz w:val="20"/>
                <w:szCs w:val="20"/>
              </w:rPr>
              <w:t>请求</w:t>
            </w:r>
            <w:r w:rsidRPr="00EA1B6E">
              <w:rPr>
                <w:rFonts w:ascii="JetBrains Mono" w:hAnsi="JetBrains Mono"/>
                <w:b w:val="0"/>
                <w:bCs/>
                <w:color w:val="6A8759"/>
                <w:sz w:val="20"/>
                <w:szCs w:val="20"/>
              </w:rPr>
              <w:t>..."</w:t>
            </w:r>
            <w:r w:rsidRPr="00EA1B6E">
              <w:rPr>
                <w:rFonts w:ascii="JetBrains Mono" w:hAnsi="JetBrains Mono"/>
                <w:b w:val="0"/>
                <w:bCs/>
                <w:color w:val="A9B7C6"/>
                <w:sz w:val="20"/>
                <w:szCs w:val="20"/>
              </w:rPr>
              <w:t>)</w:t>
            </w:r>
            <w:r w:rsidRPr="00EA1B6E">
              <w:rPr>
                <w:rFonts w:ascii="JetBrains Mono" w:hAnsi="JetBrains Mono"/>
                <w:b w:val="0"/>
                <w:bCs/>
                <w:color w:val="CC7832"/>
                <w:sz w:val="20"/>
                <w:szCs w:val="20"/>
              </w:rPr>
              <w:t>;</w:t>
            </w:r>
            <w:r w:rsidRPr="00EA1B6E">
              <w:rPr>
                <w:rFonts w:ascii="JetBrains Mono" w:hAnsi="JetBrains Mono"/>
                <w:b w:val="0"/>
                <w:bCs/>
                <w:color w:val="CC7832"/>
                <w:sz w:val="20"/>
                <w:szCs w:val="20"/>
              </w:rPr>
              <w:br/>
              <w:t xml:space="preserve">    </w:t>
            </w:r>
            <w:r w:rsidRPr="00EA1B6E">
              <w:rPr>
                <w:rFonts w:ascii="JetBrains Mono" w:hAnsi="JetBrains Mono"/>
                <w:b w:val="0"/>
                <w:bCs/>
                <w:color w:val="A9B7C6"/>
                <w:sz w:val="20"/>
                <w:szCs w:val="20"/>
              </w:rPr>
              <w:t>}</w:t>
            </w:r>
            <w:r w:rsidRPr="00EA1B6E">
              <w:rPr>
                <w:rFonts w:ascii="JetBrains Mono" w:hAnsi="JetBrains Mono"/>
                <w:b w:val="0"/>
                <w:bCs/>
                <w:color w:val="A9B7C6"/>
                <w:sz w:val="20"/>
                <w:szCs w:val="20"/>
              </w:rPr>
              <w:br/>
              <w:t>}</w:t>
            </w:r>
          </w:p>
        </w:tc>
      </w:tr>
    </w:tbl>
    <w:p w14:paraId="53C67F41" w14:textId="103DFC5E" w:rsidR="00E86A08" w:rsidRDefault="0052409D" w:rsidP="00E86A08">
      <w:pPr>
        <w:pStyle w:val="20"/>
        <w:ind w:firstLineChars="0" w:firstLine="0"/>
      </w:pPr>
      <w:r>
        <w:rPr>
          <w:rFonts w:hint="eastAsia"/>
        </w:rPr>
        <w:lastRenderedPageBreak/>
        <w:t>在浏览器中输入访问地址：</w:t>
      </w:r>
      <w:r>
        <w:fldChar w:fldCharType="begin"/>
      </w:r>
      <w:r>
        <w:instrText xml:space="preserve"> HYPERLINK "http://ip:port/" </w:instrText>
      </w:r>
      <w:r>
        <w:fldChar w:fldCharType="separate"/>
      </w:r>
      <w:r w:rsidRPr="009B6D49">
        <w:rPr>
          <w:rStyle w:val="af"/>
          <w:rFonts w:hint="eastAsia"/>
        </w:rPr>
        <w:t>h</w:t>
      </w:r>
      <w:r w:rsidRPr="009B6D49">
        <w:rPr>
          <w:rStyle w:val="af"/>
        </w:rPr>
        <w:t>ttp://ip:port/</w:t>
      </w:r>
      <w:r>
        <w:rPr>
          <w:rStyle w:val="af"/>
        </w:rPr>
        <w:fldChar w:fldCharType="end"/>
      </w:r>
      <w:r>
        <w:rPr>
          <w:rFonts w:hint="eastAsia"/>
        </w:rPr>
        <w:t>工程路径</w:t>
      </w:r>
      <w:r>
        <w:rPr>
          <w:rFonts w:hint="eastAsia"/>
        </w:rPr>
        <w:t>/</w:t>
      </w:r>
      <w:r>
        <w:t>hello3</w:t>
      </w:r>
      <w:r>
        <w:rPr>
          <w:rFonts w:hint="eastAsia"/>
        </w:rPr>
        <w:t>，例如我的：</w:t>
      </w:r>
    </w:p>
    <w:p w14:paraId="35076DC1" w14:textId="35411509" w:rsidR="00696D0B" w:rsidRDefault="00696D0B" w:rsidP="00696D0B">
      <w:pPr>
        <w:pStyle w:val="image"/>
        <w:spacing w:before="72"/>
      </w:pPr>
      <w:r>
        <w:rPr>
          <w:noProof/>
        </w:rPr>
        <w:drawing>
          <wp:inline distT="0" distB="0" distL="0" distR="0" wp14:anchorId="09C5EBDC" wp14:editId="7E73A2FF">
            <wp:extent cx="5760085" cy="1075690"/>
            <wp:effectExtent l="19050" t="19050" r="12065"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075690"/>
                    </a:xfrm>
                    <a:prstGeom prst="rect">
                      <a:avLst/>
                    </a:prstGeom>
                    <a:ln>
                      <a:solidFill>
                        <a:schemeClr val="tx1"/>
                      </a:solidFill>
                    </a:ln>
                  </pic:spPr>
                </pic:pic>
              </a:graphicData>
            </a:graphic>
          </wp:inline>
        </w:drawing>
      </w:r>
    </w:p>
    <w:p w14:paraId="1CD0D29D" w14:textId="4F68C686" w:rsidR="00696D0B" w:rsidRDefault="00696D0B" w:rsidP="00696D0B">
      <w:pPr>
        <w:pStyle w:val="image"/>
        <w:spacing w:before="72"/>
      </w:pPr>
      <w:r>
        <w:rPr>
          <w:noProof/>
        </w:rPr>
        <w:drawing>
          <wp:inline distT="0" distB="0" distL="0" distR="0" wp14:anchorId="14A42D2F" wp14:editId="65ADACE7">
            <wp:extent cx="5760085" cy="70167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701675"/>
                    </a:xfrm>
                    <a:prstGeom prst="rect">
                      <a:avLst/>
                    </a:prstGeom>
                  </pic:spPr>
                </pic:pic>
              </a:graphicData>
            </a:graphic>
          </wp:inline>
        </w:drawing>
      </w:r>
    </w:p>
    <w:p w14:paraId="5D3CF2C6" w14:textId="063A8354" w:rsidR="00A6036A" w:rsidRPr="00696D0B" w:rsidRDefault="00696D0B" w:rsidP="00A6036A">
      <w:pPr>
        <w:pStyle w:val="20"/>
        <w:ind w:firstLine="480"/>
      </w:pPr>
      <w:r>
        <w:rPr>
          <w:rFonts w:hint="eastAsia"/>
        </w:rPr>
        <w:t>访问成功</w:t>
      </w:r>
    </w:p>
    <w:p w14:paraId="1FA76B05" w14:textId="12044B1D" w:rsidR="006B5F0F" w:rsidRDefault="006B5F0F" w:rsidP="006B5F0F">
      <w:pPr>
        <w:pStyle w:val="2"/>
        <w:spacing w:before="120" w:after="120"/>
      </w:pPr>
      <w:proofErr w:type="spellStart"/>
      <w:r>
        <w:rPr>
          <w:rFonts w:hint="eastAsia"/>
        </w:rPr>
        <w:t>ServletConfig</w:t>
      </w:r>
      <w:proofErr w:type="spellEnd"/>
      <w:r>
        <w:rPr>
          <w:rFonts w:hint="eastAsia"/>
        </w:rPr>
        <w:t>类</w:t>
      </w:r>
    </w:p>
    <w:p w14:paraId="49C24AF0" w14:textId="110BF0AB" w:rsidR="006B5F0F" w:rsidRDefault="006B5F0F" w:rsidP="006B5F0F">
      <w:pPr>
        <w:pStyle w:val="20"/>
        <w:ind w:firstLine="480"/>
      </w:pPr>
      <w:proofErr w:type="spellStart"/>
      <w:r w:rsidRPr="006B5F0F">
        <w:rPr>
          <w:rFonts w:hint="eastAsia"/>
        </w:rPr>
        <w:t>ServletConfig</w:t>
      </w:r>
      <w:proofErr w:type="spellEnd"/>
      <w:r w:rsidRPr="006B5F0F">
        <w:rPr>
          <w:rFonts w:hint="eastAsia"/>
        </w:rPr>
        <w:t xml:space="preserve"> </w:t>
      </w:r>
      <w:r w:rsidRPr="006B5F0F">
        <w:rPr>
          <w:rFonts w:hint="eastAsia"/>
        </w:rPr>
        <w:t>类从类名上来看，就知道是</w:t>
      </w:r>
      <w:r w:rsidRPr="006B5F0F">
        <w:rPr>
          <w:rFonts w:hint="eastAsia"/>
        </w:rPr>
        <w:t xml:space="preserve"> Servlet </w:t>
      </w:r>
      <w:r w:rsidRPr="006B5F0F">
        <w:rPr>
          <w:rFonts w:hint="eastAsia"/>
        </w:rPr>
        <w:t>程序的配置信息类。</w:t>
      </w:r>
    </w:p>
    <w:p w14:paraId="121C8F10" w14:textId="7DC03F0D" w:rsidR="006B5F0F" w:rsidRDefault="006B5F0F" w:rsidP="006B5F0F">
      <w:pPr>
        <w:pStyle w:val="20"/>
        <w:ind w:firstLine="480"/>
      </w:pPr>
      <w:r w:rsidRPr="006B5F0F">
        <w:rPr>
          <w:rFonts w:hint="eastAsia"/>
        </w:rPr>
        <w:t xml:space="preserve">Servlet </w:t>
      </w:r>
      <w:r w:rsidRPr="006B5F0F">
        <w:rPr>
          <w:rFonts w:hint="eastAsia"/>
        </w:rPr>
        <w:t>程序和</w:t>
      </w:r>
      <w:r w:rsidRPr="006B5F0F">
        <w:rPr>
          <w:rFonts w:hint="eastAsia"/>
        </w:rPr>
        <w:t xml:space="preserve"> </w:t>
      </w:r>
      <w:proofErr w:type="spellStart"/>
      <w:r w:rsidRPr="006B5F0F">
        <w:rPr>
          <w:rFonts w:hint="eastAsia"/>
        </w:rPr>
        <w:t>ServletConfig</w:t>
      </w:r>
      <w:proofErr w:type="spellEnd"/>
      <w:r w:rsidRPr="006B5F0F">
        <w:rPr>
          <w:rFonts w:hint="eastAsia"/>
        </w:rPr>
        <w:t xml:space="preserve"> </w:t>
      </w:r>
      <w:r w:rsidRPr="006B5F0F">
        <w:rPr>
          <w:rFonts w:hint="eastAsia"/>
        </w:rPr>
        <w:t>对象都是由</w:t>
      </w:r>
      <w:r w:rsidRPr="006B5F0F">
        <w:rPr>
          <w:rFonts w:hint="eastAsia"/>
        </w:rPr>
        <w:t xml:space="preserve"> Tomcat </w:t>
      </w:r>
      <w:r w:rsidRPr="006B5F0F">
        <w:rPr>
          <w:rFonts w:hint="eastAsia"/>
        </w:rPr>
        <w:t>负责创建，我们负责使用。</w:t>
      </w:r>
    </w:p>
    <w:p w14:paraId="533FD300" w14:textId="71DCCA9B" w:rsidR="00713BDE" w:rsidRDefault="00713BDE" w:rsidP="006B5F0F">
      <w:pPr>
        <w:pStyle w:val="20"/>
        <w:ind w:firstLine="480"/>
      </w:pPr>
      <w:r w:rsidRPr="00713BDE">
        <w:rPr>
          <w:rFonts w:hint="eastAsia"/>
        </w:rPr>
        <w:t xml:space="preserve">Servlet </w:t>
      </w:r>
      <w:r w:rsidRPr="00713BDE">
        <w:rPr>
          <w:rFonts w:hint="eastAsia"/>
        </w:rPr>
        <w:t>程序默认是第一次访问的时候创建，</w:t>
      </w:r>
      <w:proofErr w:type="spellStart"/>
      <w:r w:rsidRPr="00713BDE">
        <w:rPr>
          <w:rFonts w:hint="eastAsia"/>
        </w:rPr>
        <w:t>ServletConfig</w:t>
      </w:r>
      <w:proofErr w:type="spellEnd"/>
      <w:r w:rsidRPr="00713BDE">
        <w:rPr>
          <w:rFonts w:hint="eastAsia"/>
        </w:rPr>
        <w:t xml:space="preserve"> </w:t>
      </w:r>
      <w:r w:rsidRPr="00713BDE">
        <w:rPr>
          <w:rFonts w:hint="eastAsia"/>
        </w:rPr>
        <w:t>是每个</w:t>
      </w:r>
      <w:r w:rsidRPr="00713BDE">
        <w:rPr>
          <w:rFonts w:hint="eastAsia"/>
        </w:rPr>
        <w:t xml:space="preserve"> Servlet </w:t>
      </w:r>
      <w:r w:rsidRPr="00713BDE">
        <w:rPr>
          <w:rFonts w:hint="eastAsia"/>
        </w:rPr>
        <w:t>程序创建时，就创建一个对应的</w:t>
      </w:r>
      <w:proofErr w:type="spellStart"/>
      <w:r w:rsidRPr="00713BDE">
        <w:rPr>
          <w:rFonts w:hint="eastAsia"/>
        </w:rPr>
        <w:t>ServletConfig</w:t>
      </w:r>
      <w:proofErr w:type="spellEnd"/>
      <w:r w:rsidRPr="00713BDE">
        <w:rPr>
          <w:rFonts w:hint="eastAsia"/>
        </w:rPr>
        <w:t>对象</w:t>
      </w:r>
      <w:r>
        <w:rPr>
          <w:rFonts w:hint="eastAsia"/>
        </w:rPr>
        <w:t>，一个</w:t>
      </w:r>
      <w:r>
        <w:rPr>
          <w:rFonts w:hint="eastAsia"/>
        </w:rPr>
        <w:t>Servlet</w:t>
      </w:r>
      <w:r>
        <w:rPr>
          <w:rFonts w:hint="eastAsia"/>
        </w:rPr>
        <w:t>对应一个</w:t>
      </w:r>
      <w:proofErr w:type="spellStart"/>
      <w:r>
        <w:rPr>
          <w:rFonts w:hint="eastAsia"/>
        </w:rPr>
        <w:t>ServletConfig</w:t>
      </w:r>
      <w:proofErr w:type="spellEnd"/>
      <w:r>
        <w:rPr>
          <w:rFonts w:hint="eastAsia"/>
        </w:rPr>
        <w:t>对象</w:t>
      </w:r>
    </w:p>
    <w:p w14:paraId="3E55A3B4" w14:textId="0FB49E05" w:rsidR="00713BDE" w:rsidRPr="00F748A6" w:rsidRDefault="00713BDE">
      <w:pPr>
        <w:pStyle w:val="af1"/>
        <w:numPr>
          <w:ilvl w:val="0"/>
          <w:numId w:val="11"/>
        </w:numPr>
        <w:ind w:firstLineChars="0"/>
        <w:rPr>
          <w:b/>
          <w:bCs/>
        </w:rPr>
      </w:pPr>
      <w:proofErr w:type="spellStart"/>
      <w:r w:rsidRPr="00F748A6">
        <w:rPr>
          <w:rFonts w:hint="eastAsia"/>
          <w:b/>
          <w:bCs/>
        </w:rPr>
        <w:t>ServletConfig</w:t>
      </w:r>
      <w:proofErr w:type="spellEnd"/>
      <w:r w:rsidRPr="00F748A6">
        <w:rPr>
          <w:rFonts w:hint="eastAsia"/>
          <w:b/>
          <w:bCs/>
        </w:rPr>
        <w:t>的作用</w:t>
      </w:r>
    </w:p>
    <w:p w14:paraId="1F1ED074" w14:textId="67C978A0" w:rsidR="00713BDE" w:rsidRDefault="00713BDE">
      <w:pPr>
        <w:pStyle w:val="20"/>
        <w:numPr>
          <w:ilvl w:val="0"/>
          <w:numId w:val="21"/>
        </w:numPr>
        <w:ind w:left="709" w:firstLineChars="0" w:hanging="283"/>
      </w:pPr>
      <w:r w:rsidRPr="00713BDE">
        <w:rPr>
          <w:rFonts w:hint="eastAsia"/>
        </w:rPr>
        <w:t>可以获取</w:t>
      </w:r>
      <w:r w:rsidRPr="00713BDE">
        <w:rPr>
          <w:rFonts w:hint="eastAsia"/>
        </w:rPr>
        <w:t xml:space="preserve"> Servlet </w:t>
      </w:r>
      <w:r w:rsidRPr="00713BDE">
        <w:rPr>
          <w:rFonts w:hint="eastAsia"/>
        </w:rPr>
        <w:t>程序的别名</w:t>
      </w:r>
      <w:r w:rsidRPr="00713BDE">
        <w:rPr>
          <w:rFonts w:hint="eastAsia"/>
        </w:rPr>
        <w:t xml:space="preserve"> servlet-name </w:t>
      </w:r>
      <w:r w:rsidRPr="00713BDE">
        <w:rPr>
          <w:rFonts w:hint="eastAsia"/>
        </w:rPr>
        <w:t>的值</w:t>
      </w:r>
    </w:p>
    <w:p w14:paraId="37257136" w14:textId="30D89964" w:rsidR="00713BDE" w:rsidRDefault="005267A7">
      <w:pPr>
        <w:pStyle w:val="20"/>
        <w:numPr>
          <w:ilvl w:val="0"/>
          <w:numId w:val="21"/>
        </w:numPr>
        <w:ind w:left="709" w:firstLineChars="0" w:hanging="283"/>
      </w:pPr>
      <w:r>
        <w:rPr>
          <w:rFonts w:hint="eastAsia"/>
        </w:rPr>
        <w:t>可以</w:t>
      </w:r>
      <w:r w:rsidRPr="005267A7">
        <w:rPr>
          <w:rFonts w:hint="eastAsia"/>
        </w:rPr>
        <w:t>获取</w:t>
      </w:r>
      <w:r>
        <w:rPr>
          <w:rFonts w:hint="eastAsia"/>
        </w:rPr>
        <w:t>Servlet</w:t>
      </w:r>
      <w:r w:rsidRPr="005267A7">
        <w:rPr>
          <w:rFonts w:hint="eastAsia"/>
        </w:rPr>
        <w:t>初始化参数</w:t>
      </w:r>
      <w:r w:rsidRPr="005267A7">
        <w:rPr>
          <w:rFonts w:hint="eastAsia"/>
        </w:rPr>
        <w:t xml:space="preserve"> </w:t>
      </w:r>
      <w:proofErr w:type="spellStart"/>
      <w:r w:rsidRPr="005267A7">
        <w:rPr>
          <w:rFonts w:hint="eastAsia"/>
        </w:rPr>
        <w:t>init</w:t>
      </w:r>
      <w:proofErr w:type="spellEnd"/>
      <w:r w:rsidRPr="005267A7">
        <w:rPr>
          <w:rFonts w:hint="eastAsia"/>
        </w:rPr>
        <w:t>-param</w:t>
      </w:r>
    </w:p>
    <w:p w14:paraId="00814F39" w14:textId="0E9757A4" w:rsidR="005267A7" w:rsidRDefault="005267A7">
      <w:pPr>
        <w:pStyle w:val="20"/>
        <w:numPr>
          <w:ilvl w:val="0"/>
          <w:numId w:val="21"/>
        </w:numPr>
        <w:ind w:left="709" w:firstLineChars="0" w:hanging="283"/>
      </w:pPr>
      <w:r>
        <w:rPr>
          <w:rFonts w:hint="eastAsia"/>
        </w:rPr>
        <w:t>可以</w:t>
      </w:r>
      <w:r w:rsidRPr="005267A7">
        <w:rPr>
          <w:rFonts w:hint="eastAsia"/>
        </w:rPr>
        <w:t>获取</w:t>
      </w:r>
      <w:r w:rsidRPr="005267A7">
        <w:rPr>
          <w:rFonts w:hint="eastAsia"/>
        </w:rPr>
        <w:t xml:space="preserve"> </w:t>
      </w:r>
      <w:proofErr w:type="spellStart"/>
      <w:r w:rsidRPr="005267A7">
        <w:rPr>
          <w:rFonts w:hint="eastAsia"/>
        </w:rPr>
        <w:t>ServletContext</w:t>
      </w:r>
      <w:proofErr w:type="spellEnd"/>
      <w:r w:rsidRPr="005267A7">
        <w:rPr>
          <w:rFonts w:hint="eastAsia"/>
        </w:rPr>
        <w:t xml:space="preserve"> </w:t>
      </w:r>
      <w:r w:rsidRPr="005267A7">
        <w:rPr>
          <w:rFonts w:hint="eastAsia"/>
        </w:rPr>
        <w:t>对象</w:t>
      </w:r>
    </w:p>
    <w:p w14:paraId="5F09F5AF" w14:textId="52E8FB24" w:rsidR="00F748A6" w:rsidRPr="00F748A6" w:rsidRDefault="00F748A6">
      <w:pPr>
        <w:pStyle w:val="20"/>
        <w:numPr>
          <w:ilvl w:val="0"/>
          <w:numId w:val="11"/>
        </w:numPr>
        <w:ind w:firstLineChars="0"/>
        <w:rPr>
          <w:b/>
          <w:bCs/>
        </w:rPr>
      </w:pPr>
      <w:r w:rsidRPr="00F748A6">
        <w:rPr>
          <w:rFonts w:hint="eastAsia"/>
          <w:b/>
          <w:bCs/>
        </w:rPr>
        <w:t>使用实例：</w:t>
      </w:r>
    </w:p>
    <w:p w14:paraId="38B2BE3F" w14:textId="72BD4728" w:rsidR="002D015E" w:rsidRDefault="002D015E" w:rsidP="002D015E">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7</w:t>
      </w:r>
      <w:r w:rsidR="009A4100">
        <w:fldChar w:fldCharType="end"/>
      </w:r>
      <w:r>
        <w:t xml:space="preserve"> </w:t>
      </w:r>
      <w:r w:rsidR="002E6638">
        <w:t>web.xml</w:t>
      </w:r>
    </w:p>
    <w:tbl>
      <w:tblPr>
        <w:tblStyle w:val="ae"/>
        <w:tblW w:w="0" w:type="auto"/>
        <w:tblLook w:val="04A0" w:firstRow="1" w:lastRow="0" w:firstColumn="1" w:lastColumn="0" w:noHBand="0" w:noVBand="1"/>
      </w:tblPr>
      <w:tblGrid>
        <w:gridCol w:w="9061"/>
      </w:tblGrid>
      <w:tr w:rsidR="002D015E" w:rsidRPr="00EA1B6E" w14:paraId="6A2F6E98" w14:textId="77777777" w:rsidTr="002D015E">
        <w:trPr>
          <w:cnfStyle w:val="100000000000" w:firstRow="1" w:lastRow="0" w:firstColumn="0" w:lastColumn="0" w:oddVBand="0" w:evenVBand="0" w:oddHBand="0" w:evenHBand="0" w:firstRowFirstColumn="0" w:firstRowLastColumn="0" w:lastRowFirstColumn="0" w:lastRowLastColumn="0"/>
        </w:trPr>
        <w:tc>
          <w:tcPr>
            <w:tcW w:w="9061" w:type="dxa"/>
          </w:tcPr>
          <w:p w14:paraId="36AEC7B0" w14:textId="69C95142" w:rsidR="002D015E" w:rsidRPr="00EA1B6E" w:rsidRDefault="00FC439A" w:rsidP="002D015E">
            <w:pPr>
              <w:pStyle w:val="HTML"/>
              <w:shd w:val="clear" w:color="auto" w:fill="2B2B2B"/>
              <w:rPr>
                <w:rFonts w:ascii="JetBrains Mono" w:hAnsi="JetBrains Mono" w:hint="eastAsia"/>
                <w:b w:val="0"/>
                <w:bCs/>
                <w:color w:val="A9B7C6"/>
                <w:sz w:val="20"/>
                <w:szCs w:val="20"/>
              </w:rPr>
            </w:pPr>
            <w:r w:rsidRPr="00EA1B6E">
              <w:rPr>
                <w:rFonts w:ascii="JetBrains Mono" w:hAnsi="JetBrains Mono"/>
                <w:b w:val="0"/>
                <w:bCs/>
                <w:color w:val="E8BF6A"/>
                <w:sz w:val="20"/>
                <w:szCs w:val="20"/>
              </w:rPr>
              <w:t>&lt;?</w:t>
            </w:r>
            <w:r w:rsidRPr="00EA1B6E">
              <w:rPr>
                <w:rFonts w:ascii="JetBrains Mono" w:hAnsi="JetBrains Mono"/>
                <w:b w:val="0"/>
                <w:bCs/>
                <w:color w:val="BABABA"/>
                <w:sz w:val="20"/>
                <w:szCs w:val="20"/>
              </w:rPr>
              <w:t>xml version</w:t>
            </w:r>
            <w:r w:rsidRPr="00EA1B6E">
              <w:rPr>
                <w:rFonts w:ascii="JetBrains Mono" w:hAnsi="JetBrains Mono"/>
                <w:b w:val="0"/>
                <w:bCs/>
                <w:color w:val="6A8759"/>
                <w:sz w:val="20"/>
                <w:szCs w:val="20"/>
              </w:rPr>
              <w:t xml:space="preserve">="1.0" </w:t>
            </w:r>
            <w:r w:rsidRPr="00EA1B6E">
              <w:rPr>
                <w:rFonts w:ascii="JetBrains Mono" w:hAnsi="JetBrains Mono"/>
                <w:b w:val="0"/>
                <w:bCs/>
                <w:color w:val="BABABA"/>
                <w:sz w:val="20"/>
                <w:szCs w:val="20"/>
              </w:rPr>
              <w:t>encoding</w:t>
            </w:r>
            <w:r w:rsidRPr="00EA1B6E">
              <w:rPr>
                <w:rFonts w:ascii="JetBrains Mono" w:hAnsi="JetBrains Mono"/>
                <w:b w:val="0"/>
                <w:bCs/>
                <w:color w:val="6A8759"/>
                <w:sz w:val="20"/>
                <w:szCs w:val="20"/>
              </w:rPr>
              <w:t>="UTF-8"</w:t>
            </w:r>
            <w:r w:rsidRPr="00EA1B6E">
              <w:rPr>
                <w:rFonts w:ascii="JetBrains Mono" w:hAnsi="JetBrains Mono"/>
                <w:b w:val="0"/>
                <w:bCs/>
                <w:color w:val="E8BF6A"/>
                <w:sz w:val="20"/>
                <w:szCs w:val="20"/>
              </w:rPr>
              <w:t>?&gt;</w:t>
            </w:r>
            <w:r w:rsidRPr="00EA1B6E">
              <w:rPr>
                <w:rFonts w:ascii="JetBrains Mono" w:hAnsi="JetBrains Mono"/>
                <w:b w:val="0"/>
                <w:bCs/>
                <w:color w:val="E8BF6A"/>
                <w:sz w:val="20"/>
                <w:szCs w:val="20"/>
              </w:rPr>
              <w:br/>
              <w:t xml:space="preserve">&lt;web-app </w:t>
            </w:r>
            <w:proofErr w:type="spellStart"/>
            <w:r w:rsidRPr="00EA1B6E">
              <w:rPr>
                <w:rFonts w:ascii="JetBrains Mono" w:hAnsi="JetBrains Mono"/>
                <w:b w:val="0"/>
                <w:bCs/>
                <w:color w:val="BABABA"/>
                <w:sz w:val="20"/>
                <w:szCs w:val="20"/>
              </w:rPr>
              <w:t>xmlns</w:t>
            </w:r>
            <w:proofErr w:type="spellEnd"/>
            <w:r w:rsidRPr="00EA1B6E">
              <w:rPr>
                <w:rFonts w:ascii="JetBrains Mono" w:hAnsi="JetBrains Mono"/>
                <w:b w:val="0"/>
                <w:bCs/>
                <w:color w:val="6A8759"/>
                <w:sz w:val="20"/>
                <w:szCs w:val="20"/>
              </w:rPr>
              <w:t>="http://xmlns.jcp.org/xml/ns/</w:t>
            </w:r>
            <w:proofErr w:type="spellStart"/>
            <w:r w:rsidRPr="00EA1B6E">
              <w:rPr>
                <w:rFonts w:ascii="JetBrains Mono" w:hAnsi="JetBrains Mono"/>
                <w:b w:val="0"/>
                <w:bCs/>
                <w:color w:val="6A8759"/>
                <w:sz w:val="20"/>
                <w:szCs w:val="20"/>
              </w:rPr>
              <w:t>javaee</w:t>
            </w:r>
            <w:proofErr w:type="spellEnd"/>
            <w:r w:rsidRPr="00EA1B6E">
              <w:rPr>
                <w:rFonts w:ascii="JetBrains Mono" w:hAnsi="JetBrains Mono"/>
                <w:b w:val="0"/>
                <w:bCs/>
                <w:color w:val="6A8759"/>
                <w:sz w:val="20"/>
                <w:szCs w:val="20"/>
              </w:rPr>
              <w:t>"</w:t>
            </w:r>
            <w:r w:rsidRPr="00EA1B6E">
              <w:rPr>
                <w:rFonts w:ascii="JetBrains Mono" w:hAnsi="JetBrains Mono"/>
                <w:b w:val="0"/>
                <w:bCs/>
                <w:color w:val="6A8759"/>
                <w:sz w:val="20"/>
                <w:szCs w:val="20"/>
              </w:rPr>
              <w:br/>
              <w:t xml:space="preserve">         </w:t>
            </w:r>
            <w:proofErr w:type="spellStart"/>
            <w:r w:rsidRPr="00EA1B6E">
              <w:rPr>
                <w:rFonts w:ascii="JetBrains Mono" w:hAnsi="JetBrains Mono"/>
                <w:b w:val="0"/>
                <w:bCs/>
                <w:color w:val="BABABA"/>
                <w:sz w:val="20"/>
                <w:szCs w:val="20"/>
              </w:rPr>
              <w:t>xmlns:</w:t>
            </w:r>
            <w:r w:rsidRPr="00EA1B6E">
              <w:rPr>
                <w:rFonts w:ascii="JetBrains Mono" w:hAnsi="JetBrains Mono"/>
                <w:b w:val="0"/>
                <w:bCs/>
                <w:color w:val="9876AA"/>
                <w:sz w:val="20"/>
                <w:szCs w:val="20"/>
              </w:rPr>
              <w:t>xsi</w:t>
            </w:r>
            <w:proofErr w:type="spellEnd"/>
            <w:r w:rsidRPr="00EA1B6E">
              <w:rPr>
                <w:rFonts w:ascii="JetBrains Mono" w:hAnsi="JetBrains Mono"/>
                <w:b w:val="0"/>
                <w:bCs/>
                <w:color w:val="6A8759"/>
                <w:sz w:val="20"/>
                <w:szCs w:val="20"/>
              </w:rPr>
              <w:t>="http://www.w3.org/2001/XMLSchema-instance"</w:t>
            </w:r>
            <w:r w:rsidRPr="00EA1B6E">
              <w:rPr>
                <w:rFonts w:ascii="JetBrains Mono" w:hAnsi="JetBrains Mono"/>
                <w:b w:val="0"/>
                <w:bCs/>
                <w:color w:val="6A8759"/>
                <w:sz w:val="20"/>
                <w:szCs w:val="20"/>
              </w:rPr>
              <w:br/>
              <w:t xml:space="preserve">         </w:t>
            </w:r>
            <w:proofErr w:type="spellStart"/>
            <w:r w:rsidRPr="00EA1B6E">
              <w:rPr>
                <w:rFonts w:ascii="JetBrains Mono" w:hAnsi="JetBrains Mono"/>
                <w:b w:val="0"/>
                <w:bCs/>
                <w:color w:val="9876AA"/>
                <w:sz w:val="20"/>
                <w:szCs w:val="20"/>
              </w:rPr>
              <w:t>xsi</w:t>
            </w:r>
            <w:r w:rsidRPr="00EA1B6E">
              <w:rPr>
                <w:rFonts w:ascii="JetBrains Mono" w:hAnsi="JetBrains Mono"/>
                <w:b w:val="0"/>
                <w:bCs/>
                <w:color w:val="BABABA"/>
                <w:sz w:val="20"/>
                <w:szCs w:val="20"/>
              </w:rPr>
              <w:t>:schemaLocation</w:t>
            </w:r>
            <w:proofErr w:type="spellEnd"/>
            <w:r w:rsidRPr="00EA1B6E">
              <w:rPr>
                <w:rFonts w:ascii="JetBrains Mono" w:hAnsi="JetBrains Mono"/>
                <w:b w:val="0"/>
                <w:bCs/>
                <w:color w:val="6A8759"/>
                <w:sz w:val="20"/>
                <w:szCs w:val="20"/>
              </w:rPr>
              <w:t>="http://xmlns.jcp.org/xml/ns/</w:t>
            </w:r>
            <w:proofErr w:type="spellStart"/>
            <w:r w:rsidRPr="00EA1B6E">
              <w:rPr>
                <w:rFonts w:ascii="JetBrains Mono" w:hAnsi="JetBrains Mono"/>
                <w:b w:val="0"/>
                <w:bCs/>
                <w:color w:val="6A8759"/>
                <w:sz w:val="20"/>
                <w:szCs w:val="20"/>
              </w:rPr>
              <w:t>javaee</w:t>
            </w:r>
            <w:proofErr w:type="spellEnd"/>
            <w:r w:rsidRPr="00EA1B6E">
              <w:rPr>
                <w:rFonts w:ascii="JetBrains Mono" w:hAnsi="JetBrains Mono"/>
                <w:b w:val="0"/>
                <w:bCs/>
                <w:color w:val="6A8759"/>
                <w:sz w:val="20"/>
                <w:szCs w:val="20"/>
              </w:rPr>
              <w:t xml:space="preserve"> http://xmlns.jcp.org/xml/ns/javaee/web-app_4_0.xsd"</w:t>
            </w:r>
            <w:r w:rsidRPr="00EA1B6E">
              <w:rPr>
                <w:rFonts w:ascii="JetBrains Mono" w:hAnsi="JetBrains Mono"/>
                <w:b w:val="0"/>
                <w:bCs/>
                <w:color w:val="6A8759"/>
                <w:sz w:val="20"/>
                <w:szCs w:val="20"/>
              </w:rPr>
              <w:br/>
              <w:t xml:space="preserve">         </w:t>
            </w:r>
            <w:r w:rsidRPr="00EA1B6E">
              <w:rPr>
                <w:rFonts w:ascii="JetBrains Mono" w:hAnsi="JetBrains Mono"/>
                <w:b w:val="0"/>
                <w:bCs/>
                <w:color w:val="BABABA"/>
                <w:sz w:val="20"/>
                <w:szCs w:val="20"/>
              </w:rPr>
              <w:t>version</w:t>
            </w:r>
            <w:r w:rsidRPr="00EA1B6E">
              <w:rPr>
                <w:rFonts w:ascii="JetBrains Mono" w:hAnsi="JetBrains Mono"/>
                <w:b w:val="0"/>
                <w:bCs/>
                <w:color w:val="6A8759"/>
                <w:sz w:val="20"/>
                <w:szCs w:val="20"/>
              </w:rPr>
              <w:t>="4.0"</w:t>
            </w:r>
            <w:r w:rsidRPr="00EA1B6E">
              <w:rPr>
                <w:rFonts w:ascii="JetBrains Mono" w:hAnsi="JetBrains Mono"/>
                <w:b w:val="0"/>
                <w:bCs/>
                <w:color w:val="E8BF6A"/>
                <w:sz w:val="20"/>
                <w:szCs w:val="20"/>
              </w:rPr>
              <w:t>&gt;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  servlet</w:t>
            </w:r>
            <w:r w:rsidRPr="00EA1B6E">
              <w:rPr>
                <w:rFonts w:hint="eastAsia"/>
                <w:b w:val="0"/>
                <w:bCs/>
                <w:color w:val="808080"/>
                <w:sz w:val="20"/>
                <w:szCs w:val="20"/>
              </w:rPr>
              <w:t>标签用于给</w:t>
            </w:r>
            <w:r w:rsidRPr="00EA1B6E">
              <w:rPr>
                <w:rFonts w:ascii="JetBrains Mono" w:hAnsi="JetBrains Mono"/>
                <w:b w:val="0"/>
                <w:bCs/>
                <w:color w:val="808080"/>
                <w:sz w:val="20"/>
                <w:szCs w:val="20"/>
              </w:rPr>
              <w:t>Tomcat</w:t>
            </w:r>
            <w:r w:rsidRPr="00EA1B6E">
              <w:rPr>
                <w:rFonts w:hint="eastAsia"/>
                <w:b w:val="0"/>
                <w:bCs/>
                <w:color w:val="808080"/>
                <w:sz w:val="20"/>
                <w:szCs w:val="20"/>
              </w:rPr>
              <w:t>配置一个</w:t>
            </w:r>
            <w:r w:rsidRPr="00EA1B6E">
              <w:rPr>
                <w:rFonts w:ascii="JetBrains Mono" w:hAnsi="JetBrains Mono"/>
                <w:b w:val="0"/>
                <w:bCs/>
                <w:color w:val="808080"/>
                <w:sz w:val="20"/>
                <w:szCs w:val="20"/>
              </w:rPr>
              <w:t>Servlet</w:t>
            </w:r>
            <w:r w:rsidRPr="00EA1B6E">
              <w:rPr>
                <w:rFonts w:hint="eastAsia"/>
                <w:b w:val="0"/>
                <w:bCs/>
                <w:color w:val="808080"/>
                <w:sz w:val="20"/>
                <w:szCs w:val="20"/>
              </w:rPr>
              <w:t xml:space="preserve">程序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&lt;servlet&gt;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 servlet-name</w:t>
            </w:r>
            <w:r w:rsidRPr="00EA1B6E">
              <w:rPr>
                <w:rFonts w:hint="eastAsia"/>
                <w:b w:val="0"/>
                <w:bCs/>
                <w:color w:val="808080"/>
                <w:sz w:val="20"/>
                <w:szCs w:val="20"/>
              </w:rPr>
              <w:t>标签用于给</w:t>
            </w:r>
            <w:r w:rsidRPr="00EA1B6E">
              <w:rPr>
                <w:rFonts w:ascii="JetBrains Mono" w:hAnsi="JetBrains Mono"/>
                <w:b w:val="0"/>
                <w:bCs/>
                <w:color w:val="808080"/>
                <w:sz w:val="20"/>
                <w:szCs w:val="20"/>
              </w:rPr>
              <w:t>Servlet</w:t>
            </w:r>
            <w:r w:rsidRPr="00EA1B6E">
              <w:rPr>
                <w:rFonts w:hint="eastAsia"/>
                <w:b w:val="0"/>
                <w:bCs/>
                <w:color w:val="808080"/>
                <w:sz w:val="20"/>
                <w:szCs w:val="20"/>
              </w:rPr>
              <w:t xml:space="preserve">其一个别名，一般是类名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&lt;servlet-name&gt;</w:t>
            </w:r>
            <w:proofErr w:type="spellStart"/>
            <w:r w:rsidRPr="00EA1B6E">
              <w:rPr>
                <w:rFonts w:ascii="JetBrains Mono" w:hAnsi="JetBrains Mono"/>
                <w:b w:val="0"/>
                <w:bCs/>
                <w:color w:val="A9B7C6"/>
                <w:sz w:val="20"/>
                <w:szCs w:val="20"/>
              </w:rPr>
              <w:t>HelloServlet</w:t>
            </w:r>
            <w:proofErr w:type="spellEnd"/>
            <w:r w:rsidRPr="00EA1B6E">
              <w:rPr>
                <w:rFonts w:ascii="JetBrains Mono" w:hAnsi="JetBrains Mono"/>
                <w:b w:val="0"/>
                <w:bCs/>
                <w:color w:val="E8BF6A"/>
                <w:sz w:val="20"/>
                <w:szCs w:val="20"/>
              </w:rPr>
              <w:t>&lt;/servlet-name&gt;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 servlet-class</w:t>
            </w:r>
            <w:r w:rsidRPr="00EA1B6E">
              <w:rPr>
                <w:rFonts w:hint="eastAsia"/>
                <w:b w:val="0"/>
                <w:bCs/>
                <w:color w:val="808080"/>
                <w:sz w:val="20"/>
                <w:szCs w:val="20"/>
              </w:rPr>
              <w:t>用于指定</w:t>
            </w:r>
            <w:r w:rsidRPr="00EA1B6E">
              <w:rPr>
                <w:rFonts w:ascii="JetBrains Mono" w:hAnsi="JetBrains Mono"/>
                <w:b w:val="0"/>
                <w:bCs/>
                <w:color w:val="808080"/>
                <w:sz w:val="20"/>
                <w:szCs w:val="20"/>
              </w:rPr>
              <w:t>Servlet</w:t>
            </w:r>
            <w:r w:rsidRPr="00EA1B6E">
              <w:rPr>
                <w:rFonts w:hint="eastAsia"/>
                <w:b w:val="0"/>
                <w:bCs/>
                <w:color w:val="808080"/>
                <w:sz w:val="20"/>
                <w:szCs w:val="20"/>
              </w:rPr>
              <w:t xml:space="preserve">程序的全类名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&lt;servlet-class&gt;</w:t>
            </w:r>
            <w:proofErr w:type="spellStart"/>
            <w:r w:rsidRPr="00EA1B6E">
              <w:rPr>
                <w:rFonts w:ascii="JetBrains Mono" w:hAnsi="JetBrains Mono"/>
                <w:b w:val="0"/>
                <w:bCs/>
                <w:color w:val="A9B7C6"/>
                <w:sz w:val="20"/>
                <w:szCs w:val="20"/>
              </w:rPr>
              <w:t>com.lxh.servlet.HelloServlet</w:t>
            </w:r>
            <w:proofErr w:type="spellEnd"/>
            <w:r w:rsidRPr="00EA1B6E">
              <w:rPr>
                <w:rFonts w:ascii="JetBrains Mono" w:hAnsi="JetBrains Mono"/>
                <w:b w:val="0"/>
                <w:bCs/>
                <w:color w:val="E8BF6A"/>
                <w:sz w:val="20"/>
                <w:szCs w:val="20"/>
              </w:rPr>
              <w:t>&lt;/servlet-class&gt;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w:t>
            </w:r>
            <w:r w:rsidRPr="00EA1B6E">
              <w:rPr>
                <w:rFonts w:ascii="JetBrains Mono" w:hAnsi="JetBrains Mono"/>
                <w:b w:val="0"/>
                <w:bCs/>
                <w:color w:val="808080"/>
                <w:sz w:val="20"/>
                <w:szCs w:val="20"/>
              </w:rPr>
              <w:br/>
              <w:t xml:space="preserve">            </w:t>
            </w:r>
            <w:proofErr w:type="spellStart"/>
            <w:r w:rsidRPr="00EA1B6E">
              <w:rPr>
                <w:rFonts w:ascii="JetBrains Mono" w:hAnsi="JetBrains Mono"/>
                <w:b w:val="0"/>
                <w:bCs/>
                <w:color w:val="808080"/>
                <w:sz w:val="20"/>
                <w:szCs w:val="20"/>
              </w:rPr>
              <w:t>init</w:t>
            </w:r>
            <w:proofErr w:type="spellEnd"/>
            <w:r w:rsidRPr="00EA1B6E">
              <w:rPr>
                <w:rFonts w:ascii="JetBrains Mono" w:hAnsi="JetBrains Mono"/>
                <w:b w:val="0"/>
                <w:bCs/>
                <w:color w:val="808080"/>
                <w:sz w:val="20"/>
                <w:szCs w:val="20"/>
              </w:rPr>
              <w:t xml:space="preserve">-param </w:t>
            </w:r>
            <w:r w:rsidRPr="00EA1B6E">
              <w:rPr>
                <w:rFonts w:hint="eastAsia"/>
                <w:b w:val="0"/>
                <w:bCs/>
                <w:color w:val="808080"/>
                <w:sz w:val="20"/>
                <w:szCs w:val="20"/>
              </w:rPr>
              <w:t>标签用于指定一个</w:t>
            </w:r>
            <w:r w:rsidRPr="00EA1B6E">
              <w:rPr>
                <w:rFonts w:ascii="JetBrains Mono" w:hAnsi="JetBrains Mono"/>
                <w:b w:val="0"/>
                <w:bCs/>
                <w:color w:val="808080"/>
                <w:sz w:val="20"/>
                <w:szCs w:val="20"/>
              </w:rPr>
              <w:t>Servlet</w:t>
            </w:r>
            <w:r w:rsidRPr="00EA1B6E">
              <w:rPr>
                <w:rFonts w:hint="eastAsia"/>
                <w:b w:val="0"/>
                <w:bCs/>
                <w:color w:val="808080"/>
                <w:sz w:val="20"/>
                <w:szCs w:val="20"/>
              </w:rPr>
              <w:t>程序的默认参数</w:t>
            </w:r>
            <w:r w:rsidRPr="00EA1B6E">
              <w:rPr>
                <w:rFonts w:ascii="JetBrains Mono" w:hAnsi="JetBrains Mono"/>
                <w:b w:val="0"/>
                <w:bCs/>
                <w:color w:val="808080"/>
                <w:sz w:val="20"/>
                <w:szCs w:val="20"/>
              </w:rPr>
              <w:t>,</w:t>
            </w:r>
            <w:r w:rsidRPr="00EA1B6E">
              <w:rPr>
                <w:rFonts w:hint="eastAsia"/>
                <w:b w:val="0"/>
                <w:bCs/>
                <w:color w:val="808080"/>
                <w:sz w:val="20"/>
                <w:szCs w:val="20"/>
              </w:rPr>
              <w:t>可以有多个，也可以没有</w:t>
            </w:r>
            <w:r w:rsidRPr="00EA1B6E">
              <w:rPr>
                <w:rFonts w:hint="eastAsia"/>
                <w:b w:val="0"/>
                <w:bCs/>
                <w:color w:val="808080"/>
                <w:sz w:val="20"/>
                <w:szCs w:val="20"/>
              </w:rPr>
              <w:br/>
            </w:r>
            <w:r w:rsidRPr="00EA1B6E">
              <w:rPr>
                <w:rFonts w:hint="eastAsia"/>
                <w:b w:val="0"/>
                <w:bCs/>
                <w:color w:val="808080"/>
                <w:sz w:val="20"/>
                <w:szCs w:val="20"/>
              </w:rPr>
              <w:lastRenderedPageBreak/>
              <w:t xml:space="preserve">            参数形式为键值对形式</w:t>
            </w:r>
            <w:r w:rsidRPr="00EA1B6E">
              <w:rPr>
                <w:rFonts w:hint="eastAsia"/>
                <w:b w:val="0"/>
                <w:bCs/>
                <w:color w:val="808080"/>
                <w:sz w:val="20"/>
                <w:szCs w:val="20"/>
              </w:rPr>
              <w:br/>
              <w:t xml:space="preserve">            子标签</w:t>
            </w:r>
            <w:r w:rsidRPr="00EA1B6E">
              <w:rPr>
                <w:rFonts w:ascii="JetBrains Mono" w:hAnsi="JetBrains Mono"/>
                <w:b w:val="0"/>
                <w:bCs/>
                <w:color w:val="808080"/>
                <w:sz w:val="20"/>
                <w:szCs w:val="20"/>
              </w:rPr>
              <w:t>param-name</w:t>
            </w:r>
            <w:r w:rsidRPr="00EA1B6E">
              <w:rPr>
                <w:rFonts w:hint="eastAsia"/>
                <w:b w:val="0"/>
                <w:bCs/>
                <w:color w:val="808080"/>
                <w:sz w:val="20"/>
                <w:szCs w:val="20"/>
              </w:rPr>
              <w:t>用于指定键</w:t>
            </w:r>
            <w:r w:rsidRPr="00EA1B6E">
              <w:rPr>
                <w:rFonts w:hint="eastAsia"/>
                <w:b w:val="0"/>
                <w:bCs/>
                <w:color w:val="808080"/>
                <w:sz w:val="20"/>
                <w:szCs w:val="20"/>
              </w:rPr>
              <w:br/>
              <w:t xml:space="preserve">            子标签</w:t>
            </w:r>
            <w:r w:rsidRPr="00EA1B6E">
              <w:rPr>
                <w:rFonts w:ascii="JetBrains Mono" w:hAnsi="JetBrains Mono"/>
                <w:b w:val="0"/>
                <w:bCs/>
                <w:color w:val="808080"/>
                <w:sz w:val="20"/>
                <w:szCs w:val="20"/>
              </w:rPr>
              <w:t>param-value</w:t>
            </w:r>
            <w:r w:rsidRPr="00EA1B6E">
              <w:rPr>
                <w:rFonts w:hint="eastAsia"/>
                <w:b w:val="0"/>
                <w:bCs/>
                <w:color w:val="808080"/>
                <w:sz w:val="20"/>
                <w:szCs w:val="20"/>
              </w:rPr>
              <w:t>用于指定值</w:t>
            </w:r>
            <w:r w:rsidRPr="00EA1B6E">
              <w:rPr>
                <w:rFonts w:hint="eastAsia"/>
                <w:b w:val="0"/>
                <w:bCs/>
                <w:color w:val="808080"/>
                <w:sz w:val="20"/>
                <w:szCs w:val="20"/>
              </w:rPr>
              <w:br/>
              <w:t xml:space="preserve">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w:t>
            </w:r>
            <w:proofErr w:type="spellStart"/>
            <w:r w:rsidRPr="00EA1B6E">
              <w:rPr>
                <w:rFonts w:ascii="JetBrains Mono" w:hAnsi="JetBrains Mono"/>
                <w:b w:val="0"/>
                <w:bCs/>
                <w:color w:val="E8BF6A"/>
                <w:sz w:val="20"/>
                <w:szCs w:val="20"/>
              </w:rPr>
              <w:t>init</w:t>
            </w:r>
            <w:proofErr w:type="spellEnd"/>
            <w:r w:rsidRPr="00EA1B6E">
              <w:rPr>
                <w:rFonts w:ascii="JetBrains Mono" w:hAnsi="JetBrains Mono"/>
                <w:b w:val="0"/>
                <w:bCs/>
                <w:color w:val="E8BF6A"/>
                <w:sz w:val="20"/>
                <w:szCs w:val="20"/>
              </w:rPr>
              <w:t>-param&gt;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w:t>
            </w:r>
            <w:r w:rsidRPr="00EA1B6E">
              <w:rPr>
                <w:rFonts w:ascii="JetBrains Mono" w:hAnsi="JetBrains Mono"/>
                <w:b w:val="0"/>
                <w:bCs/>
                <w:color w:val="808080"/>
                <w:sz w:val="20"/>
                <w:szCs w:val="20"/>
              </w:rPr>
              <w:br/>
              <w:t xml:space="preserve">                param-name</w:t>
            </w:r>
            <w:r w:rsidRPr="00EA1B6E">
              <w:rPr>
                <w:rFonts w:hint="eastAsia"/>
                <w:b w:val="0"/>
                <w:bCs/>
                <w:color w:val="808080"/>
                <w:sz w:val="20"/>
                <w:szCs w:val="20"/>
              </w:rPr>
              <w:t>标签</w:t>
            </w:r>
            <w:r w:rsidRPr="00EA1B6E">
              <w:rPr>
                <w:rFonts w:hint="eastAsia"/>
                <w:b w:val="0"/>
                <w:bCs/>
                <w:color w:val="808080"/>
                <w:sz w:val="20"/>
                <w:szCs w:val="20"/>
              </w:rPr>
              <w:br/>
              <w:t xml:space="preserve">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&lt;param-name&gt;</w:t>
            </w:r>
            <w:r w:rsidRPr="00EA1B6E">
              <w:rPr>
                <w:rFonts w:ascii="JetBrains Mono" w:hAnsi="JetBrains Mono"/>
                <w:b w:val="0"/>
                <w:bCs/>
                <w:color w:val="A9B7C6"/>
                <w:sz w:val="20"/>
                <w:szCs w:val="20"/>
              </w:rPr>
              <w:t>username</w:t>
            </w:r>
            <w:r w:rsidRPr="00EA1B6E">
              <w:rPr>
                <w:rFonts w:ascii="JetBrains Mono" w:hAnsi="JetBrains Mono"/>
                <w:b w:val="0"/>
                <w:bCs/>
                <w:color w:val="E8BF6A"/>
                <w:sz w:val="20"/>
                <w:szCs w:val="20"/>
              </w:rPr>
              <w:t>&lt;/param-name&gt;</w:t>
            </w:r>
            <w:r w:rsidRPr="00EA1B6E">
              <w:rPr>
                <w:rFonts w:ascii="JetBrains Mono" w:hAnsi="JetBrains Mono"/>
                <w:b w:val="0"/>
                <w:bCs/>
                <w:color w:val="E8BF6A"/>
                <w:sz w:val="20"/>
                <w:szCs w:val="20"/>
              </w:rPr>
              <w:br/>
              <w:t xml:space="preserve">            &lt;param-value&gt;</w:t>
            </w:r>
            <w:r w:rsidRPr="00EA1B6E">
              <w:rPr>
                <w:rFonts w:ascii="JetBrains Mono" w:hAnsi="JetBrains Mono"/>
                <w:b w:val="0"/>
                <w:bCs/>
                <w:color w:val="A9B7C6"/>
                <w:sz w:val="20"/>
                <w:szCs w:val="20"/>
              </w:rPr>
              <w:t>luxianghai</w:t>
            </w:r>
            <w:r w:rsidRPr="00EA1B6E">
              <w:rPr>
                <w:rFonts w:ascii="JetBrains Mono" w:hAnsi="JetBrains Mono"/>
                <w:b w:val="0"/>
                <w:bCs/>
                <w:color w:val="E8BF6A"/>
                <w:sz w:val="20"/>
                <w:szCs w:val="20"/>
              </w:rPr>
              <w:t>&lt;/param-value&gt;</w:t>
            </w:r>
            <w:r w:rsidRPr="00EA1B6E">
              <w:rPr>
                <w:rFonts w:ascii="JetBrains Mono" w:hAnsi="JetBrains Mono"/>
                <w:b w:val="0"/>
                <w:bCs/>
                <w:color w:val="E8BF6A"/>
                <w:sz w:val="20"/>
                <w:szCs w:val="20"/>
              </w:rPr>
              <w:br/>
              <w:t xml:space="preserve">        &lt;/</w:t>
            </w:r>
            <w:proofErr w:type="spellStart"/>
            <w:r w:rsidRPr="00EA1B6E">
              <w:rPr>
                <w:rFonts w:ascii="JetBrains Mono" w:hAnsi="JetBrains Mono"/>
                <w:b w:val="0"/>
                <w:bCs/>
                <w:color w:val="E8BF6A"/>
                <w:sz w:val="20"/>
                <w:szCs w:val="20"/>
              </w:rPr>
              <w:t>init</w:t>
            </w:r>
            <w:proofErr w:type="spellEnd"/>
            <w:r w:rsidRPr="00EA1B6E">
              <w:rPr>
                <w:rFonts w:ascii="JetBrains Mono" w:hAnsi="JetBrains Mono"/>
                <w:b w:val="0"/>
                <w:bCs/>
                <w:color w:val="E8BF6A"/>
                <w:sz w:val="20"/>
                <w:szCs w:val="20"/>
              </w:rPr>
              <w:t>-param&gt;</w:t>
            </w:r>
            <w:r w:rsidRPr="00EA1B6E">
              <w:rPr>
                <w:rFonts w:ascii="JetBrains Mono" w:hAnsi="JetBrains Mono"/>
                <w:b w:val="0"/>
                <w:bCs/>
                <w:color w:val="E8BF6A"/>
                <w:sz w:val="20"/>
                <w:szCs w:val="20"/>
              </w:rPr>
              <w:br/>
              <w:t xml:space="preserve">        &lt;</w:t>
            </w:r>
            <w:proofErr w:type="spellStart"/>
            <w:r w:rsidRPr="00EA1B6E">
              <w:rPr>
                <w:rFonts w:ascii="JetBrains Mono" w:hAnsi="JetBrains Mono"/>
                <w:b w:val="0"/>
                <w:bCs/>
                <w:color w:val="E8BF6A"/>
                <w:sz w:val="20"/>
                <w:szCs w:val="20"/>
              </w:rPr>
              <w:t>init</w:t>
            </w:r>
            <w:proofErr w:type="spellEnd"/>
            <w:r w:rsidRPr="00EA1B6E">
              <w:rPr>
                <w:rFonts w:ascii="JetBrains Mono" w:hAnsi="JetBrains Mono"/>
                <w:b w:val="0"/>
                <w:bCs/>
                <w:color w:val="E8BF6A"/>
                <w:sz w:val="20"/>
                <w:szCs w:val="20"/>
              </w:rPr>
              <w:t>-param&gt;</w:t>
            </w:r>
            <w:r w:rsidRPr="00EA1B6E">
              <w:rPr>
                <w:rFonts w:ascii="JetBrains Mono" w:hAnsi="JetBrains Mono"/>
                <w:b w:val="0"/>
                <w:bCs/>
                <w:color w:val="E8BF6A"/>
                <w:sz w:val="20"/>
                <w:szCs w:val="20"/>
              </w:rPr>
              <w:br/>
              <w:t xml:space="preserve">            &lt;param-name&gt;</w:t>
            </w:r>
            <w:proofErr w:type="spellStart"/>
            <w:r w:rsidRPr="00EA1B6E">
              <w:rPr>
                <w:rFonts w:ascii="JetBrains Mono" w:hAnsi="JetBrains Mono"/>
                <w:b w:val="0"/>
                <w:bCs/>
                <w:color w:val="A9B7C6"/>
                <w:sz w:val="20"/>
                <w:szCs w:val="20"/>
              </w:rPr>
              <w:t>passwrod</w:t>
            </w:r>
            <w:proofErr w:type="spellEnd"/>
            <w:r w:rsidRPr="00EA1B6E">
              <w:rPr>
                <w:rFonts w:ascii="JetBrains Mono" w:hAnsi="JetBrains Mono"/>
                <w:b w:val="0"/>
                <w:bCs/>
                <w:color w:val="E8BF6A"/>
                <w:sz w:val="20"/>
                <w:szCs w:val="20"/>
              </w:rPr>
              <w:t>&lt;/param-name&gt;</w:t>
            </w:r>
            <w:r w:rsidRPr="00EA1B6E">
              <w:rPr>
                <w:rFonts w:ascii="JetBrains Mono" w:hAnsi="JetBrains Mono"/>
                <w:b w:val="0"/>
                <w:bCs/>
                <w:color w:val="E8BF6A"/>
                <w:sz w:val="20"/>
                <w:szCs w:val="20"/>
              </w:rPr>
              <w:br/>
              <w:t xml:space="preserve">            &lt;param-value&gt;</w:t>
            </w:r>
            <w:r w:rsidRPr="00EA1B6E">
              <w:rPr>
                <w:rFonts w:ascii="JetBrains Mono" w:hAnsi="JetBrains Mono"/>
                <w:b w:val="0"/>
                <w:bCs/>
                <w:color w:val="A9B7C6"/>
                <w:sz w:val="20"/>
                <w:szCs w:val="20"/>
              </w:rPr>
              <w:t>123456</w:t>
            </w:r>
            <w:r w:rsidRPr="00EA1B6E">
              <w:rPr>
                <w:rFonts w:ascii="JetBrains Mono" w:hAnsi="JetBrains Mono"/>
                <w:b w:val="0"/>
                <w:bCs/>
                <w:color w:val="E8BF6A"/>
                <w:sz w:val="20"/>
                <w:szCs w:val="20"/>
              </w:rPr>
              <w:t>&lt;/param-value&gt;</w:t>
            </w:r>
            <w:r w:rsidRPr="00EA1B6E">
              <w:rPr>
                <w:rFonts w:ascii="JetBrains Mono" w:hAnsi="JetBrains Mono"/>
                <w:b w:val="0"/>
                <w:bCs/>
                <w:color w:val="E8BF6A"/>
                <w:sz w:val="20"/>
                <w:szCs w:val="20"/>
              </w:rPr>
              <w:br/>
              <w:t xml:space="preserve">        &lt;/</w:t>
            </w:r>
            <w:proofErr w:type="spellStart"/>
            <w:r w:rsidRPr="00EA1B6E">
              <w:rPr>
                <w:rFonts w:ascii="JetBrains Mono" w:hAnsi="JetBrains Mono"/>
                <w:b w:val="0"/>
                <w:bCs/>
                <w:color w:val="E8BF6A"/>
                <w:sz w:val="20"/>
                <w:szCs w:val="20"/>
              </w:rPr>
              <w:t>init</w:t>
            </w:r>
            <w:proofErr w:type="spellEnd"/>
            <w:r w:rsidRPr="00EA1B6E">
              <w:rPr>
                <w:rFonts w:ascii="JetBrains Mono" w:hAnsi="JetBrains Mono"/>
                <w:b w:val="0"/>
                <w:bCs/>
                <w:color w:val="E8BF6A"/>
                <w:sz w:val="20"/>
                <w:szCs w:val="20"/>
              </w:rPr>
              <w:t>-param&gt;</w:t>
            </w:r>
            <w:r w:rsidRPr="00EA1B6E">
              <w:rPr>
                <w:rFonts w:ascii="JetBrains Mono" w:hAnsi="JetBrains Mono"/>
                <w:b w:val="0"/>
                <w:bCs/>
                <w:color w:val="E8BF6A"/>
                <w:sz w:val="20"/>
                <w:szCs w:val="20"/>
              </w:rPr>
              <w:br/>
              <w:t xml:space="preserve">    &lt;/servlet&gt;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 servlet-mapping</w:t>
            </w:r>
            <w:r w:rsidRPr="00EA1B6E">
              <w:rPr>
                <w:rFonts w:hint="eastAsia"/>
                <w:b w:val="0"/>
                <w:bCs/>
                <w:color w:val="808080"/>
                <w:sz w:val="20"/>
                <w:szCs w:val="20"/>
              </w:rPr>
              <w:t>标签用于给</w:t>
            </w:r>
            <w:r w:rsidRPr="00EA1B6E">
              <w:rPr>
                <w:rFonts w:ascii="JetBrains Mono" w:hAnsi="JetBrains Mono"/>
                <w:b w:val="0"/>
                <w:bCs/>
                <w:color w:val="808080"/>
                <w:sz w:val="20"/>
                <w:szCs w:val="20"/>
              </w:rPr>
              <w:t>Servlet</w:t>
            </w:r>
            <w:r w:rsidRPr="00EA1B6E">
              <w:rPr>
                <w:rFonts w:hint="eastAsia"/>
                <w:b w:val="0"/>
                <w:bCs/>
                <w:color w:val="808080"/>
                <w:sz w:val="20"/>
                <w:szCs w:val="20"/>
              </w:rPr>
              <w:t>程序配置访问路径，一个</w:t>
            </w:r>
            <w:r w:rsidRPr="00EA1B6E">
              <w:rPr>
                <w:rFonts w:ascii="JetBrains Mono" w:hAnsi="JetBrains Mono"/>
                <w:b w:val="0"/>
                <w:bCs/>
                <w:color w:val="808080"/>
                <w:sz w:val="20"/>
                <w:szCs w:val="20"/>
              </w:rPr>
              <w:t>servlet</w:t>
            </w:r>
            <w:r w:rsidRPr="00EA1B6E">
              <w:rPr>
                <w:rFonts w:hint="eastAsia"/>
                <w:b w:val="0"/>
                <w:bCs/>
                <w:color w:val="808080"/>
                <w:sz w:val="20"/>
                <w:szCs w:val="20"/>
              </w:rPr>
              <w:t>标签对应一个</w:t>
            </w:r>
            <w:r w:rsidRPr="00EA1B6E">
              <w:rPr>
                <w:rFonts w:ascii="JetBrains Mono" w:hAnsi="JetBrains Mono"/>
                <w:b w:val="0"/>
                <w:bCs/>
                <w:color w:val="808080"/>
                <w:sz w:val="20"/>
                <w:szCs w:val="20"/>
              </w:rPr>
              <w:t>servlet-mapping</w:t>
            </w:r>
            <w:r w:rsidRPr="00EA1B6E">
              <w:rPr>
                <w:rFonts w:hint="eastAsia"/>
                <w:b w:val="0"/>
                <w:bCs/>
                <w:color w:val="808080"/>
                <w:sz w:val="20"/>
                <w:szCs w:val="20"/>
              </w:rPr>
              <w:t xml:space="preserve">标签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&lt;servlet-mapping&gt;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 servlet-name</w:t>
            </w:r>
            <w:r w:rsidRPr="00EA1B6E">
              <w:rPr>
                <w:rFonts w:hint="eastAsia"/>
                <w:b w:val="0"/>
                <w:bCs/>
                <w:color w:val="808080"/>
                <w:sz w:val="20"/>
                <w:szCs w:val="20"/>
              </w:rPr>
              <w:t>标签用于指定给哪个</w:t>
            </w:r>
            <w:r w:rsidRPr="00EA1B6E">
              <w:rPr>
                <w:rFonts w:ascii="JetBrains Mono" w:hAnsi="JetBrains Mono"/>
                <w:b w:val="0"/>
                <w:bCs/>
                <w:color w:val="808080"/>
                <w:sz w:val="20"/>
                <w:szCs w:val="20"/>
              </w:rPr>
              <w:t>Servlet</w:t>
            </w:r>
            <w:r w:rsidRPr="00EA1B6E">
              <w:rPr>
                <w:rFonts w:hint="eastAsia"/>
                <w:b w:val="0"/>
                <w:bCs/>
                <w:color w:val="808080"/>
                <w:sz w:val="20"/>
                <w:szCs w:val="20"/>
              </w:rPr>
              <w:t xml:space="preserve">程序配置 </w:t>
            </w:r>
            <w:r w:rsidRPr="00EA1B6E">
              <w:rPr>
                <w:rFonts w:ascii="JetBrains Mono" w:hAnsi="JetBrains Mono"/>
                <w:b w:val="0"/>
                <w:bCs/>
                <w:color w:val="808080"/>
                <w:sz w:val="20"/>
                <w:szCs w:val="20"/>
              </w:rPr>
              <w:t>--&gt;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&lt;servlet-name&gt;</w:t>
            </w:r>
            <w:proofErr w:type="spellStart"/>
            <w:r w:rsidRPr="00EA1B6E">
              <w:rPr>
                <w:rFonts w:ascii="JetBrains Mono" w:hAnsi="JetBrains Mono"/>
                <w:b w:val="0"/>
                <w:bCs/>
                <w:color w:val="A9B7C6"/>
                <w:sz w:val="20"/>
                <w:szCs w:val="20"/>
              </w:rPr>
              <w:t>HelloServlet</w:t>
            </w:r>
            <w:proofErr w:type="spellEnd"/>
            <w:r w:rsidRPr="00EA1B6E">
              <w:rPr>
                <w:rFonts w:ascii="JetBrains Mono" w:hAnsi="JetBrains Mono"/>
                <w:b w:val="0"/>
                <w:bCs/>
                <w:color w:val="E8BF6A"/>
                <w:sz w:val="20"/>
                <w:szCs w:val="20"/>
              </w:rPr>
              <w:t>&lt;/servlet-name&gt;</w:t>
            </w:r>
            <w:r w:rsidRPr="00EA1B6E">
              <w:rPr>
                <w:rFonts w:ascii="JetBrains Mono" w:hAnsi="JetBrains Mono"/>
                <w:b w:val="0"/>
                <w:bCs/>
                <w:color w:val="E8BF6A"/>
                <w:sz w:val="20"/>
                <w:szCs w:val="20"/>
              </w:rPr>
              <w:br/>
              <w:t xml:space="preserve">        </w:t>
            </w:r>
            <w:r w:rsidRPr="00EA1B6E">
              <w:rPr>
                <w:rFonts w:ascii="JetBrains Mono" w:hAnsi="JetBrains Mono"/>
                <w:b w:val="0"/>
                <w:bCs/>
                <w:color w:val="808080"/>
                <w:sz w:val="20"/>
                <w:szCs w:val="20"/>
              </w:rPr>
              <w:t>&lt;!--</w:t>
            </w:r>
            <w:r w:rsidRPr="00EA1B6E">
              <w:rPr>
                <w:rFonts w:ascii="JetBrains Mono" w:hAnsi="JetBrains Mono"/>
                <w:b w:val="0"/>
                <w:bCs/>
                <w:color w:val="808080"/>
                <w:sz w:val="20"/>
                <w:szCs w:val="20"/>
              </w:rPr>
              <w:br/>
              <w:t xml:space="preserve">            </w:t>
            </w:r>
            <w:proofErr w:type="spellStart"/>
            <w:r w:rsidRPr="00EA1B6E">
              <w:rPr>
                <w:rFonts w:ascii="JetBrains Mono" w:hAnsi="JetBrains Mono"/>
                <w:b w:val="0"/>
                <w:bCs/>
                <w:color w:val="808080"/>
                <w:sz w:val="20"/>
                <w:szCs w:val="20"/>
              </w:rPr>
              <w:t>url</w:t>
            </w:r>
            <w:proofErr w:type="spellEnd"/>
            <w:r w:rsidRPr="00EA1B6E">
              <w:rPr>
                <w:rFonts w:ascii="JetBrains Mono" w:hAnsi="JetBrains Mono"/>
                <w:b w:val="0"/>
                <w:bCs/>
                <w:color w:val="808080"/>
                <w:sz w:val="20"/>
                <w:szCs w:val="20"/>
              </w:rPr>
              <w:t>-pattern</w:t>
            </w:r>
            <w:r w:rsidRPr="00EA1B6E">
              <w:rPr>
                <w:rFonts w:hint="eastAsia"/>
                <w:b w:val="0"/>
                <w:bCs/>
                <w:color w:val="808080"/>
                <w:sz w:val="20"/>
                <w:szCs w:val="20"/>
              </w:rPr>
              <w:t>标签用于配置访问路径，可以配置多个访问路径，且必须以</w:t>
            </w:r>
            <w:r w:rsidRPr="00EA1B6E">
              <w:rPr>
                <w:rFonts w:ascii="JetBrains Mono" w:hAnsi="JetBrains Mono"/>
                <w:b w:val="0"/>
                <w:bCs/>
                <w:color w:val="808080"/>
                <w:sz w:val="20"/>
                <w:szCs w:val="20"/>
              </w:rPr>
              <w:t>"/"</w:t>
            </w:r>
            <w:r w:rsidRPr="00EA1B6E">
              <w:rPr>
                <w:rFonts w:hint="eastAsia"/>
                <w:b w:val="0"/>
                <w:bCs/>
                <w:color w:val="808080"/>
                <w:sz w:val="20"/>
                <w:szCs w:val="20"/>
              </w:rPr>
              <w:t>开头</w:t>
            </w:r>
            <w:r w:rsidRPr="00EA1B6E">
              <w:rPr>
                <w:rFonts w:ascii="JetBrains Mono" w:hAnsi="JetBrains Mono"/>
                <w:b w:val="0"/>
                <w:bCs/>
                <w:color w:val="808080"/>
                <w:sz w:val="20"/>
                <w:szCs w:val="20"/>
              </w:rPr>
              <w:br/>
              <w:t xml:space="preserve">            "/" </w:t>
            </w:r>
            <w:r w:rsidRPr="00EA1B6E">
              <w:rPr>
                <w:rFonts w:hint="eastAsia"/>
                <w:b w:val="0"/>
                <w:bCs/>
                <w:color w:val="808080"/>
                <w:sz w:val="20"/>
                <w:szCs w:val="20"/>
              </w:rPr>
              <w:t>在服务器解析的时候，表示地址为</w:t>
            </w:r>
            <w:r w:rsidRPr="00EA1B6E">
              <w:rPr>
                <w:rFonts w:ascii="JetBrains Mono" w:hAnsi="JetBrains Mono"/>
                <w:b w:val="0"/>
                <w:bCs/>
                <w:color w:val="808080"/>
                <w:sz w:val="20"/>
                <w:szCs w:val="20"/>
              </w:rPr>
              <w:t xml:space="preserve"> http://ip:prot/</w:t>
            </w:r>
            <w:r w:rsidRPr="00EA1B6E">
              <w:rPr>
                <w:rFonts w:hint="eastAsia"/>
                <w:b w:val="0"/>
                <w:bCs/>
                <w:color w:val="808080"/>
                <w:sz w:val="20"/>
                <w:szCs w:val="20"/>
              </w:rPr>
              <w:t>工程路径</w:t>
            </w:r>
            <w:r w:rsidRPr="00EA1B6E">
              <w:rPr>
                <w:rFonts w:ascii="JetBrains Mono" w:hAnsi="JetBrains Mono"/>
                <w:b w:val="0"/>
                <w:bCs/>
                <w:color w:val="808080"/>
                <w:sz w:val="20"/>
                <w:szCs w:val="20"/>
              </w:rPr>
              <w:t>/</w:t>
            </w:r>
            <w:r w:rsidRPr="00EA1B6E">
              <w:rPr>
                <w:rFonts w:ascii="JetBrains Mono" w:hAnsi="JetBrains Mono"/>
                <w:b w:val="0"/>
                <w:bCs/>
                <w:color w:val="808080"/>
                <w:sz w:val="20"/>
                <w:szCs w:val="20"/>
              </w:rPr>
              <w:br/>
              <w:t xml:space="preserve">            "/hello" </w:t>
            </w:r>
            <w:r w:rsidRPr="00EA1B6E">
              <w:rPr>
                <w:rFonts w:hint="eastAsia"/>
                <w:b w:val="0"/>
                <w:bCs/>
                <w:color w:val="808080"/>
                <w:sz w:val="20"/>
                <w:szCs w:val="20"/>
              </w:rPr>
              <w:t>表示地址为</w:t>
            </w:r>
            <w:r w:rsidRPr="00EA1B6E">
              <w:rPr>
                <w:rFonts w:ascii="JetBrains Mono" w:hAnsi="JetBrains Mono"/>
                <w:b w:val="0"/>
                <w:bCs/>
                <w:color w:val="808080"/>
                <w:sz w:val="20"/>
                <w:szCs w:val="20"/>
              </w:rPr>
              <w:t xml:space="preserve"> http://ip:port/</w:t>
            </w:r>
            <w:r w:rsidRPr="00EA1B6E">
              <w:rPr>
                <w:rFonts w:hint="eastAsia"/>
                <w:b w:val="0"/>
                <w:bCs/>
                <w:color w:val="808080"/>
                <w:sz w:val="20"/>
                <w:szCs w:val="20"/>
              </w:rPr>
              <w:t>工程路径</w:t>
            </w:r>
            <w:r w:rsidRPr="00EA1B6E">
              <w:rPr>
                <w:rFonts w:ascii="JetBrains Mono" w:hAnsi="JetBrains Mono"/>
                <w:b w:val="0"/>
                <w:bCs/>
                <w:color w:val="808080"/>
                <w:sz w:val="20"/>
                <w:szCs w:val="20"/>
              </w:rPr>
              <w:t>/hello</w:t>
            </w:r>
            <w:r w:rsidRPr="00EA1B6E">
              <w:rPr>
                <w:rFonts w:ascii="JetBrains Mono" w:hAnsi="JetBrains Mono"/>
                <w:b w:val="0"/>
                <w:bCs/>
                <w:color w:val="808080"/>
                <w:sz w:val="20"/>
                <w:szCs w:val="20"/>
              </w:rPr>
              <w:br/>
              <w:t xml:space="preserve">        --&gt;</w:t>
            </w:r>
            <w:r w:rsidRPr="00EA1B6E">
              <w:rPr>
                <w:rFonts w:ascii="JetBrains Mono" w:hAnsi="JetBrains Mono"/>
                <w:b w:val="0"/>
                <w:bCs/>
                <w:color w:val="808080"/>
                <w:sz w:val="20"/>
                <w:szCs w:val="20"/>
              </w:rPr>
              <w:br/>
              <w:t xml:space="preserve">        </w:t>
            </w:r>
            <w:r w:rsidRPr="00EA1B6E">
              <w:rPr>
                <w:rFonts w:ascii="JetBrains Mono" w:hAnsi="JetBrains Mono"/>
                <w:b w:val="0"/>
                <w:bCs/>
                <w:color w:val="E8BF6A"/>
                <w:sz w:val="20"/>
                <w:szCs w:val="20"/>
              </w:rPr>
              <w:t>&lt;</w:t>
            </w:r>
            <w:proofErr w:type="spellStart"/>
            <w:r w:rsidRPr="00EA1B6E">
              <w:rPr>
                <w:rFonts w:ascii="JetBrains Mono" w:hAnsi="JetBrains Mono"/>
                <w:b w:val="0"/>
                <w:bCs/>
                <w:color w:val="E8BF6A"/>
                <w:sz w:val="20"/>
                <w:szCs w:val="20"/>
              </w:rPr>
              <w:t>url</w:t>
            </w:r>
            <w:proofErr w:type="spellEnd"/>
            <w:r w:rsidRPr="00EA1B6E">
              <w:rPr>
                <w:rFonts w:ascii="JetBrains Mono" w:hAnsi="JetBrains Mono"/>
                <w:b w:val="0"/>
                <w:bCs/>
                <w:color w:val="E8BF6A"/>
                <w:sz w:val="20"/>
                <w:szCs w:val="20"/>
              </w:rPr>
              <w:t>-pattern&gt;</w:t>
            </w:r>
            <w:r w:rsidRPr="00EA1B6E">
              <w:rPr>
                <w:rFonts w:ascii="JetBrains Mono" w:hAnsi="JetBrains Mono"/>
                <w:b w:val="0"/>
                <w:bCs/>
                <w:color w:val="A9B7C6"/>
                <w:sz w:val="20"/>
                <w:szCs w:val="20"/>
              </w:rPr>
              <w:t>/hello</w:t>
            </w:r>
            <w:r w:rsidRPr="00EA1B6E">
              <w:rPr>
                <w:rFonts w:ascii="JetBrains Mono" w:hAnsi="JetBrains Mono"/>
                <w:b w:val="0"/>
                <w:bCs/>
                <w:color w:val="E8BF6A"/>
                <w:sz w:val="20"/>
                <w:szCs w:val="20"/>
              </w:rPr>
              <w:t>&lt;/</w:t>
            </w:r>
            <w:proofErr w:type="spellStart"/>
            <w:r w:rsidRPr="00EA1B6E">
              <w:rPr>
                <w:rFonts w:ascii="JetBrains Mono" w:hAnsi="JetBrains Mono"/>
                <w:b w:val="0"/>
                <w:bCs/>
                <w:color w:val="E8BF6A"/>
                <w:sz w:val="20"/>
                <w:szCs w:val="20"/>
              </w:rPr>
              <w:t>url</w:t>
            </w:r>
            <w:proofErr w:type="spellEnd"/>
            <w:r w:rsidRPr="00EA1B6E">
              <w:rPr>
                <w:rFonts w:ascii="JetBrains Mono" w:hAnsi="JetBrains Mono"/>
                <w:b w:val="0"/>
                <w:bCs/>
                <w:color w:val="E8BF6A"/>
                <w:sz w:val="20"/>
                <w:szCs w:val="20"/>
              </w:rPr>
              <w:t>-pattern&gt;</w:t>
            </w:r>
            <w:r w:rsidRPr="00EA1B6E">
              <w:rPr>
                <w:rFonts w:ascii="JetBrains Mono" w:hAnsi="JetBrains Mono"/>
                <w:b w:val="0"/>
                <w:bCs/>
                <w:color w:val="E8BF6A"/>
                <w:sz w:val="20"/>
                <w:szCs w:val="20"/>
              </w:rPr>
              <w:br/>
              <w:t xml:space="preserve">        &lt;</w:t>
            </w:r>
            <w:proofErr w:type="spellStart"/>
            <w:r w:rsidRPr="00EA1B6E">
              <w:rPr>
                <w:rFonts w:ascii="JetBrains Mono" w:hAnsi="JetBrains Mono"/>
                <w:b w:val="0"/>
                <w:bCs/>
                <w:color w:val="E8BF6A"/>
                <w:sz w:val="20"/>
                <w:szCs w:val="20"/>
              </w:rPr>
              <w:t>url</w:t>
            </w:r>
            <w:proofErr w:type="spellEnd"/>
            <w:r w:rsidRPr="00EA1B6E">
              <w:rPr>
                <w:rFonts w:ascii="JetBrains Mono" w:hAnsi="JetBrains Mono"/>
                <w:b w:val="0"/>
                <w:bCs/>
                <w:color w:val="E8BF6A"/>
                <w:sz w:val="20"/>
                <w:szCs w:val="20"/>
              </w:rPr>
              <w:t>-pattern&gt;</w:t>
            </w:r>
            <w:r w:rsidRPr="00EA1B6E">
              <w:rPr>
                <w:rFonts w:ascii="JetBrains Mono" w:hAnsi="JetBrains Mono"/>
                <w:b w:val="0"/>
                <w:bCs/>
                <w:color w:val="A9B7C6"/>
                <w:sz w:val="20"/>
                <w:szCs w:val="20"/>
              </w:rPr>
              <w:t>/first</w:t>
            </w:r>
            <w:r w:rsidRPr="00EA1B6E">
              <w:rPr>
                <w:rFonts w:ascii="JetBrains Mono" w:hAnsi="JetBrains Mono"/>
                <w:b w:val="0"/>
                <w:bCs/>
                <w:color w:val="E8BF6A"/>
                <w:sz w:val="20"/>
                <w:szCs w:val="20"/>
              </w:rPr>
              <w:t>&lt;/</w:t>
            </w:r>
            <w:proofErr w:type="spellStart"/>
            <w:r w:rsidRPr="00EA1B6E">
              <w:rPr>
                <w:rFonts w:ascii="JetBrains Mono" w:hAnsi="JetBrains Mono"/>
                <w:b w:val="0"/>
                <w:bCs/>
                <w:color w:val="E8BF6A"/>
                <w:sz w:val="20"/>
                <w:szCs w:val="20"/>
              </w:rPr>
              <w:t>url</w:t>
            </w:r>
            <w:proofErr w:type="spellEnd"/>
            <w:r w:rsidRPr="00EA1B6E">
              <w:rPr>
                <w:rFonts w:ascii="JetBrains Mono" w:hAnsi="JetBrains Mono"/>
                <w:b w:val="0"/>
                <w:bCs/>
                <w:color w:val="E8BF6A"/>
                <w:sz w:val="20"/>
                <w:szCs w:val="20"/>
              </w:rPr>
              <w:t>-pattern&gt;</w:t>
            </w:r>
            <w:r w:rsidRPr="00EA1B6E">
              <w:rPr>
                <w:rFonts w:ascii="JetBrains Mono" w:hAnsi="JetBrains Mono"/>
                <w:b w:val="0"/>
                <w:bCs/>
                <w:color w:val="E8BF6A"/>
                <w:sz w:val="20"/>
                <w:szCs w:val="20"/>
              </w:rPr>
              <w:br/>
              <w:t xml:space="preserve">    &lt;/servlet-mapping&gt;</w:t>
            </w:r>
            <w:r w:rsidRPr="00EA1B6E">
              <w:rPr>
                <w:rFonts w:ascii="JetBrains Mono" w:hAnsi="JetBrains Mono"/>
                <w:b w:val="0"/>
                <w:bCs/>
                <w:color w:val="E8BF6A"/>
                <w:sz w:val="20"/>
                <w:szCs w:val="20"/>
              </w:rPr>
              <w:br/>
            </w:r>
            <w:r w:rsidRPr="00EA1B6E">
              <w:rPr>
                <w:rFonts w:ascii="JetBrains Mono" w:hAnsi="JetBrains Mono"/>
                <w:b w:val="0"/>
                <w:bCs/>
                <w:color w:val="E8BF6A"/>
                <w:sz w:val="20"/>
                <w:szCs w:val="20"/>
              </w:rPr>
              <w:br/>
              <w:t>&lt;/web-app&gt;</w:t>
            </w:r>
          </w:p>
        </w:tc>
      </w:tr>
    </w:tbl>
    <w:p w14:paraId="63CFFE98" w14:textId="3D6701F5" w:rsidR="00383BBD" w:rsidRDefault="00383BBD" w:rsidP="00383BBD">
      <w:pPr>
        <w:pStyle w:val="image"/>
        <w:spacing w:before="72"/>
      </w:pPr>
    </w:p>
    <w:p w14:paraId="7E11FBC4" w14:textId="4F8F0B8A" w:rsidR="00383BBD" w:rsidRDefault="00383BBD" w:rsidP="00383BBD">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8</w:t>
      </w:r>
      <w:r w:rsidR="009A4100">
        <w:fldChar w:fldCharType="end"/>
      </w:r>
      <w:r>
        <w:t xml:space="preserve"> </w:t>
      </w:r>
      <w:proofErr w:type="spellStart"/>
      <w:r>
        <w:t>HelloServlet</w:t>
      </w:r>
      <w:proofErr w:type="spellEnd"/>
    </w:p>
    <w:tbl>
      <w:tblPr>
        <w:tblStyle w:val="ae"/>
        <w:tblW w:w="0" w:type="auto"/>
        <w:tblLook w:val="04A0" w:firstRow="1" w:lastRow="0" w:firstColumn="1" w:lastColumn="0" w:noHBand="0" w:noVBand="1"/>
      </w:tblPr>
      <w:tblGrid>
        <w:gridCol w:w="9061"/>
      </w:tblGrid>
      <w:tr w:rsidR="00383BBD" w:rsidRPr="007E2A2B" w14:paraId="734375FA" w14:textId="77777777" w:rsidTr="00383BBD">
        <w:trPr>
          <w:cnfStyle w:val="100000000000" w:firstRow="1" w:lastRow="0" w:firstColumn="0" w:lastColumn="0" w:oddVBand="0" w:evenVBand="0" w:oddHBand="0" w:evenHBand="0" w:firstRowFirstColumn="0" w:firstRowLastColumn="0" w:lastRowFirstColumn="0" w:lastRowLastColumn="0"/>
        </w:trPr>
        <w:tc>
          <w:tcPr>
            <w:tcW w:w="9061" w:type="dxa"/>
          </w:tcPr>
          <w:p w14:paraId="613DA55B" w14:textId="77777777" w:rsidR="00383BBD" w:rsidRPr="007E2A2B" w:rsidRDefault="00383BBD" w:rsidP="00383BBD">
            <w:pPr>
              <w:pStyle w:val="HTML"/>
              <w:shd w:val="clear" w:color="auto" w:fill="2B2B2B"/>
              <w:rPr>
                <w:rFonts w:ascii="JetBrains Mono" w:hAnsi="JetBrains Mono" w:hint="eastAsia"/>
                <w:b w:val="0"/>
                <w:bCs/>
                <w:color w:val="A9B7C6"/>
                <w:sz w:val="20"/>
                <w:szCs w:val="20"/>
              </w:rPr>
            </w:pPr>
            <w:r w:rsidRPr="007E2A2B">
              <w:rPr>
                <w:rFonts w:ascii="JetBrains Mono" w:hAnsi="JetBrains Mono"/>
                <w:b w:val="0"/>
                <w:bCs/>
                <w:color w:val="CC7832"/>
                <w:sz w:val="20"/>
                <w:szCs w:val="20"/>
              </w:rPr>
              <w:t xml:space="preserve">package </w:t>
            </w:r>
            <w:proofErr w:type="spellStart"/>
            <w:r w:rsidRPr="007E2A2B">
              <w:rPr>
                <w:rFonts w:ascii="JetBrains Mono" w:hAnsi="JetBrains Mono"/>
                <w:b w:val="0"/>
                <w:bCs/>
                <w:color w:val="A9B7C6"/>
                <w:sz w:val="20"/>
                <w:szCs w:val="20"/>
              </w:rPr>
              <w:t>com.lxh.servlet</w:t>
            </w:r>
            <w:proofErr w:type="spellEnd"/>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r>
            <w:r w:rsidRPr="007E2A2B">
              <w:rPr>
                <w:rFonts w:ascii="JetBrains Mono" w:hAnsi="JetBrains Mono"/>
                <w:b w:val="0"/>
                <w:bCs/>
                <w:color w:val="CC7832"/>
                <w:sz w:val="20"/>
                <w:szCs w:val="20"/>
              </w:rPr>
              <w:br/>
              <w:t xml:space="preserve">import </w:t>
            </w:r>
            <w:proofErr w:type="spellStart"/>
            <w:r w:rsidRPr="007E2A2B">
              <w:rPr>
                <w:rFonts w:ascii="JetBrains Mono" w:hAnsi="JetBrains Mono"/>
                <w:b w:val="0"/>
                <w:bCs/>
                <w:color w:val="A9B7C6"/>
                <w:sz w:val="20"/>
                <w:szCs w:val="20"/>
              </w:rPr>
              <w:t>javax.servlet</w:t>
            </w:r>
            <w:proofErr w:type="spellEnd"/>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t xml:space="preserve">import </w:t>
            </w:r>
            <w:proofErr w:type="spellStart"/>
            <w:r w:rsidRPr="007E2A2B">
              <w:rPr>
                <w:rFonts w:ascii="JetBrains Mono" w:hAnsi="JetBrains Mono"/>
                <w:b w:val="0"/>
                <w:bCs/>
                <w:color w:val="A9B7C6"/>
                <w:sz w:val="20"/>
                <w:szCs w:val="20"/>
              </w:rPr>
              <w:t>java.io.IOException</w:t>
            </w:r>
            <w:proofErr w:type="spellEnd"/>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r>
            <w:r w:rsidRPr="007E2A2B">
              <w:rPr>
                <w:rFonts w:ascii="JetBrains Mono" w:hAnsi="JetBrains Mono"/>
                <w:b w:val="0"/>
                <w:bCs/>
                <w:color w:val="CC7832"/>
                <w:sz w:val="20"/>
                <w:szCs w:val="20"/>
              </w:rPr>
              <w:br/>
              <w:t xml:space="preserve">public class </w:t>
            </w:r>
            <w:proofErr w:type="spellStart"/>
            <w:r w:rsidRPr="007E2A2B">
              <w:rPr>
                <w:rFonts w:ascii="JetBrains Mono" w:hAnsi="JetBrains Mono"/>
                <w:b w:val="0"/>
                <w:bCs/>
                <w:color w:val="A9B7C6"/>
                <w:sz w:val="20"/>
                <w:szCs w:val="20"/>
              </w:rPr>
              <w:t>HelloServlet</w:t>
            </w:r>
            <w:proofErr w:type="spellEnd"/>
            <w:r w:rsidRPr="007E2A2B">
              <w:rPr>
                <w:rFonts w:ascii="JetBrains Mono" w:hAnsi="JetBrains Mono"/>
                <w:b w:val="0"/>
                <w:bCs/>
                <w:color w:val="A9B7C6"/>
                <w:sz w:val="20"/>
                <w:szCs w:val="20"/>
              </w:rPr>
              <w:t xml:space="preserve"> </w:t>
            </w:r>
            <w:r w:rsidRPr="007E2A2B">
              <w:rPr>
                <w:rFonts w:ascii="JetBrains Mono" w:hAnsi="JetBrains Mono"/>
                <w:b w:val="0"/>
                <w:bCs/>
                <w:color w:val="CC7832"/>
                <w:sz w:val="20"/>
                <w:szCs w:val="20"/>
              </w:rPr>
              <w:t xml:space="preserve">implements </w:t>
            </w:r>
            <w:r w:rsidRPr="007E2A2B">
              <w:rPr>
                <w:rFonts w:ascii="JetBrains Mono" w:hAnsi="JetBrains Mono"/>
                <w:b w:val="0"/>
                <w:bCs/>
                <w:color w:val="A9B7C6"/>
                <w:sz w:val="20"/>
                <w:szCs w:val="20"/>
              </w:rPr>
              <w:t>Servlet {</w:t>
            </w:r>
            <w:r w:rsidRPr="007E2A2B">
              <w:rPr>
                <w:rFonts w:ascii="JetBrains Mono" w:hAnsi="JetBrains Mono"/>
                <w:b w:val="0"/>
                <w:bCs/>
                <w:color w:val="A9B7C6"/>
                <w:sz w:val="20"/>
                <w:szCs w:val="20"/>
              </w:rPr>
              <w:br/>
              <w:t xml:space="preserve">    </w:t>
            </w:r>
            <w:r w:rsidRPr="007E2A2B">
              <w:rPr>
                <w:rFonts w:ascii="JetBrains Mono" w:hAnsi="JetBrains Mono"/>
                <w:b w:val="0"/>
                <w:bCs/>
                <w:color w:val="BBB529"/>
                <w:sz w:val="20"/>
                <w:szCs w:val="20"/>
              </w:rPr>
              <w:t>@Override</w:t>
            </w:r>
            <w:r w:rsidRPr="007E2A2B">
              <w:rPr>
                <w:rFonts w:ascii="JetBrains Mono" w:hAnsi="JetBrains Mono"/>
                <w:b w:val="0"/>
                <w:bCs/>
                <w:color w:val="BBB529"/>
                <w:sz w:val="20"/>
                <w:szCs w:val="20"/>
              </w:rPr>
              <w:br/>
              <w:t xml:space="preserve">    </w:t>
            </w:r>
            <w:r w:rsidRPr="007E2A2B">
              <w:rPr>
                <w:rFonts w:ascii="JetBrains Mono" w:hAnsi="JetBrains Mono"/>
                <w:b w:val="0"/>
                <w:bCs/>
                <w:color w:val="CC7832"/>
                <w:sz w:val="20"/>
                <w:szCs w:val="20"/>
              </w:rPr>
              <w:t xml:space="preserve">public void </w:t>
            </w:r>
            <w:proofErr w:type="spellStart"/>
            <w:r w:rsidRPr="007E2A2B">
              <w:rPr>
                <w:rFonts w:ascii="JetBrains Mono" w:hAnsi="JetBrains Mono"/>
                <w:b w:val="0"/>
                <w:bCs/>
                <w:color w:val="FFC66D"/>
                <w:sz w:val="20"/>
                <w:szCs w:val="20"/>
              </w:rPr>
              <w:t>init</w:t>
            </w:r>
            <w:proofErr w:type="spellEnd"/>
            <w:r w:rsidRPr="007E2A2B">
              <w:rPr>
                <w:rFonts w:ascii="JetBrains Mono" w:hAnsi="JetBrains Mono"/>
                <w:b w:val="0"/>
                <w:bCs/>
                <w:color w:val="A9B7C6"/>
                <w:sz w:val="20"/>
                <w:szCs w:val="20"/>
              </w:rPr>
              <w:t>(</w:t>
            </w:r>
            <w:proofErr w:type="spellStart"/>
            <w:r w:rsidRPr="007E2A2B">
              <w:rPr>
                <w:rFonts w:ascii="JetBrains Mono" w:hAnsi="JetBrains Mono"/>
                <w:b w:val="0"/>
                <w:bCs/>
                <w:color w:val="A9B7C6"/>
                <w:sz w:val="20"/>
                <w:szCs w:val="20"/>
              </w:rPr>
              <w:t>ServletConfig</w:t>
            </w:r>
            <w:proofErr w:type="spellEnd"/>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servletConfig</w:t>
            </w:r>
            <w:proofErr w:type="spellEnd"/>
            <w:r w:rsidRPr="007E2A2B">
              <w:rPr>
                <w:rFonts w:ascii="JetBrains Mono" w:hAnsi="JetBrains Mono"/>
                <w:b w:val="0"/>
                <w:bCs/>
                <w:color w:val="A9B7C6"/>
                <w:sz w:val="20"/>
                <w:szCs w:val="20"/>
              </w:rPr>
              <w:t xml:space="preserve">) </w:t>
            </w:r>
            <w:r w:rsidRPr="007E2A2B">
              <w:rPr>
                <w:rFonts w:ascii="JetBrains Mono" w:hAnsi="JetBrains Mono"/>
                <w:b w:val="0"/>
                <w:bCs/>
                <w:color w:val="CC7832"/>
                <w:sz w:val="20"/>
                <w:szCs w:val="20"/>
              </w:rPr>
              <w:t xml:space="preserve">throws </w:t>
            </w:r>
            <w:proofErr w:type="spellStart"/>
            <w:r w:rsidRPr="007E2A2B">
              <w:rPr>
                <w:rFonts w:ascii="JetBrains Mono" w:hAnsi="JetBrains Mono"/>
                <w:b w:val="0"/>
                <w:bCs/>
                <w:color w:val="A9B7C6"/>
                <w:sz w:val="20"/>
                <w:szCs w:val="20"/>
              </w:rPr>
              <w:t>ServletException</w:t>
            </w:r>
            <w:proofErr w:type="spellEnd"/>
            <w:r w:rsidRPr="007E2A2B">
              <w:rPr>
                <w:rFonts w:ascii="JetBrains Mono" w:hAnsi="JetBrains Mono"/>
                <w:b w:val="0"/>
                <w:bCs/>
                <w:color w:val="A9B7C6"/>
                <w:sz w:val="20"/>
                <w:szCs w:val="20"/>
              </w:rPr>
              <w:t xml:space="preserve"> {</w:t>
            </w:r>
            <w:r w:rsidRPr="007E2A2B">
              <w:rPr>
                <w:rFonts w:ascii="JetBrains Mono" w:hAnsi="JetBrains Mono"/>
                <w:b w:val="0"/>
                <w:bCs/>
                <w:color w:val="A9B7C6"/>
                <w:sz w:val="20"/>
                <w:szCs w:val="20"/>
              </w:rPr>
              <w:br/>
              <w:t xml:space="preserve">        </w:t>
            </w:r>
            <w:proofErr w:type="spellStart"/>
            <w:r w:rsidRPr="007E2A2B">
              <w:rPr>
                <w:rFonts w:ascii="JetBrains Mono" w:hAnsi="JetBrains Mono"/>
                <w:b w:val="0"/>
                <w:bCs/>
                <w:color w:val="A9B7C6"/>
                <w:sz w:val="20"/>
                <w:szCs w:val="20"/>
              </w:rPr>
              <w:t>System.</w:t>
            </w:r>
            <w:r w:rsidRPr="007E2A2B">
              <w:rPr>
                <w:rFonts w:ascii="JetBrains Mono" w:hAnsi="JetBrains Mono"/>
                <w:b w:val="0"/>
                <w:bCs/>
                <w:i/>
                <w:iCs/>
                <w:color w:val="9876AA"/>
                <w:sz w:val="20"/>
                <w:szCs w:val="20"/>
              </w:rPr>
              <w:t>out</w:t>
            </w:r>
            <w:r w:rsidRPr="007E2A2B">
              <w:rPr>
                <w:rFonts w:ascii="JetBrains Mono" w:hAnsi="JetBrains Mono"/>
                <w:b w:val="0"/>
                <w:bCs/>
                <w:color w:val="A9B7C6"/>
                <w:sz w:val="20"/>
                <w:szCs w:val="20"/>
              </w:rPr>
              <w:t>.println</w:t>
            </w:r>
            <w:proofErr w:type="spellEnd"/>
            <w:r w:rsidRPr="007E2A2B">
              <w:rPr>
                <w:rFonts w:ascii="JetBrains Mono" w:hAnsi="JetBrains Mono"/>
                <w:b w:val="0"/>
                <w:bCs/>
                <w:color w:val="A9B7C6"/>
                <w:sz w:val="20"/>
                <w:szCs w:val="20"/>
              </w:rPr>
              <w:t>(</w:t>
            </w:r>
            <w:r w:rsidRPr="007E2A2B">
              <w:rPr>
                <w:rFonts w:ascii="JetBrains Mono" w:hAnsi="JetBrains Mono"/>
                <w:b w:val="0"/>
                <w:bCs/>
                <w:color w:val="6A8759"/>
                <w:sz w:val="20"/>
                <w:szCs w:val="20"/>
              </w:rPr>
              <w:t>"</w:t>
            </w:r>
            <w:proofErr w:type="spellStart"/>
            <w:r w:rsidRPr="007E2A2B">
              <w:rPr>
                <w:rFonts w:ascii="JetBrains Mono" w:hAnsi="JetBrains Mono"/>
                <w:b w:val="0"/>
                <w:bCs/>
                <w:color w:val="6A8759"/>
                <w:sz w:val="20"/>
                <w:szCs w:val="20"/>
              </w:rPr>
              <w:t>HelloServlet</w:t>
            </w:r>
            <w:proofErr w:type="spellEnd"/>
            <w:r w:rsidRPr="007E2A2B">
              <w:rPr>
                <w:rFonts w:hint="eastAsia"/>
                <w:b w:val="0"/>
                <w:bCs/>
                <w:color w:val="6A8759"/>
                <w:sz w:val="20"/>
                <w:szCs w:val="20"/>
              </w:rPr>
              <w:t>程序的别名</w:t>
            </w:r>
            <w:r w:rsidRPr="007E2A2B">
              <w:rPr>
                <w:rFonts w:ascii="JetBrains Mono" w:hAnsi="JetBrains Mono"/>
                <w:b w:val="0"/>
                <w:bCs/>
                <w:color w:val="6A8759"/>
                <w:sz w:val="20"/>
                <w:szCs w:val="20"/>
              </w:rPr>
              <w:t xml:space="preserve"> ==&gt;&gt; " </w:t>
            </w:r>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servletConfig.getServletName</w:t>
            </w:r>
            <w:proofErr w:type="spellEnd"/>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t xml:space="preserve">        </w:t>
            </w:r>
            <w:proofErr w:type="spellStart"/>
            <w:r w:rsidRPr="007E2A2B">
              <w:rPr>
                <w:rFonts w:ascii="JetBrains Mono" w:hAnsi="JetBrains Mono"/>
                <w:b w:val="0"/>
                <w:bCs/>
                <w:color w:val="A9B7C6"/>
                <w:sz w:val="20"/>
                <w:szCs w:val="20"/>
              </w:rPr>
              <w:t>System.</w:t>
            </w:r>
            <w:r w:rsidRPr="007E2A2B">
              <w:rPr>
                <w:rFonts w:ascii="JetBrains Mono" w:hAnsi="JetBrains Mono"/>
                <w:b w:val="0"/>
                <w:bCs/>
                <w:i/>
                <w:iCs/>
                <w:color w:val="9876AA"/>
                <w:sz w:val="20"/>
                <w:szCs w:val="20"/>
              </w:rPr>
              <w:t>out</w:t>
            </w:r>
            <w:r w:rsidRPr="007E2A2B">
              <w:rPr>
                <w:rFonts w:ascii="JetBrains Mono" w:hAnsi="JetBrains Mono"/>
                <w:b w:val="0"/>
                <w:bCs/>
                <w:color w:val="A9B7C6"/>
                <w:sz w:val="20"/>
                <w:szCs w:val="20"/>
              </w:rPr>
              <w:t>.println</w:t>
            </w:r>
            <w:proofErr w:type="spellEnd"/>
            <w:r w:rsidRPr="007E2A2B">
              <w:rPr>
                <w:rFonts w:ascii="JetBrains Mono" w:hAnsi="JetBrains Mono"/>
                <w:b w:val="0"/>
                <w:bCs/>
                <w:color w:val="A9B7C6"/>
                <w:sz w:val="20"/>
                <w:szCs w:val="20"/>
              </w:rPr>
              <w:t>(</w:t>
            </w:r>
            <w:r w:rsidRPr="007E2A2B">
              <w:rPr>
                <w:rFonts w:ascii="JetBrains Mono" w:hAnsi="JetBrains Mono"/>
                <w:b w:val="0"/>
                <w:bCs/>
                <w:color w:val="6A8759"/>
                <w:sz w:val="20"/>
                <w:szCs w:val="20"/>
              </w:rPr>
              <w:t>"username</w:t>
            </w:r>
            <w:r w:rsidRPr="007E2A2B">
              <w:rPr>
                <w:rFonts w:hint="eastAsia"/>
                <w:b w:val="0"/>
                <w:bCs/>
                <w:color w:val="6A8759"/>
                <w:sz w:val="20"/>
                <w:szCs w:val="20"/>
              </w:rPr>
              <w:t>参数值为：</w:t>
            </w:r>
            <w:r w:rsidRPr="007E2A2B">
              <w:rPr>
                <w:rFonts w:ascii="JetBrains Mono" w:hAnsi="JetBrains Mono"/>
                <w:b w:val="0"/>
                <w:bCs/>
                <w:color w:val="6A8759"/>
                <w:sz w:val="20"/>
                <w:szCs w:val="20"/>
              </w:rPr>
              <w:t xml:space="preserve">" </w:t>
            </w:r>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servletConfig.getInitParameter</w:t>
            </w:r>
            <w:proofErr w:type="spellEnd"/>
            <w:r w:rsidRPr="007E2A2B">
              <w:rPr>
                <w:rFonts w:ascii="JetBrains Mono" w:hAnsi="JetBrains Mono"/>
                <w:b w:val="0"/>
                <w:bCs/>
                <w:color w:val="A9B7C6"/>
                <w:sz w:val="20"/>
                <w:szCs w:val="20"/>
              </w:rPr>
              <w:t>(</w:t>
            </w:r>
            <w:r w:rsidRPr="007E2A2B">
              <w:rPr>
                <w:rFonts w:ascii="JetBrains Mono" w:hAnsi="JetBrains Mono"/>
                <w:b w:val="0"/>
                <w:bCs/>
                <w:color w:val="6A8759"/>
                <w:sz w:val="20"/>
                <w:szCs w:val="20"/>
              </w:rPr>
              <w:t>"username"</w:t>
            </w:r>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t xml:space="preserve">        </w:t>
            </w:r>
            <w:proofErr w:type="spellStart"/>
            <w:r w:rsidRPr="007E2A2B">
              <w:rPr>
                <w:rFonts w:ascii="JetBrains Mono" w:hAnsi="JetBrains Mono"/>
                <w:b w:val="0"/>
                <w:bCs/>
                <w:color w:val="A9B7C6"/>
                <w:sz w:val="20"/>
                <w:szCs w:val="20"/>
              </w:rPr>
              <w:t>System.</w:t>
            </w:r>
            <w:r w:rsidRPr="007E2A2B">
              <w:rPr>
                <w:rFonts w:ascii="JetBrains Mono" w:hAnsi="JetBrains Mono"/>
                <w:b w:val="0"/>
                <w:bCs/>
                <w:i/>
                <w:iCs/>
                <w:color w:val="9876AA"/>
                <w:sz w:val="20"/>
                <w:szCs w:val="20"/>
              </w:rPr>
              <w:t>out</w:t>
            </w:r>
            <w:r w:rsidRPr="007E2A2B">
              <w:rPr>
                <w:rFonts w:ascii="JetBrains Mono" w:hAnsi="JetBrains Mono"/>
                <w:b w:val="0"/>
                <w:bCs/>
                <w:color w:val="A9B7C6"/>
                <w:sz w:val="20"/>
                <w:szCs w:val="20"/>
              </w:rPr>
              <w:t>.println</w:t>
            </w:r>
            <w:proofErr w:type="spellEnd"/>
            <w:r w:rsidRPr="007E2A2B">
              <w:rPr>
                <w:rFonts w:ascii="JetBrains Mono" w:hAnsi="JetBrains Mono"/>
                <w:b w:val="0"/>
                <w:bCs/>
                <w:color w:val="A9B7C6"/>
                <w:sz w:val="20"/>
                <w:szCs w:val="20"/>
              </w:rPr>
              <w:t>(</w:t>
            </w:r>
            <w:r w:rsidRPr="007E2A2B">
              <w:rPr>
                <w:rFonts w:ascii="JetBrains Mono" w:hAnsi="JetBrains Mono"/>
                <w:b w:val="0"/>
                <w:bCs/>
                <w:color w:val="6A8759"/>
                <w:sz w:val="20"/>
                <w:szCs w:val="20"/>
              </w:rPr>
              <w:t>"password</w:t>
            </w:r>
            <w:r w:rsidRPr="007E2A2B">
              <w:rPr>
                <w:rFonts w:hint="eastAsia"/>
                <w:b w:val="0"/>
                <w:bCs/>
                <w:color w:val="6A8759"/>
                <w:sz w:val="20"/>
                <w:szCs w:val="20"/>
              </w:rPr>
              <w:t>参数值为：</w:t>
            </w:r>
            <w:r w:rsidRPr="007E2A2B">
              <w:rPr>
                <w:rFonts w:ascii="JetBrains Mono" w:hAnsi="JetBrains Mono"/>
                <w:b w:val="0"/>
                <w:bCs/>
                <w:color w:val="6A8759"/>
                <w:sz w:val="20"/>
                <w:szCs w:val="20"/>
              </w:rPr>
              <w:t xml:space="preserve">" </w:t>
            </w:r>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servletConfig.getInitParameter</w:t>
            </w:r>
            <w:proofErr w:type="spellEnd"/>
            <w:r w:rsidRPr="007E2A2B">
              <w:rPr>
                <w:rFonts w:ascii="JetBrains Mono" w:hAnsi="JetBrains Mono"/>
                <w:b w:val="0"/>
                <w:bCs/>
                <w:color w:val="A9B7C6"/>
                <w:sz w:val="20"/>
                <w:szCs w:val="20"/>
              </w:rPr>
              <w:t>(</w:t>
            </w:r>
            <w:r w:rsidRPr="007E2A2B">
              <w:rPr>
                <w:rFonts w:ascii="JetBrains Mono" w:hAnsi="JetBrains Mono"/>
                <w:b w:val="0"/>
                <w:bCs/>
                <w:color w:val="6A8759"/>
                <w:sz w:val="20"/>
                <w:szCs w:val="20"/>
              </w:rPr>
              <w:t>"password"</w:t>
            </w:r>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r>
            <w:r w:rsidRPr="007E2A2B">
              <w:rPr>
                <w:rFonts w:ascii="JetBrains Mono" w:hAnsi="JetBrains Mono"/>
                <w:b w:val="0"/>
                <w:bCs/>
                <w:color w:val="CC7832"/>
                <w:sz w:val="20"/>
                <w:szCs w:val="20"/>
              </w:rPr>
              <w:br/>
              <w:t xml:space="preserve">        </w:t>
            </w:r>
            <w:proofErr w:type="spellStart"/>
            <w:r w:rsidRPr="007E2A2B">
              <w:rPr>
                <w:rFonts w:ascii="JetBrains Mono" w:hAnsi="JetBrains Mono"/>
                <w:b w:val="0"/>
                <w:bCs/>
                <w:color w:val="A9B7C6"/>
                <w:sz w:val="20"/>
                <w:szCs w:val="20"/>
              </w:rPr>
              <w:t>ServletContext</w:t>
            </w:r>
            <w:proofErr w:type="spellEnd"/>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servletContext</w:t>
            </w:r>
            <w:proofErr w:type="spellEnd"/>
            <w:r w:rsidRPr="007E2A2B">
              <w:rPr>
                <w:rFonts w:ascii="JetBrains Mono" w:hAnsi="JetBrains Mono"/>
                <w:b w:val="0"/>
                <w:bCs/>
                <w:color w:val="A9B7C6"/>
                <w:sz w:val="20"/>
                <w:szCs w:val="20"/>
              </w:rPr>
              <w:t xml:space="preserve"> = </w:t>
            </w:r>
            <w:proofErr w:type="spellStart"/>
            <w:r w:rsidRPr="007E2A2B">
              <w:rPr>
                <w:rFonts w:ascii="JetBrains Mono" w:hAnsi="JetBrains Mono"/>
                <w:b w:val="0"/>
                <w:bCs/>
                <w:color w:val="A9B7C6"/>
                <w:sz w:val="20"/>
                <w:szCs w:val="20"/>
              </w:rPr>
              <w:t>servletConfig.getServletContext</w:t>
            </w:r>
            <w:proofErr w:type="spellEnd"/>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t xml:space="preserve">        </w:t>
            </w:r>
            <w:proofErr w:type="spellStart"/>
            <w:r w:rsidRPr="007E2A2B">
              <w:rPr>
                <w:rFonts w:ascii="JetBrains Mono" w:hAnsi="JetBrains Mono"/>
                <w:b w:val="0"/>
                <w:bCs/>
                <w:color w:val="A9B7C6"/>
                <w:sz w:val="20"/>
                <w:szCs w:val="20"/>
              </w:rPr>
              <w:t>System.</w:t>
            </w:r>
            <w:r w:rsidRPr="007E2A2B">
              <w:rPr>
                <w:rFonts w:ascii="JetBrains Mono" w:hAnsi="JetBrains Mono"/>
                <w:b w:val="0"/>
                <w:bCs/>
                <w:i/>
                <w:iCs/>
                <w:color w:val="9876AA"/>
                <w:sz w:val="20"/>
                <w:szCs w:val="20"/>
              </w:rPr>
              <w:t>out</w:t>
            </w:r>
            <w:r w:rsidRPr="007E2A2B">
              <w:rPr>
                <w:rFonts w:ascii="JetBrains Mono" w:hAnsi="JetBrains Mono"/>
                <w:b w:val="0"/>
                <w:bCs/>
                <w:color w:val="A9B7C6"/>
                <w:sz w:val="20"/>
                <w:szCs w:val="20"/>
              </w:rPr>
              <w:t>.println</w:t>
            </w:r>
            <w:proofErr w:type="spellEnd"/>
            <w:r w:rsidRPr="007E2A2B">
              <w:rPr>
                <w:rFonts w:ascii="JetBrains Mono" w:hAnsi="JetBrains Mono"/>
                <w:b w:val="0"/>
                <w:bCs/>
                <w:color w:val="A9B7C6"/>
                <w:sz w:val="20"/>
                <w:szCs w:val="20"/>
              </w:rPr>
              <w:t>(</w:t>
            </w:r>
            <w:proofErr w:type="spellStart"/>
            <w:r w:rsidRPr="007E2A2B">
              <w:rPr>
                <w:rFonts w:ascii="JetBrains Mono" w:hAnsi="JetBrains Mono"/>
                <w:b w:val="0"/>
                <w:bCs/>
                <w:color w:val="A9B7C6"/>
                <w:sz w:val="20"/>
                <w:szCs w:val="20"/>
              </w:rPr>
              <w:t>servletContext</w:t>
            </w:r>
            <w:proofErr w:type="spellEnd"/>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t xml:space="preserve">    </w:t>
            </w:r>
            <w:r w:rsidRPr="007E2A2B">
              <w:rPr>
                <w:rFonts w:ascii="JetBrains Mono" w:hAnsi="JetBrains Mono"/>
                <w:b w:val="0"/>
                <w:bCs/>
                <w:color w:val="A9B7C6"/>
                <w:sz w:val="20"/>
                <w:szCs w:val="20"/>
              </w:rPr>
              <w:t>}</w:t>
            </w:r>
            <w:r w:rsidRPr="007E2A2B">
              <w:rPr>
                <w:rFonts w:ascii="JetBrains Mono" w:hAnsi="JetBrains Mono"/>
                <w:b w:val="0"/>
                <w:bCs/>
                <w:color w:val="A9B7C6"/>
                <w:sz w:val="20"/>
                <w:szCs w:val="20"/>
              </w:rPr>
              <w:br/>
            </w:r>
            <w:r w:rsidRPr="007E2A2B">
              <w:rPr>
                <w:rFonts w:ascii="JetBrains Mono" w:hAnsi="JetBrains Mono"/>
                <w:b w:val="0"/>
                <w:bCs/>
                <w:color w:val="A9B7C6"/>
                <w:sz w:val="20"/>
                <w:szCs w:val="20"/>
              </w:rPr>
              <w:br/>
            </w:r>
            <w:r w:rsidRPr="007E2A2B">
              <w:rPr>
                <w:rFonts w:ascii="JetBrains Mono" w:hAnsi="JetBrains Mono"/>
                <w:b w:val="0"/>
                <w:bCs/>
                <w:color w:val="A9B7C6"/>
                <w:sz w:val="20"/>
                <w:szCs w:val="20"/>
              </w:rPr>
              <w:br/>
              <w:t xml:space="preserve">    </w:t>
            </w:r>
            <w:r w:rsidRPr="007E2A2B">
              <w:rPr>
                <w:rFonts w:ascii="JetBrains Mono" w:hAnsi="JetBrains Mono"/>
                <w:b w:val="0"/>
                <w:bCs/>
                <w:color w:val="BBB529"/>
                <w:sz w:val="20"/>
                <w:szCs w:val="20"/>
              </w:rPr>
              <w:t>@Override</w:t>
            </w:r>
            <w:r w:rsidRPr="007E2A2B">
              <w:rPr>
                <w:rFonts w:ascii="JetBrains Mono" w:hAnsi="JetBrains Mono"/>
                <w:b w:val="0"/>
                <w:bCs/>
                <w:color w:val="BBB529"/>
                <w:sz w:val="20"/>
                <w:szCs w:val="20"/>
              </w:rPr>
              <w:br/>
              <w:t xml:space="preserve">    </w:t>
            </w:r>
            <w:r w:rsidRPr="007E2A2B">
              <w:rPr>
                <w:rFonts w:ascii="JetBrains Mono" w:hAnsi="JetBrains Mono"/>
                <w:b w:val="0"/>
                <w:bCs/>
                <w:color w:val="CC7832"/>
                <w:sz w:val="20"/>
                <w:szCs w:val="20"/>
              </w:rPr>
              <w:t xml:space="preserve">public void </w:t>
            </w:r>
            <w:r w:rsidRPr="007E2A2B">
              <w:rPr>
                <w:rFonts w:ascii="JetBrains Mono" w:hAnsi="JetBrains Mono"/>
                <w:b w:val="0"/>
                <w:bCs/>
                <w:color w:val="FFC66D"/>
                <w:sz w:val="20"/>
                <w:szCs w:val="20"/>
              </w:rPr>
              <w:t>service</w:t>
            </w:r>
            <w:r w:rsidRPr="007E2A2B">
              <w:rPr>
                <w:rFonts w:ascii="JetBrains Mono" w:hAnsi="JetBrains Mono"/>
                <w:b w:val="0"/>
                <w:bCs/>
                <w:color w:val="A9B7C6"/>
                <w:sz w:val="20"/>
                <w:szCs w:val="20"/>
              </w:rPr>
              <w:t>(</w:t>
            </w:r>
            <w:proofErr w:type="spellStart"/>
            <w:r w:rsidRPr="007E2A2B">
              <w:rPr>
                <w:rFonts w:ascii="JetBrains Mono" w:hAnsi="JetBrains Mono"/>
                <w:b w:val="0"/>
                <w:bCs/>
                <w:color w:val="A9B7C6"/>
                <w:sz w:val="20"/>
                <w:szCs w:val="20"/>
              </w:rPr>
              <w:t>ServletRequest</w:t>
            </w:r>
            <w:proofErr w:type="spellEnd"/>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servletRequest</w:t>
            </w:r>
            <w:proofErr w:type="spellEnd"/>
            <w:r w:rsidRPr="007E2A2B">
              <w:rPr>
                <w:rFonts w:ascii="JetBrains Mono" w:hAnsi="JetBrains Mono"/>
                <w:b w:val="0"/>
                <w:bCs/>
                <w:color w:val="CC7832"/>
                <w:sz w:val="20"/>
                <w:szCs w:val="20"/>
              </w:rPr>
              <w:t xml:space="preserve">, </w:t>
            </w:r>
            <w:proofErr w:type="spellStart"/>
            <w:r w:rsidRPr="007E2A2B">
              <w:rPr>
                <w:rFonts w:ascii="JetBrains Mono" w:hAnsi="JetBrains Mono"/>
                <w:b w:val="0"/>
                <w:bCs/>
                <w:color w:val="A9B7C6"/>
                <w:sz w:val="20"/>
                <w:szCs w:val="20"/>
              </w:rPr>
              <w:t>ServletResponse</w:t>
            </w:r>
            <w:proofErr w:type="spellEnd"/>
            <w:r w:rsidRPr="007E2A2B">
              <w:rPr>
                <w:rFonts w:ascii="JetBrains Mono" w:hAnsi="JetBrains Mono"/>
                <w:b w:val="0"/>
                <w:bCs/>
                <w:color w:val="A9B7C6"/>
                <w:sz w:val="20"/>
                <w:szCs w:val="20"/>
              </w:rPr>
              <w:t xml:space="preserve"> </w:t>
            </w:r>
            <w:proofErr w:type="spellStart"/>
            <w:r w:rsidRPr="007E2A2B">
              <w:rPr>
                <w:rFonts w:ascii="JetBrains Mono" w:hAnsi="JetBrains Mono"/>
                <w:b w:val="0"/>
                <w:bCs/>
                <w:color w:val="A9B7C6"/>
                <w:sz w:val="20"/>
                <w:szCs w:val="20"/>
              </w:rPr>
              <w:t>servletResponse</w:t>
            </w:r>
            <w:proofErr w:type="spellEnd"/>
            <w:r w:rsidRPr="007E2A2B">
              <w:rPr>
                <w:rFonts w:ascii="JetBrains Mono" w:hAnsi="JetBrains Mono"/>
                <w:b w:val="0"/>
                <w:bCs/>
                <w:color w:val="A9B7C6"/>
                <w:sz w:val="20"/>
                <w:szCs w:val="20"/>
              </w:rPr>
              <w:t xml:space="preserve">) </w:t>
            </w:r>
            <w:r w:rsidRPr="007E2A2B">
              <w:rPr>
                <w:rFonts w:ascii="JetBrains Mono" w:hAnsi="JetBrains Mono"/>
                <w:b w:val="0"/>
                <w:bCs/>
                <w:color w:val="CC7832"/>
                <w:sz w:val="20"/>
                <w:szCs w:val="20"/>
              </w:rPr>
              <w:t xml:space="preserve">throws </w:t>
            </w:r>
            <w:proofErr w:type="spellStart"/>
            <w:r w:rsidRPr="007E2A2B">
              <w:rPr>
                <w:rFonts w:ascii="JetBrains Mono" w:hAnsi="JetBrains Mono"/>
                <w:b w:val="0"/>
                <w:bCs/>
                <w:color w:val="A9B7C6"/>
                <w:sz w:val="20"/>
                <w:szCs w:val="20"/>
              </w:rPr>
              <w:t>ServletException</w:t>
            </w:r>
            <w:proofErr w:type="spellEnd"/>
            <w:r w:rsidRPr="007E2A2B">
              <w:rPr>
                <w:rFonts w:ascii="JetBrains Mono" w:hAnsi="JetBrains Mono"/>
                <w:b w:val="0"/>
                <w:bCs/>
                <w:color w:val="CC7832"/>
                <w:sz w:val="20"/>
                <w:szCs w:val="20"/>
              </w:rPr>
              <w:t xml:space="preserve">, </w:t>
            </w:r>
            <w:proofErr w:type="spellStart"/>
            <w:r w:rsidRPr="007E2A2B">
              <w:rPr>
                <w:rFonts w:ascii="JetBrains Mono" w:hAnsi="JetBrains Mono"/>
                <w:b w:val="0"/>
                <w:bCs/>
                <w:color w:val="A9B7C6"/>
                <w:sz w:val="20"/>
                <w:szCs w:val="20"/>
              </w:rPr>
              <w:t>IOException</w:t>
            </w:r>
            <w:proofErr w:type="spellEnd"/>
            <w:r w:rsidRPr="007E2A2B">
              <w:rPr>
                <w:rFonts w:ascii="JetBrains Mono" w:hAnsi="JetBrains Mono"/>
                <w:b w:val="0"/>
                <w:bCs/>
                <w:color w:val="A9B7C6"/>
                <w:sz w:val="20"/>
                <w:szCs w:val="20"/>
              </w:rPr>
              <w:t xml:space="preserve"> {</w:t>
            </w:r>
            <w:r w:rsidRPr="007E2A2B">
              <w:rPr>
                <w:rFonts w:ascii="JetBrains Mono" w:hAnsi="JetBrains Mono"/>
                <w:b w:val="0"/>
                <w:bCs/>
                <w:color w:val="A9B7C6"/>
                <w:sz w:val="20"/>
                <w:szCs w:val="20"/>
              </w:rPr>
              <w:br/>
              <w:t xml:space="preserve">        </w:t>
            </w:r>
            <w:proofErr w:type="spellStart"/>
            <w:r w:rsidRPr="007E2A2B">
              <w:rPr>
                <w:rFonts w:ascii="JetBrains Mono" w:hAnsi="JetBrains Mono"/>
                <w:b w:val="0"/>
                <w:bCs/>
                <w:color w:val="A9B7C6"/>
                <w:sz w:val="20"/>
                <w:szCs w:val="20"/>
              </w:rPr>
              <w:t>System.</w:t>
            </w:r>
            <w:r w:rsidRPr="007E2A2B">
              <w:rPr>
                <w:rFonts w:ascii="JetBrains Mono" w:hAnsi="JetBrains Mono"/>
                <w:b w:val="0"/>
                <w:bCs/>
                <w:i/>
                <w:iCs/>
                <w:color w:val="9876AA"/>
                <w:sz w:val="20"/>
                <w:szCs w:val="20"/>
              </w:rPr>
              <w:t>out</w:t>
            </w:r>
            <w:r w:rsidRPr="007E2A2B">
              <w:rPr>
                <w:rFonts w:ascii="JetBrains Mono" w:hAnsi="JetBrains Mono"/>
                <w:b w:val="0"/>
                <w:bCs/>
                <w:color w:val="A9B7C6"/>
                <w:sz w:val="20"/>
                <w:szCs w:val="20"/>
              </w:rPr>
              <w:t>.println</w:t>
            </w:r>
            <w:proofErr w:type="spellEnd"/>
            <w:r w:rsidRPr="007E2A2B">
              <w:rPr>
                <w:rFonts w:ascii="JetBrains Mono" w:hAnsi="JetBrains Mono"/>
                <w:b w:val="0"/>
                <w:bCs/>
                <w:color w:val="A9B7C6"/>
                <w:sz w:val="20"/>
                <w:szCs w:val="20"/>
              </w:rPr>
              <w:t>(</w:t>
            </w:r>
            <w:r w:rsidRPr="007E2A2B">
              <w:rPr>
                <w:rFonts w:ascii="JetBrains Mono" w:hAnsi="JetBrains Mono"/>
                <w:b w:val="0"/>
                <w:bCs/>
                <w:color w:val="6A8759"/>
                <w:sz w:val="20"/>
                <w:szCs w:val="20"/>
              </w:rPr>
              <w:t>"</w:t>
            </w:r>
            <w:proofErr w:type="spellStart"/>
            <w:r w:rsidRPr="007E2A2B">
              <w:rPr>
                <w:rFonts w:ascii="JetBrains Mono" w:hAnsi="JetBrains Mono"/>
                <w:b w:val="0"/>
                <w:bCs/>
                <w:color w:val="6A8759"/>
                <w:sz w:val="20"/>
                <w:szCs w:val="20"/>
              </w:rPr>
              <w:t>HelloServlet</w:t>
            </w:r>
            <w:proofErr w:type="spellEnd"/>
            <w:r w:rsidRPr="007E2A2B">
              <w:rPr>
                <w:rFonts w:hint="eastAsia"/>
                <w:b w:val="0"/>
                <w:bCs/>
                <w:color w:val="6A8759"/>
                <w:sz w:val="20"/>
                <w:szCs w:val="20"/>
              </w:rPr>
              <w:t>被访问了！！！</w:t>
            </w:r>
            <w:r w:rsidRPr="007E2A2B">
              <w:rPr>
                <w:rFonts w:ascii="JetBrains Mono" w:hAnsi="JetBrains Mono"/>
                <w:b w:val="0"/>
                <w:bCs/>
                <w:color w:val="6A8759"/>
                <w:sz w:val="20"/>
                <w:szCs w:val="20"/>
              </w:rPr>
              <w:t>"</w:t>
            </w:r>
            <w:r w:rsidRPr="007E2A2B">
              <w:rPr>
                <w:rFonts w:ascii="JetBrains Mono" w:hAnsi="JetBrains Mono"/>
                <w:b w:val="0"/>
                <w:bCs/>
                <w:color w:val="A9B7C6"/>
                <w:sz w:val="20"/>
                <w:szCs w:val="20"/>
              </w:rPr>
              <w:t>)</w:t>
            </w:r>
            <w:r w:rsidRPr="007E2A2B">
              <w:rPr>
                <w:rFonts w:ascii="JetBrains Mono" w:hAnsi="JetBrains Mono"/>
                <w:b w:val="0"/>
                <w:bCs/>
                <w:color w:val="CC7832"/>
                <w:sz w:val="20"/>
                <w:szCs w:val="20"/>
              </w:rPr>
              <w:t>;</w:t>
            </w:r>
            <w:r w:rsidRPr="007E2A2B">
              <w:rPr>
                <w:rFonts w:ascii="JetBrains Mono" w:hAnsi="JetBrains Mono"/>
                <w:b w:val="0"/>
                <w:bCs/>
                <w:color w:val="CC7832"/>
                <w:sz w:val="20"/>
                <w:szCs w:val="20"/>
              </w:rPr>
              <w:br/>
            </w:r>
            <w:r w:rsidRPr="007E2A2B">
              <w:rPr>
                <w:rFonts w:ascii="JetBrains Mono" w:hAnsi="JetBrains Mono"/>
                <w:b w:val="0"/>
                <w:bCs/>
                <w:color w:val="CC7832"/>
                <w:sz w:val="20"/>
                <w:szCs w:val="20"/>
              </w:rPr>
              <w:br/>
              <w:t xml:space="preserve">    </w:t>
            </w:r>
            <w:r w:rsidRPr="007E2A2B">
              <w:rPr>
                <w:rFonts w:ascii="JetBrains Mono" w:hAnsi="JetBrains Mono"/>
                <w:b w:val="0"/>
                <w:bCs/>
                <w:color w:val="A9B7C6"/>
                <w:sz w:val="20"/>
                <w:szCs w:val="20"/>
              </w:rPr>
              <w:t>}</w:t>
            </w:r>
          </w:p>
          <w:p w14:paraId="5303D702" w14:textId="4C937633" w:rsidR="00383BBD" w:rsidRPr="007E2A2B" w:rsidRDefault="00B83C25" w:rsidP="00B83C25">
            <w:pPr>
              <w:pStyle w:val="HTML"/>
              <w:shd w:val="clear" w:color="auto" w:fill="2B2B2B"/>
              <w:ind w:firstLineChars="158" w:firstLine="316"/>
              <w:rPr>
                <w:rFonts w:ascii="JetBrains Mono" w:hAnsi="JetBrains Mono" w:hint="eastAsia"/>
                <w:b w:val="0"/>
                <w:bCs/>
                <w:color w:val="A9B7C6"/>
                <w:sz w:val="20"/>
                <w:szCs w:val="20"/>
              </w:rPr>
            </w:pPr>
            <w:r w:rsidRPr="007E2A2B">
              <w:rPr>
                <w:rFonts w:ascii="JetBrains Mono" w:hAnsi="JetBrains Mono"/>
                <w:b w:val="0"/>
                <w:bCs/>
                <w:color w:val="A9B7C6"/>
                <w:sz w:val="20"/>
                <w:szCs w:val="20"/>
              </w:rPr>
              <w:lastRenderedPageBreak/>
              <w:t xml:space="preserve">// </w:t>
            </w:r>
            <w:r w:rsidRPr="007E2A2B">
              <w:rPr>
                <w:rFonts w:ascii="JetBrains Mono" w:hAnsi="JetBrains Mono" w:hint="eastAsia"/>
                <w:b w:val="0"/>
                <w:bCs/>
                <w:color w:val="A9B7C6"/>
                <w:sz w:val="20"/>
                <w:szCs w:val="20"/>
              </w:rPr>
              <w:t>此处省略部分实现的方法，它们均为空实现</w:t>
            </w:r>
            <w:r w:rsidR="00383BBD" w:rsidRPr="007E2A2B">
              <w:rPr>
                <w:rFonts w:ascii="JetBrains Mono" w:hAnsi="JetBrains Mono"/>
                <w:b w:val="0"/>
                <w:bCs/>
                <w:color w:val="A9B7C6"/>
                <w:sz w:val="20"/>
                <w:szCs w:val="20"/>
              </w:rPr>
              <w:br/>
              <w:t>}</w:t>
            </w:r>
          </w:p>
          <w:p w14:paraId="4FBF26E1" w14:textId="77777777" w:rsidR="00383BBD" w:rsidRPr="007E2A2B" w:rsidRDefault="00383BBD" w:rsidP="00383BBD">
            <w:pPr>
              <w:pStyle w:val="20"/>
              <w:ind w:firstLineChars="0" w:firstLine="0"/>
              <w:rPr>
                <w:b w:val="0"/>
                <w:bCs/>
              </w:rPr>
            </w:pPr>
          </w:p>
        </w:tc>
      </w:tr>
    </w:tbl>
    <w:p w14:paraId="33C2EDB2" w14:textId="2EED02B5" w:rsidR="00383BBD" w:rsidRPr="00383BBD" w:rsidRDefault="00C16EB5" w:rsidP="00C16EB5">
      <w:pPr>
        <w:pStyle w:val="20"/>
        <w:ind w:firstLineChars="0" w:firstLine="0"/>
      </w:pPr>
      <w:r>
        <w:rPr>
          <w:rFonts w:hint="eastAsia"/>
        </w:rPr>
        <w:lastRenderedPageBreak/>
        <w:t>访问测试：</w:t>
      </w:r>
    </w:p>
    <w:p w14:paraId="4C37AA91" w14:textId="558DA0DC" w:rsidR="00F748A6" w:rsidRDefault="00383BBD" w:rsidP="00383BBD">
      <w:pPr>
        <w:pStyle w:val="image"/>
        <w:spacing w:before="72"/>
      </w:pPr>
      <w:r>
        <w:rPr>
          <w:noProof/>
        </w:rPr>
        <w:drawing>
          <wp:inline distT="0" distB="0" distL="0" distR="0" wp14:anchorId="55CF4332" wp14:editId="1AA433B3">
            <wp:extent cx="5760085" cy="974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974725"/>
                    </a:xfrm>
                    <a:prstGeom prst="rect">
                      <a:avLst/>
                    </a:prstGeom>
                  </pic:spPr>
                </pic:pic>
              </a:graphicData>
            </a:graphic>
          </wp:inline>
        </w:drawing>
      </w:r>
    </w:p>
    <w:p w14:paraId="35610039" w14:textId="6D751EC0" w:rsidR="00C16EB5" w:rsidRDefault="00C16EB5" w:rsidP="00C16EB5">
      <w:pPr>
        <w:pStyle w:val="20"/>
        <w:ind w:firstLineChars="0" w:firstLine="0"/>
      </w:pPr>
      <w:r>
        <w:rPr>
          <w:rFonts w:hint="eastAsia"/>
        </w:rPr>
        <w:t>如果我们的</w:t>
      </w:r>
      <w:r>
        <w:rPr>
          <w:rFonts w:hint="eastAsia"/>
        </w:rPr>
        <w:t>Servlet</w:t>
      </w:r>
      <w:r>
        <w:rPr>
          <w:rFonts w:hint="eastAsia"/>
        </w:rPr>
        <w:t>是继承自</w:t>
      </w:r>
      <w:proofErr w:type="spellStart"/>
      <w:r>
        <w:rPr>
          <w:rFonts w:hint="eastAsia"/>
        </w:rPr>
        <w:t>HttpServlet</w:t>
      </w:r>
      <w:proofErr w:type="spellEnd"/>
      <w:r>
        <w:rPr>
          <w:rFonts w:hint="eastAsia"/>
        </w:rPr>
        <w:t>的话，可以通过</w:t>
      </w:r>
      <w:r>
        <w:rPr>
          <w:rFonts w:hint="eastAsia"/>
        </w:rPr>
        <w:t xml:space="preserve"> </w:t>
      </w:r>
      <w:proofErr w:type="spellStart"/>
      <w:r>
        <w:t>get</w:t>
      </w:r>
      <w:r w:rsidR="00D67175">
        <w:t>ServletConfig</w:t>
      </w:r>
      <w:proofErr w:type="spellEnd"/>
      <w:r w:rsidR="00D67175">
        <w:t xml:space="preserve">() </w:t>
      </w:r>
      <w:r w:rsidR="00D67175">
        <w:rPr>
          <w:rFonts w:hint="eastAsia"/>
        </w:rPr>
        <w:t>方法来获取</w:t>
      </w:r>
      <w:proofErr w:type="spellStart"/>
      <w:r w:rsidR="00D67175">
        <w:rPr>
          <w:rFonts w:hint="eastAsia"/>
        </w:rPr>
        <w:t>ServletConfig</w:t>
      </w:r>
      <w:proofErr w:type="spellEnd"/>
      <w:r w:rsidR="00D67175">
        <w:rPr>
          <w:rFonts w:hint="eastAsia"/>
        </w:rPr>
        <w:t>对象。</w:t>
      </w:r>
      <w:r w:rsidR="007D3683">
        <w:rPr>
          <w:rFonts w:hint="eastAsia"/>
        </w:rPr>
        <w:t>如果此时我们重写了</w:t>
      </w:r>
      <w:proofErr w:type="spellStart"/>
      <w:r w:rsidR="007D3683">
        <w:rPr>
          <w:rFonts w:hint="eastAsia"/>
        </w:rPr>
        <w:t>init</w:t>
      </w:r>
      <w:proofErr w:type="spellEnd"/>
      <w:r w:rsidR="007D3683">
        <w:t>(</w:t>
      </w:r>
      <w:proofErr w:type="spellStart"/>
      <w:r w:rsidR="009272DF">
        <w:t>ServletConfig</w:t>
      </w:r>
      <w:proofErr w:type="spellEnd"/>
      <w:r w:rsidR="007D3683">
        <w:t>)</w:t>
      </w:r>
      <w:r w:rsidR="007D3683">
        <w:rPr>
          <w:rFonts w:hint="eastAsia"/>
        </w:rPr>
        <w:t>方法，那么应该调用父类的</w:t>
      </w:r>
      <w:proofErr w:type="spellStart"/>
      <w:r w:rsidR="007D3683">
        <w:rPr>
          <w:rFonts w:hint="eastAsia"/>
        </w:rPr>
        <w:t>init</w:t>
      </w:r>
      <w:proofErr w:type="spellEnd"/>
      <w:r w:rsidR="007D3683">
        <w:t>(</w:t>
      </w:r>
      <w:proofErr w:type="spellStart"/>
      <w:r w:rsidR="009272DF">
        <w:t>ServletConfig</w:t>
      </w:r>
      <w:proofErr w:type="spellEnd"/>
      <w:r w:rsidR="007D3683">
        <w:t>)</w:t>
      </w:r>
      <w:r w:rsidR="007D3683">
        <w:rPr>
          <w:rFonts w:hint="eastAsia"/>
        </w:rPr>
        <w:t>方法，因为</w:t>
      </w:r>
      <w:proofErr w:type="spellStart"/>
      <w:r w:rsidR="007D3683">
        <w:rPr>
          <w:rFonts w:hint="eastAsia"/>
        </w:rPr>
        <w:t>ServletConfig</w:t>
      </w:r>
      <w:proofErr w:type="spellEnd"/>
      <w:r w:rsidR="007D3683">
        <w:rPr>
          <w:rFonts w:hint="eastAsia"/>
        </w:rPr>
        <w:t>的赋值是通过</w:t>
      </w:r>
      <w:proofErr w:type="spellStart"/>
      <w:r w:rsidR="007D3683">
        <w:rPr>
          <w:rFonts w:hint="eastAsia"/>
        </w:rPr>
        <w:t>init</w:t>
      </w:r>
      <w:proofErr w:type="spellEnd"/>
      <w:r w:rsidR="007D3683">
        <w:t>()</w:t>
      </w:r>
      <w:r w:rsidR="007D3683">
        <w:rPr>
          <w:rFonts w:hint="eastAsia"/>
        </w:rPr>
        <w:t>方法来完成的。</w:t>
      </w:r>
    </w:p>
    <w:p w14:paraId="6CABBBDA" w14:textId="6640C731" w:rsidR="004755AC" w:rsidRDefault="004755AC" w:rsidP="004755AC">
      <w:pPr>
        <w:pStyle w:val="image"/>
        <w:spacing w:before="72"/>
      </w:pPr>
      <w:r>
        <w:rPr>
          <w:noProof/>
        </w:rPr>
        <w:drawing>
          <wp:inline distT="0" distB="0" distL="0" distR="0" wp14:anchorId="6A7C7B0E" wp14:editId="28E6BA95">
            <wp:extent cx="5760085" cy="15284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528445"/>
                    </a:xfrm>
                    <a:prstGeom prst="rect">
                      <a:avLst/>
                    </a:prstGeom>
                  </pic:spPr>
                </pic:pic>
              </a:graphicData>
            </a:graphic>
          </wp:inline>
        </w:drawing>
      </w:r>
    </w:p>
    <w:p w14:paraId="1F6D3C65" w14:textId="76449EBF" w:rsidR="004755AC" w:rsidRDefault="004755AC" w:rsidP="004755AC">
      <w:pPr>
        <w:pStyle w:val="2"/>
        <w:spacing w:before="120" w:after="120"/>
      </w:pPr>
      <w:proofErr w:type="spellStart"/>
      <w:r>
        <w:rPr>
          <w:rFonts w:hint="eastAsia"/>
        </w:rPr>
        <w:t>ServletContext</w:t>
      </w:r>
      <w:proofErr w:type="spellEnd"/>
      <w:r>
        <w:rPr>
          <w:rFonts w:hint="eastAsia"/>
        </w:rPr>
        <w:t>类</w:t>
      </w:r>
    </w:p>
    <w:p w14:paraId="418AEAEA" w14:textId="1EC2E62E" w:rsidR="004755AC" w:rsidRDefault="004755AC">
      <w:pPr>
        <w:pStyle w:val="20"/>
        <w:numPr>
          <w:ilvl w:val="0"/>
          <w:numId w:val="11"/>
        </w:numPr>
        <w:ind w:firstLineChars="0"/>
      </w:pPr>
      <w:proofErr w:type="spellStart"/>
      <w:r>
        <w:rPr>
          <w:rFonts w:hint="eastAsia"/>
        </w:rPr>
        <w:t>ServletContext</w:t>
      </w:r>
      <w:proofErr w:type="spellEnd"/>
      <w:r>
        <w:rPr>
          <w:rFonts w:hint="eastAsia"/>
        </w:rPr>
        <w:t>是什么？</w:t>
      </w:r>
    </w:p>
    <w:p w14:paraId="36053B05" w14:textId="6ECE97F7" w:rsidR="004755AC" w:rsidRDefault="00757782">
      <w:pPr>
        <w:pStyle w:val="20"/>
        <w:numPr>
          <w:ilvl w:val="0"/>
          <w:numId w:val="23"/>
        </w:numPr>
        <w:ind w:firstLineChars="0"/>
      </w:pPr>
      <w:proofErr w:type="spellStart"/>
      <w:r w:rsidRPr="00757782">
        <w:rPr>
          <w:rFonts w:hint="eastAsia"/>
        </w:rPr>
        <w:t>ServletContext</w:t>
      </w:r>
      <w:proofErr w:type="spellEnd"/>
      <w:r w:rsidRPr="00757782">
        <w:rPr>
          <w:rFonts w:hint="eastAsia"/>
        </w:rPr>
        <w:t xml:space="preserve"> </w:t>
      </w:r>
      <w:r w:rsidRPr="00757782">
        <w:rPr>
          <w:rFonts w:hint="eastAsia"/>
        </w:rPr>
        <w:t>是一个接口，它表示</w:t>
      </w:r>
      <w:r w:rsidRPr="00757782">
        <w:rPr>
          <w:rFonts w:hint="eastAsia"/>
        </w:rPr>
        <w:t xml:space="preserve"> Servlet </w:t>
      </w:r>
      <w:r w:rsidRPr="00757782">
        <w:rPr>
          <w:rFonts w:hint="eastAsia"/>
        </w:rPr>
        <w:t>上下文对象</w:t>
      </w:r>
    </w:p>
    <w:p w14:paraId="06A8D798" w14:textId="177A9FA9" w:rsidR="00757782" w:rsidRDefault="00757782">
      <w:pPr>
        <w:pStyle w:val="20"/>
        <w:numPr>
          <w:ilvl w:val="0"/>
          <w:numId w:val="23"/>
        </w:numPr>
        <w:ind w:firstLineChars="0"/>
      </w:pPr>
      <w:r w:rsidRPr="00757782">
        <w:rPr>
          <w:rFonts w:hint="eastAsia"/>
        </w:rPr>
        <w:t>一个</w:t>
      </w:r>
      <w:r w:rsidRPr="00757782">
        <w:rPr>
          <w:rFonts w:hint="eastAsia"/>
        </w:rPr>
        <w:t xml:space="preserve"> web </w:t>
      </w:r>
      <w:r w:rsidRPr="00757782">
        <w:rPr>
          <w:rFonts w:hint="eastAsia"/>
        </w:rPr>
        <w:t>工程，只有一个</w:t>
      </w:r>
      <w:r w:rsidRPr="00757782">
        <w:rPr>
          <w:rFonts w:hint="eastAsia"/>
        </w:rPr>
        <w:t xml:space="preserve"> </w:t>
      </w:r>
      <w:proofErr w:type="spellStart"/>
      <w:r w:rsidRPr="00757782">
        <w:rPr>
          <w:rFonts w:hint="eastAsia"/>
        </w:rPr>
        <w:t>ServletContext</w:t>
      </w:r>
      <w:proofErr w:type="spellEnd"/>
      <w:r w:rsidRPr="00757782">
        <w:rPr>
          <w:rFonts w:hint="eastAsia"/>
        </w:rPr>
        <w:t xml:space="preserve"> </w:t>
      </w:r>
      <w:r w:rsidRPr="00757782">
        <w:rPr>
          <w:rFonts w:hint="eastAsia"/>
        </w:rPr>
        <w:t>对象实例。</w:t>
      </w:r>
    </w:p>
    <w:p w14:paraId="564BC3E0" w14:textId="4DE55745" w:rsidR="00757782" w:rsidRDefault="00757782">
      <w:pPr>
        <w:pStyle w:val="20"/>
        <w:numPr>
          <w:ilvl w:val="0"/>
          <w:numId w:val="24"/>
        </w:numPr>
        <w:ind w:left="1134" w:firstLineChars="0" w:hanging="294"/>
      </w:pPr>
      <w:r w:rsidRPr="00757782">
        <w:rPr>
          <w:rFonts w:hint="eastAsia"/>
        </w:rPr>
        <w:t>域对象，是可以像</w:t>
      </w:r>
      <w:r w:rsidRPr="00757782">
        <w:rPr>
          <w:rFonts w:hint="eastAsia"/>
        </w:rPr>
        <w:t xml:space="preserve"> Map </w:t>
      </w:r>
      <w:r w:rsidRPr="00757782">
        <w:rPr>
          <w:rFonts w:hint="eastAsia"/>
        </w:rPr>
        <w:t>一样存取数据的对象，叫域对象。</w:t>
      </w:r>
      <w:r w:rsidR="002839C1" w:rsidRPr="002839C1">
        <w:rPr>
          <w:rFonts w:hint="eastAsia"/>
        </w:rPr>
        <w:t>这里的域指的是存取数据的操作范围，整个</w:t>
      </w:r>
      <w:r w:rsidR="002839C1" w:rsidRPr="002839C1">
        <w:rPr>
          <w:rFonts w:hint="eastAsia"/>
        </w:rPr>
        <w:t xml:space="preserve"> web </w:t>
      </w:r>
      <w:r w:rsidR="002839C1" w:rsidRPr="002839C1">
        <w:rPr>
          <w:rFonts w:hint="eastAsia"/>
        </w:rPr>
        <w:t>工程。</w:t>
      </w:r>
    </w:p>
    <w:p w14:paraId="2AE5CA00" w14:textId="5FB3B531" w:rsidR="00757782" w:rsidRDefault="00757782">
      <w:pPr>
        <w:pStyle w:val="20"/>
        <w:numPr>
          <w:ilvl w:val="0"/>
          <w:numId w:val="23"/>
        </w:numPr>
        <w:ind w:firstLineChars="0"/>
      </w:pPr>
      <w:proofErr w:type="spellStart"/>
      <w:r w:rsidRPr="00757782">
        <w:rPr>
          <w:rFonts w:hint="eastAsia"/>
        </w:rPr>
        <w:t>ServletContext</w:t>
      </w:r>
      <w:proofErr w:type="spellEnd"/>
      <w:r w:rsidRPr="00757782">
        <w:rPr>
          <w:rFonts w:hint="eastAsia"/>
        </w:rPr>
        <w:t xml:space="preserve"> </w:t>
      </w:r>
      <w:r w:rsidRPr="00757782">
        <w:rPr>
          <w:rFonts w:hint="eastAsia"/>
        </w:rPr>
        <w:t>对象是一个域对象。</w:t>
      </w:r>
    </w:p>
    <w:p w14:paraId="0C3B072C" w14:textId="19F371E2" w:rsidR="00757782" w:rsidRDefault="00757782">
      <w:pPr>
        <w:pStyle w:val="20"/>
        <w:numPr>
          <w:ilvl w:val="0"/>
          <w:numId w:val="23"/>
        </w:numPr>
        <w:ind w:firstLineChars="0"/>
      </w:pPr>
      <w:proofErr w:type="spellStart"/>
      <w:r w:rsidRPr="00757782">
        <w:rPr>
          <w:rFonts w:hint="eastAsia"/>
        </w:rPr>
        <w:t>ServletContext</w:t>
      </w:r>
      <w:proofErr w:type="spellEnd"/>
      <w:r w:rsidRPr="00757782">
        <w:rPr>
          <w:rFonts w:hint="eastAsia"/>
        </w:rPr>
        <w:t xml:space="preserve"> </w:t>
      </w:r>
      <w:r w:rsidRPr="00757782">
        <w:rPr>
          <w:rFonts w:hint="eastAsia"/>
        </w:rPr>
        <w:t>是在</w:t>
      </w:r>
      <w:r w:rsidRPr="00757782">
        <w:rPr>
          <w:rFonts w:hint="eastAsia"/>
        </w:rPr>
        <w:t xml:space="preserve"> web </w:t>
      </w:r>
      <w:r w:rsidRPr="00757782">
        <w:rPr>
          <w:rFonts w:hint="eastAsia"/>
        </w:rPr>
        <w:t>工程部署启动的时候创建。在</w:t>
      </w:r>
      <w:r w:rsidRPr="00757782">
        <w:rPr>
          <w:rFonts w:hint="eastAsia"/>
        </w:rPr>
        <w:t xml:space="preserve"> web </w:t>
      </w:r>
      <w:r w:rsidRPr="00757782">
        <w:rPr>
          <w:rFonts w:hint="eastAsia"/>
        </w:rPr>
        <w:t>工程停止的时候销毁。</w:t>
      </w:r>
    </w:p>
    <w:p w14:paraId="6CAF1B86" w14:textId="21EA1425" w:rsidR="002839C1" w:rsidRDefault="002839C1" w:rsidP="00DD3625">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9</w:t>
      </w:r>
      <w:r w:rsidR="009A4100">
        <w:fldChar w:fldCharType="end"/>
      </w:r>
    </w:p>
    <w:tbl>
      <w:tblPr>
        <w:tblStyle w:val="ae"/>
        <w:tblW w:w="0" w:type="auto"/>
        <w:tblLook w:val="04A0" w:firstRow="1" w:lastRow="0" w:firstColumn="1" w:lastColumn="0" w:noHBand="0" w:noVBand="1"/>
      </w:tblPr>
      <w:tblGrid>
        <w:gridCol w:w="2265"/>
        <w:gridCol w:w="2265"/>
        <w:gridCol w:w="2265"/>
        <w:gridCol w:w="2266"/>
      </w:tblGrid>
      <w:tr w:rsidR="002839C1" w14:paraId="6E8AF2C3" w14:textId="77777777" w:rsidTr="002839C1">
        <w:trPr>
          <w:cnfStyle w:val="100000000000" w:firstRow="1" w:lastRow="0" w:firstColumn="0" w:lastColumn="0" w:oddVBand="0" w:evenVBand="0" w:oddHBand="0" w:evenHBand="0" w:firstRowFirstColumn="0" w:firstRowLastColumn="0" w:lastRowFirstColumn="0" w:lastRowLastColumn="0"/>
        </w:trPr>
        <w:tc>
          <w:tcPr>
            <w:tcW w:w="2265" w:type="dxa"/>
          </w:tcPr>
          <w:p w14:paraId="0841659C" w14:textId="77777777" w:rsidR="002839C1" w:rsidRDefault="002839C1" w:rsidP="002839C1">
            <w:pPr>
              <w:pStyle w:val="20"/>
              <w:ind w:firstLineChars="0" w:firstLine="0"/>
            </w:pPr>
          </w:p>
        </w:tc>
        <w:tc>
          <w:tcPr>
            <w:tcW w:w="2265" w:type="dxa"/>
          </w:tcPr>
          <w:p w14:paraId="4FE3BE41" w14:textId="587AEB42" w:rsidR="002839C1" w:rsidRDefault="00DD3625" w:rsidP="002839C1">
            <w:pPr>
              <w:pStyle w:val="20"/>
              <w:ind w:firstLineChars="0" w:firstLine="0"/>
            </w:pPr>
            <w:r>
              <w:rPr>
                <w:rFonts w:hint="eastAsia"/>
              </w:rPr>
              <w:t>存数据</w:t>
            </w:r>
          </w:p>
        </w:tc>
        <w:tc>
          <w:tcPr>
            <w:tcW w:w="2265" w:type="dxa"/>
          </w:tcPr>
          <w:p w14:paraId="6F06A05F" w14:textId="557D58E1" w:rsidR="002839C1" w:rsidRDefault="00DD3625" w:rsidP="002839C1">
            <w:pPr>
              <w:pStyle w:val="20"/>
              <w:ind w:firstLineChars="0" w:firstLine="0"/>
            </w:pPr>
            <w:r>
              <w:rPr>
                <w:rFonts w:hint="eastAsia"/>
              </w:rPr>
              <w:t>取数据</w:t>
            </w:r>
          </w:p>
        </w:tc>
        <w:tc>
          <w:tcPr>
            <w:tcW w:w="2266" w:type="dxa"/>
          </w:tcPr>
          <w:p w14:paraId="6C4357C4" w14:textId="38292B17" w:rsidR="002839C1" w:rsidRDefault="00DD3625" w:rsidP="002839C1">
            <w:pPr>
              <w:pStyle w:val="20"/>
              <w:ind w:firstLineChars="0" w:firstLine="0"/>
            </w:pPr>
            <w:r>
              <w:rPr>
                <w:rFonts w:hint="eastAsia"/>
              </w:rPr>
              <w:t>删除数据</w:t>
            </w:r>
          </w:p>
        </w:tc>
      </w:tr>
      <w:tr w:rsidR="002839C1" w14:paraId="0FC8A67B" w14:textId="77777777" w:rsidTr="002839C1">
        <w:tc>
          <w:tcPr>
            <w:tcW w:w="2265" w:type="dxa"/>
          </w:tcPr>
          <w:p w14:paraId="639006B8" w14:textId="257F6A1B" w:rsidR="002839C1" w:rsidRDefault="002839C1" w:rsidP="002839C1">
            <w:pPr>
              <w:pStyle w:val="20"/>
              <w:ind w:firstLineChars="0" w:firstLine="0"/>
            </w:pPr>
            <w:r>
              <w:rPr>
                <w:rFonts w:ascii="Calibri" w:hAnsi="Calibri" w:cs="Calibri"/>
                <w:color w:val="000000"/>
                <w:sz w:val="21"/>
                <w:szCs w:val="21"/>
              </w:rPr>
              <w:t>Map</w:t>
            </w:r>
          </w:p>
        </w:tc>
        <w:tc>
          <w:tcPr>
            <w:tcW w:w="2265" w:type="dxa"/>
          </w:tcPr>
          <w:p w14:paraId="275E9FA1" w14:textId="61578AE7" w:rsidR="002839C1" w:rsidRDefault="00DD3625" w:rsidP="002839C1">
            <w:pPr>
              <w:pStyle w:val="20"/>
              <w:ind w:firstLineChars="0" w:firstLine="0"/>
            </w:pPr>
            <w:r>
              <w:rPr>
                <w:rFonts w:hint="eastAsia"/>
              </w:rPr>
              <w:t>p</w:t>
            </w:r>
            <w:r>
              <w:t>ut()</w:t>
            </w:r>
          </w:p>
        </w:tc>
        <w:tc>
          <w:tcPr>
            <w:tcW w:w="2265" w:type="dxa"/>
          </w:tcPr>
          <w:p w14:paraId="741EB4B5" w14:textId="333B20E1" w:rsidR="002839C1" w:rsidRDefault="00DD3625" w:rsidP="002839C1">
            <w:pPr>
              <w:pStyle w:val="20"/>
              <w:ind w:firstLineChars="0" w:firstLine="0"/>
            </w:pPr>
            <w:r>
              <w:rPr>
                <w:rFonts w:hint="eastAsia"/>
              </w:rPr>
              <w:t>g</w:t>
            </w:r>
            <w:r>
              <w:t>et()</w:t>
            </w:r>
          </w:p>
        </w:tc>
        <w:tc>
          <w:tcPr>
            <w:tcW w:w="2266" w:type="dxa"/>
          </w:tcPr>
          <w:p w14:paraId="5907800F" w14:textId="0AB18311" w:rsidR="002839C1" w:rsidRDefault="00DD3625" w:rsidP="002839C1">
            <w:pPr>
              <w:pStyle w:val="20"/>
              <w:ind w:firstLineChars="0" w:firstLine="0"/>
            </w:pPr>
            <w:r>
              <w:rPr>
                <w:rFonts w:hint="eastAsia"/>
              </w:rPr>
              <w:t>r</w:t>
            </w:r>
            <w:r>
              <w:t>emove()</w:t>
            </w:r>
          </w:p>
        </w:tc>
      </w:tr>
      <w:tr w:rsidR="002839C1" w14:paraId="0B3E3620" w14:textId="77777777" w:rsidTr="002839C1">
        <w:tc>
          <w:tcPr>
            <w:tcW w:w="2265" w:type="dxa"/>
          </w:tcPr>
          <w:p w14:paraId="1FA766CC" w14:textId="6CF7F33B" w:rsidR="002839C1" w:rsidRDefault="00DD3625" w:rsidP="002839C1">
            <w:pPr>
              <w:pStyle w:val="20"/>
              <w:ind w:firstLineChars="0" w:firstLine="0"/>
            </w:pPr>
            <w:r>
              <w:rPr>
                <w:rFonts w:hint="eastAsia"/>
              </w:rPr>
              <w:t>域对象</w:t>
            </w:r>
          </w:p>
        </w:tc>
        <w:tc>
          <w:tcPr>
            <w:tcW w:w="2265" w:type="dxa"/>
          </w:tcPr>
          <w:p w14:paraId="741F56BB" w14:textId="6EF04BC8" w:rsidR="002839C1" w:rsidRDefault="00DD3625" w:rsidP="002839C1">
            <w:pPr>
              <w:pStyle w:val="20"/>
              <w:ind w:firstLineChars="0" w:firstLine="0"/>
            </w:pPr>
            <w:proofErr w:type="spellStart"/>
            <w:r>
              <w:rPr>
                <w:rFonts w:hint="eastAsia"/>
              </w:rPr>
              <w:t>s</w:t>
            </w:r>
            <w:r>
              <w:t>etAttribute</w:t>
            </w:r>
            <w:proofErr w:type="spellEnd"/>
            <w:r>
              <w:t>()</w:t>
            </w:r>
          </w:p>
        </w:tc>
        <w:tc>
          <w:tcPr>
            <w:tcW w:w="2265" w:type="dxa"/>
          </w:tcPr>
          <w:p w14:paraId="714F2DBB" w14:textId="28DC3A09" w:rsidR="002839C1" w:rsidRDefault="00DD3625" w:rsidP="002839C1">
            <w:pPr>
              <w:pStyle w:val="20"/>
              <w:ind w:firstLineChars="0" w:firstLine="0"/>
            </w:pPr>
            <w:proofErr w:type="spellStart"/>
            <w:r>
              <w:rPr>
                <w:rFonts w:hint="eastAsia"/>
              </w:rPr>
              <w:t>g</w:t>
            </w:r>
            <w:r>
              <w:t>etAttribute</w:t>
            </w:r>
            <w:proofErr w:type="spellEnd"/>
            <w:r>
              <w:t>()</w:t>
            </w:r>
          </w:p>
        </w:tc>
        <w:tc>
          <w:tcPr>
            <w:tcW w:w="2266" w:type="dxa"/>
          </w:tcPr>
          <w:p w14:paraId="059A4B0F" w14:textId="68D4861D" w:rsidR="002839C1" w:rsidRDefault="00DD3625" w:rsidP="002839C1">
            <w:pPr>
              <w:pStyle w:val="20"/>
              <w:ind w:firstLineChars="0" w:firstLine="0"/>
            </w:pPr>
            <w:proofErr w:type="spellStart"/>
            <w:r>
              <w:rPr>
                <w:rFonts w:hint="eastAsia"/>
              </w:rPr>
              <w:t>r</w:t>
            </w:r>
            <w:r>
              <w:t>emoveAttribute</w:t>
            </w:r>
            <w:proofErr w:type="spellEnd"/>
            <w:r>
              <w:t>()</w:t>
            </w:r>
          </w:p>
        </w:tc>
      </w:tr>
    </w:tbl>
    <w:p w14:paraId="2B64B6B5" w14:textId="0249C7CE" w:rsidR="002839C1" w:rsidRDefault="00DD3625">
      <w:pPr>
        <w:pStyle w:val="20"/>
        <w:numPr>
          <w:ilvl w:val="0"/>
          <w:numId w:val="11"/>
        </w:numPr>
        <w:ind w:firstLineChars="0"/>
      </w:pPr>
      <w:proofErr w:type="spellStart"/>
      <w:r>
        <w:rPr>
          <w:rFonts w:hint="eastAsia"/>
        </w:rPr>
        <w:t>S</w:t>
      </w:r>
      <w:r>
        <w:t>ervletContext</w:t>
      </w:r>
      <w:proofErr w:type="spellEnd"/>
      <w:r>
        <w:rPr>
          <w:rFonts w:hint="eastAsia"/>
        </w:rPr>
        <w:t>的作用</w:t>
      </w:r>
    </w:p>
    <w:p w14:paraId="6382E866" w14:textId="10AA1049" w:rsidR="00DD3625" w:rsidRDefault="00267D72">
      <w:pPr>
        <w:pStyle w:val="20"/>
        <w:numPr>
          <w:ilvl w:val="0"/>
          <w:numId w:val="25"/>
        </w:numPr>
        <w:ind w:firstLineChars="0"/>
      </w:pPr>
      <w:r w:rsidRPr="00267D72">
        <w:rPr>
          <w:rFonts w:hint="eastAsia"/>
        </w:rPr>
        <w:t>获取</w:t>
      </w:r>
      <w:r w:rsidRPr="00267D72">
        <w:rPr>
          <w:rFonts w:hint="eastAsia"/>
        </w:rPr>
        <w:t xml:space="preserve"> web.xml </w:t>
      </w:r>
      <w:r w:rsidRPr="00267D72">
        <w:rPr>
          <w:rFonts w:hint="eastAsia"/>
        </w:rPr>
        <w:t>中配置的上下文参数</w:t>
      </w:r>
      <w:r w:rsidRPr="00267D72">
        <w:rPr>
          <w:rFonts w:hint="eastAsia"/>
        </w:rPr>
        <w:t xml:space="preserve"> context-param</w:t>
      </w:r>
    </w:p>
    <w:p w14:paraId="673F835A" w14:textId="3E311DA6" w:rsidR="00267D72" w:rsidRDefault="00267D72">
      <w:pPr>
        <w:pStyle w:val="20"/>
        <w:numPr>
          <w:ilvl w:val="0"/>
          <w:numId w:val="25"/>
        </w:numPr>
        <w:ind w:firstLineChars="0"/>
      </w:pPr>
      <w:r w:rsidRPr="00267D72">
        <w:rPr>
          <w:rFonts w:hint="eastAsia"/>
        </w:rPr>
        <w:t>获取当前的工程路径，格式</w:t>
      </w:r>
      <w:r w:rsidRPr="00267D72">
        <w:rPr>
          <w:rFonts w:hint="eastAsia"/>
        </w:rPr>
        <w:t>: /</w:t>
      </w:r>
      <w:r w:rsidRPr="00267D72">
        <w:rPr>
          <w:rFonts w:hint="eastAsia"/>
        </w:rPr>
        <w:t>工程路径</w:t>
      </w:r>
    </w:p>
    <w:p w14:paraId="7D4B31AF" w14:textId="2F15A7E5" w:rsidR="00267D72" w:rsidRDefault="00267D72">
      <w:pPr>
        <w:pStyle w:val="20"/>
        <w:numPr>
          <w:ilvl w:val="0"/>
          <w:numId w:val="25"/>
        </w:numPr>
        <w:ind w:firstLineChars="0"/>
      </w:pPr>
      <w:r w:rsidRPr="00267D72">
        <w:rPr>
          <w:rFonts w:hint="eastAsia"/>
        </w:rPr>
        <w:t>获取工程部署后在服务器硬盘上的绝对路径</w:t>
      </w:r>
    </w:p>
    <w:p w14:paraId="6CD6D760" w14:textId="122AD784" w:rsidR="00267D72" w:rsidRDefault="00267D72">
      <w:pPr>
        <w:pStyle w:val="20"/>
        <w:numPr>
          <w:ilvl w:val="0"/>
          <w:numId w:val="25"/>
        </w:numPr>
        <w:ind w:firstLineChars="0"/>
      </w:pPr>
      <w:r w:rsidRPr="00267D72">
        <w:rPr>
          <w:rFonts w:hint="eastAsia"/>
        </w:rPr>
        <w:lastRenderedPageBreak/>
        <w:t>像</w:t>
      </w:r>
      <w:r w:rsidRPr="00267D72">
        <w:rPr>
          <w:rFonts w:hint="eastAsia"/>
        </w:rPr>
        <w:t xml:space="preserve"> Map </w:t>
      </w:r>
      <w:r w:rsidRPr="00267D72">
        <w:rPr>
          <w:rFonts w:hint="eastAsia"/>
        </w:rPr>
        <w:t>一样存取数据</w:t>
      </w:r>
    </w:p>
    <w:p w14:paraId="109AAC29" w14:textId="311A125D" w:rsidR="00316A3A" w:rsidRDefault="00316A3A">
      <w:pPr>
        <w:pStyle w:val="20"/>
        <w:numPr>
          <w:ilvl w:val="0"/>
          <w:numId w:val="11"/>
        </w:numPr>
        <w:ind w:firstLineChars="0"/>
      </w:pPr>
      <w:r>
        <w:rPr>
          <w:rFonts w:hint="eastAsia"/>
        </w:rPr>
        <w:t>代码演示：</w:t>
      </w:r>
    </w:p>
    <w:p w14:paraId="76D04D8A" w14:textId="4DC20E45" w:rsidR="004510E7" w:rsidRDefault="004510E7" w:rsidP="004510E7">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10</w:t>
      </w:r>
      <w:r w:rsidR="009A4100">
        <w:fldChar w:fldCharType="end"/>
      </w:r>
      <w:r>
        <w:t xml:space="preserve"> </w:t>
      </w:r>
      <w:proofErr w:type="spellStart"/>
      <w:r>
        <w:t>ServletContext</w:t>
      </w:r>
      <w:proofErr w:type="spellEnd"/>
      <w:r>
        <w:rPr>
          <w:rFonts w:hint="eastAsia"/>
        </w:rPr>
        <w:t>类代码演示</w:t>
      </w:r>
    </w:p>
    <w:tbl>
      <w:tblPr>
        <w:tblStyle w:val="ae"/>
        <w:tblW w:w="0" w:type="auto"/>
        <w:tblLook w:val="04A0" w:firstRow="1" w:lastRow="0" w:firstColumn="1" w:lastColumn="0" w:noHBand="0" w:noVBand="1"/>
      </w:tblPr>
      <w:tblGrid>
        <w:gridCol w:w="9061"/>
      </w:tblGrid>
      <w:tr w:rsidR="004510E7" w:rsidRPr="00E17D06" w14:paraId="1BC53007" w14:textId="77777777" w:rsidTr="004510E7">
        <w:trPr>
          <w:cnfStyle w:val="100000000000" w:firstRow="1" w:lastRow="0" w:firstColumn="0" w:lastColumn="0" w:oddVBand="0" w:evenVBand="0" w:oddHBand="0" w:evenHBand="0" w:firstRowFirstColumn="0" w:firstRowLastColumn="0" w:lastRowFirstColumn="0" w:lastRowLastColumn="0"/>
        </w:trPr>
        <w:tc>
          <w:tcPr>
            <w:tcW w:w="9061" w:type="dxa"/>
          </w:tcPr>
          <w:p w14:paraId="108FD221" w14:textId="5873201C" w:rsidR="004510E7" w:rsidRPr="00E17D06" w:rsidRDefault="004510E7" w:rsidP="004510E7">
            <w:pPr>
              <w:pStyle w:val="HTML"/>
              <w:shd w:val="clear" w:color="auto" w:fill="2B2B2B"/>
              <w:rPr>
                <w:rFonts w:ascii="JetBrains Mono" w:hAnsi="JetBrains Mono" w:hint="eastAsia"/>
                <w:b w:val="0"/>
                <w:bCs/>
                <w:color w:val="A9B7C6"/>
                <w:sz w:val="20"/>
                <w:szCs w:val="20"/>
              </w:rPr>
            </w:pPr>
            <w:r w:rsidRPr="00E17D06">
              <w:rPr>
                <w:rFonts w:ascii="JetBrains Mono" w:hAnsi="JetBrains Mono"/>
                <w:b w:val="0"/>
                <w:bCs/>
                <w:color w:val="CC7832"/>
                <w:sz w:val="20"/>
                <w:szCs w:val="20"/>
              </w:rPr>
              <w:t xml:space="preserve">package </w:t>
            </w:r>
            <w:proofErr w:type="spellStart"/>
            <w:r w:rsidRPr="00E17D06">
              <w:rPr>
                <w:rFonts w:ascii="JetBrains Mono" w:hAnsi="JetBrains Mono"/>
                <w:b w:val="0"/>
                <w:bCs/>
                <w:color w:val="A9B7C6"/>
                <w:sz w:val="20"/>
                <w:szCs w:val="20"/>
              </w:rPr>
              <w:t>com.lxh.servlet</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r>
            <w:r w:rsidRPr="00E17D06">
              <w:rPr>
                <w:rFonts w:ascii="JetBrains Mono" w:hAnsi="JetBrains Mono"/>
                <w:b w:val="0"/>
                <w:bCs/>
                <w:color w:val="CC7832"/>
                <w:sz w:val="20"/>
                <w:szCs w:val="20"/>
              </w:rPr>
              <w:br/>
              <w:t xml:space="preserve">import </w:t>
            </w:r>
            <w:proofErr w:type="spellStart"/>
            <w:r w:rsidRPr="00E17D06">
              <w:rPr>
                <w:rFonts w:ascii="JetBrains Mono" w:hAnsi="JetBrains Mono"/>
                <w:b w:val="0"/>
                <w:bCs/>
                <w:color w:val="A9B7C6"/>
                <w:sz w:val="20"/>
                <w:szCs w:val="20"/>
              </w:rPr>
              <w:t>javax.servlet.ServletException</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import </w:t>
            </w:r>
            <w:proofErr w:type="spellStart"/>
            <w:r w:rsidRPr="00E17D06">
              <w:rPr>
                <w:rFonts w:ascii="JetBrains Mono" w:hAnsi="JetBrains Mono"/>
                <w:b w:val="0"/>
                <w:bCs/>
                <w:color w:val="A9B7C6"/>
                <w:sz w:val="20"/>
                <w:szCs w:val="20"/>
              </w:rPr>
              <w:t>javax.servlet.annotation.</w:t>
            </w:r>
            <w:r w:rsidRPr="00E17D06">
              <w:rPr>
                <w:rFonts w:ascii="JetBrains Mono" w:hAnsi="JetBrains Mono"/>
                <w:b w:val="0"/>
                <w:bCs/>
                <w:color w:val="BBB529"/>
                <w:sz w:val="20"/>
                <w:szCs w:val="20"/>
              </w:rPr>
              <w:t>WebServlet</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import </w:t>
            </w:r>
            <w:proofErr w:type="spellStart"/>
            <w:r w:rsidRPr="00E17D06">
              <w:rPr>
                <w:rFonts w:ascii="JetBrains Mono" w:hAnsi="JetBrains Mono"/>
                <w:b w:val="0"/>
                <w:bCs/>
                <w:color w:val="A9B7C6"/>
                <w:sz w:val="20"/>
                <w:szCs w:val="20"/>
              </w:rPr>
              <w:t>javax.servlet.http.HttpServlet</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import </w:t>
            </w:r>
            <w:proofErr w:type="spellStart"/>
            <w:r w:rsidRPr="00E17D06">
              <w:rPr>
                <w:rFonts w:ascii="JetBrains Mono" w:hAnsi="JetBrains Mono"/>
                <w:b w:val="0"/>
                <w:bCs/>
                <w:color w:val="A9B7C6"/>
                <w:sz w:val="20"/>
                <w:szCs w:val="20"/>
              </w:rPr>
              <w:t>javax.servlet.http.HttpServletRequest</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import </w:t>
            </w:r>
            <w:proofErr w:type="spellStart"/>
            <w:r w:rsidRPr="00E17D06">
              <w:rPr>
                <w:rFonts w:ascii="JetBrains Mono" w:hAnsi="JetBrains Mono"/>
                <w:b w:val="0"/>
                <w:bCs/>
                <w:color w:val="A9B7C6"/>
                <w:sz w:val="20"/>
                <w:szCs w:val="20"/>
              </w:rPr>
              <w:t>javax.servlet.http.HttpServletResponse</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import </w:t>
            </w:r>
            <w:proofErr w:type="spellStart"/>
            <w:r w:rsidRPr="00E17D06">
              <w:rPr>
                <w:rFonts w:ascii="JetBrains Mono" w:hAnsi="JetBrains Mono"/>
                <w:b w:val="0"/>
                <w:bCs/>
                <w:color w:val="A9B7C6"/>
                <w:sz w:val="20"/>
                <w:szCs w:val="20"/>
              </w:rPr>
              <w:t>java.io.IOException</w:t>
            </w:r>
            <w:proofErr w:type="spellEnd"/>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r>
            <w:r w:rsidRPr="00E17D06">
              <w:rPr>
                <w:rFonts w:ascii="JetBrains Mono" w:hAnsi="JetBrains Mono"/>
                <w:b w:val="0"/>
                <w:bCs/>
                <w:color w:val="BBB529"/>
                <w:sz w:val="20"/>
                <w:szCs w:val="20"/>
              </w:rPr>
              <w:t>@WebServlet</w:t>
            </w:r>
            <w:r w:rsidRPr="00E17D06">
              <w:rPr>
                <w:rFonts w:ascii="JetBrains Mono" w:hAnsi="JetBrains Mono"/>
                <w:b w:val="0"/>
                <w:bCs/>
                <w:color w:val="A9B7C6"/>
                <w:sz w:val="20"/>
                <w:szCs w:val="20"/>
              </w:rPr>
              <w:t>(</w:t>
            </w:r>
            <w:r w:rsidRPr="00E17D06">
              <w:rPr>
                <w:rFonts w:ascii="JetBrains Mono" w:hAnsi="JetBrains Mono"/>
                <w:b w:val="0"/>
                <w:bCs/>
                <w:color w:val="D0D0FF"/>
                <w:sz w:val="20"/>
                <w:szCs w:val="20"/>
              </w:rPr>
              <w:t xml:space="preserve">name </w:t>
            </w:r>
            <w:r w:rsidRPr="00E17D06">
              <w:rPr>
                <w:rFonts w:ascii="JetBrains Mono" w:hAnsi="JetBrains Mono"/>
                <w:b w:val="0"/>
                <w:bCs/>
                <w:color w:val="A9B7C6"/>
                <w:sz w:val="20"/>
                <w:szCs w:val="20"/>
              </w:rPr>
              <w:t xml:space="preserve">= </w:t>
            </w:r>
            <w:r w:rsidRPr="00E17D06">
              <w:rPr>
                <w:rFonts w:ascii="JetBrains Mono" w:hAnsi="JetBrains Mono"/>
                <w:b w:val="0"/>
                <w:bCs/>
                <w:color w:val="6A8759"/>
                <w:sz w:val="20"/>
                <w:szCs w:val="20"/>
              </w:rPr>
              <w:t>"ContextServlet1"</w:t>
            </w:r>
            <w:r w:rsidRPr="00E17D06">
              <w:rPr>
                <w:rFonts w:ascii="JetBrains Mono" w:hAnsi="JetBrains Mono"/>
                <w:b w:val="0"/>
                <w:bCs/>
                <w:color w:val="CC7832"/>
                <w:sz w:val="20"/>
                <w:szCs w:val="20"/>
              </w:rPr>
              <w:t xml:space="preserve">, </w:t>
            </w:r>
            <w:r w:rsidRPr="00E17D06">
              <w:rPr>
                <w:rFonts w:ascii="JetBrains Mono" w:hAnsi="JetBrains Mono"/>
                <w:b w:val="0"/>
                <w:bCs/>
                <w:color w:val="D0D0FF"/>
                <w:sz w:val="20"/>
                <w:szCs w:val="20"/>
              </w:rPr>
              <w:t xml:space="preserve">value </w:t>
            </w:r>
            <w:r w:rsidRPr="00E17D06">
              <w:rPr>
                <w:rFonts w:ascii="JetBrains Mono" w:hAnsi="JetBrains Mono"/>
                <w:b w:val="0"/>
                <w:bCs/>
                <w:color w:val="A9B7C6"/>
                <w:sz w:val="20"/>
                <w:szCs w:val="20"/>
              </w:rPr>
              <w:t>= {</w:t>
            </w:r>
            <w:r w:rsidRPr="00E17D06">
              <w:rPr>
                <w:rFonts w:ascii="JetBrains Mono" w:hAnsi="JetBrains Mono"/>
                <w:b w:val="0"/>
                <w:bCs/>
                <w:color w:val="6A8759"/>
                <w:sz w:val="20"/>
                <w:szCs w:val="20"/>
              </w:rPr>
              <w:t>"/context1"</w:t>
            </w:r>
            <w:r w:rsidRPr="00E17D06">
              <w:rPr>
                <w:rFonts w:ascii="JetBrains Mono" w:hAnsi="JetBrains Mono"/>
                <w:b w:val="0"/>
                <w:bCs/>
                <w:color w:val="A9B7C6"/>
                <w:sz w:val="20"/>
                <w:szCs w:val="20"/>
              </w:rPr>
              <w:t>})</w:t>
            </w:r>
            <w:r w:rsidRPr="00E17D06">
              <w:rPr>
                <w:rFonts w:ascii="JetBrains Mono" w:hAnsi="JetBrains Mono"/>
                <w:b w:val="0"/>
                <w:bCs/>
                <w:color w:val="A9B7C6"/>
                <w:sz w:val="20"/>
                <w:szCs w:val="20"/>
              </w:rPr>
              <w:br/>
            </w:r>
            <w:r w:rsidRPr="00E17D06">
              <w:rPr>
                <w:rFonts w:ascii="JetBrains Mono" w:hAnsi="JetBrains Mono"/>
                <w:b w:val="0"/>
                <w:bCs/>
                <w:color w:val="CC7832"/>
                <w:sz w:val="20"/>
                <w:szCs w:val="20"/>
              </w:rPr>
              <w:t xml:space="preserve">public class </w:t>
            </w:r>
            <w:r w:rsidRPr="00E17D06">
              <w:rPr>
                <w:rFonts w:ascii="JetBrains Mono" w:hAnsi="JetBrains Mono"/>
                <w:b w:val="0"/>
                <w:bCs/>
                <w:color w:val="A9B7C6"/>
                <w:sz w:val="20"/>
                <w:szCs w:val="20"/>
              </w:rPr>
              <w:t xml:space="preserve">ContextServlet1 </w:t>
            </w:r>
            <w:r w:rsidRPr="00E17D06">
              <w:rPr>
                <w:rFonts w:ascii="JetBrains Mono" w:hAnsi="JetBrains Mono"/>
                <w:b w:val="0"/>
                <w:bCs/>
                <w:color w:val="CC7832"/>
                <w:sz w:val="20"/>
                <w:szCs w:val="20"/>
              </w:rPr>
              <w:t xml:space="preserve">extends </w:t>
            </w:r>
            <w:proofErr w:type="spellStart"/>
            <w:r w:rsidRPr="00E17D06">
              <w:rPr>
                <w:rFonts w:ascii="JetBrains Mono" w:hAnsi="JetBrains Mono"/>
                <w:b w:val="0"/>
                <w:bCs/>
                <w:color w:val="A9B7C6"/>
                <w:sz w:val="20"/>
                <w:szCs w:val="20"/>
              </w:rPr>
              <w:t>HttpServlet</w:t>
            </w:r>
            <w:proofErr w:type="spellEnd"/>
            <w:r w:rsidRPr="00E17D06">
              <w:rPr>
                <w:rFonts w:ascii="JetBrains Mono" w:hAnsi="JetBrains Mono"/>
                <w:b w:val="0"/>
                <w:bCs/>
                <w:color w:val="A9B7C6"/>
                <w:sz w:val="20"/>
                <w:szCs w:val="20"/>
              </w:rPr>
              <w:t xml:space="preserve"> {</w:t>
            </w:r>
            <w:r w:rsidRPr="00E17D06">
              <w:rPr>
                <w:rFonts w:ascii="JetBrains Mono" w:hAnsi="JetBrains Mono"/>
                <w:b w:val="0"/>
                <w:bCs/>
                <w:color w:val="A9B7C6"/>
                <w:sz w:val="20"/>
                <w:szCs w:val="20"/>
              </w:rPr>
              <w:br/>
            </w:r>
            <w:r w:rsidRPr="00E17D06">
              <w:rPr>
                <w:rFonts w:ascii="JetBrains Mono" w:hAnsi="JetBrains Mono"/>
                <w:b w:val="0"/>
                <w:bCs/>
                <w:color w:val="A9B7C6"/>
                <w:sz w:val="20"/>
                <w:szCs w:val="20"/>
              </w:rPr>
              <w:br/>
              <w:t xml:space="preserve">    </w:t>
            </w:r>
            <w:r w:rsidRPr="00E17D06">
              <w:rPr>
                <w:rFonts w:ascii="JetBrains Mono" w:hAnsi="JetBrains Mono"/>
                <w:b w:val="0"/>
                <w:bCs/>
                <w:color w:val="BBB529"/>
                <w:sz w:val="20"/>
                <w:szCs w:val="20"/>
              </w:rPr>
              <w:t>@Override</w:t>
            </w:r>
            <w:r w:rsidRPr="00E17D06">
              <w:rPr>
                <w:rFonts w:ascii="JetBrains Mono" w:hAnsi="JetBrains Mono"/>
                <w:b w:val="0"/>
                <w:bCs/>
                <w:color w:val="BBB529"/>
                <w:sz w:val="20"/>
                <w:szCs w:val="20"/>
              </w:rPr>
              <w:br/>
              <w:t xml:space="preserve">    </w:t>
            </w:r>
            <w:r w:rsidRPr="00E17D06">
              <w:rPr>
                <w:rFonts w:ascii="JetBrains Mono" w:hAnsi="JetBrains Mono"/>
                <w:b w:val="0"/>
                <w:bCs/>
                <w:color w:val="CC7832"/>
                <w:sz w:val="20"/>
                <w:szCs w:val="20"/>
              </w:rPr>
              <w:t xml:space="preserve">protected void </w:t>
            </w:r>
            <w:proofErr w:type="spellStart"/>
            <w:r w:rsidRPr="00E17D06">
              <w:rPr>
                <w:rFonts w:ascii="JetBrains Mono" w:hAnsi="JetBrains Mono"/>
                <w:b w:val="0"/>
                <w:bCs/>
                <w:color w:val="FFC66D"/>
                <w:sz w:val="20"/>
                <w:szCs w:val="20"/>
              </w:rPr>
              <w:t>doGet</w:t>
            </w:r>
            <w:proofErr w:type="spellEnd"/>
            <w:r w:rsidRPr="00E17D06">
              <w:rPr>
                <w:rFonts w:ascii="JetBrains Mono" w:hAnsi="JetBrains Mono"/>
                <w:b w:val="0"/>
                <w:bCs/>
                <w:color w:val="A9B7C6"/>
                <w:sz w:val="20"/>
                <w:szCs w:val="20"/>
              </w:rPr>
              <w:t>(</w:t>
            </w:r>
            <w:proofErr w:type="spellStart"/>
            <w:r w:rsidRPr="00E17D06">
              <w:rPr>
                <w:rFonts w:ascii="JetBrains Mono" w:hAnsi="JetBrains Mono"/>
                <w:b w:val="0"/>
                <w:bCs/>
                <w:color w:val="A9B7C6"/>
                <w:sz w:val="20"/>
                <w:szCs w:val="20"/>
              </w:rPr>
              <w:t>HttpServletRequest</w:t>
            </w:r>
            <w:proofErr w:type="spellEnd"/>
            <w:r w:rsidRPr="00E17D06">
              <w:rPr>
                <w:rFonts w:ascii="JetBrains Mono" w:hAnsi="JetBrains Mono"/>
                <w:b w:val="0"/>
                <w:bCs/>
                <w:color w:val="A9B7C6"/>
                <w:sz w:val="20"/>
                <w:szCs w:val="20"/>
              </w:rPr>
              <w:t xml:space="preserve"> req</w:t>
            </w:r>
            <w:r w:rsidRPr="00E17D06">
              <w:rPr>
                <w:rFonts w:ascii="JetBrains Mono" w:hAnsi="JetBrains Mono"/>
                <w:b w:val="0"/>
                <w:bCs/>
                <w:color w:val="CC7832"/>
                <w:sz w:val="20"/>
                <w:szCs w:val="20"/>
              </w:rPr>
              <w:t xml:space="preserve">, </w:t>
            </w:r>
            <w:proofErr w:type="spellStart"/>
            <w:r w:rsidRPr="00E17D06">
              <w:rPr>
                <w:rFonts w:ascii="JetBrains Mono" w:hAnsi="JetBrains Mono"/>
                <w:b w:val="0"/>
                <w:bCs/>
                <w:color w:val="A9B7C6"/>
                <w:sz w:val="20"/>
                <w:szCs w:val="20"/>
              </w:rPr>
              <w:t>HttpServletResponse</w:t>
            </w:r>
            <w:proofErr w:type="spellEnd"/>
            <w:r w:rsidRPr="00E17D06">
              <w:rPr>
                <w:rFonts w:ascii="JetBrains Mono" w:hAnsi="JetBrains Mono"/>
                <w:b w:val="0"/>
                <w:bCs/>
                <w:color w:val="A9B7C6"/>
                <w:sz w:val="20"/>
                <w:szCs w:val="20"/>
              </w:rPr>
              <w:t xml:space="preserve"> resp) </w:t>
            </w:r>
            <w:r w:rsidRPr="00E17D06">
              <w:rPr>
                <w:rFonts w:ascii="JetBrains Mono" w:hAnsi="JetBrains Mono"/>
                <w:b w:val="0"/>
                <w:bCs/>
                <w:color w:val="CC7832"/>
                <w:sz w:val="20"/>
                <w:szCs w:val="20"/>
              </w:rPr>
              <w:t xml:space="preserve">throws </w:t>
            </w:r>
            <w:proofErr w:type="spellStart"/>
            <w:r w:rsidRPr="00E17D06">
              <w:rPr>
                <w:rFonts w:ascii="JetBrains Mono" w:hAnsi="JetBrains Mono"/>
                <w:b w:val="0"/>
                <w:bCs/>
                <w:color w:val="A9B7C6"/>
                <w:sz w:val="20"/>
                <w:szCs w:val="20"/>
              </w:rPr>
              <w:t>ServletException</w:t>
            </w:r>
            <w:proofErr w:type="spellEnd"/>
            <w:r w:rsidRPr="00E17D06">
              <w:rPr>
                <w:rFonts w:ascii="JetBrains Mono" w:hAnsi="JetBrains Mono"/>
                <w:b w:val="0"/>
                <w:bCs/>
                <w:color w:val="CC7832"/>
                <w:sz w:val="20"/>
                <w:szCs w:val="20"/>
              </w:rPr>
              <w:t xml:space="preserve">, </w:t>
            </w:r>
            <w:proofErr w:type="spellStart"/>
            <w:r w:rsidRPr="00E17D06">
              <w:rPr>
                <w:rFonts w:ascii="JetBrains Mono" w:hAnsi="JetBrains Mono"/>
                <w:b w:val="0"/>
                <w:bCs/>
                <w:color w:val="A9B7C6"/>
                <w:sz w:val="20"/>
                <w:szCs w:val="20"/>
              </w:rPr>
              <w:t>IOException</w:t>
            </w:r>
            <w:proofErr w:type="spellEnd"/>
            <w:r w:rsidRPr="00E17D06">
              <w:rPr>
                <w:rFonts w:ascii="JetBrains Mono" w:hAnsi="JetBrains Mono"/>
                <w:b w:val="0"/>
                <w:bCs/>
                <w:color w:val="A9B7C6"/>
                <w:sz w:val="20"/>
                <w:szCs w:val="20"/>
              </w:rPr>
              <w:t xml:space="preserve"> {</w:t>
            </w:r>
            <w:r w:rsidRPr="00E17D06">
              <w:rPr>
                <w:rFonts w:ascii="JetBrains Mono" w:hAnsi="JetBrains Mono"/>
                <w:b w:val="0"/>
                <w:bCs/>
                <w:color w:val="A9B7C6"/>
                <w:sz w:val="20"/>
                <w:szCs w:val="20"/>
              </w:rPr>
              <w:br/>
              <w:t xml:space="preserve">        </w:t>
            </w:r>
            <w:proofErr w:type="spellStart"/>
            <w:r w:rsidRPr="00E17D06">
              <w:rPr>
                <w:rFonts w:ascii="JetBrains Mono" w:hAnsi="JetBrains Mono"/>
                <w:b w:val="0"/>
                <w:bCs/>
                <w:color w:val="A9B7C6"/>
                <w:sz w:val="20"/>
                <w:szCs w:val="20"/>
              </w:rPr>
              <w:t>System.</w:t>
            </w:r>
            <w:r w:rsidRPr="00E17D06">
              <w:rPr>
                <w:rFonts w:ascii="JetBrains Mono" w:hAnsi="JetBrains Mono"/>
                <w:b w:val="0"/>
                <w:bCs/>
                <w:i/>
                <w:iCs/>
                <w:color w:val="9876AA"/>
                <w:sz w:val="20"/>
                <w:szCs w:val="20"/>
              </w:rPr>
              <w:t>out</w:t>
            </w:r>
            <w:r w:rsidRPr="00E17D06">
              <w:rPr>
                <w:rFonts w:ascii="JetBrains Mono" w:hAnsi="JetBrains Mono"/>
                <w:b w:val="0"/>
                <w:bCs/>
                <w:color w:val="A9B7C6"/>
                <w:sz w:val="20"/>
                <w:szCs w:val="20"/>
              </w:rPr>
              <w:t>.println</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"ContextServlet1.doGet()"</w:t>
            </w:r>
            <w:r w:rsidRPr="00E17D06">
              <w:rPr>
                <w:rFonts w:ascii="JetBrains Mono" w:hAnsi="JetBrains Mono"/>
                <w:b w:val="0"/>
                <w:bCs/>
                <w:color w:val="A9B7C6"/>
                <w:sz w:val="20"/>
                <w:szCs w:val="20"/>
              </w:rPr>
              <w:t>)</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r w:rsidRPr="00E17D06">
              <w:rPr>
                <w:rFonts w:ascii="JetBrains Mono" w:hAnsi="JetBrains Mono"/>
                <w:b w:val="0"/>
                <w:bCs/>
                <w:color w:val="808080"/>
                <w:sz w:val="20"/>
                <w:szCs w:val="20"/>
              </w:rPr>
              <w:t xml:space="preserve">// </w:t>
            </w:r>
            <w:r w:rsidRPr="00E17D06">
              <w:rPr>
                <w:rFonts w:hint="eastAsia"/>
                <w:b w:val="0"/>
                <w:bCs/>
                <w:color w:val="808080"/>
                <w:sz w:val="20"/>
                <w:szCs w:val="20"/>
              </w:rPr>
              <w:t>获取</w:t>
            </w:r>
            <w:r w:rsidRPr="00E17D06">
              <w:rPr>
                <w:rFonts w:ascii="JetBrains Mono" w:hAnsi="JetBrains Mono"/>
                <w:b w:val="0"/>
                <w:bCs/>
                <w:color w:val="808080"/>
                <w:sz w:val="20"/>
                <w:szCs w:val="20"/>
              </w:rPr>
              <w:t>web.xml</w:t>
            </w:r>
            <w:r w:rsidRPr="00E17D06">
              <w:rPr>
                <w:rFonts w:hint="eastAsia"/>
                <w:b w:val="0"/>
                <w:bCs/>
                <w:color w:val="808080"/>
                <w:sz w:val="20"/>
                <w:szCs w:val="20"/>
              </w:rPr>
              <w:t>中通过</w:t>
            </w:r>
            <w:r w:rsidRPr="00E17D06">
              <w:rPr>
                <w:rFonts w:ascii="JetBrains Mono" w:hAnsi="JetBrains Mono"/>
                <w:b w:val="0"/>
                <w:bCs/>
                <w:color w:val="808080"/>
                <w:sz w:val="20"/>
                <w:szCs w:val="20"/>
              </w:rPr>
              <w:t xml:space="preserve"> context-param </w:t>
            </w:r>
            <w:r w:rsidRPr="00E17D06">
              <w:rPr>
                <w:rFonts w:hint="eastAsia"/>
                <w:b w:val="0"/>
                <w:bCs/>
                <w:color w:val="808080"/>
                <w:sz w:val="20"/>
                <w:szCs w:val="20"/>
              </w:rPr>
              <w:t>配置的全局参数</w:t>
            </w:r>
            <w:r w:rsidRPr="00E17D06">
              <w:rPr>
                <w:rFonts w:hint="eastAsia"/>
                <w:b w:val="0"/>
                <w:bCs/>
                <w:color w:val="808080"/>
                <w:sz w:val="20"/>
                <w:szCs w:val="20"/>
              </w:rPr>
              <w:br/>
              <w:t xml:space="preserve">        </w:t>
            </w:r>
            <w:r w:rsidRPr="00E17D06">
              <w:rPr>
                <w:rFonts w:ascii="JetBrains Mono" w:hAnsi="JetBrains Mono"/>
                <w:b w:val="0"/>
                <w:bCs/>
                <w:color w:val="A9B7C6"/>
                <w:sz w:val="20"/>
                <w:szCs w:val="20"/>
              </w:rPr>
              <w:t xml:space="preserve">String author = </w:t>
            </w:r>
            <w:proofErr w:type="spellStart"/>
            <w:r w:rsidRPr="00E17D06">
              <w:rPr>
                <w:rFonts w:ascii="JetBrains Mono" w:hAnsi="JetBrains Mono"/>
                <w:b w:val="0"/>
                <w:bCs/>
                <w:color w:val="A9B7C6"/>
                <w:sz w:val="20"/>
                <w:szCs w:val="20"/>
              </w:rPr>
              <w:t>getServletContext</w:t>
            </w:r>
            <w:proofErr w:type="spellEnd"/>
            <w:r w:rsidRPr="00E17D06">
              <w:rPr>
                <w:rFonts w:ascii="JetBrains Mono" w:hAnsi="JetBrains Mono"/>
                <w:b w:val="0"/>
                <w:bCs/>
                <w:color w:val="A9B7C6"/>
                <w:sz w:val="20"/>
                <w:szCs w:val="20"/>
              </w:rPr>
              <w:t>().</w:t>
            </w:r>
            <w:proofErr w:type="spellStart"/>
            <w:r w:rsidRPr="00E17D06">
              <w:rPr>
                <w:rFonts w:ascii="JetBrains Mono" w:hAnsi="JetBrains Mono"/>
                <w:b w:val="0"/>
                <w:bCs/>
                <w:color w:val="A9B7C6"/>
                <w:sz w:val="20"/>
                <w:szCs w:val="20"/>
              </w:rPr>
              <w:t>getInitParameter</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"author"</w:t>
            </w:r>
            <w:r w:rsidRPr="00E17D06">
              <w:rPr>
                <w:rFonts w:ascii="JetBrains Mono" w:hAnsi="JetBrains Mono"/>
                <w:b w:val="0"/>
                <w:bCs/>
                <w:color w:val="A9B7C6"/>
                <w:sz w:val="20"/>
                <w:szCs w:val="20"/>
              </w:rPr>
              <w:t>)</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proofErr w:type="spellStart"/>
            <w:r w:rsidRPr="00E17D06">
              <w:rPr>
                <w:rFonts w:ascii="JetBrains Mono" w:hAnsi="JetBrains Mono"/>
                <w:b w:val="0"/>
                <w:bCs/>
                <w:color w:val="A9B7C6"/>
                <w:sz w:val="20"/>
                <w:szCs w:val="20"/>
              </w:rPr>
              <w:t>System.</w:t>
            </w:r>
            <w:r w:rsidRPr="00E17D06">
              <w:rPr>
                <w:rFonts w:ascii="JetBrains Mono" w:hAnsi="JetBrains Mono"/>
                <w:b w:val="0"/>
                <w:bCs/>
                <w:i/>
                <w:iCs/>
                <w:color w:val="9876AA"/>
                <w:sz w:val="20"/>
                <w:szCs w:val="20"/>
              </w:rPr>
              <w:t>out</w:t>
            </w:r>
            <w:r w:rsidRPr="00E17D06">
              <w:rPr>
                <w:rFonts w:ascii="JetBrains Mono" w:hAnsi="JetBrains Mono"/>
                <w:b w:val="0"/>
                <w:bCs/>
                <w:color w:val="A9B7C6"/>
                <w:sz w:val="20"/>
                <w:szCs w:val="20"/>
              </w:rPr>
              <w:t>.println</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 xml:space="preserve">"author = " </w:t>
            </w:r>
            <w:r w:rsidRPr="00E17D06">
              <w:rPr>
                <w:rFonts w:ascii="JetBrains Mono" w:hAnsi="JetBrains Mono"/>
                <w:b w:val="0"/>
                <w:bCs/>
                <w:color w:val="A9B7C6"/>
                <w:sz w:val="20"/>
                <w:szCs w:val="20"/>
              </w:rPr>
              <w:t>+ author)</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r w:rsidRPr="00E17D06">
              <w:rPr>
                <w:rFonts w:ascii="JetBrains Mono" w:hAnsi="JetBrains Mono"/>
                <w:b w:val="0"/>
                <w:bCs/>
                <w:color w:val="808080"/>
                <w:sz w:val="20"/>
                <w:szCs w:val="20"/>
              </w:rPr>
              <w:t xml:space="preserve">// </w:t>
            </w:r>
            <w:r w:rsidRPr="00E17D06">
              <w:rPr>
                <w:rFonts w:hint="eastAsia"/>
                <w:b w:val="0"/>
                <w:bCs/>
                <w:color w:val="808080"/>
                <w:sz w:val="20"/>
                <w:szCs w:val="20"/>
              </w:rPr>
              <w:t>获取当前工程的工程路径</w:t>
            </w:r>
            <w:r w:rsidRPr="00E17D06">
              <w:rPr>
                <w:rFonts w:hint="eastAsia"/>
                <w:b w:val="0"/>
                <w:bCs/>
                <w:color w:val="808080"/>
                <w:sz w:val="20"/>
                <w:szCs w:val="20"/>
              </w:rPr>
              <w:br/>
              <w:t xml:space="preserve">        </w:t>
            </w:r>
            <w:r w:rsidRPr="00E17D06">
              <w:rPr>
                <w:rFonts w:ascii="JetBrains Mono" w:hAnsi="JetBrains Mono"/>
                <w:b w:val="0"/>
                <w:bCs/>
                <w:color w:val="808080"/>
                <w:sz w:val="20"/>
                <w:szCs w:val="20"/>
              </w:rPr>
              <w:t>// "/"</w:t>
            </w:r>
            <w:r w:rsidRPr="00E17D06">
              <w:rPr>
                <w:rFonts w:hint="eastAsia"/>
                <w:b w:val="0"/>
                <w:bCs/>
                <w:color w:val="808080"/>
                <w:sz w:val="20"/>
                <w:szCs w:val="20"/>
              </w:rPr>
              <w:t>被服务器解析为</w:t>
            </w:r>
            <w:r w:rsidRPr="00E17D06">
              <w:rPr>
                <w:rFonts w:ascii="JetBrains Mono" w:hAnsi="JetBrains Mono"/>
                <w:b w:val="0"/>
                <w:bCs/>
                <w:color w:val="808080"/>
                <w:sz w:val="20"/>
                <w:szCs w:val="20"/>
              </w:rPr>
              <w:t xml:space="preserve"> http://ip:port/</w:t>
            </w:r>
            <w:r w:rsidRPr="00E17D06">
              <w:rPr>
                <w:rFonts w:hint="eastAsia"/>
                <w:b w:val="0"/>
                <w:bCs/>
                <w:color w:val="808080"/>
                <w:sz w:val="20"/>
                <w:szCs w:val="20"/>
              </w:rPr>
              <w:t>工程路径</w:t>
            </w:r>
            <w:r w:rsidRPr="00E17D06">
              <w:rPr>
                <w:rFonts w:ascii="JetBrains Mono" w:hAnsi="JetBrains Mono"/>
                <w:b w:val="0"/>
                <w:bCs/>
                <w:color w:val="808080"/>
                <w:sz w:val="20"/>
                <w:szCs w:val="20"/>
              </w:rPr>
              <w:t>/</w:t>
            </w:r>
            <w:r w:rsidRPr="00E17D06">
              <w:rPr>
                <w:rFonts w:hint="eastAsia"/>
                <w:b w:val="0"/>
                <w:bCs/>
                <w:color w:val="808080"/>
                <w:sz w:val="20"/>
                <w:szCs w:val="20"/>
              </w:rPr>
              <w:t>，映射到</w:t>
            </w:r>
            <w:r w:rsidRPr="00E17D06">
              <w:rPr>
                <w:rFonts w:ascii="JetBrains Mono" w:hAnsi="JetBrains Mono"/>
                <w:b w:val="0"/>
                <w:bCs/>
                <w:color w:val="808080"/>
                <w:sz w:val="20"/>
                <w:szCs w:val="20"/>
              </w:rPr>
              <w:t>web</w:t>
            </w:r>
            <w:r w:rsidRPr="00E17D06">
              <w:rPr>
                <w:rFonts w:hint="eastAsia"/>
                <w:b w:val="0"/>
                <w:bCs/>
                <w:color w:val="808080"/>
                <w:sz w:val="20"/>
                <w:szCs w:val="20"/>
              </w:rPr>
              <w:t>目录下</w:t>
            </w:r>
            <w:r w:rsidRPr="00E17D06">
              <w:rPr>
                <w:rFonts w:hint="eastAsia"/>
                <w:b w:val="0"/>
                <w:bCs/>
                <w:color w:val="808080"/>
                <w:sz w:val="20"/>
                <w:szCs w:val="20"/>
              </w:rPr>
              <w:br/>
              <w:t xml:space="preserve">        </w:t>
            </w:r>
            <w:proofErr w:type="spellStart"/>
            <w:r w:rsidRPr="00E17D06">
              <w:rPr>
                <w:rFonts w:ascii="JetBrains Mono" w:hAnsi="JetBrains Mono"/>
                <w:b w:val="0"/>
                <w:bCs/>
                <w:color w:val="A9B7C6"/>
                <w:sz w:val="20"/>
                <w:szCs w:val="20"/>
              </w:rPr>
              <w:t>System.</w:t>
            </w:r>
            <w:r w:rsidRPr="00E17D06">
              <w:rPr>
                <w:rFonts w:ascii="JetBrains Mono" w:hAnsi="JetBrains Mono"/>
                <w:b w:val="0"/>
                <w:bCs/>
                <w:i/>
                <w:iCs/>
                <w:color w:val="9876AA"/>
                <w:sz w:val="20"/>
                <w:szCs w:val="20"/>
              </w:rPr>
              <w:t>out</w:t>
            </w:r>
            <w:r w:rsidRPr="00E17D06">
              <w:rPr>
                <w:rFonts w:ascii="JetBrains Mono" w:hAnsi="JetBrains Mono"/>
                <w:b w:val="0"/>
                <w:bCs/>
                <w:color w:val="A9B7C6"/>
                <w:sz w:val="20"/>
                <w:szCs w:val="20"/>
              </w:rPr>
              <w:t>.println</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w:t>
            </w:r>
            <w:r w:rsidRPr="00E17D06">
              <w:rPr>
                <w:rFonts w:hint="eastAsia"/>
                <w:b w:val="0"/>
                <w:bCs/>
                <w:color w:val="6A8759"/>
                <w:sz w:val="20"/>
                <w:szCs w:val="20"/>
              </w:rPr>
              <w:t>工程部署的路径为：</w:t>
            </w:r>
            <w:r w:rsidRPr="00E17D06">
              <w:rPr>
                <w:rFonts w:ascii="JetBrains Mono" w:hAnsi="JetBrains Mono"/>
                <w:b w:val="0"/>
                <w:bCs/>
                <w:color w:val="6A8759"/>
                <w:sz w:val="20"/>
                <w:szCs w:val="20"/>
              </w:rPr>
              <w:t xml:space="preserve"> " </w:t>
            </w:r>
            <w:r w:rsidRPr="00E17D06">
              <w:rPr>
                <w:rFonts w:ascii="JetBrains Mono" w:hAnsi="JetBrains Mono"/>
                <w:b w:val="0"/>
                <w:bCs/>
                <w:color w:val="A9B7C6"/>
                <w:sz w:val="20"/>
                <w:szCs w:val="20"/>
              </w:rPr>
              <w:t xml:space="preserve">+ </w:t>
            </w:r>
            <w:proofErr w:type="spellStart"/>
            <w:r w:rsidRPr="00E17D06">
              <w:rPr>
                <w:rFonts w:ascii="JetBrains Mono" w:hAnsi="JetBrains Mono"/>
                <w:b w:val="0"/>
                <w:bCs/>
                <w:color w:val="A9B7C6"/>
                <w:sz w:val="20"/>
                <w:szCs w:val="20"/>
              </w:rPr>
              <w:t>getServletContext</w:t>
            </w:r>
            <w:proofErr w:type="spellEnd"/>
            <w:r w:rsidRPr="00E17D06">
              <w:rPr>
                <w:rFonts w:ascii="JetBrains Mono" w:hAnsi="JetBrains Mono"/>
                <w:b w:val="0"/>
                <w:bCs/>
                <w:color w:val="A9B7C6"/>
                <w:sz w:val="20"/>
                <w:szCs w:val="20"/>
              </w:rPr>
              <w:t>().</w:t>
            </w:r>
            <w:proofErr w:type="spellStart"/>
            <w:r w:rsidRPr="00E17D06">
              <w:rPr>
                <w:rFonts w:ascii="JetBrains Mono" w:hAnsi="JetBrains Mono"/>
                <w:b w:val="0"/>
                <w:bCs/>
                <w:color w:val="A9B7C6"/>
                <w:sz w:val="20"/>
                <w:szCs w:val="20"/>
              </w:rPr>
              <w:t>getRealPath</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w:t>
            </w:r>
            <w:r w:rsidRPr="00E17D06">
              <w:rPr>
                <w:rFonts w:ascii="JetBrains Mono" w:hAnsi="JetBrains Mono"/>
                <w:b w:val="0"/>
                <w:bCs/>
                <w:color w:val="A9B7C6"/>
                <w:sz w:val="20"/>
                <w:szCs w:val="20"/>
              </w:rPr>
              <w:t>))</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proofErr w:type="spellStart"/>
            <w:r w:rsidRPr="00E17D06">
              <w:rPr>
                <w:rFonts w:ascii="JetBrains Mono" w:hAnsi="JetBrains Mono"/>
                <w:b w:val="0"/>
                <w:bCs/>
                <w:color w:val="A9B7C6"/>
                <w:sz w:val="20"/>
                <w:szCs w:val="20"/>
              </w:rPr>
              <w:t>System.</w:t>
            </w:r>
            <w:r w:rsidRPr="00E17D06">
              <w:rPr>
                <w:rFonts w:ascii="JetBrains Mono" w:hAnsi="JetBrains Mono"/>
                <w:b w:val="0"/>
                <w:bCs/>
                <w:i/>
                <w:iCs/>
                <w:color w:val="9876AA"/>
                <w:sz w:val="20"/>
                <w:szCs w:val="20"/>
              </w:rPr>
              <w:t>out</w:t>
            </w:r>
            <w:r w:rsidRPr="00E17D06">
              <w:rPr>
                <w:rFonts w:ascii="JetBrains Mono" w:hAnsi="JetBrains Mono"/>
                <w:b w:val="0"/>
                <w:bCs/>
                <w:color w:val="A9B7C6"/>
                <w:sz w:val="20"/>
                <w:szCs w:val="20"/>
              </w:rPr>
              <w:t>.println</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w:t>
            </w:r>
            <w:r w:rsidRPr="00E17D06">
              <w:rPr>
                <w:rFonts w:hint="eastAsia"/>
                <w:b w:val="0"/>
                <w:bCs/>
                <w:color w:val="6A8759"/>
                <w:sz w:val="20"/>
                <w:szCs w:val="20"/>
              </w:rPr>
              <w:t>工程中</w:t>
            </w:r>
            <w:r w:rsidRPr="00E17D06">
              <w:rPr>
                <w:rFonts w:ascii="JetBrains Mono" w:hAnsi="JetBrains Mono"/>
                <w:b w:val="0"/>
                <w:bCs/>
                <w:color w:val="6A8759"/>
                <w:sz w:val="20"/>
                <w:szCs w:val="20"/>
              </w:rPr>
              <w:t>web</w:t>
            </w:r>
            <w:r w:rsidRPr="00E17D06">
              <w:rPr>
                <w:rFonts w:hint="eastAsia"/>
                <w:b w:val="0"/>
                <w:bCs/>
                <w:color w:val="6A8759"/>
                <w:sz w:val="20"/>
                <w:szCs w:val="20"/>
              </w:rPr>
              <w:t>目录下的</w:t>
            </w:r>
            <w:proofErr w:type="spellStart"/>
            <w:r w:rsidRPr="00E17D06">
              <w:rPr>
                <w:rFonts w:ascii="JetBrains Mono" w:hAnsi="JetBrains Mono"/>
                <w:b w:val="0"/>
                <w:bCs/>
                <w:color w:val="6A8759"/>
                <w:sz w:val="20"/>
                <w:szCs w:val="20"/>
              </w:rPr>
              <w:t>css</w:t>
            </w:r>
            <w:proofErr w:type="spellEnd"/>
            <w:r w:rsidRPr="00E17D06">
              <w:rPr>
                <w:rFonts w:hint="eastAsia"/>
                <w:b w:val="0"/>
                <w:bCs/>
                <w:color w:val="6A8759"/>
                <w:sz w:val="20"/>
                <w:szCs w:val="20"/>
              </w:rPr>
              <w:t>目录的全路径：</w:t>
            </w:r>
            <w:r w:rsidRPr="00E17D06">
              <w:rPr>
                <w:rFonts w:ascii="JetBrains Mono" w:hAnsi="JetBrains Mono"/>
                <w:b w:val="0"/>
                <w:bCs/>
                <w:color w:val="6A8759"/>
                <w:sz w:val="20"/>
                <w:szCs w:val="20"/>
              </w:rPr>
              <w:t xml:space="preserve"> " </w:t>
            </w:r>
            <w:r w:rsidRPr="00E17D06">
              <w:rPr>
                <w:rFonts w:ascii="JetBrains Mono" w:hAnsi="JetBrains Mono"/>
                <w:b w:val="0"/>
                <w:bCs/>
                <w:color w:val="A9B7C6"/>
                <w:sz w:val="20"/>
                <w:szCs w:val="20"/>
              </w:rPr>
              <w:t xml:space="preserve">+ </w:t>
            </w:r>
            <w:proofErr w:type="spellStart"/>
            <w:r w:rsidRPr="00E17D06">
              <w:rPr>
                <w:rFonts w:ascii="JetBrains Mono" w:hAnsi="JetBrains Mono"/>
                <w:b w:val="0"/>
                <w:bCs/>
                <w:color w:val="A9B7C6"/>
                <w:sz w:val="20"/>
                <w:szCs w:val="20"/>
              </w:rPr>
              <w:t>getServletContext</w:t>
            </w:r>
            <w:proofErr w:type="spellEnd"/>
            <w:r w:rsidRPr="00E17D06">
              <w:rPr>
                <w:rFonts w:ascii="JetBrains Mono" w:hAnsi="JetBrains Mono"/>
                <w:b w:val="0"/>
                <w:bCs/>
                <w:color w:val="A9B7C6"/>
                <w:sz w:val="20"/>
                <w:szCs w:val="20"/>
              </w:rPr>
              <w:t>().</w:t>
            </w:r>
            <w:proofErr w:type="spellStart"/>
            <w:r w:rsidRPr="00E17D06">
              <w:rPr>
                <w:rFonts w:ascii="JetBrains Mono" w:hAnsi="JetBrains Mono"/>
                <w:b w:val="0"/>
                <w:bCs/>
                <w:color w:val="A9B7C6"/>
                <w:sz w:val="20"/>
                <w:szCs w:val="20"/>
              </w:rPr>
              <w:t>getRealPath</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w:t>
            </w:r>
            <w:proofErr w:type="spellStart"/>
            <w:r w:rsidRPr="00E17D06">
              <w:rPr>
                <w:rFonts w:ascii="JetBrains Mono" w:hAnsi="JetBrains Mono"/>
                <w:b w:val="0"/>
                <w:bCs/>
                <w:color w:val="6A8759"/>
                <w:sz w:val="20"/>
                <w:szCs w:val="20"/>
              </w:rPr>
              <w:t>css</w:t>
            </w:r>
            <w:proofErr w:type="spellEnd"/>
            <w:r w:rsidRPr="00E17D06">
              <w:rPr>
                <w:rFonts w:ascii="JetBrains Mono" w:hAnsi="JetBrains Mono"/>
                <w:b w:val="0"/>
                <w:bCs/>
                <w:color w:val="6A8759"/>
                <w:sz w:val="20"/>
                <w:szCs w:val="20"/>
              </w:rPr>
              <w:t>"</w:t>
            </w:r>
            <w:r w:rsidRPr="00E17D06">
              <w:rPr>
                <w:rFonts w:ascii="JetBrains Mono" w:hAnsi="JetBrains Mono"/>
                <w:b w:val="0"/>
                <w:bCs/>
                <w:color w:val="A9B7C6"/>
                <w:sz w:val="20"/>
                <w:szCs w:val="20"/>
              </w:rPr>
              <w:t>))</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r w:rsidR="0014281E" w:rsidRPr="00E17D06">
              <w:rPr>
                <w:rFonts w:ascii="JetBrains Mono" w:hAnsi="JetBrains Mono"/>
                <w:b w:val="0"/>
                <w:bCs/>
                <w:color w:val="808080"/>
                <w:sz w:val="20"/>
                <w:szCs w:val="20"/>
              </w:rPr>
              <w:t xml:space="preserve">// </w:t>
            </w:r>
            <w:r w:rsidR="0014281E" w:rsidRPr="00E17D06">
              <w:rPr>
                <w:rFonts w:hint="eastAsia"/>
                <w:b w:val="0"/>
                <w:bCs/>
                <w:color w:val="808080"/>
                <w:sz w:val="20"/>
                <w:szCs w:val="20"/>
              </w:rPr>
              <w:t>设置域数据，作用域为整个工程</w:t>
            </w:r>
            <w:r w:rsidRPr="00E17D06">
              <w:rPr>
                <w:rFonts w:ascii="JetBrains Mono" w:hAnsi="JetBrains Mono"/>
                <w:b w:val="0"/>
                <w:bCs/>
                <w:color w:val="CC7832"/>
                <w:sz w:val="20"/>
                <w:szCs w:val="20"/>
              </w:rPr>
              <w:br/>
              <w:t xml:space="preserve">        </w:t>
            </w:r>
            <w:proofErr w:type="spellStart"/>
            <w:r w:rsidRPr="00E17D06">
              <w:rPr>
                <w:rFonts w:ascii="JetBrains Mono" w:hAnsi="JetBrains Mono"/>
                <w:b w:val="0"/>
                <w:bCs/>
                <w:color w:val="A9B7C6"/>
                <w:sz w:val="20"/>
                <w:szCs w:val="20"/>
              </w:rPr>
              <w:t>getServletContext</w:t>
            </w:r>
            <w:proofErr w:type="spellEnd"/>
            <w:r w:rsidRPr="00E17D06">
              <w:rPr>
                <w:rFonts w:ascii="JetBrains Mono" w:hAnsi="JetBrains Mono"/>
                <w:b w:val="0"/>
                <w:bCs/>
                <w:color w:val="A9B7C6"/>
                <w:sz w:val="20"/>
                <w:szCs w:val="20"/>
              </w:rPr>
              <w:t>().</w:t>
            </w:r>
            <w:proofErr w:type="spellStart"/>
            <w:r w:rsidRPr="00E17D06">
              <w:rPr>
                <w:rFonts w:ascii="JetBrains Mono" w:hAnsi="JetBrains Mono"/>
                <w:b w:val="0"/>
                <w:bCs/>
                <w:color w:val="A9B7C6"/>
                <w:sz w:val="20"/>
                <w:szCs w:val="20"/>
              </w:rPr>
              <w:t>setAttribute</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"id"</w:t>
            </w:r>
            <w:r w:rsidRPr="00E17D06">
              <w:rPr>
                <w:rFonts w:ascii="JetBrains Mono" w:hAnsi="JetBrains Mono"/>
                <w:b w:val="0"/>
                <w:bCs/>
                <w:color w:val="CC7832"/>
                <w:sz w:val="20"/>
                <w:szCs w:val="20"/>
              </w:rPr>
              <w:t xml:space="preserve">, </w:t>
            </w:r>
            <w:r w:rsidRPr="00E17D06">
              <w:rPr>
                <w:rFonts w:ascii="JetBrains Mono" w:hAnsi="JetBrains Mono"/>
                <w:b w:val="0"/>
                <w:bCs/>
                <w:color w:val="6A8759"/>
                <w:sz w:val="20"/>
                <w:szCs w:val="20"/>
              </w:rPr>
              <w:t>"1001"</w:t>
            </w:r>
            <w:r w:rsidRPr="00E17D06">
              <w:rPr>
                <w:rFonts w:ascii="JetBrains Mono" w:hAnsi="JetBrains Mono"/>
                <w:b w:val="0"/>
                <w:bCs/>
                <w:color w:val="A9B7C6"/>
                <w:sz w:val="20"/>
                <w:szCs w:val="20"/>
              </w:rPr>
              <w:t>)</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proofErr w:type="spellStart"/>
            <w:r w:rsidRPr="00E17D06">
              <w:rPr>
                <w:rFonts w:ascii="JetBrains Mono" w:hAnsi="JetBrains Mono"/>
                <w:b w:val="0"/>
                <w:bCs/>
                <w:color w:val="A9B7C6"/>
                <w:sz w:val="20"/>
                <w:szCs w:val="20"/>
              </w:rPr>
              <w:t>getServletContext</w:t>
            </w:r>
            <w:proofErr w:type="spellEnd"/>
            <w:r w:rsidRPr="00E17D06">
              <w:rPr>
                <w:rFonts w:ascii="JetBrains Mono" w:hAnsi="JetBrains Mono"/>
                <w:b w:val="0"/>
                <w:bCs/>
                <w:color w:val="A9B7C6"/>
                <w:sz w:val="20"/>
                <w:szCs w:val="20"/>
              </w:rPr>
              <w:t>().</w:t>
            </w:r>
            <w:proofErr w:type="spellStart"/>
            <w:r w:rsidRPr="00E17D06">
              <w:rPr>
                <w:rFonts w:ascii="JetBrains Mono" w:hAnsi="JetBrains Mono"/>
                <w:b w:val="0"/>
                <w:bCs/>
                <w:color w:val="A9B7C6"/>
                <w:sz w:val="20"/>
                <w:szCs w:val="20"/>
              </w:rPr>
              <w:t>setAttribute</w:t>
            </w:r>
            <w:proofErr w:type="spellEnd"/>
            <w:r w:rsidRPr="00E17D06">
              <w:rPr>
                <w:rFonts w:ascii="JetBrains Mono" w:hAnsi="JetBrains Mono"/>
                <w:b w:val="0"/>
                <w:bCs/>
                <w:color w:val="A9B7C6"/>
                <w:sz w:val="20"/>
                <w:szCs w:val="20"/>
              </w:rPr>
              <w:t>(</w:t>
            </w:r>
            <w:r w:rsidRPr="00E17D06">
              <w:rPr>
                <w:rFonts w:ascii="JetBrains Mono" w:hAnsi="JetBrains Mono"/>
                <w:b w:val="0"/>
                <w:bCs/>
                <w:color w:val="6A8759"/>
                <w:sz w:val="20"/>
                <w:szCs w:val="20"/>
              </w:rPr>
              <w:t>"name"</w:t>
            </w:r>
            <w:r w:rsidRPr="00E17D06">
              <w:rPr>
                <w:rFonts w:ascii="JetBrains Mono" w:hAnsi="JetBrains Mono"/>
                <w:b w:val="0"/>
                <w:bCs/>
                <w:color w:val="CC7832"/>
                <w:sz w:val="20"/>
                <w:szCs w:val="20"/>
              </w:rPr>
              <w:t xml:space="preserve">, </w:t>
            </w:r>
            <w:r w:rsidRPr="00E17D06">
              <w:rPr>
                <w:rFonts w:ascii="JetBrains Mono" w:hAnsi="JetBrains Mono"/>
                <w:b w:val="0"/>
                <w:bCs/>
                <w:color w:val="6A8759"/>
                <w:sz w:val="20"/>
                <w:szCs w:val="20"/>
              </w:rPr>
              <w:t>"zs"</w:t>
            </w:r>
            <w:r w:rsidRPr="00E17D06">
              <w:rPr>
                <w:rFonts w:ascii="JetBrains Mono" w:hAnsi="JetBrains Mono"/>
                <w:b w:val="0"/>
                <w:bCs/>
                <w:color w:val="A9B7C6"/>
                <w:sz w:val="20"/>
                <w:szCs w:val="20"/>
              </w:rPr>
              <w:t>)</w:t>
            </w:r>
            <w:r w:rsidRPr="00E17D06">
              <w:rPr>
                <w:rFonts w:ascii="JetBrains Mono" w:hAnsi="JetBrains Mono"/>
                <w:b w:val="0"/>
                <w:bCs/>
                <w:color w:val="CC7832"/>
                <w:sz w:val="20"/>
                <w:szCs w:val="20"/>
              </w:rPr>
              <w:t>;</w:t>
            </w:r>
            <w:r w:rsidRPr="00E17D06">
              <w:rPr>
                <w:rFonts w:ascii="JetBrains Mono" w:hAnsi="JetBrains Mono"/>
                <w:b w:val="0"/>
                <w:bCs/>
                <w:color w:val="CC7832"/>
                <w:sz w:val="20"/>
                <w:szCs w:val="20"/>
              </w:rPr>
              <w:br/>
              <w:t xml:space="preserve">    </w:t>
            </w:r>
            <w:r w:rsidRPr="00E17D06">
              <w:rPr>
                <w:rFonts w:ascii="JetBrains Mono" w:hAnsi="JetBrains Mono"/>
                <w:b w:val="0"/>
                <w:bCs/>
                <w:color w:val="A9B7C6"/>
                <w:sz w:val="20"/>
                <w:szCs w:val="20"/>
              </w:rPr>
              <w:t>}</w:t>
            </w:r>
            <w:r w:rsidRPr="00E17D06">
              <w:rPr>
                <w:rFonts w:ascii="JetBrains Mono" w:hAnsi="JetBrains Mono"/>
                <w:b w:val="0"/>
                <w:bCs/>
                <w:color w:val="A9B7C6"/>
                <w:sz w:val="20"/>
                <w:szCs w:val="20"/>
              </w:rPr>
              <w:br/>
              <w:t>}</w:t>
            </w:r>
          </w:p>
          <w:p w14:paraId="66887389" w14:textId="77777777" w:rsidR="004510E7" w:rsidRPr="00E17D06" w:rsidRDefault="004510E7" w:rsidP="0068239A">
            <w:pPr>
              <w:pStyle w:val="20"/>
              <w:ind w:firstLineChars="0" w:firstLine="0"/>
              <w:rPr>
                <w:b w:val="0"/>
                <w:bCs/>
              </w:rPr>
            </w:pPr>
          </w:p>
        </w:tc>
      </w:tr>
      <w:tr w:rsidR="004510E7" w:rsidRPr="00E17D06" w14:paraId="0006A9F0" w14:textId="77777777" w:rsidTr="004510E7">
        <w:tc>
          <w:tcPr>
            <w:tcW w:w="9061" w:type="dxa"/>
          </w:tcPr>
          <w:p w14:paraId="5AFB916B" w14:textId="6499BB0B" w:rsidR="004510E7" w:rsidRPr="00E17D06" w:rsidRDefault="007812F2" w:rsidP="007812F2">
            <w:pPr>
              <w:pStyle w:val="HTML"/>
              <w:shd w:val="clear" w:color="auto" w:fill="2B2B2B"/>
              <w:rPr>
                <w:rFonts w:ascii="JetBrains Mono" w:hAnsi="JetBrains Mono" w:hint="eastAsia"/>
                <w:bCs/>
                <w:color w:val="A9B7C6"/>
                <w:sz w:val="20"/>
                <w:szCs w:val="20"/>
              </w:rPr>
            </w:pPr>
            <w:r w:rsidRPr="00E17D06">
              <w:rPr>
                <w:rFonts w:ascii="JetBrains Mono" w:hAnsi="JetBrains Mono"/>
                <w:bCs/>
                <w:color w:val="CC7832"/>
                <w:sz w:val="20"/>
                <w:szCs w:val="20"/>
              </w:rPr>
              <w:t xml:space="preserve">package </w:t>
            </w:r>
            <w:proofErr w:type="spellStart"/>
            <w:r w:rsidRPr="00E17D06">
              <w:rPr>
                <w:rFonts w:ascii="JetBrains Mono" w:hAnsi="JetBrains Mono"/>
                <w:bCs/>
                <w:color w:val="A9B7C6"/>
                <w:sz w:val="20"/>
                <w:szCs w:val="20"/>
              </w:rPr>
              <w:t>com.lxh.servlet</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r>
            <w:r w:rsidRPr="00E17D06">
              <w:rPr>
                <w:rFonts w:ascii="JetBrains Mono" w:hAnsi="JetBrains Mono"/>
                <w:bCs/>
                <w:color w:val="CC7832"/>
                <w:sz w:val="20"/>
                <w:szCs w:val="20"/>
              </w:rPr>
              <w:br/>
              <w:t xml:space="preserve">import </w:t>
            </w:r>
            <w:proofErr w:type="spellStart"/>
            <w:r w:rsidRPr="00E17D06">
              <w:rPr>
                <w:rFonts w:ascii="JetBrains Mono" w:hAnsi="JetBrains Mono"/>
                <w:bCs/>
                <w:color w:val="A9B7C6"/>
                <w:sz w:val="20"/>
                <w:szCs w:val="20"/>
              </w:rPr>
              <w:t>javax.servlet.ServletException</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import </w:t>
            </w:r>
            <w:proofErr w:type="spellStart"/>
            <w:r w:rsidRPr="00E17D06">
              <w:rPr>
                <w:rFonts w:ascii="JetBrains Mono" w:hAnsi="JetBrains Mono"/>
                <w:bCs/>
                <w:color w:val="A9B7C6"/>
                <w:sz w:val="20"/>
                <w:szCs w:val="20"/>
              </w:rPr>
              <w:t>javax.servlet.annotation.</w:t>
            </w:r>
            <w:r w:rsidRPr="00E17D06">
              <w:rPr>
                <w:rFonts w:ascii="JetBrains Mono" w:hAnsi="JetBrains Mono"/>
                <w:bCs/>
                <w:color w:val="BBB529"/>
                <w:sz w:val="20"/>
                <w:szCs w:val="20"/>
              </w:rPr>
              <w:t>WebServlet</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import </w:t>
            </w:r>
            <w:proofErr w:type="spellStart"/>
            <w:r w:rsidRPr="00E17D06">
              <w:rPr>
                <w:rFonts w:ascii="JetBrains Mono" w:hAnsi="JetBrains Mono"/>
                <w:bCs/>
                <w:color w:val="A9B7C6"/>
                <w:sz w:val="20"/>
                <w:szCs w:val="20"/>
              </w:rPr>
              <w:t>javax.servlet.http.HttpServlet</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import </w:t>
            </w:r>
            <w:proofErr w:type="spellStart"/>
            <w:r w:rsidRPr="00E17D06">
              <w:rPr>
                <w:rFonts w:ascii="JetBrains Mono" w:hAnsi="JetBrains Mono"/>
                <w:bCs/>
                <w:color w:val="A9B7C6"/>
                <w:sz w:val="20"/>
                <w:szCs w:val="20"/>
              </w:rPr>
              <w:t>javax.servlet.http.HttpServletRequest</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import </w:t>
            </w:r>
            <w:proofErr w:type="spellStart"/>
            <w:r w:rsidRPr="00E17D06">
              <w:rPr>
                <w:rFonts w:ascii="JetBrains Mono" w:hAnsi="JetBrains Mono"/>
                <w:bCs/>
                <w:color w:val="A9B7C6"/>
                <w:sz w:val="20"/>
                <w:szCs w:val="20"/>
              </w:rPr>
              <w:t>javax.servlet.http.HttpServletResponse</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import </w:t>
            </w:r>
            <w:proofErr w:type="spellStart"/>
            <w:r w:rsidRPr="00E17D06">
              <w:rPr>
                <w:rFonts w:ascii="JetBrains Mono" w:hAnsi="JetBrains Mono"/>
                <w:bCs/>
                <w:color w:val="A9B7C6"/>
                <w:sz w:val="20"/>
                <w:szCs w:val="20"/>
              </w:rPr>
              <w:t>java.io.IOException</w:t>
            </w:r>
            <w:proofErr w:type="spellEnd"/>
            <w:r w:rsidRPr="00E17D06">
              <w:rPr>
                <w:rFonts w:ascii="JetBrains Mono" w:hAnsi="JetBrains Mono"/>
                <w:bCs/>
                <w:color w:val="CC7832"/>
                <w:sz w:val="20"/>
                <w:szCs w:val="20"/>
              </w:rPr>
              <w:t>;</w:t>
            </w:r>
            <w:r w:rsidRPr="00E17D06">
              <w:rPr>
                <w:rFonts w:ascii="JetBrains Mono" w:hAnsi="JetBrains Mono"/>
                <w:bCs/>
                <w:color w:val="CC7832"/>
                <w:sz w:val="20"/>
                <w:szCs w:val="20"/>
              </w:rPr>
              <w:br/>
            </w:r>
            <w:r w:rsidRPr="00E17D06">
              <w:rPr>
                <w:rFonts w:ascii="JetBrains Mono" w:hAnsi="JetBrains Mono"/>
                <w:bCs/>
                <w:color w:val="CC7832"/>
                <w:sz w:val="20"/>
                <w:szCs w:val="20"/>
              </w:rPr>
              <w:br/>
            </w:r>
            <w:r w:rsidRPr="00E17D06">
              <w:rPr>
                <w:rFonts w:ascii="JetBrains Mono" w:hAnsi="JetBrains Mono"/>
                <w:bCs/>
                <w:color w:val="BBB529"/>
                <w:sz w:val="20"/>
                <w:szCs w:val="20"/>
              </w:rPr>
              <w:t>@WebServlet</w:t>
            </w:r>
            <w:r w:rsidRPr="00E17D06">
              <w:rPr>
                <w:rFonts w:ascii="JetBrains Mono" w:hAnsi="JetBrains Mono"/>
                <w:bCs/>
                <w:color w:val="A9B7C6"/>
                <w:sz w:val="20"/>
                <w:szCs w:val="20"/>
              </w:rPr>
              <w:t>(</w:t>
            </w:r>
            <w:r w:rsidRPr="00E17D06">
              <w:rPr>
                <w:rFonts w:ascii="JetBrains Mono" w:hAnsi="JetBrains Mono"/>
                <w:bCs/>
                <w:color w:val="D0D0FF"/>
                <w:sz w:val="20"/>
                <w:szCs w:val="20"/>
              </w:rPr>
              <w:t xml:space="preserve">name </w:t>
            </w:r>
            <w:r w:rsidRPr="00E17D06">
              <w:rPr>
                <w:rFonts w:ascii="JetBrains Mono" w:hAnsi="JetBrains Mono"/>
                <w:bCs/>
                <w:color w:val="A9B7C6"/>
                <w:sz w:val="20"/>
                <w:szCs w:val="20"/>
              </w:rPr>
              <w:t xml:space="preserve">= </w:t>
            </w:r>
            <w:r w:rsidRPr="00E17D06">
              <w:rPr>
                <w:rFonts w:ascii="JetBrains Mono" w:hAnsi="JetBrains Mono"/>
                <w:bCs/>
                <w:color w:val="6A8759"/>
                <w:sz w:val="20"/>
                <w:szCs w:val="20"/>
              </w:rPr>
              <w:t>"ContextServlet2"</w:t>
            </w:r>
            <w:r w:rsidRPr="00E17D06">
              <w:rPr>
                <w:rFonts w:ascii="JetBrains Mono" w:hAnsi="JetBrains Mono"/>
                <w:bCs/>
                <w:color w:val="CC7832"/>
                <w:sz w:val="20"/>
                <w:szCs w:val="20"/>
              </w:rPr>
              <w:t xml:space="preserve">, </w:t>
            </w:r>
            <w:r w:rsidRPr="00E17D06">
              <w:rPr>
                <w:rFonts w:ascii="JetBrains Mono" w:hAnsi="JetBrains Mono"/>
                <w:bCs/>
                <w:color w:val="D0D0FF"/>
                <w:sz w:val="20"/>
                <w:szCs w:val="20"/>
              </w:rPr>
              <w:t xml:space="preserve">value </w:t>
            </w:r>
            <w:r w:rsidRPr="00E17D06">
              <w:rPr>
                <w:rFonts w:ascii="JetBrains Mono" w:hAnsi="JetBrains Mono"/>
                <w:bCs/>
                <w:color w:val="A9B7C6"/>
                <w:sz w:val="20"/>
                <w:szCs w:val="20"/>
              </w:rPr>
              <w:t>= {</w:t>
            </w:r>
            <w:r w:rsidRPr="00E17D06">
              <w:rPr>
                <w:rFonts w:ascii="JetBrains Mono" w:hAnsi="JetBrains Mono"/>
                <w:bCs/>
                <w:color w:val="6A8759"/>
                <w:sz w:val="20"/>
                <w:szCs w:val="20"/>
              </w:rPr>
              <w:t>"/context2"</w:t>
            </w:r>
            <w:r w:rsidRPr="00E17D06">
              <w:rPr>
                <w:rFonts w:ascii="JetBrains Mono" w:hAnsi="JetBrains Mono"/>
                <w:bCs/>
                <w:color w:val="A9B7C6"/>
                <w:sz w:val="20"/>
                <w:szCs w:val="20"/>
              </w:rPr>
              <w:t>})</w:t>
            </w:r>
            <w:r w:rsidRPr="00E17D06">
              <w:rPr>
                <w:rFonts w:ascii="JetBrains Mono" w:hAnsi="JetBrains Mono"/>
                <w:bCs/>
                <w:color w:val="A9B7C6"/>
                <w:sz w:val="20"/>
                <w:szCs w:val="20"/>
              </w:rPr>
              <w:br/>
            </w:r>
            <w:r w:rsidRPr="00E17D06">
              <w:rPr>
                <w:rFonts w:ascii="JetBrains Mono" w:hAnsi="JetBrains Mono"/>
                <w:bCs/>
                <w:color w:val="CC7832"/>
                <w:sz w:val="20"/>
                <w:szCs w:val="20"/>
              </w:rPr>
              <w:t xml:space="preserve">public class </w:t>
            </w:r>
            <w:r w:rsidRPr="00E17D06">
              <w:rPr>
                <w:rFonts w:ascii="JetBrains Mono" w:hAnsi="JetBrains Mono"/>
                <w:bCs/>
                <w:color w:val="A9B7C6"/>
                <w:sz w:val="20"/>
                <w:szCs w:val="20"/>
              </w:rPr>
              <w:t xml:space="preserve">ContextServlet2 </w:t>
            </w:r>
            <w:r w:rsidRPr="00E17D06">
              <w:rPr>
                <w:rFonts w:ascii="JetBrains Mono" w:hAnsi="JetBrains Mono"/>
                <w:bCs/>
                <w:color w:val="CC7832"/>
                <w:sz w:val="20"/>
                <w:szCs w:val="20"/>
              </w:rPr>
              <w:t xml:space="preserve">extends </w:t>
            </w:r>
            <w:proofErr w:type="spellStart"/>
            <w:r w:rsidRPr="00E17D06">
              <w:rPr>
                <w:rFonts w:ascii="JetBrains Mono" w:hAnsi="JetBrains Mono"/>
                <w:bCs/>
                <w:color w:val="A9B7C6"/>
                <w:sz w:val="20"/>
                <w:szCs w:val="20"/>
              </w:rPr>
              <w:t>HttpServlet</w:t>
            </w:r>
            <w:proofErr w:type="spellEnd"/>
            <w:r w:rsidRPr="00E17D06">
              <w:rPr>
                <w:rFonts w:ascii="JetBrains Mono" w:hAnsi="JetBrains Mono"/>
                <w:bCs/>
                <w:color w:val="A9B7C6"/>
                <w:sz w:val="20"/>
                <w:szCs w:val="20"/>
              </w:rPr>
              <w:t xml:space="preserve"> {</w:t>
            </w:r>
            <w:r w:rsidRPr="00E17D06">
              <w:rPr>
                <w:rFonts w:ascii="JetBrains Mono" w:hAnsi="JetBrains Mono"/>
                <w:bCs/>
                <w:color w:val="A9B7C6"/>
                <w:sz w:val="20"/>
                <w:szCs w:val="20"/>
              </w:rPr>
              <w:br/>
            </w:r>
            <w:r w:rsidRPr="00E17D06">
              <w:rPr>
                <w:rFonts w:ascii="JetBrains Mono" w:hAnsi="JetBrains Mono"/>
                <w:bCs/>
                <w:color w:val="A9B7C6"/>
                <w:sz w:val="20"/>
                <w:szCs w:val="20"/>
              </w:rPr>
              <w:br/>
              <w:t xml:space="preserve">    </w:t>
            </w:r>
            <w:r w:rsidRPr="00E17D06">
              <w:rPr>
                <w:rFonts w:ascii="JetBrains Mono" w:hAnsi="JetBrains Mono"/>
                <w:bCs/>
                <w:color w:val="BBB529"/>
                <w:sz w:val="20"/>
                <w:szCs w:val="20"/>
              </w:rPr>
              <w:t>@Override</w:t>
            </w:r>
            <w:r w:rsidRPr="00E17D06">
              <w:rPr>
                <w:rFonts w:ascii="JetBrains Mono" w:hAnsi="JetBrains Mono"/>
                <w:bCs/>
                <w:color w:val="BBB529"/>
                <w:sz w:val="20"/>
                <w:szCs w:val="20"/>
              </w:rPr>
              <w:br/>
              <w:t xml:space="preserve">    </w:t>
            </w:r>
            <w:r w:rsidRPr="00E17D06">
              <w:rPr>
                <w:rFonts w:ascii="JetBrains Mono" w:hAnsi="JetBrains Mono"/>
                <w:bCs/>
                <w:color w:val="CC7832"/>
                <w:sz w:val="20"/>
                <w:szCs w:val="20"/>
              </w:rPr>
              <w:t xml:space="preserve">protected void </w:t>
            </w:r>
            <w:proofErr w:type="spellStart"/>
            <w:r w:rsidRPr="00E17D06">
              <w:rPr>
                <w:rFonts w:ascii="JetBrains Mono" w:hAnsi="JetBrains Mono"/>
                <w:bCs/>
                <w:color w:val="FFC66D"/>
                <w:sz w:val="20"/>
                <w:szCs w:val="20"/>
              </w:rPr>
              <w:t>doGet</w:t>
            </w:r>
            <w:proofErr w:type="spellEnd"/>
            <w:r w:rsidRPr="00E17D06">
              <w:rPr>
                <w:rFonts w:ascii="JetBrains Mono" w:hAnsi="JetBrains Mono"/>
                <w:bCs/>
                <w:color w:val="A9B7C6"/>
                <w:sz w:val="20"/>
                <w:szCs w:val="20"/>
              </w:rPr>
              <w:t>(</w:t>
            </w:r>
            <w:proofErr w:type="spellStart"/>
            <w:r w:rsidRPr="00E17D06">
              <w:rPr>
                <w:rFonts w:ascii="JetBrains Mono" w:hAnsi="JetBrains Mono"/>
                <w:bCs/>
                <w:color w:val="A9B7C6"/>
                <w:sz w:val="20"/>
                <w:szCs w:val="20"/>
              </w:rPr>
              <w:t>HttpServletRequest</w:t>
            </w:r>
            <w:proofErr w:type="spellEnd"/>
            <w:r w:rsidRPr="00E17D06">
              <w:rPr>
                <w:rFonts w:ascii="JetBrains Mono" w:hAnsi="JetBrains Mono"/>
                <w:bCs/>
                <w:color w:val="A9B7C6"/>
                <w:sz w:val="20"/>
                <w:szCs w:val="20"/>
              </w:rPr>
              <w:t xml:space="preserve"> req</w:t>
            </w:r>
            <w:r w:rsidRPr="00E17D06">
              <w:rPr>
                <w:rFonts w:ascii="JetBrains Mono" w:hAnsi="JetBrains Mono"/>
                <w:bCs/>
                <w:color w:val="CC7832"/>
                <w:sz w:val="20"/>
                <w:szCs w:val="20"/>
              </w:rPr>
              <w:t xml:space="preserve">, </w:t>
            </w:r>
            <w:proofErr w:type="spellStart"/>
            <w:r w:rsidRPr="00E17D06">
              <w:rPr>
                <w:rFonts w:ascii="JetBrains Mono" w:hAnsi="JetBrains Mono"/>
                <w:bCs/>
                <w:color w:val="A9B7C6"/>
                <w:sz w:val="20"/>
                <w:szCs w:val="20"/>
              </w:rPr>
              <w:t>HttpServletResponse</w:t>
            </w:r>
            <w:proofErr w:type="spellEnd"/>
            <w:r w:rsidRPr="00E17D06">
              <w:rPr>
                <w:rFonts w:ascii="JetBrains Mono" w:hAnsi="JetBrains Mono"/>
                <w:bCs/>
                <w:color w:val="A9B7C6"/>
                <w:sz w:val="20"/>
                <w:szCs w:val="20"/>
              </w:rPr>
              <w:t xml:space="preserve"> resp) </w:t>
            </w:r>
            <w:r w:rsidRPr="00E17D06">
              <w:rPr>
                <w:rFonts w:ascii="JetBrains Mono" w:hAnsi="JetBrains Mono"/>
                <w:bCs/>
                <w:color w:val="CC7832"/>
                <w:sz w:val="20"/>
                <w:szCs w:val="20"/>
              </w:rPr>
              <w:t xml:space="preserve">throws </w:t>
            </w:r>
            <w:proofErr w:type="spellStart"/>
            <w:r w:rsidRPr="00E17D06">
              <w:rPr>
                <w:rFonts w:ascii="JetBrains Mono" w:hAnsi="JetBrains Mono"/>
                <w:bCs/>
                <w:color w:val="A9B7C6"/>
                <w:sz w:val="20"/>
                <w:szCs w:val="20"/>
              </w:rPr>
              <w:t>ServletException</w:t>
            </w:r>
            <w:proofErr w:type="spellEnd"/>
            <w:r w:rsidRPr="00E17D06">
              <w:rPr>
                <w:rFonts w:ascii="JetBrains Mono" w:hAnsi="JetBrains Mono"/>
                <w:bCs/>
                <w:color w:val="CC7832"/>
                <w:sz w:val="20"/>
                <w:szCs w:val="20"/>
              </w:rPr>
              <w:t xml:space="preserve">, </w:t>
            </w:r>
            <w:proofErr w:type="spellStart"/>
            <w:r w:rsidRPr="00E17D06">
              <w:rPr>
                <w:rFonts w:ascii="JetBrains Mono" w:hAnsi="JetBrains Mono"/>
                <w:bCs/>
                <w:color w:val="A9B7C6"/>
                <w:sz w:val="20"/>
                <w:szCs w:val="20"/>
              </w:rPr>
              <w:t>IOException</w:t>
            </w:r>
            <w:proofErr w:type="spellEnd"/>
            <w:r w:rsidRPr="00E17D06">
              <w:rPr>
                <w:rFonts w:ascii="JetBrains Mono" w:hAnsi="JetBrains Mono"/>
                <w:bCs/>
                <w:color w:val="A9B7C6"/>
                <w:sz w:val="20"/>
                <w:szCs w:val="20"/>
              </w:rPr>
              <w:t xml:space="preserve"> {</w:t>
            </w:r>
            <w:r w:rsidRPr="00E17D06">
              <w:rPr>
                <w:rFonts w:ascii="JetBrains Mono" w:hAnsi="JetBrains Mono"/>
                <w:bCs/>
                <w:color w:val="A9B7C6"/>
                <w:sz w:val="20"/>
                <w:szCs w:val="20"/>
              </w:rPr>
              <w:br/>
            </w:r>
            <w:r w:rsidRPr="00E17D06">
              <w:rPr>
                <w:rFonts w:ascii="JetBrains Mono" w:hAnsi="JetBrains Mono"/>
                <w:bCs/>
                <w:color w:val="A9B7C6"/>
                <w:sz w:val="20"/>
                <w:szCs w:val="20"/>
              </w:rPr>
              <w:br/>
              <w:t xml:space="preserve">        </w:t>
            </w:r>
            <w:r w:rsidRPr="00E17D06">
              <w:rPr>
                <w:rFonts w:ascii="JetBrains Mono" w:hAnsi="JetBrains Mono"/>
                <w:bCs/>
                <w:color w:val="808080"/>
                <w:sz w:val="20"/>
                <w:szCs w:val="20"/>
              </w:rPr>
              <w:t xml:space="preserve">// </w:t>
            </w:r>
            <w:r w:rsidRPr="00E17D06">
              <w:rPr>
                <w:rFonts w:hint="eastAsia"/>
                <w:bCs/>
                <w:color w:val="808080"/>
                <w:sz w:val="20"/>
                <w:szCs w:val="20"/>
              </w:rPr>
              <w:t>获取域数据</w:t>
            </w:r>
            <w:r w:rsidRPr="00E17D06">
              <w:rPr>
                <w:rFonts w:hint="eastAsia"/>
                <w:bCs/>
                <w:color w:val="808080"/>
                <w:sz w:val="20"/>
                <w:szCs w:val="20"/>
              </w:rPr>
              <w:br/>
              <w:t xml:space="preserve">        </w:t>
            </w:r>
            <w:r w:rsidRPr="00E17D06">
              <w:rPr>
                <w:rFonts w:ascii="JetBrains Mono" w:hAnsi="JetBrains Mono"/>
                <w:bCs/>
                <w:color w:val="A9B7C6"/>
                <w:sz w:val="20"/>
                <w:szCs w:val="20"/>
              </w:rPr>
              <w:t xml:space="preserve">Object id = </w:t>
            </w:r>
            <w:proofErr w:type="spellStart"/>
            <w:r w:rsidRPr="00E17D06">
              <w:rPr>
                <w:rFonts w:ascii="JetBrains Mono" w:hAnsi="JetBrains Mono"/>
                <w:bCs/>
                <w:color w:val="A9B7C6"/>
                <w:sz w:val="20"/>
                <w:szCs w:val="20"/>
              </w:rPr>
              <w:t>getServletContext</w:t>
            </w:r>
            <w:proofErr w:type="spellEnd"/>
            <w:r w:rsidRPr="00E17D06">
              <w:rPr>
                <w:rFonts w:ascii="JetBrains Mono" w:hAnsi="JetBrains Mono"/>
                <w:bCs/>
                <w:color w:val="A9B7C6"/>
                <w:sz w:val="20"/>
                <w:szCs w:val="20"/>
              </w:rPr>
              <w:t>().</w:t>
            </w:r>
            <w:proofErr w:type="spellStart"/>
            <w:r w:rsidRPr="00E17D06">
              <w:rPr>
                <w:rFonts w:ascii="JetBrains Mono" w:hAnsi="JetBrains Mono"/>
                <w:bCs/>
                <w:color w:val="A9B7C6"/>
                <w:sz w:val="20"/>
                <w:szCs w:val="20"/>
              </w:rPr>
              <w:t>getAttribute</w:t>
            </w:r>
            <w:proofErr w:type="spellEnd"/>
            <w:r w:rsidRPr="00E17D06">
              <w:rPr>
                <w:rFonts w:ascii="JetBrains Mono" w:hAnsi="JetBrains Mono"/>
                <w:bCs/>
                <w:color w:val="A9B7C6"/>
                <w:sz w:val="20"/>
                <w:szCs w:val="20"/>
              </w:rPr>
              <w:t>(</w:t>
            </w:r>
            <w:r w:rsidRPr="00E17D06">
              <w:rPr>
                <w:rFonts w:ascii="JetBrains Mono" w:hAnsi="JetBrains Mono"/>
                <w:bCs/>
                <w:color w:val="6A8759"/>
                <w:sz w:val="20"/>
                <w:szCs w:val="20"/>
              </w:rPr>
              <w:t>"id"</w:t>
            </w:r>
            <w:r w:rsidRPr="00E17D06">
              <w:rPr>
                <w:rFonts w:ascii="JetBrains Mono" w:hAnsi="JetBrains Mono"/>
                <w:bCs/>
                <w:color w:val="A9B7C6"/>
                <w:sz w:val="20"/>
                <w:szCs w:val="20"/>
              </w:rPr>
              <w:t>)</w:t>
            </w:r>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        </w:t>
            </w:r>
            <w:r w:rsidRPr="00E17D06">
              <w:rPr>
                <w:rFonts w:ascii="JetBrains Mono" w:hAnsi="JetBrains Mono"/>
                <w:bCs/>
                <w:color w:val="A9B7C6"/>
                <w:sz w:val="20"/>
                <w:szCs w:val="20"/>
              </w:rPr>
              <w:t xml:space="preserve">Object name = </w:t>
            </w:r>
            <w:proofErr w:type="spellStart"/>
            <w:r w:rsidRPr="00E17D06">
              <w:rPr>
                <w:rFonts w:ascii="JetBrains Mono" w:hAnsi="JetBrains Mono"/>
                <w:bCs/>
                <w:color w:val="A9B7C6"/>
                <w:sz w:val="20"/>
                <w:szCs w:val="20"/>
              </w:rPr>
              <w:t>getServletContext</w:t>
            </w:r>
            <w:proofErr w:type="spellEnd"/>
            <w:r w:rsidRPr="00E17D06">
              <w:rPr>
                <w:rFonts w:ascii="JetBrains Mono" w:hAnsi="JetBrains Mono"/>
                <w:bCs/>
                <w:color w:val="A9B7C6"/>
                <w:sz w:val="20"/>
                <w:szCs w:val="20"/>
              </w:rPr>
              <w:t>().</w:t>
            </w:r>
            <w:proofErr w:type="spellStart"/>
            <w:r w:rsidRPr="00E17D06">
              <w:rPr>
                <w:rFonts w:ascii="JetBrains Mono" w:hAnsi="JetBrains Mono"/>
                <w:bCs/>
                <w:color w:val="A9B7C6"/>
                <w:sz w:val="20"/>
                <w:szCs w:val="20"/>
              </w:rPr>
              <w:t>getAttribute</w:t>
            </w:r>
            <w:proofErr w:type="spellEnd"/>
            <w:r w:rsidRPr="00E17D06">
              <w:rPr>
                <w:rFonts w:ascii="JetBrains Mono" w:hAnsi="JetBrains Mono"/>
                <w:bCs/>
                <w:color w:val="A9B7C6"/>
                <w:sz w:val="20"/>
                <w:szCs w:val="20"/>
              </w:rPr>
              <w:t>(</w:t>
            </w:r>
            <w:r w:rsidRPr="00E17D06">
              <w:rPr>
                <w:rFonts w:ascii="JetBrains Mono" w:hAnsi="JetBrains Mono"/>
                <w:bCs/>
                <w:color w:val="6A8759"/>
                <w:sz w:val="20"/>
                <w:szCs w:val="20"/>
              </w:rPr>
              <w:t>"name"</w:t>
            </w:r>
            <w:r w:rsidRPr="00E17D06">
              <w:rPr>
                <w:rFonts w:ascii="JetBrains Mono" w:hAnsi="JetBrains Mono"/>
                <w:bCs/>
                <w:color w:val="A9B7C6"/>
                <w:sz w:val="20"/>
                <w:szCs w:val="20"/>
              </w:rPr>
              <w:t>)</w:t>
            </w:r>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        </w:t>
            </w:r>
            <w:proofErr w:type="spellStart"/>
            <w:r w:rsidRPr="00E17D06">
              <w:rPr>
                <w:rFonts w:ascii="JetBrains Mono" w:hAnsi="JetBrains Mono"/>
                <w:bCs/>
                <w:color w:val="A9B7C6"/>
                <w:sz w:val="20"/>
                <w:szCs w:val="20"/>
              </w:rPr>
              <w:t>System.</w:t>
            </w:r>
            <w:r w:rsidRPr="00E17D06">
              <w:rPr>
                <w:rFonts w:ascii="JetBrains Mono" w:hAnsi="JetBrains Mono"/>
                <w:bCs/>
                <w:i/>
                <w:iCs/>
                <w:color w:val="9876AA"/>
                <w:sz w:val="20"/>
                <w:szCs w:val="20"/>
              </w:rPr>
              <w:t>out</w:t>
            </w:r>
            <w:r w:rsidRPr="00E17D06">
              <w:rPr>
                <w:rFonts w:ascii="JetBrains Mono" w:hAnsi="JetBrains Mono"/>
                <w:bCs/>
                <w:color w:val="A9B7C6"/>
                <w:sz w:val="20"/>
                <w:szCs w:val="20"/>
              </w:rPr>
              <w:t>.println</w:t>
            </w:r>
            <w:proofErr w:type="spellEnd"/>
            <w:r w:rsidRPr="00E17D06">
              <w:rPr>
                <w:rFonts w:ascii="JetBrains Mono" w:hAnsi="JetBrains Mono"/>
                <w:bCs/>
                <w:color w:val="A9B7C6"/>
                <w:sz w:val="20"/>
                <w:szCs w:val="20"/>
              </w:rPr>
              <w:t>(</w:t>
            </w:r>
            <w:r w:rsidRPr="00E17D06">
              <w:rPr>
                <w:rFonts w:ascii="JetBrains Mono" w:hAnsi="JetBrains Mono"/>
                <w:bCs/>
                <w:color w:val="6A8759"/>
                <w:sz w:val="20"/>
                <w:szCs w:val="20"/>
              </w:rPr>
              <w:t xml:space="preserve">"id = " </w:t>
            </w:r>
            <w:r w:rsidRPr="00E17D06">
              <w:rPr>
                <w:rFonts w:ascii="JetBrains Mono" w:hAnsi="JetBrains Mono"/>
                <w:bCs/>
                <w:color w:val="A9B7C6"/>
                <w:sz w:val="20"/>
                <w:szCs w:val="20"/>
              </w:rPr>
              <w:t>+ id)</w:t>
            </w:r>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        </w:t>
            </w:r>
            <w:proofErr w:type="spellStart"/>
            <w:r w:rsidRPr="00E17D06">
              <w:rPr>
                <w:rFonts w:ascii="JetBrains Mono" w:hAnsi="JetBrains Mono"/>
                <w:bCs/>
                <w:color w:val="A9B7C6"/>
                <w:sz w:val="20"/>
                <w:szCs w:val="20"/>
              </w:rPr>
              <w:t>System.</w:t>
            </w:r>
            <w:r w:rsidRPr="00E17D06">
              <w:rPr>
                <w:rFonts w:ascii="JetBrains Mono" w:hAnsi="JetBrains Mono"/>
                <w:bCs/>
                <w:i/>
                <w:iCs/>
                <w:color w:val="9876AA"/>
                <w:sz w:val="20"/>
                <w:szCs w:val="20"/>
              </w:rPr>
              <w:t>out</w:t>
            </w:r>
            <w:r w:rsidRPr="00E17D06">
              <w:rPr>
                <w:rFonts w:ascii="JetBrains Mono" w:hAnsi="JetBrains Mono"/>
                <w:bCs/>
                <w:color w:val="A9B7C6"/>
                <w:sz w:val="20"/>
                <w:szCs w:val="20"/>
              </w:rPr>
              <w:t>.println</w:t>
            </w:r>
            <w:proofErr w:type="spellEnd"/>
            <w:r w:rsidRPr="00E17D06">
              <w:rPr>
                <w:rFonts w:ascii="JetBrains Mono" w:hAnsi="JetBrains Mono"/>
                <w:bCs/>
                <w:color w:val="A9B7C6"/>
                <w:sz w:val="20"/>
                <w:szCs w:val="20"/>
              </w:rPr>
              <w:t>(</w:t>
            </w:r>
            <w:r w:rsidRPr="00E17D06">
              <w:rPr>
                <w:rFonts w:ascii="JetBrains Mono" w:hAnsi="JetBrains Mono"/>
                <w:bCs/>
                <w:color w:val="6A8759"/>
                <w:sz w:val="20"/>
                <w:szCs w:val="20"/>
              </w:rPr>
              <w:t xml:space="preserve">"name = " </w:t>
            </w:r>
            <w:r w:rsidRPr="00E17D06">
              <w:rPr>
                <w:rFonts w:ascii="JetBrains Mono" w:hAnsi="JetBrains Mono"/>
                <w:bCs/>
                <w:color w:val="A9B7C6"/>
                <w:sz w:val="20"/>
                <w:szCs w:val="20"/>
              </w:rPr>
              <w:t>+ name)</w:t>
            </w:r>
            <w:r w:rsidRPr="00E17D06">
              <w:rPr>
                <w:rFonts w:ascii="JetBrains Mono" w:hAnsi="JetBrains Mono"/>
                <w:bCs/>
                <w:color w:val="CC7832"/>
                <w:sz w:val="20"/>
                <w:szCs w:val="20"/>
              </w:rPr>
              <w:t>;</w:t>
            </w:r>
            <w:r w:rsidRPr="00E17D06">
              <w:rPr>
                <w:rFonts w:ascii="JetBrains Mono" w:hAnsi="JetBrains Mono"/>
                <w:bCs/>
                <w:color w:val="CC7832"/>
                <w:sz w:val="20"/>
                <w:szCs w:val="20"/>
              </w:rPr>
              <w:br/>
              <w:t xml:space="preserve">    </w:t>
            </w:r>
            <w:r w:rsidRPr="00E17D06">
              <w:rPr>
                <w:rFonts w:ascii="JetBrains Mono" w:hAnsi="JetBrains Mono"/>
                <w:bCs/>
                <w:color w:val="A9B7C6"/>
                <w:sz w:val="20"/>
                <w:szCs w:val="20"/>
              </w:rPr>
              <w:t>}</w:t>
            </w:r>
            <w:r w:rsidRPr="00E17D06">
              <w:rPr>
                <w:rFonts w:ascii="JetBrains Mono" w:hAnsi="JetBrains Mono"/>
                <w:bCs/>
                <w:color w:val="A9B7C6"/>
                <w:sz w:val="20"/>
                <w:szCs w:val="20"/>
              </w:rPr>
              <w:br/>
              <w:t>}</w:t>
            </w:r>
          </w:p>
        </w:tc>
      </w:tr>
    </w:tbl>
    <w:p w14:paraId="503F3C3F" w14:textId="58C3F672" w:rsidR="0068239A" w:rsidRDefault="007812F2" w:rsidP="0068239A">
      <w:pPr>
        <w:pStyle w:val="20"/>
        <w:ind w:firstLineChars="0" w:firstLine="0"/>
      </w:pPr>
      <w:r>
        <w:rPr>
          <w:rFonts w:hint="eastAsia"/>
        </w:rPr>
        <w:lastRenderedPageBreak/>
        <w:t>先访问</w:t>
      </w:r>
      <w:r>
        <w:rPr>
          <w:rFonts w:hint="eastAsia"/>
        </w:rPr>
        <w:t>ContextServlet</w:t>
      </w:r>
      <w:r>
        <w:t>1</w:t>
      </w:r>
      <w:r>
        <w:rPr>
          <w:rFonts w:hint="eastAsia"/>
        </w:rPr>
        <w:t>，再访问</w:t>
      </w:r>
      <w:r>
        <w:rPr>
          <w:rFonts w:hint="eastAsia"/>
        </w:rPr>
        <w:t>C</w:t>
      </w:r>
      <w:r>
        <w:t>ontext</w:t>
      </w:r>
      <w:r>
        <w:rPr>
          <w:rFonts w:hint="eastAsia"/>
        </w:rPr>
        <w:t>Servlet</w:t>
      </w:r>
      <w:r>
        <w:t>2</w:t>
      </w:r>
    </w:p>
    <w:p w14:paraId="6C35E2BF" w14:textId="5AF68DC6" w:rsidR="00DC455E" w:rsidRDefault="00DC455E" w:rsidP="005275AA">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2</w:t>
      </w:r>
      <w:r w:rsidR="00821A29">
        <w:fldChar w:fldCharType="end"/>
      </w:r>
      <w:r>
        <w:t xml:space="preserve"> </w:t>
      </w:r>
      <w:r w:rsidR="005275AA">
        <w:rPr>
          <w:rFonts w:hint="eastAsia"/>
        </w:rPr>
        <w:t>访问</w:t>
      </w:r>
      <w:r>
        <w:t>Context</w:t>
      </w:r>
      <w:r w:rsidR="005275AA">
        <w:rPr>
          <w:rFonts w:hint="eastAsia"/>
        </w:rPr>
        <w:t>Servlet</w:t>
      </w:r>
      <w:r w:rsidR="005275AA">
        <w:t>1</w:t>
      </w:r>
      <w:r w:rsidR="005275AA">
        <w:rPr>
          <w:rFonts w:hint="eastAsia"/>
        </w:rPr>
        <w:t>控制台输出结果</w:t>
      </w:r>
    </w:p>
    <w:p w14:paraId="70D25A37" w14:textId="1F17EB01" w:rsidR="00DC455E" w:rsidRDefault="00DC455E" w:rsidP="00DC455E">
      <w:pPr>
        <w:pStyle w:val="image"/>
        <w:spacing w:before="72"/>
      </w:pPr>
      <w:r>
        <w:rPr>
          <w:noProof/>
        </w:rPr>
        <w:drawing>
          <wp:inline distT="0" distB="0" distL="0" distR="0" wp14:anchorId="64D08095" wp14:editId="36203FD6">
            <wp:extent cx="5760085" cy="10198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019810"/>
                    </a:xfrm>
                    <a:prstGeom prst="rect">
                      <a:avLst/>
                    </a:prstGeom>
                  </pic:spPr>
                </pic:pic>
              </a:graphicData>
            </a:graphic>
          </wp:inline>
        </w:drawing>
      </w:r>
    </w:p>
    <w:p w14:paraId="739F47D2" w14:textId="5C6E1749" w:rsidR="002277BB" w:rsidRPr="002277BB" w:rsidRDefault="002277BB" w:rsidP="002277BB">
      <w:pPr>
        <w:pStyle w:val="20"/>
        <w:ind w:firstLine="480"/>
      </w:pPr>
      <w:r>
        <w:rPr>
          <w:rFonts w:hint="eastAsia"/>
        </w:rPr>
        <w:t>可以看到，我们已经成功获取到</w:t>
      </w:r>
      <w:r>
        <w:rPr>
          <w:rFonts w:hint="eastAsia"/>
        </w:rPr>
        <w:t>web</w:t>
      </w:r>
      <w:r>
        <w:t>.xml</w:t>
      </w:r>
      <w:r>
        <w:rPr>
          <w:rFonts w:hint="eastAsia"/>
        </w:rPr>
        <w:t>中配置的全局参数，也能够</w:t>
      </w:r>
      <w:r w:rsidR="009B2D3C">
        <w:rPr>
          <w:rFonts w:hint="eastAsia"/>
        </w:rPr>
        <w:t>获取到工程部署的绝对路径</w:t>
      </w:r>
    </w:p>
    <w:p w14:paraId="0864880F" w14:textId="3898D893" w:rsidR="005275AA" w:rsidRDefault="005275AA" w:rsidP="005275AA">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3</w:t>
      </w:r>
      <w:r w:rsidR="00821A29">
        <w:fldChar w:fldCharType="end"/>
      </w:r>
      <w:r>
        <w:t xml:space="preserve"> </w:t>
      </w:r>
      <w:r>
        <w:rPr>
          <w:rFonts w:hint="eastAsia"/>
        </w:rPr>
        <w:t>访问</w:t>
      </w:r>
      <w:r>
        <w:rPr>
          <w:rFonts w:hint="eastAsia"/>
        </w:rPr>
        <w:t>ContextServlet</w:t>
      </w:r>
      <w:r>
        <w:t>2</w:t>
      </w:r>
      <w:r>
        <w:rPr>
          <w:rFonts w:hint="eastAsia"/>
        </w:rPr>
        <w:t>控制台输出结果</w:t>
      </w:r>
    </w:p>
    <w:p w14:paraId="79EA1B37" w14:textId="7FF4EA14" w:rsidR="005275AA" w:rsidRDefault="005275AA" w:rsidP="005275AA">
      <w:pPr>
        <w:pStyle w:val="image"/>
        <w:spacing w:before="72"/>
      </w:pPr>
      <w:r>
        <w:rPr>
          <w:noProof/>
        </w:rPr>
        <w:drawing>
          <wp:inline distT="0" distB="0" distL="0" distR="0" wp14:anchorId="6B998598" wp14:editId="6A047566">
            <wp:extent cx="5760085" cy="1323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323340"/>
                    </a:xfrm>
                    <a:prstGeom prst="rect">
                      <a:avLst/>
                    </a:prstGeom>
                  </pic:spPr>
                </pic:pic>
              </a:graphicData>
            </a:graphic>
          </wp:inline>
        </w:drawing>
      </w:r>
    </w:p>
    <w:p w14:paraId="71C4FDDE" w14:textId="5B71CCBF" w:rsidR="005275AA" w:rsidRDefault="009B2D3C" w:rsidP="005275AA">
      <w:pPr>
        <w:pStyle w:val="20"/>
        <w:ind w:firstLine="480"/>
      </w:pPr>
      <w:r>
        <w:rPr>
          <w:rFonts w:hint="eastAsia"/>
        </w:rPr>
        <w:t>可以看到，我们已经成功获取到了</w:t>
      </w:r>
      <w:r>
        <w:rPr>
          <w:rFonts w:hint="eastAsia"/>
        </w:rPr>
        <w:t>id</w:t>
      </w:r>
      <w:r>
        <w:rPr>
          <w:rFonts w:hint="eastAsia"/>
        </w:rPr>
        <w:t>和</w:t>
      </w:r>
      <w:r>
        <w:rPr>
          <w:rFonts w:hint="eastAsia"/>
        </w:rPr>
        <w:t>name</w:t>
      </w:r>
      <w:r>
        <w:rPr>
          <w:rFonts w:hint="eastAsia"/>
        </w:rPr>
        <w:t>的值，我们只有先访问</w:t>
      </w:r>
      <w:r w:rsidR="005D33C8">
        <w:rPr>
          <w:rFonts w:hint="eastAsia"/>
        </w:rPr>
        <w:t>ContextServlet</w:t>
      </w:r>
      <w:r w:rsidR="005D33C8">
        <w:t>1</w:t>
      </w:r>
      <w:r w:rsidR="005D33C8">
        <w:rPr>
          <w:rFonts w:hint="eastAsia"/>
        </w:rPr>
        <w:t>，再访问</w:t>
      </w:r>
      <w:r w:rsidR="005D33C8">
        <w:rPr>
          <w:rFonts w:hint="eastAsia"/>
        </w:rPr>
        <w:t>ContextServlet</w:t>
      </w:r>
      <w:r w:rsidR="005D33C8">
        <w:t>2</w:t>
      </w:r>
      <w:r w:rsidR="005D33C8">
        <w:rPr>
          <w:rFonts w:hint="eastAsia"/>
        </w:rPr>
        <w:t>，才能够获取到</w:t>
      </w:r>
      <w:r w:rsidR="005D33C8">
        <w:rPr>
          <w:rFonts w:hint="eastAsia"/>
        </w:rPr>
        <w:t>id</w:t>
      </w:r>
      <w:r w:rsidR="005D33C8">
        <w:rPr>
          <w:rFonts w:hint="eastAsia"/>
        </w:rPr>
        <w:t>和</w:t>
      </w:r>
      <w:r w:rsidR="005D33C8">
        <w:rPr>
          <w:rFonts w:hint="eastAsia"/>
        </w:rPr>
        <w:t>name</w:t>
      </w:r>
      <w:r w:rsidR="005D33C8">
        <w:rPr>
          <w:rFonts w:hint="eastAsia"/>
        </w:rPr>
        <w:t>的值，因为</w:t>
      </w:r>
      <w:r w:rsidR="005D33C8">
        <w:rPr>
          <w:rFonts w:hint="eastAsia"/>
        </w:rPr>
        <w:t>id</w:t>
      </w:r>
      <w:r w:rsidR="005D33C8">
        <w:rPr>
          <w:rFonts w:hint="eastAsia"/>
        </w:rPr>
        <w:t>和</w:t>
      </w:r>
      <w:r w:rsidR="005D33C8">
        <w:rPr>
          <w:rFonts w:hint="eastAsia"/>
        </w:rPr>
        <w:t>name</w:t>
      </w:r>
      <w:r w:rsidR="005D33C8">
        <w:rPr>
          <w:rFonts w:hint="eastAsia"/>
        </w:rPr>
        <w:t>的值是在</w:t>
      </w:r>
      <w:r w:rsidR="005D33C8">
        <w:rPr>
          <w:rFonts w:hint="eastAsia"/>
        </w:rPr>
        <w:t>ContextServlet</w:t>
      </w:r>
      <w:r w:rsidR="005D33C8">
        <w:t>2</w:t>
      </w:r>
      <w:r w:rsidR="005D33C8">
        <w:rPr>
          <w:rFonts w:hint="eastAsia"/>
        </w:rPr>
        <w:t>中设置的。</w:t>
      </w:r>
    </w:p>
    <w:p w14:paraId="37C8A569" w14:textId="20DF2188" w:rsidR="00BC7D4A" w:rsidRDefault="00BC7D4A" w:rsidP="00BC7D4A">
      <w:pPr>
        <w:pStyle w:val="2"/>
        <w:spacing w:before="120" w:after="120"/>
      </w:pPr>
      <w:r>
        <w:rPr>
          <w:rFonts w:hint="eastAsia"/>
        </w:rPr>
        <w:t>HTTP</w:t>
      </w:r>
      <w:r>
        <w:rPr>
          <w:rFonts w:hint="eastAsia"/>
        </w:rPr>
        <w:t>协议</w:t>
      </w:r>
    </w:p>
    <w:p w14:paraId="2B1630C1" w14:textId="4751A6F4" w:rsidR="00BC7D4A" w:rsidRDefault="00BC7D4A" w:rsidP="00BC7D4A">
      <w:pPr>
        <w:pStyle w:val="3"/>
      </w:pPr>
      <w:r>
        <w:rPr>
          <w:rFonts w:hint="eastAsia"/>
        </w:rPr>
        <w:t>什么是</w:t>
      </w:r>
      <w:r>
        <w:rPr>
          <w:rFonts w:hint="eastAsia"/>
        </w:rPr>
        <w:t>HTTP</w:t>
      </w:r>
      <w:r>
        <w:rPr>
          <w:rFonts w:hint="eastAsia"/>
        </w:rPr>
        <w:t>协议</w:t>
      </w:r>
    </w:p>
    <w:p w14:paraId="227EAF44" w14:textId="3B60868E" w:rsidR="00BC7D4A" w:rsidRDefault="00BC7D4A">
      <w:pPr>
        <w:pStyle w:val="20"/>
        <w:numPr>
          <w:ilvl w:val="0"/>
          <w:numId w:val="11"/>
        </w:numPr>
        <w:ind w:firstLineChars="0"/>
      </w:pPr>
      <w:r w:rsidRPr="00BC7D4A">
        <w:rPr>
          <w:rFonts w:hint="eastAsia"/>
        </w:rPr>
        <w:t>什么是协议</w:t>
      </w:r>
      <w:r w:rsidRPr="00BC7D4A">
        <w:rPr>
          <w:rFonts w:hint="eastAsia"/>
        </w:rPr>
        <w:t>?</w:t>
      </w:r>
    </w:p>
    <w:p w14:paraId="0116D56C" w14:textId="45F01290" w:rsidR="00BC7D4A" w:rsidRDefault="00BC7D4A" w:rsidP="00BC7D4A">
      <w:pPr>
        <w:pStyle w:val="20"/>
        <w:ind w:left="420" w:firstLineChars="0" w:firstLine="0"/>
      </w:pPr>
      <w:r w:rsidRPr="00BC7D4A">
        <w:rPr>
          <w:rFonts w:hint="eastAsia"/>
        </w:rPr>
        <w:t>协议是指双方，或多方，相互约定好，大家都需要遵守的规则，叫协议。</w:t>
      </w:r>
    </w:p>
    <w:p w14:paraId="2604FF46" w14:textId="5D37ACBF" w:rsidR="00BC7D4A" w:rsidRDefault="00A114A8">
      <w:pPr>
        <w:pStyle w:val="20"/>
        <w:numPr>
          <w:ilvl w:val="0"/>
          <w:numId w:val="11"/>
        </w:numPr>
        <w:ind w:firstLineChars="0"/>
      </w:pPr>
      <w:r w:rsidRPr="00A114A8">
        <w:rPr>
          <w:rFonts w:hint="eastAsia"/>
        </w:rPr>
        <w:t>所谓</w:t>
      </w:r>
      <w:r w:rsidRPr="00A114A8">
        <w:rPr>
          <w:rFonts w:hint="eastAsia"/>
        </w:rPr>
        <w:t xml:space="preserve"> HTTP </w:t>
      </w:r>
      <w:r w:rsidRPr="00A114A8">
        <w:rPr>
          <w:rFonts w:hint="eastAsia"/>
        </w:rPr>
        <w:t>协议，就是指，客户端和服务器之间通信时，发送的数据，需要遵守的规则，叫</w:t>
      </w:r>
      <w:r w:rsidRPr="00A114A8">
        <w:rPr>
          <w:rFonts w:hint="eastAsia"/>
        </w:rPr>
        <w:t xml:space="preserve"> HTTP </w:t>
      </w:r>
      <w:r w:rsidRPr="00A114A8">
        <w:rPr>
          <w:rFonts w:hint="eastAsia"/>
        </w:rPr>
        <w:t>协议。</w:t>
      </w:r>
    </w:p>
    <w:p w14:paraId="3BEAF5E7" w14:textId="132AB247" w:rsidR="00A114A8" w:rsidRDefault="00A114A8">
      <w:pPr>
        <w:pStyle w:val="20"/>
        <w:numPr>
          <w:ilvl w:val="0"/>
          <w:numId w:val="11"/>
        </w:numPr>
        <w:ind w:firstLineChars="0"/>
      </w:pPr>
      <w:r w:rsidRPr="00A114A8">
        <w:rPr>
          <w:rFonts w:hint="eastAsia"/>
        </w:rPr>
        <w:t xml:space="preserve">HTTP </w:t>
      </w:r>
      <w:r w:rsidRPr="00A114A8">
        <w:rPr>
          <w:rFonts w:hint="eastAsia"/>
        </w:rPr>
        <w:t>协议中的数据又叫报文。</w:t>
      </w:r>
    </w:p>
    <w:p w14:paraId="68060EC1" w14:textId="5E60E43E" w:rsidR="00A114A8" w:rsidRDefault="00A114A8" w:rsidP="00A114A8">
      <w:pPr>
        <w:pStyle w:val="3"/>
      </w:pPr>
      <w:r>
        <w:rPr>
          <w:rFonts w:hint="eastAsia"/>
        </w:rPr>
        <w:t>HTTP</w:t>
      </w:r>
      <w:r>
        <w:rPr>
          <w:rFonts w:hint="eastAsia"/>
        </w:rPr>
        <w:t>协议请求的格式</w:t>
      </w:r>
    </w:p>
    <w:p w14:paraId="0EA16651" w14:textId="77777777" w:rsidR="007B7C89" w:rsidRDefault="007B7C89" w:rsidP="00A114A8">
      <w:pPr>
        <w:pStyle w:val="20"/>
        <w:ind w:firstLine="480"/>
      </w:pPr>
      <w:r w:rsidRPr="007B7C89">
        <w:rPr>
          <w:rFonts w:hint="eastAsia"/>
        </w:rPr>
        <w:t>客户端给服务器发送数据叫请求。</w:t>
      </w:r>
      <w:r w:rsidRPr="007B7C89">
        <w:rPr>
          <w:rFonts w:hint="eastAsia"/>
        </w:rPr>
        <w:t xml:space="preserve"> </w:t>
      </w:r>
    </w:p>
    <w:p w14:paraId="4620FE6E" w14:textId="60DEDBD5" w:rsidR="00A114A8" w:rsidRDefault="007B7C89" w:rsidP="00A114A8">
      <w:pPr>
        <w:pStyle w:val="20"/>
        <w:ind w:firstLine="480"/>
      </w:pPr>
      <w:r w:rsidRPr="007B7C89">
        <w:rPr>
          <w:rFonts w:hint="eastAsia"/>
        </w:rPr>
        <w:t>服务器给客户端回传数据叫响应。</w:t>
      </w:r>
    </w:p>
    <w:p w14:paraId="60A4733D" w14:textId="5B76FF37" w:rsidR="007B7C89" w:rsidRDefault="007B7C89" w:rsidP="00A114A8">
      <w:pPr>
        <w:pStyle w:val="20"/>
        <w:ind w:firstLine="480"/>
      </w:pPr>
      <w:r w:rsidRPr="007B7C89">
        <w:rPr>
          <w:rFonts w:hint="eastAsia"/>
        </w:rPr>
        <w:t>请求又分为</w:t>
      </w:r>
      <w:r w:rsidRPr="007B7C89">
        <w:rPr>
          <w:rFonts w:hint="eastAsia"/>
        </w:rPr>
        <w:t xml:space="preserve"> GET </w:t>
      </w:r>
      <w:r w:rsidRPr="007B7C89">
        <w:rPr>
          <w:rFonts w:hint="eastAsia"/>
        </w:rPr>
        <w:t>请求，和</w:t>
      </w:r>
      <w:r w:rsidRPr="007B7C89">
        <w:rPr>
          <w:rFonts w:hint="eastAsia"/>
        </w:rPr>
        <w:t xml:space="preserve"> POST </w:t>
      </w:r>
      <w:r w:rsidRPr="007B7C89">
        <w:rPr>
          <w:rFonts w:hint="eastAsia"/>
        </w:rPr>
        <w:t>请求两种</w:t>
      </w:r>
      <w:r>
        <w:rPr>
          <w:rFonts w:hint="eastAsia"/>
        </w:rPr>
        <w:t>。</w:t>
      </w:r>
    </w:p>
    <w:p w14:paraId="7F29C0CF" w14:textId="2BCCCF7E" w:rsidR="007B7C89" w:rsidRDefault="007B7C89">
      <w:pPr>
        <w:pStyle w:val="20"/>
        <w:numPr>
          <w:ilvl w:val="0"/>
          <w:numId w:val="26"/>
        </w:numPr>
        <w:ind w:firstLineChars="0"/>
      </w:pPr>
      <w:r>
        <w:rPr>
          <w:rFonts w:hint="eastAsia"/>
        </w:rPr>
        <w:t>GET</w:t>
      </w:r>
      <w:r>
        <w:rPr>
          <w:rFonts w:hint="eastAsia"/>
        </w:rPr>
        <w:t>请求的格式（请求</w:t>
      </w:r>
      <w:r w:rsidR="007B607B">
        <w:rPr>
          <w:rFonts w:hint="eastAsia"/>
        </w:rPr>
        <w:t>行</w:t>
      </w:r>
      <w:r>
        <w:rPr>
          <w:rFonts w:hint="eastAsia"/>
        </w:rPr>
        <w:t>+</w:t>
      </w:r>
      <w:r>
        <w:rPr>
          <w:rFonts w:hint="eastAsia"/>
        </w:rPr>
        <w:t>请求</w:t>
      </w:r>
      <w:r w:rsidR="007B607B">
        <w:rPr>
          <w:rFonts w:hint="eastAsia"/>
        </w:rPr>
        <w:t>头</w:t>
      </w:r>
      <w:r>
        <w:rPr>
          <w:rFonts w:hint="eastAsia"/>
        </w:rPr>
        <w:t>）</w:t>
      </w:r>
    </w:p>
    <w:p w14:paraId="063D65A3" w14:textId="70142A73" w:rsidR="00CB728B" w:rsidRDefault="00CB728B">
      <w:pPr>
        <w:pStyle w:val="20"/>
        <w:numPr>
          <w:ilvl w:val="0"/>
          <w:numId w:val="27"/>
        </w:numPr>
        <w:ind w:firstLineChars="0"/>
      </w:pPr>
      <w:r w:rsidRPr="00CB728B">
        <w:rPr>
          <w:rFonts w:hint="eastAsia"/>
        </w:rPr>
        <w:t>请求行</w:t>
      </w:r>
      <w:r>
        <w:rPr>
          <w:rFonts w:hint="eastAsia"/>
        </w:rPr>
        <w:t>（请求方式</w:t>
      </w:r>
      <w:r>
        <w:rPr>
          <w:rFonts w:hint="eastAsia"/>
        </w:rPr>
        <w:t>+</w:t>
      </w:r>
      <w:r>
        <w:rPr>
          <w:rFonts w:hint="eastAsia"/>
        </w:rPr>
        <w:t>资源路径</w:t>
      </w:r>
      <w:r>
        <w:rPr>
          <w:rFonts w:hint="eastAsia"/>
        </w:rPr>
        <w:t>+</w:t>
      </w:r>
      <w:r>
        <w:rPr>
          <w:rFonts w:hint="eastAsia"/>
        </w:rPr>
        <w:t>协议版本号）</w:t>
      </w:r>
    </w:p>
    <w:p w14:paraId="50AD792F" w14:textId="525380BB" w:rsidR="00CB728B" w:rsidRDefault="00B161E7">
      <w:pPr>
        <w:pStyle w:val="20"/>
        <w:numPr>
          <w:ilvl w:val="0"/>
          <w:numId w:val="28"/>
        </w:numPr>
        <w:ind w:firstLineChars="0"/>
      </w:pPr>
      <w:r>
        <w:rPr>
          <w:rFonts w:hint="eastAsia"/>
        </w:rPr>
        <w:t>请求的方式</w:t>
      </w:r>
      <w:r>
        <w:tab/>
      </w:r>
      <w:r>
        <w:tab/>
      </w:r>
      <w:r>
        <w:tab/>
      </w:r>
      <w:r>
        <w:tab/>
      </w:r>
      <w:r>
        <w:tab/>
      </w:r>
      <w:r>
        <w:tab/>
      </w:r>
      <w:r>
        <w:tab/>
      </w:r>
      <w:r>
        <w:rPr>
          <w:rFonts w:hint="eastAsia"/>
        </w:rPr>
        <w:t>GET</w:t>
      </w:r>
    </w:p>
    <w:p w14:paraId="19A28A98" w14:textId="294EC19F" w:rsidR="00B161E7" w:rsidRDefault="00B161E7">
      <w:pPr>
        <w:pStyle w:val="20"/>
        <w:numPr>
          <w:ilvl w:val="0"/>
          <w:numId w:val="28"/>
        </w:numPr>
        <w:ind w:firstLineChars="0"/>
      </w:pPr>
      <w:r>
        <w:rPr>
          <w:rFonts w:hint="eastAsia"/>
        </w:rPr>
        <w:lastRenderedPageBreak/>
        <w:t>请求的资源路径</w:t>
      </w:r>
      <w:r>
        <w:rPr>
          <w:rFonts w:hint="eastAsia"/>
        </w:rPr>
        <w:t>[</w:t>
      </w:r>
      <w:r>
        <w:t>?</w:t>
      </w:r>
      <w:r>
        <w:rPr>
          <w:rFonts w:hint="eastAsia"/>
        </w:rPr>
        <w:t>请求参数</w:t>
      </w:r>
      <w:r>
        <w:t>]</w:t>
      </w:r>
    </w:p>
    <w:p w14:paraId="544F538A" w14:textId="6B40D18A" w:rsidR="00B161E7" w:rsidRDefault="007B607B">
      <w:pPr>
        <w:pStyle w:val="20"/>
        <w:numPr>
          <w:ilvl w:val="0"/>
          <w:numId w:val="28"/>
        </w:numPr>
        <w:ind w:firstLineChars="0"/>
      </w:pPr>
      <w:r>
        <w:rPr>
          <w:rFonts w:hint="eastAsia"/>
        </w:rPr>
        <w:t>请求的协议的版本号</w:t>
      </w:r>
      <w:r>
        <w:tab/>
      </w:r>
      <w:r>
        <w:tab/>
      </w:r>
      <w:r>
        <w:tab/>
      </w:r>
      <w:r>
        <w:tab/>
      </w:r>
      <w:r>
        <w:rPr>
          <w:rFonts w:hint="eastAsia"/>
        </w:rPr>
        <w:t>HTTP</w:t>
      </w:r>
      <w:r>
        <w:t>/1.1</w:t>
      </w:r>
    </w:p>
    <w:p w14:paraId="30B380E3" w14:textId="2A444E03" w:rsidR="007B607B" w:rsidRDefault="007B607B">
      <w:pPr>
        <w:pStyle w:val="20"/>
        <w:numPr>
          <w:ilvl w:val="0"/>
          <w:numId w:val="27"/>
        </w:numPr>
        <w:ind w:firstLineChars="0"/>
      </w:pPr>
      <w:r>
        <w:rPr>
          <w:rFonts w:hint="eastAsia"/>
        </w:rPr>
        <w:t>请求头</w:t>
      </w:r>
    </w:p>
    <w:p w14:paraId="19718F13" w14:textId="033FE5FE" w:rsidR="007B607B" w:rsidRDefault="007B607B" w:rsidP="007B607B">
      <w:pPr>
        <w:pStyle w:val="20"/>
        <w:ind w:left="780" w:firstLineChars="0" w:firstLine="0"/>
      </w:pPr>
      <w:r>
        <w:rPr>
          <w:rFonts w:hint="eastAsia"/>
        </w:rPr>
        <w:t>请求头由</w:t>
      </w:r>
      <w:r w:rsidR="004F0E8F">
        <w:rPr>
          <w:rFonts w:hint="eastAsia"/>
        </w:rPr>
        <w:t>键值对组成，不同的键值对有不同的含义</w:t>
      </w:r>
    </w:p>
    <w:p w14:paraId="59C9DA90" w14:textId="5F9F667A" w:rsidR="004F0E8F" w:rsidRDefault="004F0E8F" w:rsidP="004F0E8F">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4</w:t>
      </w:r>
      <w:r w:rsidR="00821A29">
        <w:fldChar w:fldCharType="end"/>
      </w:r>
      <w:r>
        <w:t xml:space="preserve"> </w:t>
      </w:r>
      <w:r>
        <w:rPr>
          <w:rFonts w:hint="eastAsia"/>
        </w:rPr>
        <w:t>GET</w:t>
      </w:r>
      <w:r>
        <w:rPr>
          <w:rFonts w:hint="eastAsia"/>
        </w:rPr>
        <w:t>请求的</w:t>
      </w:r>
      <w:r w:rsidR="00D362F9">
        <w:rPr>
          <w:rFonts w:hint="eastAsia"/>
        </w:rPr>
        <w:t>格式示例</w:t>
      </w:r>
    </w:p>
    <w:p w14:paraId="4566F3A0" w14:textId="52CCEE22" w:rsidR="004F0E8F" w:rsidRDefault="004F0E8F" w:rsidP="004F0E8F">
      <w:pPr>
        <w:pStyle w:val="image"/>
        <w:spacing w:before="72"/>
      </w:pPr>
      <w:r>
        <w:rPr>
          <w:noProof/>
        </w:rPr>
        <w:drawing>
          <wp:inline distT="0" distB="0" distL="0" distR="0" wp14:anchorId="1AD8809F" wp14:editId="7A4E36B9">
            <wp:extent cx="5676900" cy="2517087"/>
            <wp:effectExtent l="19050" t="19050" r="1905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82129" cy="2519406"/>
                    </a:xfrm>
                    <a:prstGeom prst="rect">
                      <a:avLst/>
                    </a:prstGeom>
                    <a:ln>
                      <a:solidFill>
                        <a:schemeClr val="tx1"/>
                      </a:solidFill>
                    </a:ln>
                  </pic:spPr>
                </pic:pic>
              </a:graphicData>
            </a:graphic>
          </wp:inline>
        </w:drawing>
      </w:r>
    </w:p>
    <w:p w14:paraId="4FBC3860" w14:textId="3C3194D2" w:rsidR="00CB728B" w:rsidRDefault="00F407E1">
      <w:pPr>
        <w:pStyle w:val="20"/>
        <w:numPr>
          <w:ilvl w:val="0"/>
          <w:numId w:val="26"/>
        </w:numPr>
        <w:ind w:firstLineChars="0"/>
      </w:pPr>
      <w:r>
        <w:rPr>
          <w:rFonts w:hint="eastAsia"/>
        </w:rPr>
        <w:t>POST</w:t>
      </w:r>
      <w:r>
        <w:rPr>
          <w:rFonts w:hint="eastAsia"/>
        </w:rPr>
        <w:t>请求的格式（请求行</w:t>
      </w:r>
      <w:r>
        <w:rPr>
          <w:rFonts w:hint="eastAsia"/>
        </w:rPr>
        <w:t>+</w:t>
      </w:r>
      <w:r>
        <w:rPr>
          <w:rFonts w:hint="eastAsia"/>
        </w:rPr>
        <w:t>请求头</w:t>
      </w:r>
      <w:r>
        <w:rPr>
          <w:rFonts w:hint="eastAsia"/>
        </w:rPr>
        <w:t>+</w:t>
      </w:r>
      <w:r>
        <w:rPr>
          <w:rFonts w:hint="eastAsia"/>
        </w:rPr>
        <w:t>空行</w:t>
      </w:r>
      <w:r>
        <w:rPr>
          <w:rFonts w:hint="eastAsia"/>
        </w:rPr>
        <w:t>+</w:t>
      </w:r>
      <w:r>
        <w:rPr>
          <w:rFonts w:hint="eastAsia"/>
        </w:rPr>
        <w:t>请求体）</w:t>
      </w:r>
    </w:p>
    <w:p w14:paraId="55270A4A" w14:textId="35ED517D" w:rsidR="00B46A24" w:rsidRDefault="00B46A24">
      <w:pPr>
        <w:pStyle w:val="20"/>
        <w:numPr>
          <w:ilvl w:val="0"/>
          <w:numId w:val="29"/>
        </w:numPr>
        <w:ind w:firstLineChars="0"/>
      </w:pPr>
      <w:r>
        <w:rPr>
          <w:rFonts w:hint="eastAsia"/>
        </w:rPr>
        <w:t>请求行（请求方式</w:t>
      </w:r>
      <w:r>
        <w:rPr>
          <w:rFonts w:hint="eastAsia"/>
        </w:rPr>
        <w:t>+</w:t>
      </w:r>
      <w:r>
        <w:rPr>
          <w:rFonts w:hint="eastAsia"/>
        </w:rPr>
        <w:t>资源路径</w:t>
      </w:r>
      <w:r>
        <w:rPr>
          <w:rFonts w:hint="eastAsia"/>
        </w:rPr>
        <w:t>+</w:t>
      </w:r>
      <w:r>
        <w:rPr>
          <w:rFonts w:hint="eastAsia"/>
        </w:rPr>
        <w:t>协议版本号）</w:t>
      </w:r>
    </w:p>
    <w:p w14:paraId="6C5BFAD4" w14:textId="1BDCBFCE" w:rsidR="00B46A24" w:rsidRDefault="00B46A24">
      <w:pPr>
        <w:pStyle w:val="20"/>
        <w:numPr>
          <w:ilvl w:val="0"/>
          <w:numId w:val="30"/>
        </w:numPr>
        <w:ind w:firstLineChars="0"/>
      </w:pPr>
      <w:r>
        <w:rPr>
          <w:rFonts w:hint="eastAsia"/>
        </w:rPr>
        <w:t>请求方式</w:t>
      </w:r>
      <w:r>
        <w:tab/>
      </w:r>
      <w:r>
        <w:tab/>
      </w:r>
      <w:r>
        <w:tab/>
      </w:r>
      <w:r>
        <w:tab/>
      </w:r>
      <w:r>
        <w:tab/>
      </w:r>
      <w:r>
        <w:tab/>
      </w:r>
      <w:r>
        <w:tab/>
      </w:r>
      <w:r>
        <w:rPr>
          <w:rFonts w:hint="eastAsia"/>
        </w:rPr>
        <w:t>POST</w:t>
      </w:r>
    </w:p>
    <w:p w14:paraId="7EB6F54F" w14:textId="0ABBA2E9" w:rsidR="00B46A24" w:rsidRDefault="00B46A24">
      <w:pPr>
        <w:pStyle w:val="20"/>
        <w:numPr>
          <w:ilvl w:val="0"/>
          <w:numId w:val="30"/>
        </w:numPr>
        <w:ind w:firstLineChars="0"/>
      </w:pPr>
      <w:r>
        <w:rPr>
          <w:rFonts w:hint="eastAsia"/>
        </w:rPr>
        <w:t>请求资源的</w:t>
      </w:r>
      <w:r w:rsidR="00502C77">
        <w:rPr>
          <w:rFonts w:hint="eastAsia"/>
        </w:rPr>
        <w:t>路径</w:t>
      </w:r>
      <w:r w:rsidR="00502C77">
        <w:rPr>
          <w:rFonts w:hint="eastAsia"/>
        </w:rPr>
        <w:t>[</w:t>
      </w:r>
      <w:r w:rsidR="00502C77">
        <w:t>?</w:t>
      </w:r>
      <w:r w:rsidR="00502C77">
        <w:rPr>
          <w:rFonts w:hint="eastAsia"/>
        </w:rPr>
        <w:t>请求参数</w:t>
      </w:r>
      <w:r w:rsidR="00502C77">
        <w:t>]</w:t>
      </w:r>
    </w:p>
    <w:p w14:paraId="5B656AA2" w14:textId="28CECC58" w:rsidR="009F4028" w:rsidRDefault="009F4028">
      <w:pPr>
        <w:pStyle w:val="20"/>
        <w:numPr>
          <w:ilvl w:val="0"/>
          <w:numId w:val="30"/>
        </w:numPr>
        <w:ind w:firstLineChars="0"/>
      </w:pPr>
      <w:r>
        <w:rPr>
          <w:rFonts w:hint="eastAsia"/>
        </w:rPr>
        <w:t>请求的协议和版本号</w:t>
      </w:r>
      <w:r>
        <w:tab/>
      </w:r>
      <w:r>
        <w:tab/>
      </w:r>
      <w:r>
        <w:tab/>
      </w:r>
      <w:r>
        <w:tab/>
        <w:t>HTTP/1.1</w:t>
      </w:r>
    </w:p>
    <w:p w14:paraId="2DD63606" w14:textId="77777777" w:rsidR="00EF2AAE" w:rsidRDefault="00EF2AAE">
      <w:pPr>
        <w:pStyle w:val="20"/>
        <w:numPr>
          <w:ilvl w:val="0"/>
          <w:numId w:val="29"/>
        </w:numPr>
        <w:ind w:firstLineChars="0"/>
      </w:pPr>
      <w:r>
        <w:rPr>
          <w:rFonts w:hint="eastAsia"/>
        </w:rPr>
        <w:t>请求头</w:t>
      </w:r>
    </w:p>
    <w:p w14:paraId="20821999" w14:textId="6A2F261E" w:rsidR="009F4028" w:rsidRDefault="00EF2AAE" w:rsidP="00EF2AAE">
      <w:pPr>
        <w:pStyle w:val="20"/>
        <w:ind w:left="780" w:firstLineChars="0" w:firstLine="0"/>
      </w:pPr>
      <w:r>
        <w:rPr>
          <w:rFonts w:hint="eastAsia"/>
        </w:rPr>
        <w:t>请求头由键值对组成</w:t>
      </w:r>
    </w:p>
    <w:p w14:paraId="31921BAB" w14:textId="74368EA7" w:rsidR="00EF2AAE" w:rsidRDefault="00EF2AAE">
      <w:pPr>
        <w:pStyle w:val="20"/>
        <w:numPr>
          <w:ilvl w:val="0"/>
          <w:numId w:val="29"/>
        </w:numPr>
        <w:ind w:firstLineChars="0"/>
      </w:pPr>
      <w:r>
        <w:rPr>
          <w:rFonts w:hint="eastAsia"/>
        </w:rPr>
        <w:t>空行</w:t>
      </w:r>
    </w:p>
    <w:p w14:paraId="6C0B9945" w14:textId="796D3020" w:rsidR="00EF2AAE" w:rsidRDefault="00EF2AAE" w:rsidP="00EF2AAE">
      <w:pPr>
        <w:pStyle w:val="20"/>
        <w:ind w:left="780" w:firstLineChars="0" w:firstLine="0"/>
      </w:pPr>
      <w:r>
        <w:rPr>
          <w:rFonts w:hint="eastAsia"/>
        </w:rPr>
        <w:t>空行的目的是将请求头和请求体分隔开来</w:t>
      </w:r>
    </w:p>
    <w:p w14:paraId="65B1E1F6" w14:textId="7142A1B9" w:rsidR="00EF2AAE" w:rsidRDefault="00EF2AAE">
      <w:pPr>
        <w:pStyle w:val="20"/>
        <w:numPr>
          <w:ilvl w:val="0"/>
          <w:numId w:val="29"/>
        </w:numPr>
        <w:ind w:firstLineChars="0"/>
      </w:pPr>
      <w:r>
        <w:rPr>
          <w:rFonts w:hint="eastAsia"/>
        </w:rPr>
        <w:t>请求体</w:t>
      </w:r>
    </w:p>
    <w:p w14:paraId="244335A9" w14:textId="4EDD67ED" w:rsidR="00EF2AAE" w:rsidRDefault="00EF2AAE" w:rsidP="00EF2AAE">
      <w:pPr>
        <w:pStyle w:val="20"/>
        <w:ind w:left="780" w:firstLineChars="0" w:firstLine="0"/>
      </w:pPr>
      <w:r>
        <w:rPr>
          <w:rFonts w:hint="eastAsia"/>
        </w:rPr>
        <w:t>请求体就是发送给服务器的数据</w:t>
      </w:r>
    </w:p>
    <w:p w14:paraId="565A7195" w14:textId="4408DDBF" w:rsidR="009B2764" w:rsidRDefault="009B2764" w:rsidP="009B2764">
      <w:pPr>
        <w:pStyle w:val="a8"/>
      </w:pPr>
      <w:r>
        <w:rPr>
          <w:rFonts w:hint="eastAsia"/>
        </w:rPr>
        <w:lastRenderedPageBreak/>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5</w:t>
      </w:r>
      <w:r w:rsidR="00821A29">
        <w:fldChar w:fldCharType="end"/>
      </w:r>
      <w:r>
        <w:t xml:space="preserve"> </w:t>
      </w:r>
      <w:r>
        <w:rPr>
          <w:rFonts w:hint="eastAsia"/>
        </w:rPr>
        <w:t>POST</w:t>
      </w:r>
      <w:r>
        <w:rPr>
          <w:rFonts w:hint="eastAsia"/>
        </w:rPr>
        <w:t>请求示例</w:t>
      </w:r>
    </w:p>
    <w:p w14:paraId="1EE8C199" w14:textId="67F18152" w:rsidR="009B2764" w:rsidRDefault="009B2764" w:rsidP="009B2764">
      <w:pPr>
        <w:pStyle w:val="image"/>
        <w:spacing w:before="72"/>
      </w:pPr>
      <w:r>
        <w:rPr>
          <w:noProof/>
        </w:rPr>
        <w:drawing>
          <wp:inline distT="0" distB="0" distL="0" distR="0" wp14:anchorId="5C903AAD" wp14:editId="3AD3D57D">
            <wp:extent cx="5372100" cy="2831442"/>
            <wp:effectExtent l="19050" t="19050" r="19050" b="266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7867" cy="2834482"/>
                    </a:xfrm>
                    <a:prstGeom prst="rect">
                      <a:avLst/>
                    </a:prstGeom>
                    <a:ln>
                      <a:solidFill>
                        <a:schemeClr val="tx1"/>
                      </a:solidFill>
                    </a:ln>
                  </pic:spPr>
                </pic:pic>
              </a:graphicData>
            </a:graphic>
          </wp:inline>
        </w:drawing>
      </w:r>
    </w:p>
    <w:p w14:paraId="36FB12D6" w14:textId="6F304D80" w:rsidR="0062692E" w:rsidRDefault="0062692E" w:rsidP="0062692E">
      <w:pPr>
        <w:pStyle w:val="3"/>
      </w:pPr>
      <w:r>
        <w:rPr>
          <w:rFonts w:hint="eastAsia"/>
        </w:rPr>
        <w:t>常用请求头的说明</w:t>
      </w:r>
      <w:r>
        <w:tab/>
      </w:r>
    </w:p>
    <w:p w14:paraId="0EDE622F" w14:textId="77777777" w:rsidR="0062692E" w:rsidRDefault="0062692E">
      <w:pPr>
        <w:pStyle w:val="20"/>
        <w:numPr>
          <w:ilvl w:val="0"/>
          <w:numId w:val="31"/>
        </w:numPr>
        <w:ind w:firstLineChars="0"/>
      </w:pPr>
      <w:r w:rsidRPr="0062692E">
        <w:rPr>
          <w:rFonts w:hint="eastAsia"/>
        </w:rPr>
        <w:t xml:space="preserve">Accept: </w:t>
      </w:r>
      <w:r w:rsidRPr="0062692E">
        <w:rPr>
          <w:rFonts w:hint="eastAsia"/>
        </w:rPr>
        <w:t>表示客户端可以接收的数据类型</w:t>
      </w:r>
      <w:r w:rsidRPr="0062692E">
        <w:rPr>
          <w:rFonts w:hint="eastAsia"/>
        </w:rPr>
        <w:t xml:space="preserve"> </w:t>
      </w:r>
    </w:p>
    <w:p w14:paraId="5B8D7E55" w14:textId="53857F63" w:rsidR="0062692E" w:rsidRDefault="0062692E">
      <w:pPr>
        <w:pStyle w:val="20"/>
        <w:numPr>
          <w:ilvl w:val="0"/>
          <w:numId w:val="31"/>
        </w:numPr>
        <w:ind w:firstLineChars="0"/>
      </w:pPr>
      <w:r w:rsidRPr="0062692E">
        <w:rPr>
          <w:rFonts w:hint="eastAsia"/>
        </w:rPr>
        <w:t>Acce</w:t>
      </w:r>
      <w:r w:rsidR="000A311C">
        <w:rPr>
          <w:rFonts w:hint="eastAsia"/>
        </w:rPr>
        <w:t>p</w:t>
      </w:r>
      <w:r w:rsidRPr="0062692E">
        <w:rPr>
          <w:rFonts w:hint="eastAsia"/>
        </w:rPr>
        <w:t>t-</w:t>
      </w:r>
      <w:proofErr w:type="spellStart"/>
      <w:r w:rsidRPr="0062692E">
        <w:rPr>
          <w:rFonts w:hint="eastAsia"/>
        </w:rPr>
        <w:t>Languege</w:t>
      </w:r>
      <w:proofErr w:type="spellEnd"/>
      <w:r w:rsidRPr="0062692E">
        <w:rPr>
          <w:rFonts w:hint="eastAsia"/>
        </w:rPr>
        <w:t xml:space="preserve">: </w:t>
      </w:r>
      <w:r w:rsidRPr="0062692E">
        <w:rPr>
          <w:rFonts w:hint="eastAsia"/>
        </w:rPr>
        <w:t>表示客户端可以接收的语言类型</w:t>
      </w:r>
      <w:r w:rsidRPr="0062692E">
        <w:rPr>
          <w:rFonts w:hint="eastAsia"/>
        </w:rPr>
        <w:t xml:space="preserve"> </w:t>
      </w:r>
    </w:p>
    <w:p w14:paraId="1B0C428D" w14:textId="77777777" w:rsidR="0062692E" w:rsidRDefault="0062692E">
      <w:pPr>
        <w:pStyle w:val="20"/>
        <w:numPr>
          <w:ilvl w:val="0"/>
          <w:numId w:val="31"/>
        </w:numPr>
        <w:ind w:firstLineChars="0"/>
      </w:pPr>
      <w:r w:rsidRPr="0062692E">
        <w:rPr>
          <w:rFonts w:hint="eastAsia"/>
        </w:rPr>
        <w:t xml:space="preserve">User-Agent: </w:t>
      </w:r>
      <w:r w:rsidRPr="0062692E">
        <w:rPr>
          <w:rFonts w:hint="eastAsia"/>
        </w:rPr>
        <w:t>表示客户端浏览器的信息</w:t>
      </w:r>
      <w:r w:rsidRPr="0062692E">
        <w:rPr>
          <w:rFonts w:hint="eastAsia"/>
        </w:rPr>
        <w:t xml:space="preserve"> </w:t>
      </w:r>
    </w:p>
    <w:p w14:paraId="2B1A0DEE" w14:textId="21282F4D" w:rsidR="0062692E" w:rsidRDefault="0062692E">
      <w:pPr>
        <w:pStyle w:val="20"/>
        <w:numPr>
          <w:ilvl w:val="0"/>
          <w:numId w:val="31"/>
        </w:numPr>
        <w:ind w:firstLineChars="0"/>
      </w:pPr>
      <w:r w:rsidRPr="0062692E">
        <w:rPr>
          <w:rFonts w:hint="eastAsia"/>
        </w:rPr>
        <w:t>Host</w:t>
      </w:r>
      <w:r w:rsidRPr="0062692E">
        <w:rPr>
          <w:rFonts w:hint="eastAsia"/>
        </w:rPr>
        <w:t>：</w:t>
      </w:r>
      <w:r w:rsidRPr="0062692E">
        <w:rPr>
          <w:rFonts w:hint="eastAsia"/>
        </w:rPr>
        <w:t xml:space="preserve"> </w:t>
      </w:r>
      <w:r w:rsidRPr="0062692E">
        <w:rPr>
          <w:rFonts w:hint="eastAsia"/>
        </w:rPr>
        <w:t>表示请求时的服务器</w:t>
      </w:r>
      <w:r w:rsidRPr="0062692E">
        <w:rPr>
          <w:rFonts w:hint="eastAsia"/>
        </w:rPr>
        <w:t xml:space="preserve"> </w:t>
      </w:r>
      <w:proofErr w:type="spellStart"/>
      <w:r w:rsidRPr="0062692E">
        <w:rPr>
          <w:rFonts w:hint="eastAsia"/>
        </w:rPr>
        <w:t>ip</w:t>
      </w:r>
      <w:proofErr w:type="spellEnd"/>
      <w:r w:rsidRPr="0062692E">
        <w:rPr>
          <w:rFonts w:hint="eastAsia"/>
        </w:rPr>
        <w:t xml:space="preserve"> </w:t>
      </w:r>
      <w:r w:rsidRPr="0062692E">
        <w:rPr>
          <w:rFonts w:hint="eastAsia"/>
        </w:rPr>
        <w:t>和端口号</w:t>
      </w:r>
    </w:p>
    <w:p w14:paraId="1DAB503A" w14:textId="0D5C7A9F" w:rsidR="00570B21" w:rsidRPr="00570B21" w:rsidRDefault="00570B21">
      <w:pPr>
        <w:pStyle w:val="20"/>
        <w:numPr>
          <w:ilvl w:val="0"/>
          <w:numId w:val="31"/>
        </w:numPr>
        <w:ind w:firstLineChars="0"/>
      </w:pPr>
      <w:proofErr w:type="spellStart"/>
      <w:r w:rsidRPr="00570B21">
        <w:t>Referer</w:t>
      </w:r>
      <w:proofErr w:type="spellEnd"/>
      <w:r>
        <w:rPr>
          <w:rFonts w:hint="eastAsia"/>
        </w:rPr>
        <w:t>：</w:t>
      </w:r>
      <w:r>
        <w:rPr>
          <w:rFonts w:hint="eastAsia"/>
          <w:color w:val="000000"/>
        </w:rPr>
        <w:t>先前网页的地址，当前请求网页紧随其后</w:t>
      </w:r>
      <w:r>
        <w:rPr>
          <w:rFonts w:hint="eastAsia"/>
          <w:color w:val="000000"/>
        </w:rPr>
        <w:t>,</w:t>
      </w:r>
      <w:r>
        <w:rPr>
          <w:rFonts w:hint="eastAsia"/>
          <w:color w:val="000000"/>
        </w:rPr>
        <w:t>即来路</w:t>
      </w:r>
    </w:p>
    <w:p w14:paraId="2FD8ED52" w14:textId="36B30178" w:rsidR="00570B21" w:rsidRDefault="00570B21" w:rsidP="00570B21">
      <w:pPr>
        <w:pStyle w:val="3"/>
      </w:pPr>
      <w:r>
        <w:rPr>
          <w:rFonts w:hint="eastAsia"/>
        </w:rPr>
        <w:t>请求体</w:t>
      </w:r>
    </w:p>
    <w:p w14:paraId="0C4C1823" w14:textId="77EC8201" w:rsidR="00570B21" w:rsidRDefault="00570B21" w:rsidP="00570B21">
      <w:pPr>
        <w:pStyle w:val="20"/>
        <w:ind w:firstLine="480"/>
      </w:pPr>
      <w:r w:rsidRPr="00570B21">
        <w:rPr>
          <w:rFonts w:hint="eastAsia"/>
        </w:rPr>
        <w:t>get</w:t>
      </w:r>
      <w:r w:rsidRPr="00570B21">
        <w:rPr>
          <w:rFonts w:hint="eastAsia"/>
        </w:rPr>
        <w:t>方式，没有请求体，但是有一个</w:t>
      </w:r>
      <w:proofErr w:type="spellStart"/>
      <w:r w:rsidRPr="00570B21">
        <w:rPr>
          <w:rFonts w:hint="eastAsia"/>
        </w:rPr>
        <w:t>queryString</w:t>
      </w:r>
      <w:proofErr w:type="spellEnd"/>
    </w:p>
    <w:p w14:paraId="47444E35" w14:textId="527DFEE0" w:rsidR="00570B21" w:rsidRDefault="00570B21" w:rsidP="00570B21">
      <w:pPr>
        <w:pStyle w:val="20"/>
        <w:ind w:firstLine="480"/>
      </w:pPr>
      <w:r w:rsidRPr="00570B21">
        <w:rPr>
          <w:rFonts w:hint="eastAsia"/>
        </w:rPr>
        <w:t>post</w:t>
      </w:r>
      <w:r w:rsidRPr="00570B21">
        <w:rPr>
          <w:rFonts w:hint="eastAsia"/>
        </w:rPr>
        <w:t>方式，有请求体，</w:t>
      </w:r>
      <w:r w:rsidRPr="00570B21">
        <w:rPr>
          <w:rFonts w:hint="eastAsia"/>
        </w:rPr>
        <w:t>form data</w:t>
      </w:r>
    </w:p>
    <w:p w14:paraId="46A7AAFF" w14:textId="3A081ECC" w:rsidR="00570B21" w:rsidRPr="00570B21" w:rsidRDefault="00570B21" w:rsidP="00570B21">
      <w:pPr>
        <w:pStyle w:val="20"/>
        <w:ind w:firstLine="480"/>
      </w:pPr>
      <w:proofErr w:type="spellStart"/>
      <w:r w:rsidRPr="00570B21">
        <w:rPr>
          <w:rFonts w:hint="eastAsia"/>
        </w:rPr>
        <w:t>json</w:t>
      </w:r>
      <w:proofErr w:type="spellEnd"/>
      <w:r w:rsidRPr="00570B21">
        <w:rPr>
          <w:rFonts w:hint="eastAsia"/>
        </w:rPr>
        <w:t>格式，有请求体，</w:t>
      </w:r>
      <w:r w:rsidRPr="00570B21">
        <w:rPr>
          <w:rFonts w:hint="eastAsia"/>
        </w:rPr>
        <w:t>request payload</w:t>
      </w:r>
    </w:p>
    <w:p w14:paraId="05B9B602" w14:textId="7C4BEAAE" w:rsidR="00F64B14" w:rsidRDefault="00F64B14" w:rsidP="00F64B14">
      <w:pPr>
        <w:pStyle w:val="3"/>
      </w:pPr>
      <w:r>
        <w:rPr>
          <w:rFonts w:hint="eastAsia"/>
        </w:rPr>
        <w:t>哪些是</w:t>
      </w:r>
      <w:r>
        <w:rPr>
          <w:rFonts w:hint="eastAsia"/>
        </w:rPr>
        <w:t>GET</w:t>
      </w:r>
      <w:r>
        <w:rPr>
          <w:rFonts w:hint="eastAsia"/>
        </w:rPr>
        <w:t>请求，哪些是</w:t>
      </w:r>
      <w:r>
        <w:rPr>
          <w:rFonts w:hint="eastAsia"/>
        </w:rPr>
        <w:t>POST</w:t>
      </w:r>
      <w:r>
        <w:rPr>
          <w:rFonts w:hint="eastAsia"/>
        </w:rPr>
        <w:t>请求</w:t>
      </w:r>
    </w:p>
    <w:p w14:paraId="4CAB90C7" w14:textId="77777777" w:rsidR="00617C1D" w:rsidRDefault="00617C1D" w:rsidP="00617C1D">
      <w:r w:rsidRPr="00617C1D">
        <w:rPr>
          <w:rFonts w:hint="eastAsia"/>
        </w:rPr>
        <w:t xml:space="preserve">GET </w:t>
      </w:r>
      <w:r w:rsidRPr="00617C1D">
        <w:rPr>
          <w:rFonts w:hint="eastAsia"/>
        </w:rPr>
        <w:t>请求有哪些：</w:t>
      </w:r>
      <w:r w:rsidRPr="00617C1D">
        <w:rPr>
          <w:rFonts w:hint="eastAsia"/>
        </w:rPr>
        <w:t xml:space="preserve"> </w:t>
      </w:r>
    </w:p>
    <w:p w14:paraId="1D9C9951" w14:textId="77777777" w:rsidR="00617C1D" w:rsidRDefault="00617C1D" w:rsidP="00617C1D">
      <w:pPr>
        <w:ind w:firstLineChars="118" w:firstLine="283"/>
      </w:pPr>
      <w:r w:rsidRPr="00617C1D">
        <w:rPr>
          <w:rFonts w:hint="eastAsia"/>
        </w:rPr>
        <w:t>1</w:t>
      </w:r>
      <w:r w:rsidRPr="00617C1D">
        <w:rPr>
          <w:rFonts w:hint="eastAsia"/>
        </w:rPr>
        <w:t>、</w:t>
      </w:r>
      <w:r w:rsidRPr="00617C1D">
        <w:rPr>
          <w:rFonts w:hint="eastAsia"/>
        </w:rPr>
        <w:t xml:space="preserve">form </w:t>
      </w:r>
      <w:r w:rsidRPr="00617C1D">
        <w:rPr>
          <w:rFonts w:hint="eastAsia"/>
        </w:rPr>
        <w:t>标签</w:t>
      </w:r>
      <w:r w:rsidRPr="00617C1D">
        <w:rPr>
          <w:rFonts w:hint="eastAsia"/>
        </w:rPr>
        <w:t xml:space="preserve"> method=get </w:t>
      </w:r>
    </w:p>
    <w:p w14:paraId="27B14548" w14:textId="77777777" w:rsidR="00617C1D" w:rsidRDefault="00617C1D" w:rsidP="00617C1D">
      <w:pPr>
        <w:ind w:firstLineChars="118" w:firstLine="283"/>
      </w:pPr>
      <w:r w:rsidRPr="00617C1D">
        <w:rPr>
          <w:rFonts w:hint="eastAsia"/>
        </w:rPr>
        <w:t>2</w:t>
      </w:r>
      <w:r w:rsidRPr="00617C1D">
        <w:rPr>
          <w:rFonts w:hint="eastAsia"/>
        </w:rPr>
        <w:t>、</w:t>
      </w:r>
      <w:r w:rsidRPr="00617C1D">
        <w:rPr>
          <w:rFonts w:hint="eastAsia"/>
        </w:rPr>
        <w:t xml:space="preserve">a </w:t>
      </w:r>
      <w:r w:rsidRPr="00617C1D">
        <w:rPr>
          <w:rFonts w:hint="eastAsia"/>
        </w:rPr>
        <w:t>标签</w:t>
      </w:r>
      <w:r w:rsidRPr="00617C1D">
        <w:rPr>
          <w:rFonts w:hint="eastAsia"/>
        </w:rPr>
        <w:t xml:space="preserve"> </w:t>
      </w:r>
    </w:p>
    <w:p w14:paraId="75D15DB5" w14:textId="77777777" w:rsidR="00617C1D" w:rsidRDefault="00617C1D" w:rsidP="00617C1D">
      <w:pPr>
        <w:ind w:firstLineChars="118" w:firstLine="283"/>
      </w:pPr>
      <w:r w:rsidRPr="00617C1D">
        <w:rPr>
          <w:rFonts w:hint="eastAsia"/>
        </w:rPr>
        <w:t>3</w:t>
      </w:r>
      <w:r w:rsidRPr="00617C1D">
        <w:rPr>
          <w:rFonts w:hint="eastAsia"/>
        </w:rPr>
        <w:t>、</w:t>
      </w:r>
      <w:r w:rsidRPr="00617C1D">
        <w:rPr>
          <w:rFonts w:hint="eastAsia"/>
        </w:rPr>
        <w:t xml:space="preserve">link </w:t>
      </w:r>
      <w:r w:rsidRPr="00617C1D">
        <w:rPr>
          <w:rFonts w:hint="eastAsia"/>
        </w:rPr>
        <w:t>标签引入</w:t>
      </w:r>
      <w:r w:rsidRPr="00617C1D">
        <w:rPr>
          <w:rFonts w:hint="eastAsia"/>
        </w:rPr>
        <w:t xml:space="preserve"> </w:t>
      </w:r>
      <w:proofErr w:type="spellStart"/>
      <w:r w:rsidRPr="00617C1D">
        <w:rPr>
          <w:rFonts w:hint="eastAsia"/>
        </w:rPr>
        <w:t>css</w:t>
      </w:r>
      <w:proofErr w:type="spellEnd"/>
      <w:r w:rsidRPr="00617C1D">
        <w:rPr>
          <w:rFonts w:hint="eastAsia"/>
        </w:rPr>
        <w:t xml:space="preserve"> </w:t>
      </w:r>
    </w:p>
    <w:p w14:paraId="638C4F32" w14:textId="77777777" w:rsidR="00617C1D" w:rsidRDefault="00617C1D" w:rsidP="00617C1D">
      <w:pPr>
        <w:ind w:firstLineChars="118" w:firstLine="283"/>
      </w:pPr>
      <w:r w:rsidRPr="00617C1D">
        <w:rPr>
          <w:rFonts w:hint="eastAsia"/>
        </w:rPr>
        <w:t>4</w:t>
      </w:r>
      <w:r w:rsidRPr="00617C1D">
        <w:rPr>
          <w:rFonts w:hint="eastAsia"/>
        </w:rPr>
        <w:t>、</w:t>
      </w:r>
      <w:r w:rsidRPr="00617C1D">
        <w:rPr>
          <w:rFonts w:hint="eastAsia"/>
        </w:rPr>
        <w:t xml:space="preserve">Script </w:t>
      </w:r>
      <w:r w:rsidRPr="00617C1D">
        <w:rPr>
          <w:rFonts w:hint="eastAsia"/>
        </w:rPr>
        <w:t>标签引入</w:t>
      </w:r>
      <w:r w:rsidRPr="00617C1D">
        <w:rPr>
          <w:rFonts w:hint="eastAsia"/>
        </w:rPr>
        <w:t xml:space="preserve"> </w:t>
      </w:r>
      <w:proofErr w:type="spellStart"/>
      <w:r w:rsidRPr="00617C1D">
        <w:rPr>
          <w:rFonts w:hint="eastAsia"/>
        </w:rPr>
        <w:t>js</w:t>
      </w:r>
      <w:proofErr w:type="spellEnd"/>
      <w:r w:rsidRPr="00617C1D">
        <w:rPr>
          <w:rFonts w:hint="eastAsia"/>
        </w:rPr>
        <w:t xml:space="preserve"> </w:t>
      </w:r>
      <w:r w:rsidRPr="00617C1D">
        <w:rPr>
          <w:rFonts w:hint="eastAsia"/>
        </w:rPr>
        <w:t>文件</w:t>
      </w:r>
      <w:r w:rsidRPr="00617C1D">
        <w:rPr>
          <w:rFonts w:hint="eastAsia"/>
        </w:rPr>
        <w:t xml:space="preserve"> </w:t>
      </w:r>
    </w:p>
    <w:p w14:paraId="2C113C95" w14:textId="77777777" w:rsidR="00617C1D" w:rsidRDefault="00617C1D" w:rsidP="00617C1D">
      <w:pPr>
        <w:ind w:firstLineChars="118" w:firstLine="283"/>
      </w:pPr>
      <w:r w:rsidRPr="00617C1D">
        <w:rPr>
          <w:rFonts w:hint="eastAsia"/>
        </w:rPr>
        <w:t>5</w:t>
      </w:r>
      <w:r w:rsidRPr="00617C1D">
        <w:rPr>
          <w:rFonts w:hint="eastAsia"/>
        </w:rPr>
        <w:t>、</w:t>
      </w:r>
      <w:proofErr w:type="spellStart"/>
      <w:r w:rsidRPr="00617C1D">
        <w:rPr>
          <w:rFonts w:hint="eastAsia"/>
        </w:rPr>
        <w:t>img</w:t>
      </w:r>
      <w:proofErr w:type="spellEnd"/>
      <w:r w:rsidRPr="00617C1D">
        <w:rPr>
          <w:rFonts w:hint="eastAsia"/>
        </w:rPr>
        <w:t xml:space="preserve"> </w:t>
      </w:r>
      <w:r w:rsidRPr="00617C1D">
        <w:rPr>
          <w:rFonts w:hint="eastAsia"/>
        </w:rPr>
        <w:t>标签引入图片</w:t>
      </w:r>
      <w:r w:rsidRPr="00617C1D">
        <w:rPr>
          <w:rFonts w:hint="eastAsia"/>
        </w:rPr>
        <w:t xml:space="preserve"> </w:t>
      </w:r>
    </w:p>
    <w:p w14:paraId="4339D645" w14:textId="77777777" w:rsidR="00617C1D" w:rsidRDefault="00617C1D" w:rsidP="00617C1D">
      <w:pPr>
        <w:ind w:firstLineChars="118" w:firstLine="283"/>
      </w:pPr>
      <w:r w:rsidRPr="00617C1D">
        <w:rPr>
          <w:rFonts w:hint="eastAsia"/>
        </w:rPr>
        <w:t>6</w:t>
      </w:r>
      <w:r w:rsidRPr="00617C1D">
        <w:rPr>
          <w:rFonts w:hint="eastAsia"/>
        </w:rPr>
        <w:t>、</w:t>
      </w:r>
      <w:proofErr w:type="spellStart"/>
      <w:r w:rsidRPr="00617C1D">
        <w:rPr>
          <w:rFonts w:hint="eastAsia"/>
        </w:rPr>
        <w:t>iframe</w:t>
      </w:r>
      <w:proofErr w:type="spellEnd"/>
      <w:r w:rsidRPr="00617C1D">
        <w:rPr>
          <w:rFonts w:hint="eastAsia"/>
        </w:rPr>
        <w:t xml:space="preserve"> </w:t>
      </w:r>
      <w:r w:rsidRPr="00617C1D">
        <w:rPr>
          <w:rFonts w:hint="eastAsia"/>
        </w:rPr>
        <w:t>引入</w:t>
      </w:r>
      <w:r w:rsidRPr="00617C1D">
        <w:rPr>
          <w:rFonts w:hint="eastAsia"/>
        </w:rPr>
        <w:t xml:space="preserve"> html </w:t>
      </w:r>
      <w:r w:rsidRPr="00617C1D">
        <w:rPr>
          <w:rFonts w:hint="eastAsia"/>
        </w:rPr>
        <w:t>页面</w:t>
      </w:r>
      <w:r w:rsidRPr="00617C1D">
        <w:rPr>
          <w:rFonts w:hint="eastAsia"/>
        </w:rPr>
        <w:t xml:space="preserve"> </w:t>
      </w:r>
    </w:p>
    <w:p w14:paraId="0776FD84" w14:textId="6AE044AB" w:rsidR="00F64B14" w:rsidRDefault="00617C1D" w:rsidP="00617C1D">
      <w:pPr>
        <w:ind w:firstLineChars="118" w:firstLine="283"/>
      </w:pPr>
      <w:r w:rsidRPr="00617C1D">
        <w:rPr>
          <w:rFonts w:hint="eastAsia"/>
        </w:rPr>
        <w:lastRenderedPageBreak/>
        <w:t>7</w:t>
      </w:r>
      <w:r w:rsidRPr="00617C1D">
        <w:rPr>
          <w:rFonts w:hint="eastAsia"/>
        </w:rPr>
        <w:t>、在浏览器地址栏中输入</w:t>
      </w:r>
      <w:proofErr w:type="gramStart"/>
      <w:r w:rsidRPr="00617C1D">
        <w:rPr>
          <w:rFonts w:hint="eastAsia"/>
        </w:rPr>
        <w:t>地址后敲回车</w:t>
      </w:r>
      <w:proofErr w:type="gramEnd"/>
    </w:p>
    <w:p w14:paraId="38B75320" w14:textId="2CCEB007" w:rsidR="00617C1D" w:rsidRDefault="00617C1D" w:rsidP="00617C1D">
      <w:r w:rsidRPr="00617C1D">
        <w:rPr>
          <w:rFonts w:hint="eastAsia"/>
        </w:rPr>
        <w:t xml:space="preserve">POST </w:t>
      </w:r>
      <w:r w:rsidRPr="00617C1D">
        <w:rPr>
          <w:rFonts w:hint="eastAsia"/>
        </w:rPr>
        <w:t>请求有哪些：</w:t>
      </w:r>
    </w:p>
    <w:p w14:paraId="1043B977" w14:textId="11D27524" w:rsidR="00617C1D" w:rsidRDefault="00617C1D">
      <w:pPr>
        <w:pStyle w:val="af1"/>
        <w:numPr>
          <w:ilvl w:val="0"/>
          <w:numId w:val="32"/>
        </w:numPr>
        <w:ind w:firstLineChars="0"/>
      </w:pPr>
      <w:r w:rsidRPr="00617C1D">
        <w:rPr>
          <w:rFonts w:hint="eastAsia"/>
        </w:rPr>
        <w:t xml:space="preserve">form </w:t>
      </w:r>
      <w:r w:rsidRPr="00617C1D">
        <w:rPr>
          <w:rFonts w:hint="eastAsia"/>
        </w:rPr>
        <w:t>标签</w:t>
      </w:r>
      <w:r w:rsidRPr="00617C1D">
        <w:rPr>
          <w:rFonts w:hint="eastAsia"/>
        </w:rPr>
        <w:t xml:space="preserve"> method=post</w:t>
      </w:r>
    </w:p>
    <w:p w14:paraId="3EFD0C06" w14:textId="193A19F4" w:rsidR="00617C1D" w:rsidRDefault="000E3355" w:rsidP="000E3355">
      <w:pPr>
        <w:pStyle w:val="3"/>
      </w:pPr>
      <w:r>
        <w:rPr>
          <w:rFonts w:hint="eastAsia"/>
        </w:rPr>
        <w:t>HTTP</w:t>
      </w:r>
      <w:r>
        <w:rPr>
          <w:rFonts w:hint="eastAsia"/>
        </w:rPr>
        <w:t>协议</w:t>
      </w:r>
      <w:r w:rsidR="00F812A5">
        <w:rPr>
          <w:rFonts w:hint="eastAsia"/>
        </w:rPr>
        <w:t>响应</w:t>
      </w:r>
      <w:r>
        <w:rPr>
          <w:rFonts w:hint="eastAsia"/>
        </w:rPr>
        <w:t>的格式</w:t>
      </w:r>
    </w:p>
    <w:p w14:paraId="71DF58CC" w14:textId="593CA2E4" w:rsidR="000E3355" w:rsidRDefault="000E3355" w:rsidP="000E3355">
      <w:pPr>
        <w:pStyle w:val="20"/>
        <w:ind w:firstLineChars="0" w:firstLine="0"/>
      </w:pPr>
      <w:r>
        <w:rPr>
          <w:rFonts w:hint="eastAsia"/>
        </w:rPr>
        <w:t>HTTP</w:t>
      </w:r>
      <w:r>
        <w:rPr>
          <w:rFonts w:hint="eastAsia"/>
        </w:rPr>
        <w:t>响应的格式为：响应行</w:t>
      </w:r>
      <w:r>
        <w:rPr>
          <w:rFonts w:hint="eastAsia"/>
        </w:rPr>
        <w:t>+</w:t>
      </w:r>
      <w:r w:rsidR="004444C2">
        <w:rPr>
          <w:rFonts w:hint="eastAsia"/>
        </w:rPr>
        <w:t>响应头</w:t>
      </w:r>
      <w:r w:rsidR="004444C2">
        <w:rPr>
          <w:rFonts w:hint="eastAsia"/>
        </w:rPr>
        <w:t>+</w:t>
      </w:r>
      <w:r w:rsidR="004444C2">
        <w:rPr>
          <w:rFonts w:hint="eastAsia"/>
        </w:rPr>
        <w:t>空行</w:t>
      </w:r>
      <w:r>
        <w:rPr>
          <w:rFonts w:hint="eastAsia"/>
        </w:rPr>
        <w:t>+</w:t>
      </w:r>
      <w:r>
        <w:rPr>
          <w:rFonts w:hint="eastAsia"/>
        </w:rPr>
        <w:t>响应</w:t>
      </w:r>
      <w:r w:rsidR="004444C2">
        <w:rPr>
          <w:rFonts w:hint="eastAsia"/>
        </w:rPr>
        <w:t>体</w:t>
      </w:r>
    </w:p>
    <w:p w14:paraId="1848310B" w14:textId="6AC31657" w:rsidR="004444C2" w:rsidRDefault="004444C2">
      <w:pPr>
        <w:pStyle w:val="20"/>
        <w:numPr>
          <w:ilvl w:val="0"/>
          <w:numId w:val="33"/>
        </w:numPr>
        <w:ind w:firstLineChars="0"/>
      </w:pPr>
      <w:r>
        <w:rPr>
          <w:rFonts w:hint="eastAsia"/>
        </w:rPr>
        <w:t>响应行（响应的协议及版本</w:t>
      </w:r>
      <w:r>
        <w:rPr>
          <w:rFonts w:hint="eastAsia"/>
        </w:rPr>
        <w:t>+</w:t>
      </w:r>
      <w:r>
        <w:rPr>
          <w:rFonts w:hint="eastAsia"/>
        </w:rPr>
        <w:t>状态码</w:t>
      </w:r>
      <w:r>
        <w:rPr>
          <w:rFonts w:hint="eastAsia"/>
        </w:rPr>
        <w:t>+</w:t>
      </w:r>
      <w:r>
        <w:rPr>
          <w:rFonts w:hint="eastAsia"/>
        </w:rPr>
        <w:t>状态描述符）</w:t>
      </w:r>
    </w:p>
    <w:p w14:paraId="593CEA82" w14:textId="60936D07" w:rsidR="00DB27AC" w:rsidRDefault="006B26C5">
      <w:pPr>
        <w:pStyle w:val="20"/>
        <w:numPr>
          <w:ilvl w:val="0"/>
          <w:numId w:val="34"/>
        </w:numPr>
        <w:ind w:left="567" w:firstLineChars="0" w:hanging="141"/>
      </w:pPr>
      <w:r>
        <w:rPr>
          <w:rFonts w:hint="eastAsia"/>
        </w:rPr>
        <w:t>响应的协议及其版本号</w:t>
      </w:r>
    </w:p>
    <w:p w14:paraId="12CA8860" w14:textId="458BAA99" w:rsidR="006B26C5" w:rsidRDefault="003849FA">
      <w:pPr>
        <w:pStyle w:val="20"/>
        <w:numPr>
          <w:ilvl w:val="0"/>
          <w:numId w:val="34"/>
        </w:numPr>
        <w:ind w:left="567" w:firstLineChars="0" w:hanging="141"/>
      </w:pPr>
      <w:r>
        <w:rPr>
          <w:rFonts w:hint="eastAsia"/>
        </w:rPr>
        <w:t>响应</w:t>
      </w:r>
      <w:r w:rsidR="006B26C5">
        <w:rPr>
          <w:rFonts w:hint="eastAsia"/>
        </w:rPr>
        <w:t>状态码</w:t>
      </w:r>
    </w:p>
    <w:p w14:paraId="598E8FDB" w14:textId="7AD5C495" w:rsidR="006B26C5" w:rsidRDefault="006B26C5">
      <w:pPr>
        <w:pStyle w:val="20"/>
        <w:numPr>
          <w:ilvl w:val="0"/>
          <w:numId w:val="34"/>
        </w:numPr>
        <w:ind w:left="567" w:firstLineChars="0" w:hanging="141"/>
      </w:pPr>
      <w:r>
        <w:rPr>
          <w:rFonts w:hint="eastAsia"/>
        </w:rPr>
        <w:t>响应状态描述符</w:t>
      </w:r>
    </w:p>
    <w:p w14:paraId="5D017896" w14:textId="474006DE" w:rsidR="00DB27AC" w:rsidRDefault="006B26C5">
      <w:pPr>
        <w:pStyle w:val="20"/>
        <w:numPr>
          <w:ilvl w:val="0"/>
          <w:numId w:val="33"/>
        </w:numPr>
        <w:ind w:firstLineChars="0"/>
      </w:pPr>
      <w:r>
        <w:rPr>
          <w:rFonts w:hint="eastAsia"/>
        </w:rPr>
        <w:t>响应头</w:t>
      </w:r>
    </w:p>
    <w:p w14:paraId="7E543FD2" w14:textId="422553D1" w:rsidR="006B26C5" w:rsidRDefault="006B26C5" w:rsidP="006B26C5">
      <w:pPr>
        <w:pStyle w:val="20"/>
        <w:ind w:left="360" w:firstLineChars="0" w:firstLine="0"/>
      </w:pPr>
      <w:r>
        <w:rPr>
          <w:rFonts w:hint="eastAsia"/>
        </w:rPr>
        <w:t>响应头有键值对组成</w:t>
      </w:r>
    </w:p>
    <w:p w14:paraId="152BAAB1" w14:textId="1588E070" w:rsidR="006B26C5" w:rsidRDefault="006B26C5">
      <w:pPr>
        <w:pStyle w:val="20"/>
        <w:numPr>
          <w:ilvl w:val="0"/>
          <w:numId w:val="33"/>
        </w:numPr>
        <w:ind w:firstLineChars="0"/>
      </w:pPr>
      <w:r>
        <w:rPr>
          <w:rFonts w:hint="eastAsia"/>
        </w:rPr>
        <w:t>空行</w:t>
      </w:r>
    </w:p>
    <w:p w14:paraId="3F16DCD7" w14:textId="1E416B0E" w:rsidR="006B26C5" w:rsidRDefault="006B26C5" w:rsidP="006B26C5">
      <w:pPr>
        <w:pStyle w:val="20"/>
        <w:ind w:left="360" w:firstLineChars="0" w:firstLine="0"/>
      </w:pPr>
      <w:r>
        <w:rPr>
          <w:rFonts w:hint="eastAsia"/>
        </w:rPr>
        <w:t>空行的目的是将响应头和响应体分隔开来</w:t>
      </w:r>
    </w:p>
    <w:p w14:paraId="34EA60CA" w14:textId="4EB4B41A" w:rsidR="006B26C5" w:rsidRDefault="006B26C5">
      <w:pPr>
        <w:pStyle w:val="20"/>
        <w:numPr>
          <w:ilvl w:val="0"/>
          <w:numId w:val="33"/>
        </w:numPr>
        <w:ind w:firstLineChars="0"/>
      </w:pPr>
      <w:r>
        <w:rPr>
          <w:rFonts w:hint="eastAsia"/>
        </w:rPr>
        <w:t>响应体</w:t>
      </w:r>
    </w:p>
    <w:p w14:paraId="056E363F" w14:textId="2AD11B28" w:rsidR="006B26C5" w:rsidRDefault="006B26C5" w:rsidP="006B26C5">
      <w:pPr>
        <w:pStyle w:val="20"/>
        <w:ind w:left="360" w:firstLineChars="0" w:firstLine="0"/>
      </w:pPr>
      <w:r>
        <w:rPr>
          <w:rFonts w:hint="eastAsia"/>
        </w:rPr>
        <w:t>就是服务器回传给客户端浏览器的数据</w:t>
      </w:r>
    </w:p>
    <w:p w14:paraId="0ACD987E" w14:textId="753C562A" w:rsidR="00663829" w:rsidRDefault="00663829" w:rsidP="00663829">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6</w:t>
      </w:r>
      <w:r w:rsidR="00821A29">
        <w:fldChar w:fldCharType="end"/>
      </w:r>
      <w:r>
        <w:t xml:space="preserve"> </w:t>
      </w:r>
      <w:r>
        <w:rPr>
          <w:rFonts w:hint="eastAsia"/>
        </w:rPr>
        <w:t>响应体示例</w:t>
      </w:r>
    </w:p>
    <w:p w14:paraId="330BA580" w14:textId="1A1C9C02" w:rsidR="00663829" w:rsidRDefault="00663829" w:rsidP="00663829">
      <w:pPr>
        <w:pStyle w:val="image"/>
        <w:spacing w:before="72"/>
      </w:pPr>
      <w:r>
        <w:rPr>
          <w:noProof/>
        </w:rPr>
        <w:drawing>
          <wp:inline distT="0" distB="0" distL="0" distR="0" wp14:anchorId="1BBA2AFA" wp14:editId="29B25664">
            <wp:extent cx="5760085" cy="3429000"/>
            <wp:effectExtent l="19050" t="19050" r="12065"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29000"/>
                    </a:xfrm>
                    <a:prstGeom prst="rect">
                      <a:avLst/>
                    </a:prstGeom>
                    <a:ln>
                      <a:solidFill>
                        <a:schemeClr val="tx1"/>
                      </a:solidFill>
                    </a:ln>
                  </pic:spPr>
                </pic:pic>
              </a:graphicData>
            </a:graphic>
          </wp:inline>
        </w:drawing>
      </w:r>
    </w:p>
    <w:p w14:paraId="5699A5D5" w14:textId="6A16FB73" w:rsidR="003849FA" w:rsidRDefault="003849FA">
      <w:pPr>
        <w:pStyle w:val="20"/>
        <w:numPr>
          <w:ilvl w:val="0"/>
          <w:numId w:val="35"/>
        </w:numPr>
        <w:ind w:firstLineChars="0"/>
      </w:pPr>
      <w:r>
        <w:rPr>
          <w:rFonts w:hint="eastAsia"/>
        </w:rPr>
        <w:t>常见的响应状态码</w:t>
      </w:r>
    </w:p>
    <w:p w14:paraId="3B5F4B1D" w14:textId="0A548C24" w:rsidR="003849FA" w:rsidRDefault="003849FA" w:rsidP="005612FE">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11</w:t>
      </w:r>
      <w:r w:rsidR="009A4100">
        <w:fldChar w:fldCharType="end"/>
      </w:r>
      <w:r w:rsidR="005612FE">
        <w:t xml:space="preserve"> </w:t>
      </w:r>
      <w:proofErr w:type="gramStart"/>
      <w:r w:rsidR="005612FE">
        <w:rPr>
          <w:rFonts w:hint="eastAsia"/>
        </w:rPr>
        <w:t>常见响应</w:t>
      </w:r>
      <w:proofErr w:type="gramEnd"/>
      <w:r w:rsidR="005612FE">
        <w:rPr>
          <w:rFonts w:hint="eastAsia"/>
        </w:rPr>
        <w:t>状态码</w:t>
      </w:r>
    </w:p>
    <w:tbl>
      <w:tblPr>
        <w:tblStyle w:val="ae"/>
        <w:tblW w:w="5000" w:type="pct"/>
        <w:tblLook w:val="04A0" w:firstRow="1" w:lastRow="0" w:firstColumn="1" w:lastColumn="0" w:noHBand="0" w:noVBand="1"/>
      </w:tblPr>
      <w:tblGrid>
        <w:gridCol w:w="932"/>
        <w:gridCol w:w="8139"/>
      </w:tblGrid>
      <w:tr w:rsidR="005612FE" w:rsidRPr="003849FA" w14:paraId="53BF06C6" w14:textId="77777777" w:rsidTr="005612FE">
        <w:trPr>
          <w:cnfStyle w:val="100000000000" w:firstRow="1" w:lastRow="0" w:firstColumn="0" w:lastColumn="0" w:oddVBand="0" w:evenVBand="0" w:oddHBand="0" w:evenHBand="0" w:firstRowFirstColumn="0" w:firstRowLastColumn="0" w:lastRowFirstColumn="0" w:lastRowLastColumn="0"/>
        </w:trPr>
        <w:tc>
          <w:tcPr>
            <w:tcW w:w="514" w:type="pct"/>
          </w:tcPr>
          <w:p w14:paraId="3D4C81D2" w14:textId="77777777" w:rsidR="005612FE" w:rsidRPr="003849FA" w:rsidRDefault="005612FE" w:rsidP="00C55CCE">
            <w:pPr>
              <w:pStyle w:val="20"/>
              <w:ind w:firstLineChars="0" w:firstLine="0"/>
            </w:pPr>
            <w:r w:rsidRPr="003849FA">
              <w:rPr>
                <w:rFonts w:hint="eastAsia"/>
              </w:rPr>
              <w:t>200</w:t>
            </w:r>
          </w:p>
        </w:tc>
        <w:tc>
          <w:tcPr>
            <w:tcW w:w="4486" w:type="pct"/>
          </w:tcPr>
          <w:p w14:paraId="3B1D1BF2" w14:textId="77777777" w:rsidR="005612FE" w:rsidRPr="003849FA" w:rsidRDefault="005612FE" w:rsidP="00C55CCE">
            <w:pPr>
              <w:pStyle w:val="20"/>
              <w:ind w:firstLineChars="0" w:firstLine="0"/>
            </w:pPr>
            <w:r w:rsidRPr="003849FA">
              <w:rPr>
                <w:rFonts w:hint="eastAsia"/>
              </w:rPr>
              <w:t>表示请求成功</w:t>
            </w:r>
          </w:p>
        </w:tc>
      </w:tr>
      <w:tr w:rsidR="005612FE" w:rsidRPr="003849FA" w14:paraId="5B5C4AED" w14:textId="77777777" w:rsidTr="005612FE">
        <w:tc>
          <w:tcPr>
            <w:tcW w:w="514" w:type="pct"/>
          </w:tcPr>
          <w:p w14:paraId="6273BB56" w14:textId="77777777" w:rsidR="005612FE" w:rsidRPr="003849FA" w:rsidRDefault="005612FE" w:rsidP="00C55CCE">
            <w:pPr>
              <w:pStyle w:val="20"/>
              <w:ind w:firstLineChars="0" w:firstLine="0"/>
            </w:pPr>
            <w:r w:rsidRPr="003849FA">
              <w:rPr>
                <w:rFonts w:hint="eastAsia"/>
              </w:rPr>
              <w:lastRenderedPageBreak/>
              <w:t>302</w:t>
            </w:r>
          </w:p>
        </w:tc>
        <w:tc>
          <w:tcPr>
            <w:tcW w:w="4486" w:type="pct"/>
          </w:tcPr>
          <w:p w14:paraId="0CE6B12E" w14:textId="77777777" w:rsidR="005612FE" w:rsidRPr="003849FA" w:rsidRDefault="005612FE" w:rsidP="00C55CCE">
            <w:pPr>
              <w:pStyle w:val="20"/>
              <w:ind w:firstLineChars="0" w:firstLine="0"/>
            </w:pPr>
            <w:r w:rsidRPr="003849FA">
              <w:rPr>
                <w:rFonts w:hint="eastAsia"/>
              </w:rPr>
              <w:t>表示请求重定向</w:t>
            </w:r>
          </w:p>
        </w:tc>
      </w:tr>
      <w:tr w:rsidR="005612FE" w:rsidRPr="003849FA" w14:paraId="2E99D0AC" w14:textId="77777777" w:rsidTr="005612FE">
        <w:tc>
          <w:tcPr>
            <w:tcW w:w="514" w:type="pct"/>
          </w:tcPr>
          <w:p w14:paraId="7EB34DCB" w14:textId="77777777" w:rsidR="005612FE" w:rsidRPr="003849FA" w:rsidRDefault="005612FE" w:rsidP="00C55CCE">
            <w:pPr>
              <w:pStyle w:val="20"/>
              <w:ind w:firstLineChars="0" w:firstLine="0"/>
            </w:pPr>
            <w:r w:rsidRPr="003849FA">
              <w:rPr>
                <w:rFonts w:hint="eastAsia"/>
              </w:rPr>
              <w:t>404</w:t>
            </w:r>
          </w:p>
        </w:tc>
        <w:tc>
          <w:tcPr>
            <w:tcW w:w="4486" w:type="pct"/>
          </w:tcPr>
          <w:p w14:paraId="3FBC73EF" w14:textId="77777777" w:rsidR="005612FE" w:rsidRPr="003849FA" w:rsidRDefault="005612FE" w:rsidP="00C55CCE">
            <w:pPr>
              <w:pStyle w:val="20"/>
              <w:ind w:firstLineChars="0" w:firstLine="0"/>
            </w:pPr>
            <w:r w:rsidRPr="003849FA">
              <w:rPr>
                <w:rFonts w:hint="eastAsia"/>
              </w:rPr>
              <w:t>表示请求服务器已经收到了，但是你要的数据不存在（请求地址错误）</w:t>
            </w:r>
          </w:p>
        </w:tc>
      </w:tr>
      <w:tr w:rsidR="00BB780C" w:rsidRPr="003849FA" w14:paraId="453E13E1" w14:textId="77777777" w:rsidTr="005612FE">
        <w:tc>
          <w:tcPr>
            <w:tcW w:w="514" w:type="pct"/>
          </w:tcPr>
          <w:p w14:paraId="44E11822" w14:textId="1C3948CB" w:rsidR="00BB780C" w:rsidRPr="003849FA" w:rsidRDefault="00BB780C" w:rsidP="00C55CCE">
            <w:pPr>
              <w:pStyle w:val="20"/>
              <w:ind w:firstLineChars="0" w:firstLine="0"/>
            </w:pPr>
            <w:r>
              <w:rPr>
                <w:rFonts w:hint="eastAsia"/>
              </w:rPr>
              <w:t>4</w:t>
            </w:r>
            <w:r>
              <w:t>05</w:t>
            </w:r>
          </w:p>
        </w:tc>
        <w:tc>
          <w:tcPr>
            <w:tcW w:w="4486" w:type="pct"/>
          </w:tcPr>
          <w:p w14:paraId="0A67A553" w14:textId="038EBA62" w:rsidR="00BB780C" w:rsidRPr="003849FA" w:rsidRDefault="00BB780C" w:rsidP="00C55CCE">
            <w:pPr>
              <w:pStyle w:val="20"/>
              <w:ind w:firstLineChars="0" w:firstLine="0"/>
            </w:pPr>
            <w:r>
              <w:rPr>
                <w:rFonts w:hint="eastAsia"/>
              </w:rPr>
              <w:t>不支持当前请求方式（</w:t>
            </w:r>
            <w:r>
              <w:rPr>
                <w:rFonts w:hint="eastAsia"/>
              </w:rPr>
              <w:t>get/</w:t>
            </w:r>
            <w:r>
              <w:t>post</w:t>
            </w:r>
            <w:r>
              <w:rPr>
                <w:rFonts w:hint="eastAsia"/>
              </w:rPr>
              <w:t>）</w:t>
            </w:r>
          </w:p>
        </w:tc>
      </w:tr>
      <w:tr w:rsidR="005612FE" w:rsidRPr="003849FA" w14:paraId="7E19B5C5" w14:textId="77777777" w:rsidTr="005612FE">
        <w:tc>
          <w:tcPr>
            <w:tcW w:w="514" w:type="pct"/>
          </w:tcPr>
          <w:p w14:paraId="5DE71ECA" w14:textId="77777777" w:rsidR="005612FE" w:rsidRPr="003849FA" w:rsidRDefault="005612FE" w:rsidP="00C55CCE">
            <w:pPr>
              <w:pStyle w:val="20"/>
              <w:ind w:firstLineChars="0" w:firstLine="0"/>
            </w:pPr>
            <w:r w:rsidRPr="003849FA">
              <w:rPr>
                <w:rFonts w:hint="eastAsia"/>
              </w:rPr>
              <w:t>500</w:t>
            </w:r>
          </w:p>
        </w:tc>
        <w:tc>
          <w:tcPr>
            <w:tcW w:w="4486" w:type="pct"/>
          </w:tcPr>
          <w:p w14:paraId="06951017" w14:textId="77777777" w:rsidR="005612FE" w:rsidRPr="003849FA" w:rsidRDefault="005612FE" w:rsidP="00C55CCE">
            <w:pPr>
              <w:pStyle w:val="20"/>
              <w:ind w:firstLineChars="0" w:firstLine="0"/>
            </w:pPr>
            <w:r w:rsidRPr="003849FA">
              <w:rPr>
                <w:rFonts w:hint="eastAsia"/>
              </w:rPr>
              <w:t>表示服务器已经收到请求，但是服务器内部错误（代码错误）</w:t>
            </w:r>
          </w:p>
        </w:tc>
      </w:tr>
    </w:tbl>
    <w:p w14:paraId="71F64602" w14:textId="1D982CEE" w:rsidR="003849FA" w:rsidRDefault="005612FE" w:rsidP="005612FE">
      <w:pPr>
        <w:pStyle w:val="3"/>
      </w:pPr>
      <w:r>
        <w:rPr>
          <w:rFonts w:hint="eastAsia"/>
        </w:rPr>
        <w:t>MIME</w:t>
      </w:r>
      <w:r>
        <w:rPr>
          <w:rFonts w:hint="eastAsia"/>
        </w:rPr>
        <w:t>类型说明</w:t>
      </w:r>
    </w:p>
    <w:p w14:paraId="08B281D2" w14:textId="77777777" w:rsidR="00D21910" w:rsidRDefault="00D21910" w:rsidP="00D21910">
      <w:pPr>
        <w:pStyle w:val="20"/>
        <w:ind w:firstLine="480"/>
      </w:pPr>
      <w:r w:rsidRPr="00D21910">
        <w:rPr>
          <w:rFonts w:hint="eastAsia"/>
        </w:rPr>
        <w:t xml:space="preserve">MIME </w:t>
      </w:r>
      <w:r w:rsidRPr="00D21910">
        <w:rPr>
          <w:rFonts w:hint="eastAsia"/>
        </w:rPr>
        <w:t>是</w:t>
      </w:r>
      <w:r w:rsidRPr="00D21910">
        <w:rPr>
          <w:rFonts w:hint="eastAsia"/>
        </w:rPr>
        <w:t xml:space="preserve"> HTTP </w:t>
      </w:r>
      <w:r w:rsidRPr="00D21910">
        <w:rPr>
          <w:rFonts w:hint="eastAsia"/>
        </w:rPr>
        <w:t>协议中数据类型。</w:t>
      </w:r>
      <w:r w:rsidRPr="00D21910">
        <w:rPr>
          <w:rFonts w:hint="eastAsia"/>
        </w:rPr>
        <w:t xml:space="preserve"> </w:t>
      </w:r>
    </w:p>
    <w:p w14:paraId="720070B6" w14:textId="432AF9DB" w:rsidR="00D21910" w:rsidRDefault="00D21910" w:rsidP="00D21910">
      <w:pPr>
        <w:pStyle w:val="20"/>
        <w:ind w:firstLine="480"/>
      </w:pPr>
      <w:r w:rsidRPr="00D21910">
        <w:rPr>
          <w:rFonts w:hint="eastAsia"/>
        </w:rPr>
        <w:t xml:space="preserve">MIME </w:t>
      </w:r>
      <w:r w:rsidRPr="00D21910">
        <w:rPr>
          <w:rFonts w:hint="eastAsia"/>
        </w:rPr>
        <w:t>的英文全称是</w:t>
      </w:r>
      <w:r w:rsidRPr="00D21910">
        <w:rPr>
          <w:rFonts w:hint="eastAsia"/>
        </w:rPr>
        <w:t xml:space="preserve">"Multipurpose Internet Mail Extensions" </w:t>
      </w:r>
      <w:r w:rsidRPr="00D21910">
        <w:rPr>
          <w:rFonts w:hint="eastAsia"/>
        </w:rPr>
        <w:t>多功能</w:t>
      </w:r>
      <w:r w:rsidRPr="00D21910">
        <w:rPr>
          <w:rFonts w:hint="eastAsia"/>
        </w:rPr>
        <w:t xml:space="preserve"> Internet </w:t>
      </w:r>
      <w:r w:rsidRPr="00D21910">
        <w:rPr>
          <w:rFonts w:hint="eastAsia"/>
        </w:rPr>
        <w:t>邮件扩充服务。</w:t>
      </w:r>
      <w:r w:rsidRPr="00D21910">
        <w:rPr>
          <w:rFonts w:hint="eastAsia"/>
        </w:rPr>
        <w:t xml:space="preserve">MIME </w:t>
      </w:r>
      <w:r w:rsidRPr="00D21910">
        <w:rPr>
          <w:rFonts w:hint="eastAsia"/>
        </w:rPr>
        <w:t>类型的格式是“大类型</w:t>
      </w:r>
      <w:r w:rsidRPr="00D21910">
        <w:rPr>
          <w:rFonts w:hint="eastAsia"/>
        </w:rPr>
        <w:t>/</w:t>
      </w:r>
      <w:r w:rsidRPr="00D21910">
        <w:rPr>
          <w:rFonts w:hint="eastAsia"/>
        </w:rPr>
        <w:t>小</w:t>
      </w:r>
      <w:r w:rsidRPr="00D21910">
        <w:rPr>
          <w:rFonts w:hint="eastAsia"/>
        </w:rPr>
        <w:t xml:space="preserve"> </w:t>
      </w:r>
      <w:r w:rsidRPr="00D21910">
        <w:rPr>
          <w:rFonts w:hint="eastAsia"/>
        </w:rPr>
        <w:t>类型”，并与某一种文件的扩展名相对应。</w:t>
      </w:r>
    </w:p>
    <w:p w14:paraId="62C0129C" w14:textId="38FEEDB4" w:rsidR="00D21910" w:rsidRDefault="00D21910" w:rsidP="00D21910">
      <w:pPr>
        <w:pStyle w:val="20"/>
        <w:ind w:firstLine="480"/>
      </w:pPr>
      <w:r w:rsidRPr="00D21910">
        <w:rPr>
          <w:rFonts w:hint="eastAsia"/>
        </w:rPr>
        <w:t>常见的</w:t>
      </w:r>
      <w:r w:rsidRPr="00D21910">
        <w:rPr>
          <w:rFonts w:hint="eastAsia"/>
        </w:rPr>
        <w:t xml:space="preserve"> MIME </w:t>
      </w:r>
      <w:r w:rsidRPr="00D21910">
        <w:rPr>
          <w:rFonts w:hint="eastAsia"/>
        </w:rPr>
        <w:t>类型：</w:t>
      </w:r>
    </w:p>
    <w:p w14:paraId="7F7A057B" w14:textId="3F24A598" w:rsidR="00D21910" w:rsidRDefault="00D21910" w:rsidP="009310A9">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12</w:t>
      </w:r>
      <w:r w:rsidR="009A4100">
        <w:fldChar w:fldCharType="end"/>
      </w:r>
      <w:r w:rsidR="009310A9">
        <w:t xml:space="preserve"> </w:t>
      </w:r>
      <w:r w:rsidR="009310A9">
        <w:rPr>
          <w:rFonts w:hint="eastAsia"/>
        </w:rPr>
        <w:t>常见的</w:t>
      </w:r>
      <w:r w:rsidR="009310A9">
        <w:rPr>
          <w:rFonts w:hint="eastAsia"/>
        </w:rPr>
        <w:t>MIME</w:t>
      </w:r>
      <w:r w:rsidR="009310A9">
        <w:rPr>
          <w:rFonts w:hint="eastAsia"/>
        </w:rPr>
        <w:t>类型</w:t>
      </w:r>
    </w:p>
    <w:tbl>
      <w:tblPr>
        <w:tblStyle w:val="ae"/>
        <w:tblW w:w="0" w:type="auto"/>
        <w:tblLook w:val="04E0" w:firstRow="1" w:lastRow="1" w:firstColumn="1" w:lastColumn="0" w:noHBand="0" w:noVBand="1"/>
      </w:tblPr>
      <w:tblGrid>
        <w:gridCol w:w="4530"/>
        <w:gridCol w:w="4531"/>
      </w:tblGrid>
      <w:tr w:rsidR="00D21910" w14:paraId="4049753E" w14:textId="77777777" w:rsidTr="00877CDA">
        <w:trPr>
          <w:cnfStyle w:val="100000000000" w:firstRow="1" w:lastRow="0" w:firstColumn="0" w:lastColumn="0" w:oddVBand="0" w:evenVBand="0" w:oddHBand="0" w:evenHBand="0" w:firstRowFirstColumn="0" w:firstRowLastColumn="0" w:lastRowFirstColumn="0" w:lastRowLastColumn="0"/>
        </w:trPr>
        <w:tc>
          <w:tcPr>
            <w:tcW w:w="4530" w:type="dxa"/>
          </w:tcPr>
          <w:p w14:paraId="3EF58021" w14:textId="73A28DB2" w:rsidR="00D21910" w:rsidRPr="00D21910" w:rsidRDefault="00F20B16" w:rsidP="00D21910">
            <w:pPr>
              <w:pStyle w:val="20"/>
              <w:ind w:firstLineChars="0" w:firstLine="0"/>
            </w:pPr>
            <w:r>
              <w:rPr>
                <w:rFonts w:hint="eastAsia"/>
              </w:rPr>
              <w:t>文件</w:t>
            </w:r>
          </w:p>
        </w:tc>
        <w:tc>
          <w:tcPr>
            <w:tcW w:w="4531" w:type="dxa"/>
          </w:tcPr>
          <w:p w14:paraId="6B41398B" w14:textId="57E574EB" w:rsidR="00D21910" w:rsidRDefault="00F20B16" w:rsidP="00D21910">
            <w:pPr>
              <w:pStyle w:val="20"/>
              <w:ind w:firstLineChars="0" w:firstLine="0"/>
            </w:pPr>
            <w:r>
              <w:rPr>
                <w:rFonts w:hint="eastAsia"/>
              </w:rPr>
              <w:t>MIME</w:t>
            </w:r>
            <w:r>
              <w:rPr>
                <w:rFonts w:hint="eastAsia"/>
              </w:rPr>
              <w:t>类型</w:t>
            </w:r>
          </w:p>
        </w:tc>
      </w:tr>
      <w:tr w:rsidR="00D21910" w14:paraId="45E51086" w14:textId="77777777" w:rsidTr="00877CDA">
        <w:tc>
          <w:tcPr>
            <w:tcW w:w="4530" w:type="dxa"/>
          </w:tcPr>
          <w:p w14:paraId="5D23AD27" w14:textId="2A859AB4" w:rsidR="00D21910" w:rsidRDefault="002F41AF" w:rsidP="00D21910">
            <w:pPr>
              <w:pStyle w:val="20"/>
              <w:ind w:firstLineChars="0" w:firstLine="0"/>
            </w:pPr>
            <w:r>
              <w:rPr>
                <w:rFonts w:hint="eastAsia"/>
                <w:color w:val="333333"/>
                <w:sz w:val="21"/>
                <w:szCs w:val="21"/>
              </w:rPr>
              <w:t>超文本标记语言文本</w:t>
            </w:r>
          </w:p>
        </w:tc>
        <w:tc>
          <w:tcPr>
            <w:tcW w:w="4531" w:type="dxa"/>
          </w:tcPr>
          <w:p w14:paraId="3CB6A502" w14:textId="43C8049B" w:rsidR="00D21910" w:rsidRPr="009310A9" w:rsidRDefault="009310A9" w:rsidP="009310A9">
            <w:pPr>
              <w:widowControl/>
              <w:wordWrap/>
              <w:spacing w:line="240" w:lineRule="auto"/>
              <w:jc w:val="left"/>
              <w:rPr>
                <w:rFonts w:ascii="宋体" w:hAnsi="宋体" w:cs="宋体"/>
                <w:kern w:val="0"/>
                <w:szCs w:val="24"/>
              </w:rPr>
            </w:pPr>
            <w:r w:rsidRPr="009310A9">
              <w:rPr>
                <w:rFonts w:ascii="Calibri" w:hAnsi="Calibri" w:cs="Calibri"/>
                <w:color w:val="000000"/>
                <w:kern w:val="0"/>
                <w:sz w:val="21"/>
                <w:szCs w:val="21"/>
              </w:rPr>
              <w:t>.</w:t>
            </w:r>
            <w:proofErr w:type="gramStart"/>
            <w:r w:rsidRPr="009310A9">
              <w:rPr>
                <w:rFonts w:ascii="Calibri" w:hAnsi="Calibri" w:cs="Calibri"/>
                <w:color w:val="000000"/>
                <w:kern w:val="0"/>
                <w:sz w:val="21"/>
                <w:szCs w:val="21"/>
              </w:rPr>
              <w:t>html ,</w:t>
            </w:r>
            <w:proofErr w:type="gramEnd"/>
            <w:r w:rsidRPr="009310A9">
              <w:rPr>
                <w:rFonts w:ascii="Calibri" w:hAnsi="Calibri" w:cs="Calibri"/>
                <w:color w:val="000000"/>
                <w:kern w:val="0"/>
                <w:sz w:val="21"/>
                <w:szCs w:val="21"/>
              </w:rPr>
              <w:t xml:space="preserve"> .</w:t>
            </w:r>
            <w:proofErr w:type="spellStart"/>
            <w:r w:rsidRPr="009310A9">
              <w:rPr>
                <w:rFonts w:ascii="Calibri" w:hAnsi="Calibri" w:cs="Calibri"/>
                <w:color w:val="000000"/>
                <w:kern w:val="0"/>
                <w:sz w:val="21"/>
                <w:szCs w:val="21"/>
              </w:rPr>
              <w:t>htm</w:t>
            </w:r>
            <w:proofErr w:type="spellEnd"/>
            <w:r w:rsidRPr="009310A9">
              <w:rPr>
                <w:rFonts w:ascii="Calibri" w:hAnsi="Calibri" w:cs="Calibri"/>
                <w:color w:val="000000"/>
                <w:kern w:val="0"/>
                <w:sz w:val="21"/>
                <w:szCs w:val="21"/>
              </w:rPr>
              <w:t xml:space="preserve"> </w:t>
            </w:r>
            <w:r>
              <w:rPr>
                <w:rFonts w:ascii="Calibri" w:hAnsi="Calibri" w:cs="Calibri"/>
                <w:color w:val="000000"/>
                <w:kern w:val="0"/>
                <w:sz w:val="21"/>
                <w:szCs w:val="21"/>
              </w:rPr>
              <w:tab/>
            </w:r>
            <w:r>
              <w:rPr>
                <w:rFonts w:ascii="Calibri" w:hAnsi="Calibri" w:cs="Calibri"/>
                <w:color w:val="000000"/>
                <w:kern w:val="0"/>
                <w:sz w:val="21"/>
                <w:szCs w:val="21"/>
              </w:rPr>
              <w:tab/>
            </w:r>
            <w:r w:rsidRPr="009310A9">
              <w:rPr>
                <w:rFonts w:ascii="Calibri" w:hAnsi="Calibri" w:cs="Calibri"/>
                <w:color w:val="000000"/>
                <w:kern w:val="0"/>
                <w:sz w:val="21"/>
                <w:szCs w:val="21"/>
              </w:rPr>
              <w:t>text/html</w:t>
            </w:r>
          </w:p>
        </w:tc>
      </w:tr>
      <w:tr w:rsidR="00D21910" w14:paraId="308D8673" w14:textId="77777777" w:rsidTr="00877CDA">
        <w:tc>
          <w:tcPr>
            <w:tcW w:w="4530" w:type="dxa"/>
          </w:tcPr>
          <w:p w14:paraId="7FB7B380" w14:textId="0A841F1F" w:rsidR="00D21910" w:rsidRDefault="002F41AF" w:rsidP="00D21910">
            <w:pPr>
              <w:pStyle w:val="20"/>
              <w:ind w:firstLineChars="0" w:firstLine="0"/>
            </w:pPr>
            <w:r>
              <w:rPr>
                <w:rFonts w:hint="eastAsia"/>
                <w:color w:val="333333"/>
                <w:sz w:val="21"/>
                <w:szCs w:val="21"/>
              </w:rPr>
              <w:t>普通文本</w:t>
            </w:r>
          </w:p>
        </w:tc>
        <w:tc>
          <w:tcPr>
            <w:tcW w:w="4531" w:type="dxa"/>
          </w:tcPr>
          <w:p w14:paraId="456E3900" w14:textId="3C5B2F33" w:rsidR="00D21910" w:rsidRPr="009A50EB" w:rsidRDefault="009A50EB" w:rsidP="009A50EB">
            <w:pPr>
              <w:widowControl/>
              <w:wordWrap/>
              <w:spacing w:line="240" w:lineRule="auto"/>
              <w:jc w:val="left"/>
              <w:rPr>
                <w:rFonts w:ascii="宋体" w:hAnsi="宋体" w:cs="宋体"/>
                <w:kern w:val="0"/>
                <w:szCs w:val="24"/>
              </w:rPr>
            </w:pPr>
            <w:r w:rsidRPr="009A50EB">
              <w:rPr>
                <w:rFonts w:ascii="Calibri" w:hAnsi="Calibri" w:cs="Calibri"/>
                <w:color w:val="000000"/>
                <w:kern w:val="0"/>
                <w:sz w:val="21"/>
                <w:szCs w:val="21"/>
              </w:rPr>
              <w:t xml:space="preserve">.txt </w:t>
            </w:r>
            <w:r>
              <w:rPr>
                <w:rFonts w:ascii="Calibri" w:hAnsi="Calibri" w:cs="Calibri"/>
                <w:color w:val="000000"/>
                <w:kern w:val="0"/>
                <w:sz w:val="21"/>
                <w:szCs w:val="21"/>
              </w:rPr>
              <w:tab/>
            </w:r>
            <w:r>
              <w:rPr>
                <w:rFonts w:ascii="Calibri" w:hAnsi="Calibri" w:cs="Calibri"/>
                <w:color w:val="000000"/>
                <w:kern w:val="0"/>
                <w:sz w:val="21"/>
                <w:szCs w:val="21"/>
              </w:rPr>
              <w:tab/>
            </w:r>
            <w:r>
              <w:rPr>
                <w:rFonts w:ascii="Calibri" w:hAnsi="Calibri" w:cs="Calibri"/>
                <w:color w:val="000000"/>
                <w:kern w:val="0"/>
                <w:sz w:val="21"/>
                <w:szCs w:val="21"/>
              </w:rPr>
              <w:tab/>
            </w:r>
            <w:r>
              <w:rPr>
                <w:rFonts w:ascii="Calibri" w:hAnsi="Calibri" w:cs="Calibri"/>
                <w:color w:val="000000"/>
                <w:kern w:val="0"/>
                <w:sz w:val="21"/>
                <w:szCs w:val="21"/>
              </w:rPr>
              <w:tab/>
            </w:r>
            <w:r w:rsidRPr="009A50EB">
              <w:rPr>
                <w:rFonts w:ascii="Calibri" w:hAnsi="Calibri" w:cs="Calibri"/>
                <w:color w:val="000000"/>
                <w:kern w:val="0"/>
                <w:sz w:val="21"/>
                <w:szCs w:val="21"/>
              </w:rPr>
              <w:t>text/plain</w:t>
            </w:r>
          </w:p>
        </w:tc>
      </w:tr>
      <w:tr w:rsidR="00D21910" w14:paraId="3E5AE717" w14:textId="77777777" w:rsidTr="00877CDA">
        <w:tc>
          <w:tcPr>
            <w:tcW w:w="4530" w:type="dxa"/>
          </w:tcPr>
          <w:p w14:paraId="406BAE43" w14:textId="0211EE98" w:rsidR="00D21910" w:rsidRDefault="002F41AF" w:rsidP="00D21910">
            <w:pPr>
              <w:pStyle w:val="20"/>
              <w:ind w:firstLineChars="0" w:firstLine="0"/>
            </w:pPr>
            <w:r>
              <w:rPr>
                <w:rFonts w:ascii="Calibri" w:hAnsi="Calibri" w:cs="Calibri"/>
                <w:color w:val="000000"/>
                <w:sz w:val="21"/>
                <w:szCs w:val="21"/>
              </w:rPr>
              <w:t xml:space="preserve">RTF </w:t>
            </w:r>
            <w:r>
              <w:rPr>
                <w:rFonts w:hint="eastAsia"/>
                <w:color w:val="000000"/>
                <w:sz w:val="21"/>
                <w:szCs w:val="21"/>
              </w:rPr>
              <w:t>文本</w:t>
            </w:r>
          </w:p>
        </w:tc>
        <w:tc>
          <w:tcPr>
            <w:tcW w:w="4531" w:type="dxa"/>
          </w:tcPr>
          <w:p w14:paraId="7E091AED" w14:textId="20FC43CF" w:rsidR="00D21910" w:rsidRPr="009A50EB" w:rsidRDefault="009A50EB" w:rsidP="009A50EB">
            <w:pPr>
              <w:widowControl/>
              <w:wordWrap/>
              <w:spacing w:line="240" w:lineRule="auto"/>
              <w:jc w:val="left"/>
              <w:rPr>
                <w:rFonts w:ascii="宋体" w:hAnsi="宋体" w:cs="宋体"/>
                <w:kern w:val="0"/>
                <w:szCs w:val="24"/>
              </w:rPr>
            </w:pPr>
            <w:r w:rsidRPr="009A50EB">
              <w:rPr>
                <w:rFonts w:ascii="Calibri" w:hAnsi="Calibri" w:cs="Calibri"/>
                <w:color w:val="000000"/>
                <w:kern w:val="0"/>
                <w:sz w:val="21"/>
                <w:szCs w:val="21"/>
              </w:rPr>
              <w:t xml:space="preserve">.rtf </w:t>
            </w:r>
            <w:r>
              <w:rPr>
                <w:rFonts w:ascii="Calibri" w:hAnsi="Calibri" w:cs="Calibri"/>
                <w:color w:val="000000"/>
                <w:kern w:val="0"/>
                <w:sz w:val="21"/>
                <w:szCs w:val="21"/>
              </w:rPr>
              <w:tab/>
            </w:r>
            <w:r>
              <w:rPr>
                <w:rFonts w:ascii="Calibri" w:hAnsi="Calibri" w:cs="Calibri"/>
                <w:color w:val="000000"/>
                <w:kern w:val="0"/>
                <w:sz w:val="21"/>
                <w:szCs w:val="21"/>
              </w:rPr>
              <w:tab/>
            </w:r>
            <w:r>
              <w:rPr>
                <w:rFonts w:ascii="Calibri" w:hAnsi="Calibri" w:cs="Calibri"/>
                <w:color w:val="000000"/>
                <w:kern w:val="0"/>
                <w:sz w:val="21"/>
                <w:szCs w:val="21"/>
              </w:rPr>
              <w:tab/>
            </w:r>
            <w:r>
              <w:rPr>
                <w:rFonts w:ascii="Calibri" w:hAnsi="Calibri" w:cs="Calibri"/>
                <w:color w:val="000000"/>
                <w:kern w:val="0"/>
                <w:sz w:val="21"/>
                <w:szCs w:val="21"/>
              </w:rPr>
              <w:tab/>
            </w:r>
            <w:r w:rsidRPr="009A50EB">
              <w:rPr>
                <w:rFonts w:ascii="Calibri" w:hAnsi="Calibri" w:cs="Calibri"/>
                <w:color w:val="000000"/>
                <w:kern w:val="0"/>
                <w:sz w:val="21"/>
                <w:szCs w:val="21"/>
              </w:rPr>
              <w:t>application/rtf</w:t>
            </w:r>
          </w:p>
        </w:tc>
      </w:tr>
      <w:tr w:rsidR="00D21910" w14:paraId="1E5399F2" w14:textId="77777777" w:rsidTr="00877CDA">
        <w:tc>
          <w:tcPr>
            <w:tcW w:w="4530" w:type="dxa"/>
          </w:tcPr>
          <w:p w14:paraId="406033E6" w14:textId="3318F911" w:rsidR="00877CDA" w:rsidRDefault="002F41AF" w:rsidP="00D21910">
            <w:pPr>
              <w:pStyle w:val="20"/>
              <w:ind w:firstLineChars="0" w:firstLine="0"/>
            </w:pPr>
            <w:r>
              <w:rPr>
                <w:rFonts w:ascii="Calibri" w:hAnsi="Calibri" w:cs="Calibri"/>
                <w:color w:val="000000"/>
                <w:sz w:val="21"/>
                <w:szCs w:val="21"/>
              </w:rPr>
              <w:t xml:space="preserve">GIF </w:t>
            </w:r>
            <w:r>
              <w:rPr>
                <w:rFonts w:hint="eastAsia"/>
                <w:color w:val="000000"/>
                <w:sz w:val="21"/>
                <w:szCs w:val="21"/>
              </w:rPr>
              <w:t>图形</w:t>
            </w:r>
          </w:p>
        </w:tc>
        <w:tc>
          <w:tcPr>
            <w:tcW w:w="4531" w:type="dxa"/>
          </w:tcPr>
          <w:p w14:paraId="45B3D087" w14:textId="3B42FD04" w:rsidR="00D21910" w:rsidRPr="009A50EB" w:rsidRDefault="009A50EB" w:rsidP="009A50EB">
            <w:pPr>
              <w:widowControl/>
              <w:wordWrap/>
              <w:spacing w:line="240" w:lineRule="auto"/>
              <w:jc w:val="left"/>
              <w:rPr>
                <w:rFonts w:ascii="宋体" w:hAnsi="宋体" w:cs="宋体"/>
                <w:kern w:val="0"/>
                <w:szCs w:val="24"/>
              </w:rPr>
            </w:pPr>
            <w:r w:rsidRPr="009A50EB">
              <w:rPr>
                <w:rFonts w:ascii="Calibri" w:hAnsi="Calibri" w:cs="Calibri"/>
                <w:color w:val="000000"/>
                <w:kern w:val="0"/>
                <w:sz w:val="21"/>
                <w:szCs w:val="21"/>
              </w:rPr>
              <w:t xml:space="preserve">.gif </w:t>
            </w:r>
            <w:r>
              <w:rPr>
                <w:rFonts w:ascii="Calibri" w:hAnsi="Calibri" w:cs="Calibri"/>
                <w:color w:val="000000"/>
                <w:kern w:val="0"/>
                <w:sz w:val="21"/>
                <w:szCs w:val="21"/>
              </w:rPr>
              <w:tab/>
            </w:r>
            <w:r>
              <w:rPr>
                <w:rFonts w:ascii="Calibri" w:hAnsi="Calibri" w:cs="Calibri"/>
                <w:color w:val="000000"/>
                <w:kern w:val="0"/>
                <w:sz w:val="21"/>
                <w:szCs w:val="21"/>
              </w:rPr>
              <w:tab/>
            </w:r>
            <w:r>
              <w:rPr>
                <w:rFonts w:ascii="Calibri" w:hAnsi="Calibri" w:cs="Calibri"/>
                <w:color w:val="000000"/>
                <w:kern w:val="0"/>
                <w:sz w:val="21"/>
                <w:szCs w:val="21"/>
              </w:rPr>
              <w:tab/>
            </w:r>
            <w:r>
              <w:rPr>
                <w:rFonts w:ascii="Calibri" w:hAnsi="Calibri" w:cs="Calibri"/>
                <w:color w:val="000000"/>
                <w:kern w:val="0"/>
                <w:sz w:val="21"/>
                <w:szCs w:val="21"/>
              </w:rPr>
              <w:tab/>
            </w:r>
            <w:r w:rsidRPr="009A50EB">
              <w:rPr>
                <w:rFonts w:ascii="Calibri" w:hAnsi="Calibri" w:cs="Calibri"/>
                <w:color w:val="000000"/>
                <w:kern w:val="0"/>
                <w:sz w:val="21"/>
                <w:szCs w:val="21"/>
              </w:rPr>
              <w:t>image/gif</w:t>
            </w:r>
          </w:p>
        </w:tc>
      </w:tr>
      <w:tr w:rsidR="002F41AF" w14:paraId="6C8A0F3C" w14:textId="77777777" w:rsidTr="00877CDA">
        <w:tc>
          <w:tcPr>
            <w:tcW w:w="4530" w:type="dxa"/>
          </w:tcPr>
          <w:p w14:paraId="1F4D9C25" w14:textId="315A9820" w:rsidR="002F41AF" w:rsidRDefault="00E91D64" w:rsidP="00D21910">
            <w:pPr>
              <w:pStyle w:val="20"/>
              <w:ind w:firstLineChars="0" w:firstLine="0"/>
            </w:pPr>
            <w:r>
              <w:rPr>
                <w:rFonts w:ascii="Calibri" w:hAnsi="Calibri" w:cs="Calibri"/>
                <w:color w:val="000000"/>
                <w:sz w:val="21"/>
                <w:szCs w:val="21"/>
              </w:rPr>
              <w:t xml:space="preserve">JPEG </w:t>
            </w:r>
            <w:r>
              <w:rPr>
                <w:rFonts w:hint="eastAsia"/>
                <w:color w:val="000000"/>
                <w:sz w:val="21"/>
                <w:szCs w:val="21"/>
              </w:rPr>
              <w:t>图形</w:t>
            </w:r>
          </w:p>
        </w:tc>
        <w:tc>
          <w:tcPr>
            <w:tcW w:w="4531" w:type="dxa"/>
          </w:tcPr>
          <w:p w14:paraId="7F6BFB06" w14:textId="4E9CE89D" w:rsidR="002F41AF" w:rsidRPr="009A50EB" w:rsidRDefault="009A50EB" w:rsidP="009A50EB">
            <w:pPr>
              <w:widowControl/>
              <w:wordWrap/>
              <w:spacing w:line="240" w:lineRule="auto"/>
              <w:jc w:val="left"/>
              <w:rPr>
                <w:rFonts w:ascii="宋体" w:hAnsi="宋体" w:cs="宋体"/>
                <w:kern w:val="0"/>
                <w:szCs w:val="24"/>
              </w:rPr>
            </w:pPr>
            <w:r w:rsidRPr="009A50EB">
              <w:rPr>
                <w:rFonts w:ascii="Calibri" w:hAnsi="Calibri" w:cs="Calibri"/>
                <w:color w:val="000000"/>
                <w:kern w:val="0"/>
                <w:sz w:val="21"/>
                <w:szCs w:val="21"/>
              </w:rPr>
              <w:t xml:space="preserve">.jpeg,.jpg </w:t>
            </w:r>
            <w:r>
              <w:rPr>
                <w:rFonts w:ascii="Calibri" w:hAnsi="Calibri" w:cs="Calibri"/>
                <w:color w:val="000000"/>
                <w:kern w:val="0"/>
                <w:sz w:val="21"/>
                <w:szCs w:val="21"/>
              </w:rPr>
              <w:tab/>
            </w:r>
            <w:r>
              <w:rPr>
                <w:rFonts w:ascii="Calibri" w:hAnsi="Calibri" w:cs="Calibri"/>
                <w:color w:val="000000"/>
                <w:kern w:val="0"/>
                <w:sz w:val="21"/>
                <w:szCs w:val="21"/>
              </w:rPr>
              <w:tab/>
            </w:r>
            <w:r w:rsidRPr="009A50EB">
              <w:rPr>
                <w:rFonts w:ascii="Calibri" w:hAnsi="Calibri" w:cs="Calibri"/>
                <w:color w:val="000000"/>
                <w:kern w:val="0"/>
                <w:sz w:val="21"/>
                <w:szCs w:val="21"/>
              </w:rPr>
              <w:t>image/jpeg</w:t>
            </w:r>
          </w:p>
        </w:tc>
      </w:tr>
      <w:tr w:rsidR="002F41AF" w14:paraId="4A1D4EC3" w14:textId="77777777" w:rsidTr="00877CDA">
        <w:tc>
          <w:tcPr>
            <w:tcW w:w="4530" w:type="dxa"/>
          </w:tcPr>
          <w:p w14:paraId="3E74DCF5" w14:textId="6645F0B6" w:rsidR="002F41AF" w:rsidRDefault="00E91D64" w:rsidP="00D21910">
            <w:pPr>
              <w:pStyle w:val="20"/>
              <w:ind w:firstLineChars="0" w:firstLine="0"/>
            </w:pPr>
            <w:r>
              <w:rPr>
                <w:rFonts w:ascii="Calibri" w:hAnsi="Calibri" w:cs="Calibri"/>
                <w:color w:val="333333"/>
                <w:sz w:val="21"/>
                <w:szCs w:val="21"/>
              </w:rPr>
              <w:t xml:space="preserve">au </w:t>
            </w:r>
            <w:r>
              <w:rPr>
                <w:rFonts w:hint="eastAsia"/>
                <w:color w:val="333333"/>
                <w:sz w:val="21"/>
                <w:szCs w:val="21"/>
              </w:rPr>
              <w:t>声音文件</w:t>
            </w:r>
          </w:p>
        </w:tc>
        <w:tc>
          <w:tcPr>
            <w:tcW w:w="4531" w:type="dxa"/>
          </w:tcPr>
          <w:p w14:paraId="244D720E" w14:textId="2C5E9214" w:rsidR="002F41AF" w:rsidRPr="009A50EB" w:rsidRDefault="009A50EB" w:rsidP="009A50EB">
            <w:pPr>
              <w:widowControl/>
              <w:wordWrap/>
              <w:spacing w:line="240" w:lineRule="auto"/>
              <w:jc w:val="left"/>
              <w:rPr>
                <w:rFonts w:ascii="宋体" w:hAnsi="宋体" w:cs="宋体"/>
                <w:kern w:val="0"/>
                <w:szCs w:val="24"/>
              </w:rPr>
            </w:pPr>
            <w:r w:rsidRPr="009A50EB">
              <w:rPr>
                <w:rFonts w:ascii="Calibri" w:hAnsi="Calibri" w:cs="Calibri"/>
                <w:color w:val="333333"/>
                <w:kern w:val="0"/>
                <w:sz w:val="21"/>
                <w:szCs w:val="21"/>
              </w:rPr>
              <w:t xml:space="preserve">.au </w:t>
            </w:r>
            <w:r>
              <w:rPr>
                <w:rFonts w:ascii="Calibri" w:hAnsi="Calibri" w:cs="Calibri"/>
                <w:color w:val="333333"/>
                <w:kern w:val="0"/>
                <w:sz w:val="21"/>
                <w:szCs w:val="21"/>
              </w:rPr>
              <w:tab/>
            </w:r>
            <w:r>
              <w:rPr>
                <w:rFonts w:ascii="Calibri" w:hAnsi="Calibri" w:cs="Calibri"/>
                <w:color w:val="333333"/>
                <w:kern w:val="0"/>
                <w:sz w:val="21"/>
                <w:szCs w:val="21"/>
              </w:rPr>
              <w:tab/>
            </w:r>
            <w:r>
              <w:rPr>
                <w:rFonts w:ascii="Calibri" w:hAnsi="Calibri" w:cs="Calibri"/>
                <w:color w:val="333333"/>
                <w:kern w:val="0"/>
                <w:sz w:val="21"/>
                <w:szCs w:val="21"/>
              </w:rPr>
              <w:tab/>
            </w:r>
            <w:r>
              <w:rPr>
                <w:rFonts w:ascii="Calibri" w:hAnsi="Calibri" w:cs="Calibri"/>
                <w:color w:val="333333"/>
                <w:kern w:val="0"/>
                <w:sz w:val="21"/>
                <w:szCs w:val="21"/>
              </w:rPr>
              <w:tab/>
            </w:r>
            <w:r w:rsidRPr="009A50EB">
              <w:rPr>
                <w:rFonts w:ascii="Calibri" w:hAnsi="Calibri" w:cs="Calibri"/>
                <w:color w:val="333333"/>
                <w:kern w:val="0"/>
                <w:sz w:val="21"/>
                <w:szCs w:val="21"/>
              </w:rPr>
              <w:t>audio/basic</w:t>
            </w:r>
          </w:p>
        </w:tc>
      </w:tr>
      <w:tr w:rsidR="002F41AF" w14:paraId="29EE88C9" w14:textId="77777777" w:rsidTr="00877CDA">
        <w:tc>
          <w:tcPr>
            <w:tcW w:w="4530" w:type="dxa"/>
          </w:tcPr>
          <w:p w14:paraId="7BAE08EA" w14:textId="2B863AED" w:rsidR="002F41AF" w:rsidRDefault="00E91D64" w:rsidP="00D21910">
            <w:pPr>
              <w:pStyle w:val="20"/>
              <w:ind w:firstLineChars="0" w:firstLine="0"/>
            </w:pPr>
            <w:r>
              <w:rPr>
                <w:rFonts w:ascii="Calibri" w:hAnsi="Calibri" w:cs="Calibri"/>
                <w:color w:val="333333"/>
                <w:sz w:val="21"/>
                <w:szCs w:val="21"/>
              </w:rPr>
              <w:t xml:space="preserve">MIDI </w:t>
            </w:r>
            <w:r>
              <w:rPr>
                <w:rFonts w:hint="eastAsia"/>
                <w:color w:val="333333"/>
                <w:sz w:val="21"/>
                <w:szCs w:val="21"/>
              </w:rPr>
              <w:t>音乐文件</w:t>
            </w:r>
          </w:p>
        </w:tc>
        <w:tc>
          <w:tcPr>
            <w:tcW w:w="4531" w:type="dxa"/>
          </w:tcPr>
          <w:p w14:paraId="5E98E0A2" w14:textId="6BDD0AC9" w:rsidR="002F41AF" w:rsidRPr="0076475A" w:rsidRDefault="0076475A" w:rsidP="0076475A">
            <w:pPr>
              <w:widowControl/>
              <w:wordWrap/>
              <w:spacing w:line="240" w:lineRule="auto"/>
              <w:jc w:val="left"/>
              <w:rPr>
                <w:rFonts w:ascii="宋体" w:hAnsi="宋体" w:cs="宋体"/>
                <w:kern w:val="0"/>
                <w:szCs w:val="24"/>
              </w:rPr>
            </w:pPr>
            <w:proofErr w:type="spellStart"/>
            <w:r w:rsidRPr="0076475A">
              <w:rPr>
                <w:rFonts w:ascii="Calibri" w:hAnsi="Calibri" w:cs="Calibri"/>
                <w:color w:val="000000"/>
                <w:kern w:val="0"/>
                <w:sz w:val="21"/>
                <w:szCs w:val="21"/>
              </w:rPr>
              <w:t>mid</w:t>
            </w:r>
            <w:proofErr w:type="gramStart"/>
            <w:r w:rsidRPr="0076475A">
              <w:rPr>
                <w:rFonts w:ascii="Calibri" w:hAnsi="Calibri" w:cs="Calibri"/>
                <w:color w:val="000000"/>
                <w:kern w:val="0"/>
                <w:sz w:val="21"/>
                <w:szCs w:val="21"/>
              </w:rPr>
              <w:t>,.midi</w:t>
            </w:r>
            <w:proofErr w:type="spellEnd"/>
            <w:proofErr w:type="gramEnd"/>
            <w:r w:rsidRPr="0076475A">
              <w:rPr>
                <w:rFonts w:ascii="Calibri" w:hAnsi="Calibri" w:cs="Calibri"/>
                <w:color w:val="000000"/>
                <w:kern w:val="0"/>
                <w:sz w:val="21"/>
                <w:szCs w:val="21"/>
              </w:rPr>
              <w:t xml:space="preserve"> </w:t>
            </w:r>
            <w:r>
              <w:rPr>
                <w:rFonts w:ascii="Calibri" w:hAnsi="Calibri" w:cs="Calibri"/>
                <w:color w:val="000000"/>
                <w:kern w:val="0"/>
                <w:sz w:val="21"/>
                <w:szCs w:val="21"/>
              </w:rPr>
              <w:tab/>
            </w:r>
            <w:r>
              <w:rPr>
                <w:rFonts w:ascii="Calibri" w:hAnsi="Calibri" w:cs="Calibri"/>
                <w:color w:val="000000"/>
                <w:kern w:val="0"/>
                <w:sz w:val="21"/>
                <w:szCs w:val="21"/>
              </w:rPr>
              <w:tab/>
            </w:r>
            <w:r w:rsidRPr="0076475A">
              <w:rPr>
                <w:rFonts w:ascii="Calibri" w:hAnsi="Calibri" w:cs="Calibri"/>
                <w:color w:val="000000"/>
                <w:kern w:val="0"/>
                <w:sz w:val="21"/>
                <w:szCs w:val="21"/>
              </w:rPr>
              <w:t>audio/</w:t>
            </w:r>
            <w:proofErr w:type="spellStart"/>
            <w:r w:rsidRPr="0076475A">
              <w:rPr>
                <w:rFonts w:ascii="Calibri" w:hAnsi="Calibri" w:cs="Calibri"/>
                <w:color w:val="000000"/>
                <w:kern w:val="0"/>
                <w:sz w:val="21"/>
                <w:szCs w:val="21"/>
              </w:rPr>
              <w:t>midi,audio</w:t>
            </w:r>
            <w:proofErr w:type="spellEnd"/>
            <w:r w:rsidRPr="0076475A">
              <w:rPr>
                <w:rFonts w:ascii="Calibri" w:hAnsi="Calibri" w:cs="Calibri"/>
                <w:color w:val="000000"/>
                <w:kern w:val="0"/>
                <w:sz w:val="21"/>
                <w:szCs w:val="21"/>
              </w:rPr>
              <w:t>/x-midi</w:t>
            </w:r>
          </w:p>
        </w:tc>
      </w:tr>
      <w:tr w:rsidR="00E91D64" w14:paraId="2088836D" w14:textId="77777777" w:rsidTr="00877CDA">
        <w:tc>
          <w:tcPr>
            <w:tcW w:w="4530" w:type="dxa"/>
          </w:tcPr>
          <w:p w14:paraId="6847CE1F" w14:textId="77777777" w:rsidR="00E91D64" w:rsidRDefault="00E91D64" w:rsidP="00D21910">
            <w:pPr>
              <w:pStyle w:val="20"/>
              <w:ind w:firstLineChars="0" w:firstLine="0"/>
            </w:pPr>
            <w:r>
              <w:rPr>
                <w:rFonts w:ascii="Calibri" w:hAnsi="Calibri" w:cs="Calibri"/>
                <w:color w:val="333333"/>
                <w:sz w:val="21"/>
                <w:szCs w:val="21"/>
              </w:rPr>
              <w:t xml:space="preserve">RealAudio </w:t>
            </w:r>
            <w:r>
              <w:rPr>
                <w:rFonts w:hint="eastAsia"/>
                <w:color w:val="333333"/>
                <w:sz w:val="21"/>
                <w:szCs w:val="21"/>
              </w:rPr>
              <w:t>音乐文件</w:t>
            </w:r>
          </w:p>
        </w:tc>
        <w:tc>
          <w:tcPr>
            <w:tcW w:w="4531" w:type="dxa"/>
          </w:tcPr>
          <w:p w14:paraId="25BB6117" w14:textId="2CA736D3" w:rsidR="00E91D64" w:rsidRPr="0076475A" w:rsidRDefault="0076475A" w:rsidP="0076475A">
            <w:pPr>
              <w:widowControl/>
              <w:wordWrap/>
              <w:spacing w:line="240" w:lineRule="auto"/>
              <w:jc w:val="left"/>
              <w:rPr>
                <w:rFonts w:ascii="宋体" w:hAnsi="宋体" w:cs="宋体"/>
                <w:kern w:val="0"/>
                <w:szCs w:val="24"/>
              </w:rPr>
            </w:pPr>
            <w:r w:rsidRPr="0076475A">
              <w:rPr>
                <w:rFonts w:ascii="Calibri" w:hAnsi="Calibri" w:cs="Calibri"/>
                <w:color w:val="333333"/>
                <w:kern w:val="0"/>
                <w:sz w:val="21"/>
                <w:szCs w:val="21"/>
              </w:rPr>
              <w:t>.</w:t>
            </w:r>
            <w:proofErr w:type="spellStart"/>
            <w:r w:rsidRPr="0076475A">
              <w:rPr>
                <w:rFonts w:ascii="Calibri" w:hAnsi="Calibri" w:cs="Calibri"/>
                <w:color w:val="333333"/>
                <w:kern w:val="0"/>
                <w:sz w:val="21"/>
                <w:szCs w:val="21"/>
              </w:rPr>
              <w:t>ra</w:t>
            </w:r>
            <w:proofErr w:type="spellEnd"/>
            <w:r w:rsidRPr="0076475A">
              <w:rPr>
                <w:rFonts w:ascii="Calibri" w:hAnsi="Calibri" w:cs="Calibri"/>
                <w:color w:val="333333"/>
                <w:kern w:val="0"/>
                <w:sz w:val="21"/>
                <w:szCs w:val="21"/>
              </w:rPr>
              <w:t>, .ram</w:t>
            </w:r>
            <w:r>
              <w:rPr>
                <w:rFonts w:ascii="Calibri" w:hAnsi="Calibri" w:cs="Calibri"/>
                <w:color w:val="333333"/>
                <w:kern w:val="0"/>
                <w:sz w:val="21"/>
                <w:szCs w:val="21"/>
              </w:rPr>
              <w:tab/>
            </w:r>
            <w:r>
              <w:rPr>
                <w:rFonts w:ascii="Calibri" w:hAnsi="Calibri" w:cs="Calibri"/>
                <w:color w:val="333333"/>
                <w:kern w:val="0"/>
                <w:sz w:val="21"/>
                <w:szCs w:val="21"/>
              </w:rPr>
              <w:tab/>
            </w:r>
            <w:r>
              <w:rPr>
                <w:rFonts w:ascii="Calibri" w:hAnsi="Calibri" w:cs="Calibri"/>
                <w:color w:val="333333"/>
                <w:kern w:val="0"/>
                <w:sz w:val="21"/>
                <w:szCs w:val="21"/>
              </w:rPr>
              <w:tab/>
            </w:r>
            <w:r w:rsidRPr="0076475A">
              <w:rPr>
                <w:rFonts w:ascii="Calibri" w:hAnsi="Calibri" w:cs="Calibri"/>
                <w:color w:val="333333"/>
                <w:kern w:val="0"/>
                <w:sz w:val="21"/>
                <w:szCs w:val="21"/>
              </w:rPr>
              <w:t>audio/x-</w:t>
            </w:r>
            <w:proofErr w:type="spellStart"/>
            <w:r w:rsidRPr="0076475A">
              <w:rPr>
                <w:rFonts w:ascii="Calibri" w:hAnsi="Calibri" w:cs="Calibri"/>
                <w:color w:val="333333"/>
                <w:kern w:val="0"/>
                <w:sz w:val="21"/>
                <w:szCs w:val="21"/>
              </w:rPr>
              <w:t>pn</w:t>
            </w:r>
            <w:proofErr w:type="spellEnd"/>
            <w:r w:rsidRPr="0076475A">
              <w:rPr>
                <w:rFonts w:ascii="Calibri" w:hAnsi="Calibri" w:cs="Calibri"/>
                <w:color w:val="333333"/>
                <w:kern w:val="0"/>
                <w:sz w:val="21"/>
                <w:szCs w:val="21"/>
              </w:rPr>
              <w:t>-</w:t>
            </w:r>
            <w:proofErr w:type="spellStart"/>
            <w:r w:rsidRPr="0076475A">
              <w:rPr>
                <w:rFonts w:ascii="Calibri" w:hAnsi="Calibri" w:cs="Calibri"/>
                <w:color w:val="333333"/>
                <w:kern w:val="0"/>
                <w:sz w:val="21"/>
                <w:szCs w:val="21"/>
              </w:rPr>
              <w:t>realaudio</w:t>
            </w:r>
            <w:proofErr w:type="spellEnd"/>
          </w:p>
        </w:tc>
      </w:tr>
      <w:tr w:rsidR="00E91D64" w14:paraId="449F6230" w14:textId="77777777" w:rsidTr="00877CDA">
        <w:tc>
          <w:tcPr>
            <w:tcW w:w="4530" w:type="dxa"/>
          </w:tcPr>
          <w:p w14:paraId="3C5CDA7E" w14:textId="3BDA95EA" w:rsidR="00E91D64" w:rsidRDefault="005C2EC2" w:rsidP="00D21910">
            <w:pPr>
              <w:pStyle w:val="20"/>
              <w:ind w:firstLineChars="0" w:firstLine="0"/>
              <w:rPr>
                <w:rFonts w:ascii="Calibri" w:hAnsi="Calibri" w:cs="Calibri"/>
                <w:color w:val="333333"/>
                <w:sz w:val="21"/>
                <w:szCs w:val="21"/>
              </w:rPr>
            </w:pPr>
            <w:r>
              <w:rPr>
                <w:rFonts w:ascii="Calibri" w:hAnsi="Calibri" w:cs="Calibri"/>
                <w:color w:val="333333"/>
                <w:sz w:val="21"/>
                <w:szCs w:val="21"/>
              </w:rPr>
              <w:t xml:space="preserve">MPEG </w:t>
            </w:r>
            <w:r>
              <w:rPr>
                <w:rFonts w:hint="eastAsia"/>
                <w:color w:val="333333"/>
                <w:sz w:val="21"/>
                <w:szCs w:val="21"/>
              </w:rPr>
              <w:t>文件</w:t>
            </w:r>
          </w:p>
        </w:tc>
        <w:tc>
          <w:tcPr>
            <w:tcW w:w="4531" w:type="dxa"/>
          </w:tcPr>
          <w:p w14:paraId="5136F69A" w14:textId="4E10D133" w:rsidR="00E91D64" w:rsidRPr="0076475A" w:rsidRDefault="0076475A" w:rsidP="0076475A">
            <w:pPr>
              <w:widowControl/>
              <w:wordWrap/>
              <w:spacing w:line="240" w:lineRule="auto"/>
              <w:jc w:val="left"/>
              <w:rPr>
                <w:rFonts w:ascii="宋体" w:hAnsi="宋体" w:cs="宋体"/>
                <w:kern w:val="0"/>
                <w:szCs w:val="24"/>
              </w:rPr>
            </w:pPr>
            <w:r w:rsidRPr="0076475A">
              <w:rPr>
                <w:rFonts w:ascii="Calibri" w:hAnsi="Calibri" w:cs="Calibri"/>
                <w:color w:val="333333"/>
                <w:kern w:val="0"/>
                <w:sz w:val="21"/>
                <w:szCs w:val="21"/>
              </w:rPr>
              <w:t xml:space="preserve">.mpg,.mpeg </w:t>
            </w:r>
            <w:r>
              <w:rPr>
                <w:rFonts w:ascii="Calibri" w:hAnsi="Calibri" w:cs="Calibri"/>
                <w:color w:val="333333"/>
                <w:kern w:val="0"/>
                <w:sz w:val="21"/>
                <w:szCs w:val="21"/>
              </w:rPr>
              <w:tab/>
            </w:r>
            <w:r>
              <w:rPr>
                <w:rFonts w:ascii="Calibri" w:hAnsi="Calibri" w:cs="Calibri"/>
                <w:color w:val="333333"/>
                <w:kern w:val="0"/>
                <w:sz w:val="21"/>
                <w:szCs w:val="21"/>
              </w:rPr>
              <w:tab/>
            </w:r>
            <w:r w:rsidRPr="0076475A">
              <w:rPr>
                <w:rFonts w:ascii="Calibri" w:hAnsi="Calibri" w:cs="Calibri"/>
                <w:color w:val="333333"/>
                <w:kern w:val="0"/>
                <w:sz w:val="21"/>
                <w:szCs w:val="21"/>
              </w:rPr>
              <w:t>video/mpeg</w:t>
            </w:r>
          </w:p>
        </w:tc>
      </w:tr>
      <w:tr w:rsidR="00E91D64" w14:paraId="163E3C15" w14:textId="77777777" w:rsidTr="00877CDA">
        <w:tc>
          <w:tcPr>
            <w:tcW w:w="4530" w:type="dxa"/>
          </w:tcPr>
          <w:p w14:paraId="57CC6F5C" w14:textId="1B3C1434" w:rsidR="00E91D64" w:rsidRDefault="005C2EC2" w:rsidP="00D21910">
            <w:pPr>
              <w:pStyle w:val="20"/>
              <w:ind w:firstLineChars="0" w:firstLine="0"/>
              <w:rPr>
                <w:rFonts w:ascii="Calibri" w:hAnsi="Calibri" w:cs="Calibri"/>
                <w:color w:val="333333"/>
                <w:sz w:val="21"/>
                <w:szCs w:val="21"/>
              </w:rPr>
            </w:pPr>
            <w:r>
              <w:rPr>
                <w:rFonts w:ascii="Calibri" w:hAnsi="Calibri" w:cs="Calibri"/>
                <w:color w:val="333333"/>
                <w:sz w:val="21"/>
                <w:szCs w:val="21"/>
              </w:rPr>
              <w:t xml:space="preserve">AVI </w:t>
            </w:r>
            <w:r>
              <w:rPr>
                <w:rFonts w:hint="eastAsia"/>
                <w:color w:val="333333"/>
                <w:sz w:val="21"/>
                <w:szCs w:val="21"/>
              </w:rPr>
              <w:t>文件</w:t>
            </w:r>
          </w:p>
        </w:tc>
        <w:tc>
          <w:tcPr>
            <w:tcW w:w="4531" w:type="dxa"/>
          </w:tcPr>
          <w:p w14:paraId="58D8F510" w14:textId="318C66D2" w:rsidR="00E91D64" w:rsidRPr="005C2EC2" w:rsidRDefault="005C2EC2" w:rsidP="005C2EC2">
            <w:pPr>
              <w:widowControl/>
              <w:wordWrap/>
              <w:spacing w:line="240" w:lineRule="auto"/>
              <w:jc w:val="left"/>
              <w:rPr>
                <w:rFonts w:ascii="宋体" w:hAnsi="宋体" w:cs="宋体"/>
                <w:kern w:val="0"/>
                <w:szCs w:val="24"/>
              </w:rPr>
            </w:pPr>
            <w:r w:rsidRPr="005C2EC2">
              <w:rPr>
                <w:rFonts w:ascii="Calibri" w:hAnsi="Calibri" w:cs="Calibri"/>
                <w:color w:val="333333"/>
                <w:kern w:val="0"/>
                <w:sz w:val="21"/>
                <w:szCs w:val="21"/>
              </w:rPr>
              <w:t>.</w:t>
            </w:r>
            <w:proofErr w:type="spellStart"/>
            <w:r w:rsidRPr="005C2EC2">
              <w:rPr>
                <w:rFonts w:ascii="Calibri" w:hAnsi="Calibri" w:cs="Calibri"/>
                <w:color w:val="333333"/>
                <w:kern w:val="0"/>
                <w:sz w:val="21"/>
                <w:szCs w:val="21"/>
              </w:rPr>
              <w:t>avi</w:t>
            </w:r>
            <w:proofErr w:type="spellEnd"/>
            <w:r w:rsidRPr="005C2EC2">
              <w:rPr>
                <w:rFonts w:ascii="Calibri" w:hAnsi="Calibri" w:cs="Calibri"/>
                <w:color w:val="333333"/>
                <w:kern w:val="0"/>
                <w:sz w:val="21"/>
                <w:szCs w:val="21"/>
              </w:rPr>
              <w:t xml:space="preserve"> </w:t>
            </w:r>
            <w:r w:rsidR="0076475A">
              <w:rPr>
                <w:rFonts w:ascii="Calibri" w:hAnsi="Calibri" w:cs="Calibri"/>
                <w:color w:val="333333"/>
                <w:kern w:val="0"/>
                <w:sz w:val="21"/>
                <w:szCs w:val="21"/>
              </w:rPr>
              <w:tab/>
            </w:r>
            <w:r w:rsidR="0076475A">
              <w:rPr>
                <w:rFonts w:ascii="Calibri" w:hAnsi="Calibri" w:cs="Calibri"/>
                <w:color w:val="333333"/>
                <w:kern w:val="0"/>
                <w:sz w:val="21"/>
                <w:szCs w:val="21"/>
              </w:rPr>
              <w:tab/>
            </w:r>
            <w:r w:rsidR="009310A9">
              <w:rPr>
                <w:rFonts w:ascii="Calibri" w:hAnsi="Calibri" w:cs="Calibri"/>
                <w:color w:val="333333"/>
                <w:kern w:val="0"/>
                <w:sz w:val="21"/>
                <w:szCs w:val="21"/>
              </w:rPr>
              <w:tab/>
            </w:r>
            <w:r w:rsidR="009310A9">
              <w:rPr>
                <w:rFonts w:ascii="Calibri" w:hAnsi="Calibri" w:cs="Calibri"/>
                <w:color w:val="333333"/>
                <w:kern w:val="0"/>
                <w:sz w:val="21"/>
                <w:szCs w:val="21"/>
              </w:rPr>
              <w:tab/>
            </w:r>
            <w:r w:rsidRPr="005C2EC2">
              <w:rPr>
                <w:rFonts w:ascii="Calibri" w:hAnsi="Calibri" w:cs="Calibri"/>
                <w:color w:val="333333"/>
                <w:kern w:val="0"/>
                <w:sz w:val="21"/>
                <w:szCs w:val="21"/>
              </w:rPr>
              <w:t>video/x-</w:t>
            </w:r>
            <w:proofErr w:type="spellStart"/>
            <w:r w:rsidRPr="005C2EC2">
              <w:rPr>
                <w:rFonts w:ascii="Calibri" w:hAnsi="Calibri" w:cs="Calibri"/>
                <w:color w:val="333333"/>
                <w:kern w:val="0"/>
                <w:sz w:val="21"/>
                <w:szCs w:val="21"/>
              </w:rPr>
              <w:t>msvideo</w:t>
            </w:r>
            <w:proofErr w:type="spellEnd"/>
          </w:p>
        </w:tc>
      </w:tr>
      <w:tr w:rsidR="00E91D64" w14:paraId="285D1277" w14:textId="77777777" w:rsidTr="00877CDA">
        <w:tc>
          <w:tcPr>
            <w:tcW w:w="4530" w:type="dxa"/>
          </w:tcPr>
          <w:p w14:paraId="71224E57" w14:textId="55408A26" w:rsidR="00E91D64" w:rsidRDefault="005C2EC2" w:rsidP="00D21910">
            <w:pPr>
              <w:pStyle w:val="20"/>
              <w:ind w:firstLineChars="0" w:firstLine="0"/>
              <w:rPr>
                <w:rFonts w:ascii="Calibri" w:hAnsi="Calibri" w:cs="Calibri"/>
                <w:color w:val="333333"/>
                <w:sz w:val="21"/>
                <w:szCs w:val="21"/>
              </w:rPr>
            </w:pPr>
            <w:proofErr w:type="spellStart"/>
            <w:r>
              <w:rPr>
                <w:rFonts w:ascii="Calibri" w:hAnsi="Calibri" w:cs="Calibri"/>
                <w:color w:val="333333"/>
                <w:sz w:val="21"/>
                <w:szCs w:val="21"/>
              </w:rPr>
              <w:t>GZIP</w:t>
            </w:r>
            <w:proofErr w:type="spellEnd"/>
            <w:r>
              <w:rPr>
                <w:rFonts w:ascii="Calibri" w:hAnsi="Calibri" w:cs="Calibri"/>
                <w:color w:val="333333"/>
                <w:sz w:val="21"/>
                <w:szCs w:val="21"/>
              </w:rPr>
              <w:t xml:space="preserve"> </w:t>
            </w:r>
            <w:r>
              <w:rPr>
                <w:rFonts w:hint="eastAsia"/>
                <w:color w:val="333333"/>
                <w:sz w:val="21"/>
                <w:szCs w:val="21"/>
              </w:rPr>
              <w:t>文件</w:t>
            </w:r>
          </w:p>
        </w:tc>
        <w:tc>
          <w:tcPr>
            <w:tcW w:w="4531" w:type="dxa"/>
          </w:tcPr>
          <w:p w14:paraId="4C2451A5" w14:textId="37999B62" w:rsidR="00E91D64" w:rsidRPr="005C2EC2" w:rsidRDefault="005C2EC2" w:rsidP="005C2EC2">
            <w:pPr>
              <w:widowControl/>
              <w:wordWrap/>
              <w:spacing w:line="240" w:lineRule="auto"/>
              <w:jc w:val="left"/>
              <w:rPr>
                <w:rFonts w:ascii="宋体" w:hAnsi="宋体" w:cs="宋体"/>
                <w:kern w:val="0"/>
                <w:szCs w:val="24"/>
              </w:rPr>
            </w:pPr>
            <w:r w:rsidRPr="005C2EC2">
              <w:rPr>
                <w:rFonts w:ascii="Calibri" w:hAnsi="Calibri" w:cs="Calibri"/>
                <w:color w:val="333333"/>
                <w:kern w:val="0"/>
                <w:sz w:val="21"/>
                <w:szCs w:val="21"/>
              </w:rPr>
              <w:t>.</w:t>
            </w:r>
            <w:proofErr w:type="spellStart"/>
            <w:r w:rsidRPr="005C2EC2">
              <w:rPr>
                <w:rFonts w:ascii="Calibri" w:hAnsi="Calibri" w:cs="Calibri"/>
                <w:color w:val="333333"/>
                <w:kern w:val="0"/>
                <w:sz w:val="21"/>
                <w:szCs w:val="21"/>
              </w:rPr>
              <w:t>gz</w:t>
            </w:r>
            <w:proofErr w:type="spellEnd"/>
            <w:r w:rsidR="0076475A">
              <w:rPr>
                <w:rFonts w:ascii="Calibri" w:hAnsi="Calibri" w:cs="Calibri"/>
                <w:color w:val="333333"/>
                <w:kern w:val="0"/>
                <w:sz w:val="21"/>
                <w:szCs w:val="21"/>
              </w:rPr>
              <w:tab/>
            </w:r>
            <w:r w:rsidR="0076475A">
              <w:rPr>
                <w:rFonts w:ascii="Calibri" w:hAnsi="Calibri" w:cs="Calibri"/>
                <w:color w:val="333333"/>
                <w:kern w:val="0"/>
                <w:sz w:val="21"/>
                <w:szCs w:val="21"/>
              </w:rPr>
              <w:tab/>
            </w:r>
            <w:r w:rsidR="009310A9">
              <w:rPr>
                <w:rFonts w:ascii="Calibri" w:hAnsi="Calibri" w:cs="Calibri"/>
                <w:color w:val="333333"/>
                <w:kern w:val="0"/>
                <w:sz w:val="21"/>
                <w:szCs w:val="21"/>
              </w:rPr>
              <w:tab/>
            </w:r>
            <w:r w:rsidR="009310A9">
              <w:rPr>
                <w:rFonts w:ascii="Calibri" w:hAnsi="Calibri" w:cs="Calibri"/>
                <w:color w:val="333333"/>
                <w:kern w:val="0"/>
                <w:sz w:val="21"/>
                <w:szCs w:val="21"/>
              </w:rPr>
              <w:tab/>
            </w:r>
            <w:r w:rsidRPr="005C2EC2">
              <w:rPr>
                <w:rFonts w:ascii="Calibri" w:hAnsi="Calibri" w:cs="Calibri"/>
                <w:color w:val="333333"/>
                <w:kern w:val="0"/>
                <w:sz w:val="21"/>
                <w:szCs w:val="21"/>
              </w:rPr>
              <w:t>application/x-</w:t>
            </w:r>
            <w:proofErr w:type="spellStart"/>
            <w:r w:rsidRPr="005C2EC2">
              <w:rPr>
                <w:rFonts w:ascii="Calibri" w:hAnsi="Calibri" w:cs="Calibri"/>
                <w:color w:val="333333"/>
                <w:kern w:val="0"/>
                <w:sz w:val="21"/>
                <w:szCs w:val="21"/>
              </w:rPr>
              <w:t>gzip</w:t>
            </w:r>
            <w:proofErr w:type="spellEnd"/>
          </w:p>
        </w:tc>
      </w:tr>
      <w:tr w:rsidR="00E91D64" w14:paraId="44E95943" w14:textId="77777777" w:rsidTr="00877CDA">
        <w:trPr>
          <w:cnfStyle w:val="010000000000" w:firstRow="0" w:lastRow="1" w:firstColumn="0" w:lastColumn="0" w:oddVBand="0" w:evenVBand="0" w:oddHBand="0" w:evenHBand="0" w:firstRowFirstColumn="0" w:firstRowLastColumn="0" w:lastRowFirstColumn="0" w:lastRowLastColumn="0"/>
        </w:trPr>
        <w:tc>
          <w:tcPr>
            <w:tcW w:w="4530" w:type="dxa"/>
          </w:tcPr>
          <w:p w14:paraId="0593EED5" w14:textId="155519F3" w:rsidR="00E91D64" w:rsidRDefault="005C2EC2" w:rsidP="00D21910">
            <w:pPr>
              <w:pStyle w:val="20"/>
              <w:ind w:firstLineChars="0" w:firstLine="0"/>
              <w:rPr>
                <w:rFonts w:ascii="Calibri" w:hAnsi="Calibri" w:cs="Calibri"/>
                <w:color w:val="333333"/>
                <w:sz w:val="21"/>
                <w:szCs w:val="21"/>
              </w:rPr>
            </w:pPr>
            <w:r>
              <w:rPr>
                <w:rFonts w:ascii="Calibri" w:hAnsi="Calibri" w:cs="Calibri"/>
                <w:color w:val="333333"/>
                <w:sz w:val="21"/>
                <w:szCs w:val="21"/>
              </w:rPr>
              <w:t xml:space="preserve">TAR </w:t>
            </w:r>
            <w:r>
              <w:rPr>
                <w:rFonts w:hint="eastAsia"/>
                <w:color w:val="333333"/>
                <w:sz w:val="21"/>
                <w:szCs w:val="21"/>
              </w:rPr>
              <w:t>文件</w:t>
            </w:r>
          </w:p>
        </w:tc>
        <w:tc>
          <w:tcPr>
            <w:tcW w:w="4531" w:type="dxa"/>
          </w:tcPr>
          <w:p w14:paraId="173E1CF3" w14:textId="3F2AB0F7" w:rsidR="00E91D64" w:rsidRPr="005C2EC2" w:rsidRDefault="005C2EC2" w:rsidP="005C2EC2">
            <w:pPr>
              <w:widowControl/>
              <w:wordWrap/>
              <w:spacing w:line="240" w:lineRule="auto"/>
              <w:jc w:val="left"/>
              <w:rPr>
                <w:rFonts w:ascii="宋体" w:hAnsi="宋体" w:cs="宋体"/>
                <w:kern w:val="0"/>
                <w:szCs w:val="24"/>
              </w:rPr>
            </w:pPr>
            <w:r w:rsidRPr="005C2EC2">
              <w:rPr>
                <w:rFonts w:ascii="Calibri" w:hAnsi="Calibri" w:cs="Calibri"/>
                <w:color w:val="333333"/>
                <w:kern w:val="0"/>
                <w:sz w:val="21"/>
                <w:szCs w:val="21"/>
              </w:rPr>
              <w:t xml:space="preserve">.tar </w:t>
            </w:r>
            <w:r w:rsidR="0076475A">
              <w:rPr>
                <w:rFonts w:ascii="Calibri" w:hAnsi="Calibri" w:cs="Calibri"/>
                <w:color w:val="333333"/>
                <w:kern w:val="0"/>
                <w:sz w:val="21"/>
                <w:szCs w:val="21"/>
              </w:rPr>
              <w:tab/>
            </w:r>
            <w:r w:rsidR="0076475A">
              <w:rPr>
                <w:rFonts w:ascii="Calibri" w:hAnsi="Calibri" w:cs="Calibri"/>
                <w:color w:val="333333"/>
                <w:kern w:val="0"/>
                <w:sz w:val="21"/>
                <w:szCs w:val="21"/>
              </w:rPr>
              <w:tab/>
            </w:r>
            <w:r w:rsidR="009310A9">
              <w:rPr>
                <w:rFonts w:ascii="Calibri" w:hAnsi="Calibri" w:cs="Calibri"/>
                <w:color w:val="333333"/>
                <w:kern w:val="0"/>
                <w:sz w:val="21"/>
                <w:szCs w:val="21"/>
              </w:rPr>
              <w:tab/>
            </w:r>
            <w:r w:rsidR="009310A9">
              <w:rPr>
                <w:rFonts w:ascii="Calibri" w:hAnsi="Calibri" w:cs="Calibri"/>
                <w:color w:val="333333"/>
                <w:kern w:val="0"/>
                <w:sz w:val="21"/>
                <w:szCs w:val="21"/>
              </w:rPr>
              <w:tab/>
            </w:r>
            <w:r w:rsidRPr="005C2EC2">
              <w:rPr>
                <w:rFonts w:ascii="Calibri" w:hAnsi="Calibri" w:cs="Calibri"/>
                <w:color w:val="333333"/>
                <w:kern w:val="0"/>
                <w:sz w:val="21"/>
                <w:szCs w:val="21"/>
              </w:rPr>
              <w:t>application/x-tar</w:t>
            </w:r>
          </w:p>
        </w:tc>
      </w:tr>
    </w:tbl>
    <w:p w14:paraId="26F1E291" w14:textId="43D28150" w:rsidR="00D21910" w:rsidRDefault="00BB75B5" w:rsidP="00BB75B5">
      <w:pPr>
        <w:pStyle w:val="2"/>
        <w:spacing w:before="120" w:after="120"/>
      </w:pPr>
      <w:proofErr w:type="spellStart"/>
      <w:r>
        <w:rPr>
          <w:rFonts w:hint="eastAsia"/>
        </w:rPr>
        <w:t>Http</w:t>
      </w:r>
      <w:r>
        <w:t>ServletRequest</w:t>
      </w:r>
      <w:proofErr w:type="spellEnd"/>
      <w:r>
        <w:rPr>
          <w:rFonts w:hint="eastAsia"/>
        </w:rPr>
        <w:t>类</w:t>
      </w:r>
    </w:p>
    <w:p w14:paraId="7DB79FD1" w14:textId="2470BAC0" w:rsidR="00CD3C08" w:rsidRDefault="00CD3C08" w:rsidP="00CD3C08">
      <w:pPr>
        <w:pStyle w:val="20"/>
        <w:ind w:firstLine="480"/>
      </w:pPr>
      <w:r w:rsidRPr="00CD3C08">
        <w:rPr>
          <w:rFonts w:hint="eastAsia"/>
        </w:rPr>
        <w:t>每次只要有请求进入</w:t>
      </w:r>
      <w:r w:rsidRPr="00CD3C08">
        <w:rPr>
          <w:rFonts w:hint="eastAsia"/>
        </w:rPr>
        <w:t xml:space="preserve"> Tomcat </w:t>
      </w:r>
      <w:r w:rsidRPr="00CD3C08">
        <w:rPr>
          <w:rFonts w:hint="eastAsia"/>
        </w:rPr>
        <w:t>服务器，</w:t>
      </w:r>
      <w:r w:rsidRPr="00CD3C08">
        <w:rPr>
          <w:rFonts w:hint="eastAsia"/>
        </w:rPr>
        <w:t xml:space="preserve">Tomcat </w:t>
      </w:r>
      <w:r w:rsidRPr="00CD3C08">
        <w:rPr>
          <w:rFonts w:hint="eastAsia"/>
        </w:rPr>
        <w:t>服务器就会把请求过来的</w:t>
      </w:r>
      <w:r w:rsidRPr="00CD3C08">
        <w:rPr>
          <w:rFonts w:hint="eastAsia"/>
        </w:rPr>
        <w:t xml:space="preserve"> HTTP </w:t>
      </w:r>
      <w:r w:rsidRPr="00CD3C08">
        <w:rPr>
          <w:rFonts w:hint="eastAsia"/>
        </w:rPr>
        <w:t>协议信息解析好封装到</w:t>
      </w:r>
      <w:r w:rsidRPr="00CD3C08">
        <w:rPr>
          <w:rFonts w:hint="eastAsia"/>
        </w:rPr>
        <w:t xml:space="preserve"> Request </w:t>
      </w:r>
      <w:r w:rsidRPr="00CD3C08">
        <w:rPr>
          <w:rFonts w:hint="eastAsia"/>
        </w:rPr>
        <w:t>对象中。</w:t>
      </w:r>
      <w:r w:rsidRPr="00CD3C08">
        <w:rPr>
          <w:rFonts w:hint="eastAsia"/>
        </w:rPr>
        <w:t xml:space="preserve"> </w:t>
      </w:r>
      <w:r w:rsidRPr="00CD3C08">
        <w:rPr>
          <w:rFonts w:hint="eastAsia"/>
        </w:rPr>
        <w:t>然后传递到</w:t>
      </w:r>
      <w:r w:rsidRPr="00CD3C08">
        <w:rPr>
          <w:rFonts w:hint="eastAsia"/>
        </w:rPr>
        <w:t xml:space="preserve"> service </w:t>
      </w:r>
      <w:r w:rsidRPr="00CD3C08">
        <w:rPr>
          <w:rFonts w:hint="eastAsia"/>
        </w:rPr>
        <w:t>方法（</w:t>
      </w:r>
      <w:proofErr w:type="spellStart"/>
      <w:r w:rsidRPr="00CD3C08">
        <w:rPr>
          <w:rFonts w:hint="eastAsia"/>
        </w:rPr>
        <w:t>doGet</w:t>
      </w:r>
      <w:proofErr w:type="spellEnd"/>
      <w:r w:rsidRPr="00CD3C08">
        <w:rPr>
          <w:rFonts w:hint="eastAsia"/>
        </w:rPr>
        <w:t xml:space="preserve"> </w:t>
      </w:r>
      <w:r w:rsidRPr="00CD3C08">
        <w:rPr>
          <w:rFonts w:hint="eastAsia"/>
        </w:rPr>
        <w:t>和</w:t>
      </w:r>
      <w:r w:rsidRPr="00CD3C08">
        <w:rPr>
          <w:rFonts w:hint="eastAsia"/>
        </w:rPr>
        <w:t xml:space="preserve"> </w:t>
      </w:r>
      <w:proofErr w:type="spellStart"/>
      <w:r w:rsidRPr="00CD3C08">
        <w:rPr>
          <w:rFonts w:hint="eastAsia"/>
        </w:rPr>
        <w:t>doPost</w:t>
      </w:r>
      <w:proofErr w:type="spellEnd"/>
      <w:r w:rsidRPr="00CD3C08">
        <w:rPr>
          <w:rFonts w:hint="eastAsia"/>
        </w:rPr>
        <w:t>）中给我们使用。我们可以通过</w:t>
      </w:r>
      <w:r w:rsidRPr="00CD3C08">
        <w:rPr>
          <w:rFonts w:hint="eastAsia"/>
        </w:rPr>
        <w:t xml:space="preserve"> </w:t>
      </w:r>
      <w:proofErr w:type="spellStart"/>
      <w:r w:rsidRPr="00CD3C08">
        <w:rPr>
          <w:rFonts w:hint="eastAsia"/>
        </w:rPr>
        <w:t>HttpServletRequest</w:t>
      </w:r>
      <w:proofErr w:type="spellEnd"/>
      <w:r w:rsidRPr="00CD3C08">
        <w:rPr>
          <w:rFonts w:hint="eastAsia"/>
        </w:rPr>
        <w:t xml:space="preserve"> </w:t>
      </w:r>
      <w:r w:rsidRPr="00CD3C08">
        <w:rPr>
          <w:rFonts w:hint="eastAsia"/>
        </w:rPr>
        <w:t>对象，获取到所有请求的信息。</w:t>
      </w:r>
    </w:p>
    <w:p w14:paraId="13B91AAA" w14:textId="219FC86E" w:rsidR="00CD3C08" w:rsidRDefault="00CD3C08" w:rsidP="00CD3C08">
      <w:pPr>
        <w:pStyle w:val="3"/>
      </w:pPr>
      <w:proofErr w:type="spellStart"/>
      <w:r>
        <w:rPr>
          <w:rFonts w:hint="eastAsia"/>
        </w:rPr>
        <w:t>HttpServletRequest</w:t>
      </w:r>
      <w:proofErr w:type="spellEnd"/>
      <w:r>
        <w:rPr>
          <w:rFonts w:hint="eastAsia"/>
        </w:rPr>
        <w:t>的常用方法</w:t>
      </w:r>
    </w:p>
    <w:p w14:paraId="5AB54106" w14:textId="259F1B36" w:rsidR="00907143" w:rsidRDefault="00907143" w:rsidP="00A66A91">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13</w:t>
      </w:r>
      <w:r w:rsidR="009A4100">
        <w:fldChar w:fldCharType="end"/>
      </w:r>
      <w:r w:rsidR="00A66A91">
        <w:t xml:space="preserve"> </w:t>
      </w:r>
      <w:proofErr w:type="spellStart"/>
      <w:r w:rsidR="00A66A91">
        <w:rPr>
          <w:rFonts w:hint="eastAsia"/>
        </w:rPr>
        <w:t>HttpServletRequest</w:t>
      </w:r>
      <w:proofErr w:type="spellEnd"/>
      <w:r w:rsidR="00A66A91">
        <w:rPr>
          <w:rFonts w:hint="eastAsia"/>
        </w:rPr>
        <w:t>类的常用方法</w:t>
      </w:r>
    </w:p>
    <w:tbl>
      <w:tblPr>
        <w:tblStyle w:val="ae"/>
        <w:tblW w:w="5000" w:type="pct"/>
        <w:tblLook w:val="04E0" w:firstRow="1" w:lastRow="1" w:firstColumn="1" w:lastColumn="0" w:noHBand="0" w:noVBand="1"/>
      </w:tblPr>
      <w:tblGrid>
        <w:gridCol w:w="2977"/>
        <w:gridCol w:w="6094"/>
      </w:tblGrid>
      <w:tr w:rsidR="007927F1" w:rsidRPr="007927F1" w14:paraId="79C8BAF3" w14:textId="77777777" w:rsidTr="00A66A91">
        <w:trPr>
          <w:cnfStyle w:val="100000000000" w:firstRow="1" w:lastRow="0" w:firstColumn="0" w:lastColumn="0" w:oddVBand="0" w:evenVBand="0" w:oddHBand="0" w:evenHBand="0" w:firstRowFirstColumn="0" w:firstRowLastColumn="0" w:lastRowFirstColumn="0" w:lastRowLastColumn="0"/>
        </w:trPr>
        <w:tc>
          <w:tcPr>
            <w:tcW w:w="1641" w:type="pct"/>
          </w:tcPr>
          <w:p w14:paraId="0109A732" w14:textId="0A8867C4" w:rsidR="007927F1" w:rsidRPr="007927F1" w:rsidRDefault="007927F1" w:rsidP="00415D19">
            <w:pPr>
              <w:rPr>
                <w:rFonts w:asciiTheme="majorHAnsi" w:hAnsiTheme="majorHAnsi" w:cstheme="majorHAnsi"/>
              </w:rPr>
            </w:pPr>
            <w:r w:rsidRPr="007927F1">
              <w:rPr>
                <w:rFonts w:asciiTheme="majorHAnsi" w:hAnsiTheme="majorHAnsi" w:cstheme="majorHAnsi"/>
              </w:rPr>
              <w:t>方法</w:t>
            </w:r>
          </w:p>
        </w:tc>
        <w:tc>
          <w:tcPr>
            <w:tcW w:w="3359" w:type="pct"/>
          </w:tcPr>
          <w:p w14:paraId="6A5FD705" w14:textId="2E019056" w:rsidR="007927F1" w:rsidRPr="007927F1" w:rsidRDefault="007927F1" w:rsidP="00415D19">
            <w:pPr>
              <w:rPr>
                <w:rFonts w:asciiTheme="majorHAnsi" w:hAnsiTheme="majorHAnsi" w:cstheme="majorHAnsi"/>
              </w:rPr>
            </w:pPr>
            <w:r w:rsidRPr="007927F1">
              <w:rPr>
                <w:rFonts w:asciiTheme="majorHAnsi" w:hAnsiTheme="majorHAnsi" w:cstheme="majorHAnsi"/>
              </w:rPr>
              <w:t>说明</w:t>
            </w:r>
          </w:p>
        </w:tc>
      </w:tr>
      <w:tr w:rsidR="007927F1" w:rsidRPr="007927F1" w14:paraId="47D67D0E" w14:textId="77777777" w:rsidTr="00A66A91">
        <w:tc>
          <w:tcPr>
            <w:tcW w:w="1641" w:type="pct"/>
          </w:tcPr>
          <w:p w14:paraId="24B8E34E" w14:textId="77777777" w:rsidR="007927F1" w:rsidRPr="007927F1" w:rsidRDefault="007927F1" w:rsidP="007927F1">
            <w:pPr>
              <w:rPr>
                <w:rFonts w:asciiTheme="majorHAnsi" w:hAnsiTheme="majorHAnsi" w:cstheme="majorHAnsi"/>
              </w:rPr>
            </w:pPr>
            <w:proofErr w:type="spellStart"/>
            <w:proofErr w:type="gramStart"/>
            <w:r w:rsidRPr="007927F1">
              <w:rPr>
                <w:rFonts w:asciiTheme="majorHAnsi" w:hAnsiTheme="majorHAnsi" w:cstheme="majorHAnsi"/>
              </w:rPr>
              <w:lastRenderedPageBreak/>
              <w:t>getRequestURI</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63F4F7E2" w14:textId="77777777" w:rsidR="007927F1" w:rsidRPr="007927F1" w:rsidRDefault="007927F1" w:rsidP="00415D19">
            <w:pPr>
              <w:rPr>
                <w:rFonts w:asciiTheme="majorHAnsi" w:hAnsiTheme="majorHAnsi" w:cstheme="majorHAnsi"/>
              </w:rPr>
            </w:pPr>
            <w:r w:rsidRPr="007927F1">
              <w:rPr>
                <w:rFonts w:asciiTheme="majorHAnsi" w:hAnsiTheme="majorHAnsi" w:cstheme="majorHAnsi"/>
              </w:rPr>
              <w:t>获取请求的资源路径</w:t>
            </w:r>
          </w:p>
        </w:tc>
      </w:tr>
      <w:tr w:rsidR="00907143" w:rsidRPr="007927F1" w14:paraId="4D182DE2" w14:textId="77777777" w:rsidTr="00A66A91">
        <w:tc>
          <w:tcPr>
            <w:tcW w:w="1641" w:type="pct"/>
          </w:tcPr>
          <w:p w14:paraId="19067C7C"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getRequestURL</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28E25413" w14:textId="77777777" w:rsidR="00907143" w:rsidRPr="007927F1" w:rsidRDefault="00907143" w:rsidP="00415D19">
            <w:pPr>
              <w:rPr>
                <w:rFonts w:asciiTheme="majorHAnsi" w:hAnsiTheme="majorHAnsi" w:cstheme="majorHAnsi"/>
              </w:rPr>
            </w:pPr>
            <w:r w:rsidRPr="007927F1">
              <w:rPr>
                <w:rFonts w:asciiTheme="majorHAnsi" w:hAnsiTheme="majorHAnsi" w:cstheme="majorHAnsi"/>
              </w:rPr>
              <w:t>获取请求的统一资源定位符（绝对路径）</w:t>
            </w:r>
          </w:p>
        </w:tc>
      </w:tr>
      <w:tr w:rsidR="00907143" w:rsidRPr="007927F1" w14:paraId="060F28C4" w14:textId="77777777" w:rsidTr="00A66A91">
        <w:tc>
          <w:tcPr>
            <w:tcW w:w="1641" w:type="pct"/>
          </w:tcPr>
          <w:p w14:paraId="33A50B9F"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getRemoteHost</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5DBBA867" w14:textId="36ACDE0C" w:rsidR="00907143" w:rsidRPr="007927F1" w:rsidRDefault="00907143" w:rsidP="00415D19">
            <w:pPr>
              <w:rPr>
                <w:rFonts w:asciiTheme="majorHAnsi" w:hAnsiTheme="majorHAnsi" w:cstheme="majorHAnsi"/>
              </w:rPr>
            </w:pPr>
            <w:r w:rsidRPr="007927F1">
              <w:rPr>
                <w:rFonts w:asciiTheme="majorHAnsi" w:hAnsiTheme="majorHAnsi" w:cstheme="majorHAnsi"/>
              </w:rPr>
              <w:t>获取客户端的</w:t>
            </w:r>
            <w:proofErr w:type="spellStart"/>
            <w:r w:rsidRPr="007927F1">
              <w:rPr>
                <w:rFonts w:asciiTheme="majorHAnsi" w:hAnsiTheme="majorHAnsi" w:cstheme="majorHAnsi"/>
              </w:rPr>
              <w:t>ip</w:t>
            </w:r>
            <w:proofErr w:type="spellEnd"/>
            <w:r w:rsidRPr="007927F1">
              <w:rPr>
                <w:rFonts w:asciiTheme="majorHAnsi" w:hAnsiTheme="majorHAnsi" w:cstheme="majorHAnsi"/>
              </w:rPr>
              <w:t>地址</w:t>
            </w:r>
          </w:p>
        </w:tc>
      </w:tr>
      <w:tr w:rsidR="00907143" w:rsidRPr="007927F1" w14:paraId="0B8FFAD2" w14:textId="77777777" w:rsidTr="00A66A91">
        <w:tc>
          <w:tcPr>
            <w:tcW w:w="1641" w:type="pct"/>
          </w:tcPr>
          <w:p w14:paraId="0E9BAD1D"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getHeader</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054CF713" w14:textId="77777777" w:rsidR="00907143" w:rsidRPr="007927F1" w:rsidRDefault="00907143" w:rsidP="00415D19">
            <w:pPr>
              <w:rPr>
                <w:rFonts w:asciiTheme="majorHAnsi" w:hAnsiTheme="majorHAnsi" w:cstheme="majorHAnsi"/>
              </w:rPr>
            </w:pPr>
            <w:r w:rsidRPr="007927F1">
              <w:rPr>
                <w:rFonts w:asciiTheme="majorHAnsi" w:hAnsiTheme="majorHAnsi" w:cstheme="majorHAnsi"/>
              </w:rPr>
              <w:t>获取请求头</w:t>
            </w:r>
          </w:p>
        </w:tc>
      </w:tr>
      <w:tr w:rsidR="00907143" w:rsidRPr="007927F1" w14:paraId="6561E5CA" w14:textId="77777777" w:rsidTr="00A66A91">
        <w:tc>
          <w:tcPr>
            <w:tcW w:w="1641" w:type="pct"/>
          </w:tcPr>
          <w:p w14:paraId="2D960884"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getParameter</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6FD16954" w14:textId="77777777" w:rsidR="00907143" w:rsidRPr="007927F1" w:rsidRDefault="00907143" w:rsidP="00415D19">
            <w:pPr>
              <w:rPr>
                <w:rFonts w:asciiTheme="majorHAnsi" w:hAnsiTheme="majorHAnsi" w:cstheme="majorHAnsi"/>
              </w:rPr>
            </w:pPr>
            <w:r w:rsidRPr="007927F1">
              <w:rPr>
                <w:rFonts w:asciiTheme="majorHAnsi" w:hAnsiTheme="majorHAnsi" w:cstheme="majorHAnsi"/>
              </w:rPr>
              <w:t>获取请求的参数</w:t>
            </w:r>
          </w:p>
        </w:tc>
      </w:tr>
      <w:tr w:rsidR="00907143" w:rsidRPr="007927F1" w14:paraId="0868AD6B" w14:textId="77777777" w:rsidTr="00A66A91">
        <w:tc>
          <w:tcPr>
            <w:tcW w:w="1641" w:type="pct"/>
          </w:tcPr>
          <w:p w14:paraId="77B974B5"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getParameterValues</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20BF4D66" w14:textId="000EB47C" w:rsidR="00907143" w:rsidRPr="007927F1" w:rsidRDefault="00907143" w:rsidP="00415D19">
            <w:pPr>
              <w:rPr>
                <w:rFonts w:asciiTheme="majorHAnsi" w:hAnsiTheme="majorHAnsi" w:cstheme="majorHAnsi"/>
              </w:rPr>
            </w:pPr>
            <w:r w:rsidRPr="007927F1">
              <w:rPr>
                <w:rFonts w:asciiTheme="majorHAnsi" w:hAnsiTheme="majorHAnsi" w:cstheme="majorHAnsi"/>
              </w:rPr>
              <w:t>获取请求的参数（</w:t>
            </w:r>
            <w:r w:rsidR="002E0ADA">
              <w:rPr>
                <w:rFonts w:asciiTheme="majorHAnsi" w:hAnsiTheme="majorHAnsi" w:cstheme="majorHAnsi" w:hint="eastAsia"/>
              </w:rPr>
              <w:t>获取的键有多个值对应时使用</w:t>
            </w:r>
            <w:r w:rsidRPr="007927F1">
              <w:rPr>
                <w:rFonts w:asciiTheme="majorHAnsi" w:hAnsiTheme="majorHAnsi" w:cstheme="majorHAnsi"/>
              </w:rPr>
              <w:t>）</w:t>
            </w:r>
          </w:p>
        </w:tc>
      </w:tr>
      <w:tr w:rsidR="00907143" w:rsidRPr="007927F1" w14:paraId="54FDDA63" w14:textId="77777777" w:rsidTr="00A66A91">
        <w:tc>
          <w:tcPr>
            <w:tcW w:w="1641" w:type="pct"/>
          </w:tcPr>
          <w:p w14:paraId="32D1908D"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getMethod</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2CA35148" w14:textId="3452945B" w:rsidR="00907143" w:rsidRPr="007927F1" w:rsidRDefault="00907143" w:rsidP="00415D19">
            <w:pPr>
              <w:rPr>
                <w:rFonts w:asciiTheme="majorHAnsi" w:hAnsiTheme="majorHAnsi" w:cstheme="majorHAnsi"/>
              </w:rPr>
            </w:pPr>
            <w:r w:rsidRPr="007927F1">
              <w:rPr>
                <w:rFonts w:asciiTheme="majorHAnsi" w:hAnsiTheme="majorHAnsi" w:cstheme="majorHAnsi"/>
              </w:rPr>
              <w:t>获取请求的方式</w:t>
            </w:r>
            <w:r w:rsidRPr="007927F1">
              <w:rPr>
                <w:rFonts w:asciiTheme="majorHAnsi" w:hAnsiTheme="majorHAnsi" w:cstheme="majorHAnsi"/>
              </w:rPr>
              <w:t>GET</w:t>
            </w:r>
            <w:r w:rsidRPr="007927F1">
              <w:rPr>
                <w:rFonts w:asciiTheme="majorHAnsi" w:hAnsiTheme="majorHAnsi" w:cstheme="majorHAnsi"/>
              </w:rPr>
              <w:t>或</w:t>
            </w:r>
            <w:r w:rsidRPr="007927F1">
              <w:rPr>
                <w:rFonts w:asciiTheme="majorHAnsi" w:hAnsiTheme="majorHAnsi" w:cstheme="majorHAnsi"/>
              </w:rPr>
              <w:t>POST</w:t>
            </w:r>
          </w:p>
        </w:tc>
      </w:tr>
      <w:tr w:rsidR="00907143" w:rsidRPr="007927F1" w14:paraId="7E0BB618" w14:textId="77777777" w:rsidTr="00A66A91">
        <w:tc>
          <w:tcPr>
            <w:tcW w:w="1641" w:type="pct"/>
          </w:tcPr>
          <w:p w14:paraId="29AFFB22" w14:textId="17E53A6C"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setAttribute</w:t>
            </w:r>
            <w:proofErr w:type="spellEnd"/>
            <w:r w:rsidRPr="007927F1">
              <w:rPr>
                <w:rFonts w:asciiTheme="majorHAnsi" w:hAnsiTheme="majorHAnsi" w:cstheme="majorHAnsi"/>
              </w:rPr>
              <w:t>(</w:t>
            </w:r>
            <w:proofErr w:type="gramEnd"/>
            <w:r w:rsidRPr="007927F1">
              <w:rPr>
                <w:rFonts w:asciiTheme="majorHAnsi" w:hAnsiTheme="majorHAnsi" w:cstheme="majorHAnsi"/>
              </w:rPr>
              <w:t>key, value);</w:t>
            </w:r>
          </w:p>
        </w:tc>
        <w:tc>
          <w:tcPr>
            <w:tcW w:w="3359" w:type="pct"/>
          </w:tcPr>
          <w:p w14:paraId="5F4201CB" w14:textId="4AA03A79" w:rsidR="00907143" w:rsidRPr="007927F1" w:rsidRDefault="00907143" w:rsidP="00415D19">
            <w:pPr>
              <w:rPr>
                <w:rFonts w:asciiTheme="majorHAnsi" w:hAnsiTheme="majorHAnsi" w:cstheme="majorHAnsi"/>
              </w:rPr>
            </w:pPr>
            <w:r w:rsidRPr="007927F1">
              <w:rPr>
                <w:rFonts w:asciiTheme="majorHAnsi" w:hAnsiTheme="majorHAnsi" w:cstheme="majorHAnsi"/>
              </w:rPr>
              <w:t>设置</w:t>
            </w:r>
            <w:proofErr w:type="gramStart"/>
            <w:r w:rsidRPr="007927F1">
              <w:rPr>
                <w:rFonts w:asciiTheme="majorHAnsi" w:hAnsiTheme="majorHAnsi" w:cstheme="majorHAnsi"/>
              </w:rPr>
              <w:t>域数据</w:t>
            </w:r>
            <w:proofErr w:type="gramEnd"/>
          </w:p>
        </w:tc>
      </w:tr>
      <w:tr w:rsidR="00907143" w:rsidRPr="007927F1" w14:paraId="6E75DB84" w14:textId="77777777" w:rsidTr="00A66A91">
        <w:tc>
          <w:tcPr>
            <w:tcW w:w="1641" w:type="pct"/>
          </w:tcPr>
          <w:p w14:paraId="2255A1DE" w14:textId="77777777" w:rsidR="00907143" w:rsidRPr="007927F1" w:rsidRDefault="00907143" w:rsidP="00415D19">
            <w:pPr>
              <w:rPr>
                <w:rFonts w:asciiTheme="majorHAnsi" w:hAnsiTheme="majorHAnsi" w:cstheme="majorHAnsi"/>
              </w:rPr>
            </w:pPr>
            <w:proofErr w:type="spellStart"/>
            <w:r w:rsidRPr="007927F1">
              <w:rPr>
                <w:rFonts w:asciiTheme="majorHAnsi" w:hAnsiTheme="majorHAnsi" w:cstheme="majorHAnsi"/>
              </w:rPr>
              <w:t>getAttribute</w:t>
            </w:r>
            <w:proofErr w:type="spellEnd"/>
            <w:r w:rsidRPr="007927F1">
              <w:rPr>
                <w:rFonts w:asciiTheme="majorHAnsi" w:hAnsiTheme="majorHAnsi" w:cstheme="majorHAnsi"/>
              </w:rPr>
              <w:t>(key);</w:t>
            </w:r>
          </w:p>
        </w:tc>
        <w:tc>
          <w:tcPr>
            <w:tcW w:w="3359" w:type="pct"/>
          </w:tcPr>
          <w:p w14:paraId="4A2F91E5" w14:textId="77777777" w:rsidR="00907143" w:rsidRPr="007927F1" w:rsidRDefault="00907143" w:rsidP="00415D19">
            <w:pPr>
              <w:rPr>
                <w:rFonts w:asciiTheme="majorHAnsi" w:hAnsiTheme="majorHAnsi" w:cstheme="majorHAnsi"/>
              </w:rPr>
            </w:pPr>
            <w:r w:rsidRPr="007927F1">
              <w:rPr>
                <w:rFonts w:asciiTheme="majorHAnsi" w:hAnsiTheme="majorHAnsi" w:cstheme="majorHAnsi"/>
              </w:rPr>
              <w:t>获取</w:t>
            </w:r>
            <w:proofErr w:type="gramStart"/>
            <w:r w:rsidRPr="007927F1">
              <w:rPr>
                <w:rFonts w:asciiTheme="majorHAnsi" w:hAnsiTheme="majorHAnsi" w:cstheme="majorHAnsi"/>
              </w:rPr>
              <w:t>域数据</w:t>
            </w:r>
            <w:proofErr w:type="gramEnd"/>
          </w:p>
        </w:tc>
      </w:tr>
      <w:tr w:rsidR="00907143" w:rsidRPr="007927F1" w14:paraId="781BB9D6" w14:textId="77777777" w:rsidTr="00A66A91">
        <w:tc>
          <w:tcPr>
            <w:tcW w:w="1641" w:type="pct"/>
          </w:tcPr>
          <w:p w14:paraId="3A733FB4" w14:textId="77777777" w:rsidR="00907143" w:rsidRPr="007927F1" w:rsidRDefault="00907143" w:rsidP="00415D19">
            <w:pPr>
              <w:rPr>
                <w:rFonts w:asciiTheme="majorHAnsi" w:hAnsiTheme="majorHAnsi" w:cstheme="majorHAnsi"/>
              </w:rPr>
            </w:pPr>
            <w:proofErr w:type="spellStart"/>
            <w:proofErr w:type="gramStart"/>
            <w:r w:rsidRPr="007927F1">
              <w:rPr>
                <w:rFonts w:asciiTheme="majorHAnsi" w:hAnsiTheme="majorHAnsi" w:cstheme="majorHAnsi"/>
              </w:rPr>
              <w:t>getRequestDispatcher</w:t>
            </w:r>
            <w:proofErr w:type="spellEnd"/>
            <w:r w:rsidRPr="007927F1">
              <w:rPr>
                <w:rFonts w:asciiTheme="majorHAnsi" w:hAnsiTheme="majorHAnsi" w:cstheme="majorHAnsi"/>
              </w:rPr>
              <w:t>(</w:t>
            </w:r>
            <w:proofErr w:type="gramEnd"/>
            <w:r w:rsidRPr="007927F1">
              <w:rPr>
                <w:rFonts w:asciiTheme="majorHAnsi" w:hAnsiTheme="majorHAnsi" w:cstheme="majorHAnsi"/>
              </w:rPr>
              <w:t>)</w:t>
            </w:r>
          </w:p>
        </w:tc>
        <w:tc>
          <w:tcPr>
            <w:tcW w:w="3359" w:type="pct"/>
          </w:tcPr>
          <w:p w14:paraId="725FB3D4" w14:textId="77777777" w:rsidR="00907143" w:rsidRPr="007927F1" w:rsidRDefault="00907143" w:rsidP="00415D19">
            <w:pPr>
              <w:rPr>
                <w:rFonts w:asciiTheme="majorHAnsi" w:hAnsiTheme="majorHAnsi" w:cstheme="majorHAnsi"/>
              </w:rPr>
            </w:pPr>
            <w:r w:rsidRPr="007927F1">
              <w:rPr>
                <w:rFonts w:asciiTheme="majorHAnsi" w:hAnsiTheme="majorHAnsi" w:cstheme="majorHAnsi"/>
              </w:rPr>
              <w:t>获取请求转发对象</w:t>
            </w:r>
          </w:p>
        </w:tc>
      </w:tr>
      <w:tr w:rsidR="00B30A25" w:rsidRPr="007927F1" w14:paraId="6DCEA005" w14:textId="77777777" w:rsidTr="00A66A91">
        <w:tc>
          <w:tcPr>
            <w:tcW w:w="1641" w:type="pct"/>
          </w:tcPr>
          <w:p w14:paraId="60C451A6" w14:textId="15BA9A2E" w:rsidR="00B30A25" w:rsidRPr="007927F1" w:rsidRDefault="00B30A25" w:rsidP="00415D19">
            <w:pPr>
              <w:rPr>
                <w:rFonts w:asciiTheme="majorHAnsi" w:hAnsiTheme="majorHAnsi" w:cstheme="majorHAnsi"/>
              </w:rPr>
            </w:pPr>
            <w:proofErr w:type="spellStart"/>
            <w:proofErr w:type="gramStart"/>
            <w:r>
              <w:rPr>
                <w:rFonts w:asciiTheme="majorHAnsi" w:hAnsiTheme="majorHAnsi" w:cstheme="majorHAnsi" w:hint="eastAsia"/>
              </w:rPr>
              <w:t>get</w:t>
            </w:r>
            <w:r>
              <w:rPr>
                <w:rFonts w:asciiTheme="majorHAnsi" w:hAnsiTheme="majorHAnsi" w:cstheme="majorHAnsi"/>
              </w:rPr>
              <w:t>ContextPath</w:t>
            </w:r>
            <w:proofErr w:type="spellEnd"/>
            <w:r>
              <w:rPr>
                <w:rFonts w:asciiTheme="majorHAnsi" w:hAnsiTheme="majorHAnsi" w:cstheme="majorHAnsi"/>
              </w:rPr>
              <w:t>(</w:t>
            </w:r>
            <w:proofErr w:type="gramEnd"/>
            <w:r>
              <w:rPr>
                <w:rFonts w:asciiTheme="majorHAnsi" w:hAnsiTheme="majorHAnsi" w:cstheme="majorHAnsi"/>
              </w:rPr>
              <w:t>)</w:t>
            </w:r>
          </w:p>
        </w:tc>
        <w:tc>
          <w:tcPr>
            <w:tcW w:w="3359" w:type="pct"/>
          </w:tcPr>
          <w:p w14:paraId="667D3E5F" w14:textId="13615A3C" w:rsidR="00B30A25" w:rsidRPr="007927F1" w:rsidRDefault="00B30A25" w:rsidP="00415D19">
            <w:pPr>
              <w:rPr>
                <w:rFonts w:asciiTheme="majorHAnsi" w:hAnsiTheme="majorHAnsi" w:cstheme="majorHAnsi"/>
              </w:rPr>
            </w:pPr>
            <w:r>
              <w:rPr>
                <w:rFonts w:asciiTheme="majorHAnsi" w:hAnsiTheme="majorHAnsi" w:cstheme="majorHAnsi" w:hint="eastAsia"/>
              </w:rPr>
              <w:t>获取</w:t>
            </w:r>
            <w:r w:rsidR="00492EC7">
              <w:rPr>
                <w:rFonts w:asciiTheme="majorHAnsi" w:hAnsiTheme="majorHAnsi" w:cstheme="majorHAnsi" w:hint="eastAsia"/>
              </w:rPr>
              <w:t>工</w:t>
            </w:r>
            <w:r>
              <w:rPr>
                <w:rFonts w:asciiTheme="majorHAnsi" w:hAnsiTheme="majorHAnsi" w:cstheme="majorHAnsi" w:hint="eastAsia"/>
              </w:rPr>
              <w:t>程路径，格式为：</w:t>
            </w:r>
            <w:r>
              <w:rPr>
                <w:rFonts w:asciiTheme="majorHAnsi" w:hAnsiTheme="majorHAnsi" w:cstheme="majorHAnsi" w:hint="eastAsia"/>
              </w:rPr>
              <w:t>/</w:t>
            </w:r>
            <w:r w:rsidR="00C837EE">
              <w:rPr>
                <w:rFonts w:asciiTheme="majorHAnsi" w:hAnsiTheme="majorHAnsi" w:cstheme="majorHAnsi" w:hint="eastAsia"/>
              </w:rPr>
              <w:t>工程</w:t>
            </w:r>
            <w:r>
              <w:rPr>
                <w:rFonts w:asciiTheme="majorHAnsi" w:hAnsiTheme="majorHAnsi" w:cstheme="majorHAnsi" w:hint="eastAsia"/>
              </w:rPr>
              <w:t>路径</w:t>
            </w:r>
          </w:p>
        </w:tc>
      </w:tr>
      <w:tr w:rsidR="00423CB6" w:rsidRPr="007927F1" w14:paraId="117A5650" w14:textId="77777777" w:rsidTr="00A66A91">
        <w:trPr>
          <w:cnfStyle w:val="010000000000" w:firstRow="0" w:lastRow="1" w:firstColumn="0" w:lastColumn="0" w:oddVBand="0" w:evenVBand="0" w:oddHBand="0" w:evenHBand="0" w:firstRowFirstColumn="0" w:firstRowLastColumn="0" w:lastRowFirstColumn="0" w:lastRowLastColumn="0"/>
        </w:trPr>
        <w:tc>
          <w:tcPr>
            <w:tcW w:w="1641" w:type="pct"/>
          </w:tcPr>
          <w:p w14:paraId="7F7F3760" w14:textId="501E8A63" w:rsidR="00423CB6" w:rsidRDefault="00423CB6" w:rsidP="00415D19">
            <w:pPr>
              <w:rPr>
                <w:rFonts w:asciiTheme="majorHAnsi" w:hAnsiTheme="majorHAnsi" w:cstheme="majorHAnsi"/>
              </w:rPr>
            </w:pPr>
            <w:proofErr w:type="spellStart"/>
            <w:proofErr w:type="gramStart"/>
            <w:r>
              <w:rPr>
                <w:rFonts w:asciiTheme="majorHAnsi" w:hAnsiTheme="majorHAnsi" w:cstheme="majorHAnsi" w:hint="eastAsia"/>
              </w:rPr>
              <w:t>get</w:t>
            </w:r>
            <w:r>
              <w:rPr>
                <w:rFonts w:asciiTheme="majorHAnsi" w:hAnsiTheme="majorHAnsi" w:cstheme="majorHAnsi"/>
              </w:rPr>
              <w:t>ServletPath</w:t>
            </w:r>
            <w:proofErr w:type="spellEnd"/>
            <w:r>
              <w:rPr>
                <w:rFonts w:asciiTheme="majorHAnsi" w:hAnsiTheme="majorHAnsi" w:cstheme="majorHAnsi"/>
              </w:rPr>
              <w:t>(</w:t>
            </w:r>
            <w:proofErr w:type="gramEnd"/>
            <w:r>
              <w:rPr>
                <w:rFonts w:asciiTheme="majorHAnsi" w:hAnsiTheme="majorHAnsi" w:cstheme="majorHAnsi"/>
              </w:rPr>
              <w:t>)</w:t>
            </w:r>
          </w:p>
        </w:tc>
        <w:tc>
          <w:tcPr>
            <w:tcW w:w="3359" w:type="pct"/>
          </w:tcPr>
          <w:p w14:paraId="4E7C4BF2" w14:textId="646AFF40" w:rsidR="00423CB6" w:rsidRDefault="00423CB6" w:rsidP="00415D19">
            <w:pPr>
              <w:rPr>
                <w:rFonts w:asciiTheme="majorHAnsi" w:hAnsiTheme="majorHAnsi" w:cstheme="majorHAnsi"/>
              </w:rPr>
            </w:pPr>
            <w:r>
              <w:rPr>
                <w:rFonts w:asciiTheme="majorHAnsi" w:hAnsiTheme="majorHAnsi" w:cstheme="majorHAnsi" w:hint="eastAsia"/>
              </w:rPr>
              <w:t>获取请求资源路径，如浏览器地址为：</w:t>
            </w:r>
            <w:r>
              <w:fldChar w:fldCharType="begin"/>
            </w:r>
            <w:r>
              <w:instrText xml:space="preserve"> HYPERLINK "http://localhost:8080/d07_filter/demo.do</w:instrText>
            </w:r>
            <w:r>
              <w:instrText>，则调用此方法会返回</w:instrText>
            </w:r>
            <w:r>
              <w:instrText xml:space="preserve">" </w:instrText>
            </w:r>
            <w:r>
              <w:fldChar w:fldCharType="separate"/>
            </w:r>
            <w:r w:rsidRPr="00225F25">
              <w:rPr>
                <w:rStyle w:val="af"/>
                <w:rFonts w:asciiTheme="majorHAnsi" w:hAnsiTheme="majorHAnsi" w:cstheme="majorHAnsi"/>
              </w:rPr>
              <w:t>http://localhost:8080/d07_filter/demo.do</w:t>
            </w:r>
            <w:r w:rsidRPr="00225F25">
              <w:rPr>
                <w:rStyle w:val="af"/>
                <w:rFonts w:asciiTheme="majorHAnsi" w:hAnsiTheme="majorHAnsi" w:cstheme="majorHAnsi"/>
              </w:rPr>
              <w:t>，则调用此方法会返回</w:t>
            </w:r>
            <w:r>
              <w:rPr>
                <w:rStyle w:val="af"/>
                <w:rFonts w:asciiTheme="majorHAnsi" w:hAnsiTheme="majorHAnsi" w:cstheme="majorHAnsi"/>
              </w:rPr>
              <w:fldChar w:fldCharType="end"/>
            </w:r>
            <w:r>
              <w:rPr>
                <w:rFonts w:asciiTheme="majorHAnsi" w:hAnsiTheme="majorHAnsi" w:cstheme="majorHAnsi" w:hint="eastAsia"/>
              </w:rPr>
              <w:t xml:space="preserve"> </w:t>
            </w:r>
            <w:r>
              <w:rPr>
                <w:rFonts w:asciiTheme="majorHAnsi" w:hAnsiTheme="majorHAnsi" w:cstheme="majorHAnsi" w:hint="eastAsia"/>
              </w:rPr>
              <w:t>“</w:t>
            </w:r>
            <w:r>
              <w:rPr>
                <w:rFonts w:asciiTheme="majorHAnsi" w:hAnsiTheme="majorHAnsi" w:cstheme="majorHAnsi" w:hint="eastAsia"/>
              </w:rPr>
              <w:t>/</w:t>
            </w:r>
            <w:r>
              <w:rPr>
                <w:rFonts w:asciiTheme="majorHAnsi" w:hAnsiTheme="majorHAnsi" w:cstheme="majorHAnsi"/>
              </w:rPr>
              <w:t>demo.do</w:t>
            </w:r>
            <w:r>
              <w:rPr>
                <w:rFonts w:asciiTheme="majorHAnsi" w:hAnsiTheme="majorHAnsi" w:cstheme="majorHAnsi" w:hint="eastAsia"/>
              </w:rPr>
              <w:t>”</w:t>
            </w:r>
          </w:p>
        </w:tc>
      </w:tr>
    </w:tbl>
    <w:p w14:paraId="5C1B9B52" w14:textId="0EAAA754" w:rsidR="00CD3C08" w:rsidRDefault="008344B7">
      <w:pPr>
        <w:pStyle w:val="af1"/>
        <w:widowControl/>
        <w:numPr>
          <w:ilvl w:val="0"/>
          <w:numId w:val="35"/>
        </w:numPr>
        <w:wordWrap/>
        <w:spacing w:line="240" w:lineRule="auto"/>
        <w:ind w:firstLineChars="0"/>
        <w:jc w:val="left"/>
      </w:pPr>
      <w:r>
        <w:rPr>
          <w:rFonts w:hint="eastAsia"/>
        </w:rPr>
        <w:t>常用</w:t>
      </w:r>
      <w:r>
        <w:rPr>
          <w:rFonts w:hint="eastAsia"/>
        </w:rPr>
        <w:t>API</w:t>
      </w:r>
      <w:r>
        <w:rPr>
          <w:rFonts w:hint="eastAsia"/>
        </w:rPr>
        <w:t>代码示例</w:t>
      </w:r>
    </w:p>
    <w:p w14:paraId="29B0CD00" w14:textId="6A06A9B3" w:rsidR="008344B7" w:rsidRDefault="008344B7" w:rsidP="008344B7">
      <w:pPr>
        <w:pStyle w:val="a7"/>
        <w:keepNext/>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14</w:t>
      </w:r>
      <w:r w:rsidR="009A4100">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8344B7" w14:paraId="5DF20B85" w14:textId="77777777" w:rsidTr="006F28D8">
        <w:tc>
          <w:tcPr>
            <w:tcW w:w="9061" w:type="dxa"/>
          </w:tcPr>
          <w:p w14:paraId="24CCC017" w14:textId="12E161B0" w:rsidR="008344B7" w:rsidRPr="008344B7" w:rsidRDefault="008344B7" w:rsidP="008344B7">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package </w:t>
            </w:r>
            <w:proofErr w:type="spellStart"/>
            <w:r>
              <w:rPr>
                <w:rFonts w:ascii="JetBrains Mono" w:hAnsi="JetBrains Mono"/>
                <w:color w:val="A9B7C6"/>
                <w:sz w:val="20"/>
                <w:szCs w:val="20"/>
              </w:rPr>
              <w:t>com.lxh.request</w:t>
            </w:r>
            <w:proofErr w:type="spellEnd"/>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import </w:t>
            </w:r>
            <w:proofErr w:type="spellStart"/>
            <w:r>
              <w:rPr>
                <w:rFonts w:ascii="JetBrains Mono" w:hAnsi="JetBrains Mono"/>
                <w:color w:val="A9B7C6"/>
                <w:sz w:val="20"/>
                <w:szCs w:val="20"/>
              </w:rPr>
              <w:t>javax.servlet.ServletException</w:t>
            </w:r>
            <w:proofErr w:type="spellEnd"/>
            <w:r>
              <w:rPr>
                <w:rFonts w:ascii="JetBrains Mono" w:hAnsi="JetBrains Mono"/>
                <w:color w:val="CC7832"/>
                <w:sz w:val="20"/>
                <w:szCs w:val="20"/>
              </w:rPr>
              <w:t>;</w:t>
            </w:r>
            <w:r>
              <w:rPr>
                <w:rFonts w:ascii="JetBrains Mono" w:hAnsi="JetBrains Mono"/>
                <w:color w:val="CC7832"/>
                <w:sz w:val="20"/>
                <w:szCs w:val="20"/>
              </w:rPr>
              <w:br/>
              <w:t xml:space="preserve">import </w:t>
            </w:r>
            <w:proofErr w:type="spellStart"/>
            <w:r>
              <w:rPr>
                <w:rFonts w:ascii="JetBrains Mono" w:hAnsi="JetBrains Mono"/>
                <w:color w:val="A9B7C6"/>
                <w:sz w:val="20"/>
                <w:szCs w:val="20"/>
              </w:rPr>
              <w:t>javax.servlet.annotation.</w:t>
            </w:r>
            <w:r>
              <w:rPr>
                <w:rFonts w:ascii="JetBrains Mono" w:hAnsi="JetBrains Mono"/>
                <w:color w:val="BBB529"/>
                <w:sz w:val="20"/>
                <w:szCs w:val="20"/>
              </w:rPr>
              <w:t>WebServlet</w:t>
            </w:r>
            <w:proofErr w:type="spellEnd"/>
            <w:r>
              <w:rPr>
                <w:rFonts w:ascii="JetBrains Mono" w:hAnsi="JetBrains Mono"/>
                <w:color w:val="CC7832"/>
                <w:sz w:val="20"/>
                <w:szCs w:val="20"/>
              </w:rPr>
              <w:t>;</w:t>
            </w:r>
            <w:r>
              <w:rPr>
                <w:rFonts w:ascii="JetBrains Mono" w:hAnsi="JetBrains Mono"/>
                <w:color w:val="CC7832"/>
                <w:sz w:val="20"/>
                <w:szCs w:val="20"/>
              </w:rPr>
              <w:br/>
              <w:t xml:space="preserve">import </w:t>
            </w:r>
            <w:proofErr w:type="spellStart"/>
            <w:r>
              <w:rPr>
                <w:rFonts w:ascii="JetBrains Mono" w:hAnsi="JetBrains Mono"/>
                <w:color w:val="A9B7C6"/>
                <w:sz w:val="20"/>
                <w:szCs w:val="20"/>
              </w:rPr>
              <w:t>javax.servlet.http.HttpServlet</w:t>
            </w:r>
            <w:proofErr w:type="spellEnd"/>
            <w:r>
              <w:rPr>
                <w:rFonts w:ascii="JetBrains Mono" w:hAnsi="JetBrains Mono"/>
                <w:color w:val="CC7832"/>
                <w:sz w:val="20"/>
                <w:szCs w:val="20"/>
              </w:rPr>
              <w:t>;</w:t>
            </w:r>
            <w:r>
              <w:rPr>
                <w:rFonts w:ascii="JetBrains Mono" w:hAnsi="JetBrains Mono"/>
                <w:color w:val="CC7832"/>
                <w:sz w:val="20"/>
                <w:szCs w:val="20"/>
              </w:rPr>
              <w:br/>
              <w:t xml:space="preserve">import </w:t>
            </w:r>
            <w:proofErr w:type="spellStart"/>
            <w:r>
              <w:rPr>
                <w:rFonts w:ascii="JetBrains Mono" w:hAnsi="JetBrains Mono"/>
                <w:color w:val="A9B7C6"/>
                <w:sz w:val="20"/>
                <w:szCs w:val="20"/>
              </w:rPr>
              <w:t>javax.servlet.http.HttpServletRequest</w:t>
            </w:r>
            <w:proofErr w:type="spellEnd"/>
            <w:r>
              <w:rPr>
                <w:rFonts w:ascii="JetBrains Mono" w:hAnsi="JetBrains Mono"/>
                <w:color w:val="CC7832"/>
                <w:sz w:val="20"/>
                <w:szCs w:val="20"/>
              </w:rPr>
              <w:t>;</w:t>
            </w:r>
            <w:r>
              <w:rPr>
                <w:rFonts w:ascii="JetBrains Mono" w:hAnsi="JetBrains Mono"/>
                <w:color w:val="CC7832"/>
                <w:sz w:val="20"/>
                <w:szCs w:val="20"/>
              </w:rPr>
              <w:br/>
              <w:t xml:space="preserve">import </w:t>
            </w:r>
            <w:proofErr w:type="spellStart"/>
            <w:r>
              <w:rPr>
                <w:rFonts w:ascii="JetBrains Mono" w:hAnsi="JetBrains Mono"/>
                <w:color w:val="A9B7C6"/>
                <w:sz w:val="20"/>
                <w:szCs w:val="20"/>
              </w:rPr>
              <w:t>javax.servlet.http.HttpServletResponse</w:t>
            </w:r>
            <w:proofErr w:type="spellEnd"/>
            <w:r>
              <w:rPr>
                <w:rFonts w:ascii="JetBrains Mono" w:hAnsi="JetBrains Mono"/>
                <w:color w:val="CC7832"/>
                <w:sz w:val="20"/>
                <w:szCs w:val="20"/>
              </w:rPr>
              <w:t>;</w:t>
            </w:r>
            <w:r>
              <w:rPr>
                <w:rFonts w:ascii="JetBrains Mono" w:hAnsi="JetBrains Mono"/>
                <w:color w:val="CC7832"/>
                <w:sz w:val="20"/>
                <w:szCs w:val="20"/>
              </w:rPr>
              <w:br/>
              <w:t xml:space="preserve">import </w:t>
            </w:r>
            <w:proofErr w:type="spellStart"/>
            <w:r>
              <w:rPr>
                <w:rFonts w:ascii="JetBrains Mono" w:hAnsi="JetBrains Mono"/>
                <w:color w:val="A9B7C6"/>
                <w:sz w:val="20"/>
                <w:szCs w:val="20"/>
              </w:rPr>
              <w:t>java.io.IOException</w:t>
            </w:r>
            <w:proofErr w:type="spellEnd"/>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BBB529"/>
                <w:sz w:val="20"/>
                <w:szCs w:val="20"/>
              </w:rPr>
              <w:t>@WebServlet</w:t>
            </w:r>
            <w:r>
              <w:rPr>
                <w:rFonts w:ascii="JetBrains Mono" w:hAnsi="JetBrains Mono"/>
                <w:color w:val="A9B7C6"/>
                <w:sz w:val="20"/>
                <w:szCs w:val="20"/>
              </w:rPr>
              <w:t>(</w:t>
            </w:r>
            <w:r>
              <w:rPr>
                <w:rFonts w:ascii="JetBrains Mono" w:hAnsi="JetBrains Mono"/>
                <w:color w:val="D0D0FF"/>
                <w:sz w:val="20"/>
                <w:szCs w:val="20"/>
              </w:rPr>
              <w:t xml:space="preserve">name </w:t>
            </w:r>
            <w:r>
              <w:rPr>
                <w:rFonts w:ascii="JetBrains Mono" w:hAnsi="JetBrains Mono"/>
                <w:color w:val="A9B7C6"/>
                <w:sz w:val="20"/>
                <w:szCs w:val="20"/>
              </w:rPr>
              <w:t xml:space="preserve">= </w:t>
            </w:r>
            <w:r>
              <w:rPr>
                <w:rFonts w:ascii="JetBrains Mono" w:hAnsi="JetBrains Mono"/>
                <w:color w:val="6A8759"/>
                <w:sz w:val="20"/>
                <w:szCs w:val="20"/>
              </w:rPr>
              <w:t>"</w:t>
            </w:r>
            <w:proofErr w:type="spellStart"/>
            <w:r>
              <w:rPr>
                <w:rFonts w:ascii="JetBrains Mono" w:hAnsi="JetBrains Mono"/>
                <w:color w:val="6A8759"/>
                <w:sz w:val="20"/>
                <w:szCs w:val="20"/>
              </w:rPr>
              <w:t>RequestAPIServlet</w:t>
            </w:r>
            <w:proofErr w:type="spellEnd"/>
            <w:r>
              <w:rPr>
                <w:rFonts w:ascii="JetBrains Mono" w:hAnsi="JetBrains Mono"/>
                <w:color w:val="6A8759"/>
                <w:sz w:val="20"/>
                <w:szCs w:val="20"/>
              </w:rPr>
              <w:t>"</w:t>
            </w:r>
            <w:r>
              <w:rPr>
                <w:rFonts w:ascii="JetBrains Mono" w:hAnsi="JetBrains Mono"/>
                <w:color w:val="CC7832"/>
                <w:sz w:val="20"/>
                <w:szCs w:val="20"/>
              </w:rPr>
              <w:t xml:space="preserve">, </w:t>
            </w:r>
            <w:r>
              <w:rPr>
                <w:rFonts w:ascii="JetBrains Mono" w:hAnsi="JetBrains Mono"/>
                <w:color w:val="D0D0FF"/>
                <w:sz w:val="20"/>
                <w:szCs w:val="20"/>
              </w:rPr>
              <w:t xml:space="preserve">value </w:t>
            </w:r>
            <w:r>
              <w:rPr>
                <w:rFonts w:ascii="JetBrains Mono" w:hAnsi="JetBrains Mono"/>
                <w:color w:val="A9B7C6"/>
                <w:sz w:val="20"/>
                <w:szCs w:val="20"/>
              </w:rPr>
              <w:t xml:space="preserve">= </w:t>
            </w:r>
            <w:r>
              <w:rPr>
                <w:rFonts w:ascii="JetBrains Mono" w:hAnsi="JetBrains Mono"/>
                <w:color w:val="6A8759"/>
                <w:sz w:val="20"/>
                <w:szCs w:val="20"/>
              </w:rPr>
              <w:t>"/</w:t>
            </w:r>
            <w:proofErr w:type="spellStart"/>
            <w:r>
              <w:rPr>
                <w:rFonts w:ascii="JetBrains Mono" w:hAnsi="JetBrains Mono"/>
                <w:color w:val="6A8759"/>
                <w:sz w:val="20"/>
                <w:szCs w:val="20"/>
              </w:rPr>
              <w:t>request_api</w:t>
            </w:r>
            <w:proofErr w:type="spellEnd"/>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CC7832"/>
                <w:sz w:val="20"/>
                <w:szCs w:val="20"/>
              </w:rPr>
              <w:t xml:space="preserve">public class </w:t>
            </w:r>
            <w:proofErr w:type="spellStart"/>
            <w:r>
              <w:rPr>
                <w:rFonts w:ascii="JetBrains Mono" w:hAnsi="JetBrains Mono"/>
                <w:color w:val="A9B7C6"/>
                <w:sz w:val="20"/>
                <w:szCs w:val="20"/>
              </w:rPr>
              <w:t>RequestAPIServlet</w:t>
            </w:r>
            <w:proofErr w:type="spellEnd"/>
            <w:r>
              <w:rPr>
                <w:rFonts w:ascii="JetBrains Mono" w:hAnsi="JetBrains Mono"/>
                <w:color w:val="A9B7C6"/>
                <w:sz w:val="20"/>
                <w:szCs w:val="20"/>
              </w:rPr>
              <w:t xml:space="preserve"> </w:t>
            </w:r>
            <w:r>
              <w:rPr>
                <w:rFonts w:ascii="JetBrains Mono" w:hAnsi="JetBrains Mono"/>
                <w:color w:val="CC7832"/>
                <w:sz w:val="20"/>
                <w:szCs w:val="20"/>
              </w:rPr>
              <w:t xml:space="preserve">extends </w:t>
            </w:r>
            <w:proofErr w:type="spellStart"/>
            <w:r>
              <w:rPr>
                <w:rFonts w:ascii="JetBrains Mono" w:hAnsi="JetBrains Mono"/>
                <w:color w:val="A9B7C6"/>
                <w:sz w:val="20"/>
                <w:szCs w:val="20"/>
              </w:rPr>
              <w:t>HttpServlet</w:t>
            </w:r>
            <w:proofErr w:type="spellEnd"/>
            <w:r>
              <w:rPr>
                <w:rFonts w:ascii="JetBrains Mono" w:hAnsi="JetBrains Mono"/>
                <w:color w:val="A9B7C6"/>
                <w:sz w:val="20"/>
                <w:szCs w:val="20"/>
              </w:rP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protected void </w:t>
            </w:r>
            <w:proofErr w:type="spellStart"/>
            <w:r>
              <w:rPr>
                <w:rFonts w:ascii="JetBrains Mono" w:hAnsi="JetBrains Mono"/>
                <w:color w:val="FFC66D"/>
                <w:sz w:val="20"/>
                <w:szCs w:val="20"/>
              </w:rPr>
              <w:t>doGet</w:t>
            </w:r>
            <w:proofErr w:type="spellEnd"/>
            <w:r>
              <w:rPr>
                <w:rFonts w:ascii="JetBrains Mono" w:hAnsi="JetBrains Mono"/>
                <w:color w:val="A9B7C6"/>
                <w:sz w:val="20"/>
                <w:szCs w:val="20"/>
              </w:rPr>
              <w:t>(</w:t>
            </w:r>
            <w:proofErr w:type="spellStart"/>
            <w:r>
              <w:rPr>
                <w:rFonts w:ascii="JetBrains Mono" w:hAnsi="JetBrains Mono"/>
                <w:color w:val="A9B7C6"/>
                <w:sz w:val="20"/>
                <w:szCs w:val="20"/>
              </w:rPr>
              <w:t>HttpServletRequest</w:t>
            </w:r>
            <w:proofErr w:type="spellEnd"/>
            <w:r>
              <w:rPr>
                <w:rFonts w:ascii="JetBrains Mono" w:hAnsi="JetBrains Mono"/>
                <w:color w:val="A9B7C6"/>
                <w:sz w:val="20"/>
                <w:szCs w:val="20"/>
              </w:rPr>
              <w:t xml:space="preserve"> req</w:t>
            </w:r>
            <w:r>
              <w:rPr>
                <w:rFonts w:ascii="JetBrains Mono" w:hAnsi="JetBrains Mono"/>
                <w:color w:val="CC7832"/>
                <w:sz w:val="20"/>
                <w:szCs w:val="20"/>
              </w:rPr>
              <w:t xml:space="preserve">, </w:t>
            </w:r>
            <w:proofErr w:type="spellStart"/>
            <w:r>
              <w:rPr>
                <w:rFonts w:ascii="JetBrains Mono" w:hAnsi="JetBrains Mono"/>
                <w:color w:val="A9B7C6"/>
                <w:sz w:val="20"/>
                <w:szCs w:val="20"/>
              </w:rPr>
              <w:t>HttpServletResponse</w:t>
            </w:r>
            <w:proofErr w:type="spellEnd"/>
            <w:r>
              <w:rPr>
                <w:rFonts w:ascii="JetBrains Mono" w:hAnsi="JetBrains Mono"/>
                <w:color w:val="A9B7C6"/>
                <w:sz w:val="20"/>
                <w:szCs w:val="20"/>
              </w:rPr>
              <w:t xml:space="preserve"> resp) </w:t>
            </w:r>
            <w:r>
              <w:rPr>
                <w:rFonts w:ascii="JetBrains Mono" w:hAnsi="JetBrains Mono"/>
                <w:color w:val="CC7832"/>
                <w:sz w:val="20"/>
                <w:szCs w:val="20"/>
              </w:rPr>
              <w:t xml:space="preserve">throws </w:t>
            </w:r>
            <w:proofErr w:type="spellStart"/>
            <w:r>
              <w:rPr>
                <w:rFonts w:ascii="JetBrains Mono" w:hAnsi="JetBrains Mono"/>
                <w:color w:val="A9B7C6"/>
                <w:sz w:val="20"/>
                <w:szCs w:val="20"/>
              </w:rPr>
              <w:t>ServletException</w:t>
            </w:r>
            <w:proofErr w:type="spellEnd"/>
            <w:r>
              <w:rPr>
                <w:rFonts w:ascii="JetBrains Mono" w:hAnsi="JetBrains Mono"/>
                <w:color w:val="CC7832"/>
                <w:sz w:val="20"/>
                <w:szCs w:val="20"/>
              </w:rPr>
              <w:t xml:space="preserve">, </w:t>
            </w:r>
            <w:proofErr w:type="spellStart"/>
            <w:r>
              <w:rPr>
                <w:rFonts w:ascii="JetBrains Mono" w:hAnsi="JetBrains Mono"/>
                <w:color w:val="A9B7C6"/>
                <w:sz w:val="20"/>
                <w:szCs w:val="20"/>
              </w:rPr>
              <w:t>IOException</w:t>
            </w:r>
            <w:proofErr w:type="spellEnd"/>
            <w:r>
              <w:rPr>
                <w:rFonts w:ascii="JetBrains Mono" w:hAnsi="JetBrains Mono"/>
                <w:color w:val="A9B7C6"/>
                <w:sz w:val="20"/>
                <w:szCs w:val="20"/>
              </w:rPr>
              <w:t xml:space="preserve"> {</w:t>
            </w:r>
            <w:r>
              <w:rPr>
                <w:rFonts w:ascii="JetBrains Mono" w:hAnsi="JetBrains Mono"/>
                <w:color w:val="A9B7C6"/>
                <w:sz w:val="20"/>
                <w:szCs w:val="20"/>
              </w:rPr>
              <w:br/>
              <w:t xml:space="preserve">        </w:t>
            </w:r>
            <w:r>
              <w:rPr>
                <w:rFonts w:ascii="JetBrains Mono" w:hAnsi="JetBrains Mono"/>
                <w:color w:val="808080"/>
                <w:sz w:val="20"/>
                <w:szCs w:val="20"/>
              </w:rPr>
              <w:t xml:space="preserve">// </w:t>
            </w:r>
            <w:r>
              <w:rPr>
                <w:rFonts w:hint="eastAsia"/>
                <w:color w:val="808080"/>
                <w:sz w:val="20"/>
                <w:szCs w:val="20"/>
              </w:rPr>
              <w:t>获取</w:t>
            </w:r>
            <w:r>
              <w:rPr>
                <w:rFonts w:ascii="JetBrains Mono" w:hAnsi="JetBrains Mono"/>
                <w:color w:val="808080"/>
                <w:sz w:val="20"/>
                <w:szCs w:val="20"/>
              </w:rPr>
              <w:t>URI</w:t>
            </w:r>
            <w:r>
              <w:rPr>
                <w:rFonts w:hint="eastAsia"/>
                <w:color w:val="808080"/>
                <w:sz w:val="20"/>
                <w:szCs w:val="20"/>
              </w:rPr>
              <w:t>和</w:t>
            </w:r>
            <w:r>
              <w:rPr>
                <w:rFonts w:ascii="JetBrains Mono" w:hAnsi="JetBrains Mono"/>
                <w:color w:val="808080"/>
                <w:sz w:val="20"/>
                <w:szCs w:val="20"/>
              </w:rPr>
              <w:t>URL</w:t>
            </w:r>
            <w:r>
              <w:rPr>
                <w:rFonts w:ascii="JetBrains Mono" w:hAnsi="JetBrains Mono"/>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 xml:space="preserve">"URI ==&gt;&gt;&gt; " </w:t>
            </w:r>
            <w:r>
              <w:rPr>
                <w:rFonts w:ascii="JetBrains Mono" w:hAnsi="JetBrains Mono"/>
                <w:color w:val="A9B7C6"/>
                <w:sz w:val="20"/>
                <w:szCs w:val="20"/>
              </w:rPr>
              <w:t xml:space="preserve">+ </w:t>
            </w:r>
            <w:proofErr w:type="spellStart"/>
            <w:r>
              <w:rPr>
                <w:rFonts w:ascii="JetBrains Mono" w:hAnsi="JetBrains Mono"/>
                <w:color w:val="A9B7C6"/>
                <w:sz w:val="20"/>
                <w:szCs w:val="20"/>
              </w:rPr>
              <w:t>req.getRequestURI</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 /d03_servlet/</w:t>
            </w:r>
            <w:proofErr w:type="spellStart"/>
            <w:r>
              <w:rPr>
                <w:rFonts w:ascii="JetBrains Mono" w:hAnsi="JetBrains Mono"/>
                <w:color w:val="808080"/>
                <w:sz w:val="20"/>
                <w:szCs w:val="20"/>
              </w:rPr>
              <w:t>request_api</w:t>
            </w:r>
            <w:proofErr w:type="spellEnd"/>
            <w:r>
              <w:rPr>
                <w:rFonts w:ascii="JetBrains Mono" w:hAnsi="JetBrains Mono"/>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 xml:space="preserve">"URL ==&gt;&gt;&gt; " </w:t>
            </w:r>
            <w:r>
              <w:rPr>
                <w:rFonts w:ascii="JetBrains Mono" w:hAnsi="JetBrains Mono"/>
                <w:color w:val="A9B7C6"/>
                <w:sz w:val="20"/>
                <w:szCs w:val="20"/>
              </w:rPr>
              <w:t xml:space="preserve">+ </w:t>
            </w:r>
            <w:proofErr w:type="spellStart"/>
            <w:r>
              <w:rPr>
                <w:rFonts w:ascii="JetBrains Mono" w:hAnsi="JetBrains Mono"/>
                <w:color w:val="A9B7C6"/>
                <w:sz w:val="20"/>
                <w:szCs w:val="20"/>
              </w:rPr>
              <w:t>req.getRequestURL</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 http://localhost:8080/d03_servlet/request_api</w:t>
            </w:r>
            <w:r>
              <w:rPr>
                <w:rFonts w:ascii="JetBrains Mono" w:hAnsi="JetBrains Mono"/>
                <w:color w:val="808080"/>
                <w:sz w:val="20"/>
                <w:szCs w:val="20"/>
              </w:rPr>
              <w:br/>
              <w:t xml:space="preserve">        // </w:t>
            </w:r>
            <w:r>
              <w:rPr>
                <w:rFonts w:hint="eastAsia"/>
                <w:color w:val="808080"/>
                <w:sz w:val="20"/>
                <w:szCs w:val="20"/>
              </w:rPr>
              <w:t>获取访问服务器的客户端</w:t>
            </w:r>
            <w:r>
              <w:rPr>
                <w:rFonts w:ascii="JetBrains Mono" w:hAnsi="JetBrains Mono"/>
                <w:color w:val="808080"/>
                <w:sz w:val="20"/>
                <w:szCs w:val="20"/>
              </w:rPr>
              <w:t>IP</w:t>
            </w:r>
            <w:r>
              <w:rPr>
                <w:rFonts w:hint="eastAsia"/>
                <w:color w:val="808080"/>
                <w:sz w:val="20"/>
                <w:szCs w:val="20"/>
              </w:rPr>
              <w:t>地址</w:t>
            </w:r>
            <w:r>
              <w:rPr>
                <w:rFonts w:hint="eastAsia"/>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客户端</w:t>
            </w:r>
            <w:r>
              <w:rPr>
                <w:rFonts w:ascii="JetBrains Mono" w:hAnsi="JetBrains Mono"/>
                <w:color w:val="6A8759"/>
                <w:sz w:val="20"/>
                <w:szCs w:val="20"/>
              </w:rPr>
              <w:t>IP</w:t>
            </w:r>
            <w:r>
              <w:rPr>
                <w:rFonts w:hint="eastAsia"/>
                <w:color w:val="6A8759"/>
                <w:sz w:val="20"/>
                <w:szCs w:val="20"/>
              </w:rPr>
              <w:t>地址</w:t>
            </w:r>
            <w:r>
              <w:rPr>
                <w:rFonts w:ascii="JetBrains Mono" w:hAnsi="JetBrains Mono"/>
                <w:color w:val="6A8759"/>
                <w:sz w:val="20"/>
                <w:szCs w:val="20"/>
              </w:rPr>
              <w:t xml:space="preserve"> ==&gt;&gt;&gt; " </w:t>
            </w:r>
            <w:r>
              <w:rPr>
                <w:rFonts w:ascii="JetBrains Mono" w:hAnsi="JetBrains Mono"/>
                <w:color w:val="A9B7C6"/>
                <w:sz w:val="20"/>
                <w:szCs w:val="20"/>
              </w:rPr>
              <w:t xml:space="preserve">+ </w:t>
            </w:r>
            <w:proofErr w:type="spellStart"/>
            <w:r>
              <w:rPr>
                <w:rFonts w:ascii="JetBrains Mono" w:hAnsi="JetBrains Mono"/>
                <w:color w:val="A9B7C6"/>
                <w:sz w:val="20"/>
                <w:szCs w:val="20"/>
              </w:rPr>
              <w:t>req.getRemoteHost</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 0:0:0:0:0:0:0:1</w:t>
            </w:r>
            <w:r>
              <w:rPr>
                <w:rFonts w:ascii="JetBrains Mono" w:hAnsi="JetBrains Mono"/>
                <w:color w:val="808080"/>
                <w:sz w:val="20"/>
                <w:szCs w:val="20"/>
              </w:rPr>
              <w:br/>
              <w:t xml:space="preserve">        // </w:t>
            </w:r>
            <w:r>
              <w:rPr>
                <w:rFonts w:hint="eastAsia"/>
                <w:color w:val="808080"/>
                <w:sz w:val="20"/>
                <w:szCs w:val="20"/>
              </w:rPr>
              <w:t>获取指定的请求头</w:t>
            </w:r>
            <w:r>
              <w:rPr>
                <w:rFonts w:hint="eastAsia"/>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请求头</w:t>
            </w:r>
            <w:r>
              <w:rPr>
                <w:rFonts w:ascii="JetBrains Mono" w:hAnsi="JetBrains Mono"/>
                <w:color w:val="6A8759"/>
                <w:sz w:val="20"/>
                <w:szCs w:val="20"/>
              </w:rPr>
              <w:t xml:space="preserve">User-Agent ==&gt;&gt;&gt; " </w:t>
            </w:r>
            <w:r>
              <w:rPr>
                <w:rFonts w:ascii="JetBrains Mono" w:hAnsi="JetBrains Mono"/>
                <w:color w:val="A9B7C6"/>
                <w:sz w:val="20"/>
                <w:szCs w:val="20"/>
              </w:rPr>
              <w:t xml:space="preserve">+ </w:t>
            </w:r>
            <w:proofErr w:type="spellStart"/>
            <w:r>
              <w:rPr>
                <w:rFonts w:ascii="JetBrains Mono" w:hAnsi="JetBrains Mono"/>
                <w:color w:val="A9B7C6"/>
                <w:sz w:val="20"/>
                <w:szCs w:val="20"/>
              </w:rPr>
              <w:t>req.getHeader</w:t>
            </w:r>
            <w:proofErr w:type="spellEnd"/>
            <w:r>
              <w:rPr>
                <w:rFonts w:ascii="JetBrains Mono" w:hAnsi="JetBrains Mono"/>
                <w:color w:val="A9B7C6"/>
                <w:sz w:val="20"/>
                <w:szCs w:val="20"/>
              </w:rPr>
              <w:t>(</w:t>
            </w:r>
            <w:r>
              <w:rPr>
                <w:rFonts w:ascii="JetBrains Mono" w:hAnsi="JetBrains Mono"/>
                <w:color w:val="6A8759"/>
                <w:sz w:val="20"/>
                <w:szCs w:val="20"/>
              </w:rPr>
              <w:t>"User-Agent"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 xml:space="preserve">// </w:t>
            </w:r>
            <w:r>
              <w:rPr>
                <w:rFonts w:hint="eastAsia"/>
                <w:color w:val="808080"/>
                <w:sz w:val="20"/>
                <w:szCs w:val="20"/>
              </w:rPr>
              <w:t>获取请求方式</w:t>
            </w:r>
            <w:r>
              <w:rPr>
                <w:rFonts w:hint="eastAsia"/>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请求方式</w:t>
            </w:r>
            <w:r>
              <w:rPr>
                <w:rFonts w:ascii="JetBrains Mono" w:hAnsi="JetBrains Mono"/>
                <w:color w:val="6A8759"/>
                <w:sz w:val="20"/>
                <w:szCs w:val="20"/>
              </w:rPr>
              <w:t xml:space="preserve"> ==&gt;&gt;&gt; " </w:t>
            </w:r>
            <w:r>
              <w:rPr>
                <w:rFonts w:ascii="JetBrains Mono" w:hAnsi="JetBrains Mono"/>
                <w:color w:val="A9B7C6"/>
                <w:sz w:val="20"/>
                <w:szCs w:val="20"/>
              </w:rPr>
              <w:t xml:space="preserve">+ </w:t>
            </w:r>
            <w:proofErr w:type="spellStart"/>
            <w:r>
              <w:rPr>
                <w:rFonts w:ascii="JetBrains Mono" w:hAnsi="JetBrains Mono"/>
                <w:color w:val="A9B7C6"/>
                <w:sz w:val="20"/>
                <w:szCs w:val="20"/>
              </w:rPr>
              <w:t>req.getMethod</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 GET</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F3C6C50" w14:textId="627D0E48" w:rsidR="006F28D8" w:rsidRDefault="006F28D8" w:rsidP="006F28D8">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7</w:t>
      </w:r>
      <w:r w:rsidR="00821A29">
        <w:fldChar w:fldCharType="end"/>
      </w:r>
      <w:r>
        <w:t xml:space="preserve"> </w:t>
      </w:r>
      <w:r>
        <w:rPr>
          <w:rFonts w:hint="eastAsia"/>
        </w:rPr>
        <w:t>控制台输出结果</w:t>
      </w:r>
    </w:p>
    <w:p w14:paraId="43E1E93A" w14:textId="113ADD00" w:rsidR="008344B7" w:rsidRDefault="006F28D8" w:rsidP="008344B7">
      <w:pPr>
        <w:widowControl/>
        <w:wordWrap/>
        <w:spacing w:line="240" w:lineRule="auto"/>
        <w:jc w:val="left"/>
      </w:pPr>
      <w:r>
        <w:rPr>
          <w:noProof/>
        </w:rPr>
        <w:drawing>
          <wp:inline distT="0" distB="0" distL="0" distR="0" wp14:anchorId="04BEBCB8" wp14:editId="794139F2">
            <wp:extent cx="5760085" cy="8013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801370"/>
                    </a:xfrm>
                    <a:prstGeom prst="rect">
                      <a:avLst/>
                    </a:prstGeom>
                  </pic:spPr>
                </pic:pic>
              </a:graphicData>
            </a:graphic>
          </wp:inline>
        </w:drawing>
      </w:r>
    </w:p>
    <w:p w14:paraId="1A3D06BE" w14:textId="77777777" w:rsidR="00BB780C" w:rsidRDefault="00BB780C" w:rsidP="008344B7">
      <w:pPr>
        <w:widowControl/>
        <w:wordWrap/>
        <w:spacing w:line="240" w:lineRule="auto"/>
        <w:jc w:val="left"/>
      </w:pPr>
    </w:p>
    <w:p w14:paraId="126B583C" w14:textId="16BE4E32" w:rsidR="00CE677A" w:rsidRDefault="00CE677A" w:rsidP="00CE677A">
      <w:pPr>
        <w:pStyle w:val="3"/>
      </w:pPr>
      <w:r>
        <w:rPr>
          <w:rFonts w:hint="eastAsia"/>
        </w:rPr>
        <w:t>获取请求参数</w:t>
      </w:r>
    </w:p>
    <w:p w14:paraId="1DCAA28B" w14:textId="4A7A66A9" w:rsidR="00F15F82" w:rsidRDefault="00F15F82" w:rsidP="00F15F82">
      <w:pPr>
        <w:pStyle w:val="20"/>
        <w:ind w:firstLine="480"/>
      </w:pPr>
      <w:r>
        <w:rPr>
          <w:rFonts w:hint="eastAsia"/>
        </w:rPr>
        <w:t>如果获取的是</w:t>
      </w:r>
      <w:r>
        <w:rPr>
          <w:rFonts w:hint="eastAsia"/>
        </w:rPr>
        <w:t>GET</w:t>
      </w:r>
      <w:r>
        <w:rPr>
          <w:rFonts w:hint="eastAsia"/>
        </w:rPr>
        <w:t>请求的参数，则在</w:t>
      </w:r>
      <w:proofErr w:type="spellStart"/>
      <w:r>
        <w:rPr>
          <w:rFonts w:hint="eastAsia"/>
        </w:rPr>
        <w:t>doGet</w:t>
      </w:r>
      <w:proofErr w:type="spellEnd"/>
      <w:r>
        <w:t>()</w:t>
      </w:r>
      <w:r>
        <w:rPr>
          <w:rFonts w:hint="eastAsia"/>
        </w:rPr>
        <w:t>方法中获取。如果获取的是</w:t>
      </w:r>
      <w:r>
        <w:rPr>
          <w:rFonts w:hint="eastAsia"/>
        </w:rPr>
        <w:t>POST</w:t>
      </w:r>
      <w:r>
        <w:rPr>
          <w:rFonts w:hint="eastAsia"/>
        </w:rPr>
        <w:t>请求的参数，则在</w:t>
      </w:r>
      <w:proofErr w:type="spellStart"/>
      <w:r>
        <w:rPr>
          <w:rFonts w:hint="eastAsia"/>
        </w:rPr>
        <w:t>do</w:t>
      </w:r>
      <w:r>
        <w:t>Post</w:t>
      </w:r>
      <w:proofErr w:type="spellEnd"/>
      <w:r>
        <w:t>()</w:t>
      </w:r>
      <w:r>
        <w:rPr>
          <w:rFonts w:hint="eastAsia"/>
        </w:rPr>
        <w:t>方法中获取即可。</w:t>
      </w:r>
    </w:p>
    <w:p w14:paraId="54C141D4" w14:textId="01EB438E" w:rsidR="00F15F82" w:rsidRDefault="00F15F82">
      <w:pPr>
        <w:pStyle w:val="20"/>
        <w:numPr>
          <w:ilvl w:val="0"/>
          <w:numId w:val="36"/>
        </w:numPr>
        <w:ind w:firstLineChars="0"/>
      </w:pPr>
      <w:r>
        <w:rPr>
          <w:rFonts w:hint="eastAsia"/>
        </w:rPr>
        <w:t>在</w:t>
      </w:r>
      <w:r>
        <w:rPr>
          <w:rFonts w:hint="eastAsia"/>
        </w:rPr>
        <w:t>web</w:t>
      </w:r>
      <w:r>
        <w:rPr>
          <w:rFonts w:hint="eastAsia"/>
        </w:rPr>
        <w:t>目录下创建</w:t>
      </w:r>
      <w:r w:rsidR="00B263B4">
        <w:rPr>
          <w:rFonts w:hint="eastAsia"/>
        </w:rPr>
        <w:t>param.</w:t>
      </w:r>
      <w:r w:rsidR="00B263B4">
        <w:t>html</w:t>
      </w:r>
      <w:r w:rsidR="00B263B4">
        <w:rPr>
          <w:rFonts w:hint="eastAsia"/>
        </w:rPr>
        <w:t>文件</w:t>
      </w:r>
    </w:p>
    <w:p w14:paraId="0BD1926E" w14:textId="1770ED14" w:rsidR="00B263B4" w:rsidRDefault="00A446CD">
      <w:pPr>
        <w:pStyle w:val="20"/>
        <w:numPr>
          <w:ilvl w:val="0"/>
          <w:numId w:val="36"/>
        </w:numPr>
        <w:ind w:firstLineChars="0"/>
      </w:pPr>
      <w:r>
        <w:rPr>
          <w:rFonts w:hint="eastAsia"/>
        </w:rPr>
        <w:t>创建</w:t>
      </w:r>
      <w:r>
        <w:rPr>
          <w:rFonts w:hint="eastAsia"/>
        </w:rPr>
        <w:t>ParamServlet</w:t>
      </w:r>
      <w:r>
        <w:t>.java</w:t>
      </w:r>
    </w:p>
    <w:p w14:paraId="0B16A7AC" w14:textId="4BBEB044" w:rsidR="00A446CD" w:rsidRDefault="00A446CD" w:rsidP="008F34AE">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15</w:t>
      </w:r>
      <w:r w:rsidR="009A4100">
        <w:fldChar w:fldCharType="end"/>
      </w:r>
      <w:r w:rsidR="008F34AE">
        <w:t xml:space="preserve"> param.html</w:t>
      </w:r>
    </w:p>
    <w:tbl>
      <w:tblPr>
        <w:tblStyle w:val="ae"/>
        <w:tblW w:w="0" w:type="auto"/>
        <w:tblLook w:val="04A0" w:firstRow="1" w:lastRow="0" w:firstColumn="1" w:lastColumn="0" w:noHBand="0" w:noVBand="1"/>
      </w:tblPr>
      <w:tblGrid>
        <w:gridCol w:w="9071"/>
      </w:tblGrid>
      <w:tr w:rsidR="00A446CD" w:rsidRPr="00B246E6" w14:paraId="35D6C37F" w14:textId="77777777" w:rsidTr="008F34AE">
        <w:trPr>
          <w:cnfStyle w:val="100000000000" w:firstRow="1" w:lastRow="0" w:firstColumn="0" w:lastColumn="0" w:oddVBand="0" w:evenVBand="0" w:oddHBand="0" w:evenHBand="0" w:firstRowFirstColumn="0" w:firstRowLastColumn="0" w:lastRowFirstColumn="0" w:lastRowLastColumn="0"/>
        </w:trPr>
        <w:tc>
          <w:tcPr>
            <w:tcW w:w="9071" w:type="dxa"/>
          </w:tcPr>
          <w:p w14:paraId="049DD3E6" w14:textId="7C1ADFF2" w:rsidR="00A446CD" w:rsidRPr="00B246E6" w:rsidRDefault="00B246E6" w:rsidP="00F8724F">
            <w:pPr>
              <w:pStyle w:val="HTML"/>
              <w:shd w:val="clear" w:color="auto" w:fill="2B2B2B"/>
              <w:rPr>
                <w:rFonts w:ascii="JetBrains Mono" w:hAnsi="JetBrains Mono" w:hint="eastAsia"/>
                <w:b w:val="0"/>
                <w:bCs/>
                <w:color w:val="A9B7C6"/>
                <w:sz w:val="20"/>
                <w:szCs w:val="20"/>
              </w:rPr>
            </w:pPr>
            <w:r w:rsidRPr="00B246E6">
              <w:rPr>
                <w:rFonts w:ascii="JetBrains Mono" w:hAnsi="JetBrains Mono"/>
                <w:b w:val="0"/>
                <w:bCs/>
                <w:color w:val="E8BF6A"/>
                <w:sz w:val="20"/>
                <w:szCs w:val="20"/>
              </w:rPr>
              <w:t xml:space="preserve">&lt;!DOCTYPE </w:t>
            </w:r>
            <w:r w:rsidRPr="00B246E6">
              <w:rPr>
                <w:rFonts w:ascii="JetBrains Mono" w:hAnsi="JetBrains Mono"/>
                <w:b w:val="0"/>
                <w:bCs/>
                <w:color w:val="BABABA"/>
                <w:sz w:val="20"/>
                <w:szCs w:val="20"/>
              </w:rPr>
              <w:t>html</w:t>
            </w:r>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 xml:space="preserve">&lt;html </w:t>
            </w:r>
            <w:r w:rsidRPr="00B246E6">
              <w:rPr>
                <w:rFonts w:ascii="JetBrains Mono" w:hAnsi="JetBrains Mono"/>
                <w:b w:val="0"/>
                <w:bCs/>
                <w:color w:val="BABABA"/>
                <w:sz w:val="20"/>
                <w:szCs w:val="20"/>
              </w:rPr>
              <w:t>lang</w:t>
            </w:r>
            <w:r w:rsidRPr="00B246E6">
              <w:rPr>
                <w:rFonts w:ascii="JetBrains Mono" w:hAnsi="JetBrains Mono"/>
                <w:b w:val="0"/>
                <w:bCs/>
                <w:color w:val="A5C261"/>
                <w:sz w:val="20"/>
                <w:szCs w:val="20"/>
              </w:rPr>
              <w:t>="</w:t>
            </w:r>
            <w:proofErr w:type="spellStart"/>
            <w:r w:rsidRPr="00B246E6">
              <w:rPr>
                <w:rFonts w:ascii="JetBrains Mono" w:hAnsi="JetBrains Mono"/>
                <w:b w:val="0"/>
                <w:bCs/>
                <w:color w:val="A5C261"/>
                <w:sz w:val="20"/>
                <w:szCs w:val="20"/>
              </w:rPr>
              <w:t>en</w:t>
            </w:r>
            <w:proofErr w:type="spellEnd"/>
            <w:r w:rsidRPr="00B246E6">
              <w:rPr>
                <w:rFonts w:ascii="JetBrains Mono" w:hAnsi="JetBrains Mono"/>
                <w:b w:val="0"/>
                <w:bCs/>
                <w:color w:val="A5C261"/>
                <w:sz w:val="20"/>
                <w:szCs w:val="20"/>
              </w:rPr>
              <w:t>"</w:t>
            </w:r>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&lt;head&gt;</w:t>
            </w:r>
            <w:r w:rsidRPr="00B246E6">
              <w:rPr>
                <w:rFonts w:ascii="JetBrains Mono" w:hAnsi="JetBrains Mono"/>
                <w:b w:val="0"/>
                <w:bCs/>
                <w:color w:val="E8BF6A"/>
                <w:sz w:val="20"/>
                <w:szCs w:val="20"/>
              </w:rPr>
              <w:br/>
              <w:t xml:space="preserve">    &lt;meta </w:t>
            </w:r>
            <w:r w:rsidRPr="00B246E6">
              <w:rPr>
                <w:rFonts w:ascii="JetBrains Mono" w:hAnsi="JetBrains Mono"/>
                <w:b w:val="0"/>
                <w:bCs/>
                <w:color w:val="BABABA"/>
                <w:sz w:val="20"/>
                <w:szCs w:val="20"/>
              </w:rPr>
              <w:t>charset</w:t>
            </w:r>
            <w:r w:rsidRPr="00B246E6">
              <w:rPr>
                <w:rFonts w:ascii="JetBrains Mono" w:hAnsi="JetBrains Mono"/>
                <w:b w:val="0"/>
                <w:bCs/>
                <w:color w:val="A5C261"/>
                <w:sz w:val="20"/>
                <w:szCs w:val="20"/>
              </w:rPr>
              <w:t>="UTF-8"</w:t>
            </w:r>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 xml:space="preserve">    &lt;title&gt;</w:t>
            </w:r>
            <w:r w:rsidRPr="00B246E6">
              <w:rPr>
                <w:rFonts w:ascii="JetBrains Mono" w:hAnsi="JetBrains Mono"/>
                <w:b w:val="0"/>
                <w:bCs/>
                <w:color w:val="A9B7C6"/>
                <w:sz w:val="20"/>
                <w:szCs w:val="20"/>
              </w:rPr>
              <w:t>Title</w:t>
            </w:r>
            <w:r w:rsidRPr="00B246E6">
              <w:rPr>
                <w:rFonts w:ascii="JetBrains Mono" w:hAnsi="JetBrains Mono"/>
                <w:b w:val="0"/>
                <w:bCs/>
                <w:color w:val="E8BF6A"/>
                <w:sz w:val="20"/>
                <w:szCs w:val="20"/>
              </w:rPr>
              <w:t>&lt;/title&gt;</w:t>
            </w:r>
            <w:r w:rsidRPr="00B246E6">
              <w:rPr>
                <w:rFonts w:ascii="JetBrains Mono" w:hAnsi="JetBrains Mono"/>
                <w:b w:val="0"/>
                <w:bCs/>
                <w:color w:val="E8BF6A"/>
                <w:sz w:val="20"/>
                <w:szCs w:val="20"/>
              </w:rPr>
              <w:br/>
              <w:t>&lt;/head&gt;</w:t>
            </w:r>
            <w:r w:rsidRPr="00B246E6">
              <w:rPr>
                <w:rFonts w:ascii="JetBrains Mono" w:hAnsi="JetBrains Mono"/>
                <w:b w:val="0"/>
                <w:bCs/>
                <w:color w:val="E8BF6A"/>
                <w:sz w:val="20"/>
                <w:szCs w:val="20"/>
              </w:rPr>
              <w:br/>
              <w:t>&lt;body&gt;</w:t>
            </w:r>
            <w:r w:rsidRPr="00B246E6">
              <w:rPr>
                <w:rFonts w:ascii="JetBrains Mono" w:hAnsi="JetBrains Mono"/>
                <w:b w:val="0"/>
                <w:bCs/>
                <w:color w:val="E8BF6A"/>
                <w:sz w:val="20"/>
                <w:szCs w:val="20"/>
              </w:rPr>
              <w:br/>
              <w:t xml:space="preserve">&lt;form </w:t>
            </w:r>
            <w:r w:rsidRPr="00B246E6">
              <w:rPr>
                <w:rFonts w:ascii="JetBrains Mono" w:hAnsi="JetBrains Mono"/>
                <w:b w:val="0"/>
                <w:bCs/>
                <w:color w:val="BABABA"/>
                <w:sz w:val="20"/>
                <w:szCs w:val="20"/>
              </w:rPr>
              <w:t>action</w:t>
            </w:r>
            <w:r w:rsidRPr="00B246E6">
              <w:rPr>
                <w:rFonts w:ascii="JetBrains Mono" w:hAnsi="JetBrains Mono"/>
                <w:b w:val="0"/>
                <w:bCs/>
                <w:color w:val="A5C261"/>
                <w:sz w:val="20"/>
                <w:szCs w:val="20"/>
              </w:rPr>
              <w:t>="http://localhost:8080/</w:t>
            </w:r>
            <w:r w:rsidR="00F8724F" w:rsidRPr="00F8724F">
              <w:rPr>
                <w:rFonts w:ascii="JetBrains Mono" w:hAnsi="JetBrains Mono"/>
                <w:b w:val="0"/>
                <w:bCs/>
                <w:color w:val="A5C261"/>
                <w:sz w:val="20"/>
                <w:szCs w:val="20"/>
              </w:rPr>
              <w:t xml:space="preserve"> d03_servlet/</w:t>
            </w:r>
            <w:proofErr w:type="spellStart"/>
            <w:r w:rsidRPr="00B246E6">
              <w:rPr>
                <w:rFonts w:ascii="JetBrains Mono" w:hAnsi="JetBrains Mono"/>
                <w:b w:val="0"/>
                <w:bCs/>
                <w:color w:val="A5C261"/>
                <w:sz w:val="20"/>
                <w:szCs w:val="20"/>
              </w:rPr>
              <w:t>req_param</w:t>
            </w:r>
            <w:proofErr w:type="spellEnd"/>
            <w:r w:rsidRPr="00B246E6">
              <w:rPr>
                <w:rFonts w:ascii="JetBrains Mono" w:hAnsi="JetBrains Mono"/>
                <w:b w:val="0"/>
                <w:bCs/>
                <w:color w:val="A5C261"/>
                <w:sz w:val="20"/>
                <w:szCs w:val="20"/>
              </w:rPr>
              <w:t xml:space="preserve">" </w:t>
            </w:r>
            <w:r w:rsidRPr="00B246E6">
              <w:rPr>
                <w:rFonts w:ascii="JetBrains Mono" w:hAnsi="JetBrains Mono"/>
                <w:b w:val="0"/>
                <w:bCs/>
                <w:color w:val="BABABA"/>
                <w:sz w:val="20"/>
                <w:szCs w:val="20"/>
              </w:rPr>
              <w:t>method</w:t>
            </w:r>
            <w:r w:rsidRPr="00B246E6">
              <w:rPr>
                <w:rFonts w:ascii="JetBrains Mono" w:hAnsi="JetBrains Mono"/>
                <w:b w:val="0"/>
                <w:bCs/>
                <w:color w:val="A5C261"/>
                <w:sz w:val="20"/>
                <w:szCs w:val="20"/>
              </w:rPr>
              <w:t>="get"</w:t>
            </w:r>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 xml:space="preserve">    </w:t>
            </w:r>
            <w:r w:rsidRPr="00B246E6">
              <w:rPr>
                <w:rFonts w:hint="eastAsia"/>
                <w:b w:val="0"/>
                <w:bCs/>
                <w:color w:val="A9B7C6"/>
                <w:sz w:val="20"/>
                <w:szCs w:val="20"/>
              </w:rPr>
              <w:t>用户名：</w:t>
            </w:r>
            <w:r w:rsidRPr="00B246E6">
              <w:rPr>
                <w:rFonts w:ascii="JetBrains Mono" w:hAnsi="JetBrains Mono"/>
                <w:b w:val="0"/>
                <w:bCs/>
                <w:color w:val="E8BF6A"/>
                <w:sz w:val="20"/>
                <w:szCs w:val="20"/>
              </w:rPr>
              <w:t xml:space="preserve">&lt;input </w:t>
            </w:r>
            <w:r w:rsidRPr="00B246E6">
              <w:rPr>
                <w:rFonts w:ascii="JetBrains Mono" w:hAnsi="JetBrains Mono"/>
                <w:b w:val="0"/>
                <w:bCs/>
                <w:color w:val="BABABA"/>
                <w:sz w:val="20"/>
                <w:szCs w:val="20"/>
              </w:rPr>
              <w:t>type</w:t>
            </w:r>
            <w:r w:rsidRPr="00B246E6">
              <w:rPr>
                <w:rFonts w:ascii="JetBrains Mono" w:hAnsi="JetBrains Mono"/>
                <w:b w:val="0"/>
                <w:bCs/>
                <w:color w:val="A5C261"/>
                <w:sz w:val="20"/>
                <w:szCs w:val="20"/>
              </w:rPr>
              <w:t xml:space="preserve">="text" </w:t>
            </w:r>
            <w:r w:rsidRPr="00B246E6">
              <w:rPr>
                <w:rFonts w:ascii="JetBrains Mono" w:hAnsi="JetBrains Mono"/>
                <w:b w:val="0"/>
                <w:bCs/>
                <w:color w:val="BABABA"/>
                <w:sz w:val="20"/>
                <w:szCs w:val="20"/>
              </w:rPr>
              <w:t>name</w:t>
            </w:r>
            <w:r w:rsidRPr="00B246E6">
              <w:rPr>
                <w:rFonts w:ascii="JetBrains Mono" w:hAnsi="JetBrains Mono"/>
                <w:b w:val="0"/>
                <w:bCs/>
                <w:color w:val="A5C261"/>
                <w:sz w:val="20"/>
                <w:szCs w:val="20"/>
              </w:rPr>
              <w:t>="username"</w:t>
            </w:r>
            <w:r w:rsidRPr="00B246E6">
              <w:rPr>
                <w:rFonts w:ascii="JetBrains Mono" w:hAnsi="JetBrains Mono"/>
                <w:b w:val="0"/>
                <w:bCs/>
                <w:color w:val="E8BF6A"/>
                <w:sz w:val="20"/>
                <w:szCs w:val="20"/>
              </w:rPr>
              <w:t>&gt;&lt;</w:t>
            </w:r>
            <w:proofErr w:type="spellStart"/>
            <w:r w:rsidRPr="00B246E6">
              <w:rPr>
                <w:rFonts w:ascii="JetBrains Mono" w:hAnsi="JetBrains Mono"/>
                <w:b w:val="0"/>
                <w:bCs/>
                <w:color w:val="E8BF6A"/>
                <w:sz w:val="20"/>
                <w:szCs w:val="20"/>
              </w:rPr>
              <w:t>br</w:t>
            </w:r>
            <w:proofErr w:type="spellEnd"/>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 xml:space="preserve">    </w:t>
            </w:r>
            <w:r w:rsidRPr="00B246E6">
              <w:rPr>
                <w:rFonts w:hint="eastAsia"/>
                <w:b w:val="0"/>
                <w:bCs/>
                <w:color w:val="A9B7C6"/>
                <w:sz w:val="20"/>
                <w:szCs w:val="20"/>
              </w:rPr>
              <w:t>密码：</w:t>
            </w:r>
            <w:r w:rsidRPr="00B246E6">
              <w:rPr>
                <w:rFonts w:ascii="JetBrains Mono" w:hAnsi="JetBrains Mono"/>
                <w:b w:val="0"/>
                <w:bCs/>
                <w:color w:val="E8BF6A"/>
                <w:sz w:val="20"/>
                <w:szCs w:val="20"/>
              </w:rPr>
              <w:t xml:space="preserve">&lt;input </w:t>
            </w:r>
            <w:r w:rsidRPr="00B246E6">
              <w:rPr>
                <w:rFonts w:ascii="JetBrains Mono" w:hAnsi="JetBrains Mono"/>
                <w:b w:val="0"/>
                <w:bCs/>
                <w:color w:val="BABABA"/>
                <w:sz w:val="20"/>
                <w:szCs w:val="20"/>
              </w:rPr>
              <w:t>type</w:t>
            </w:r>
            <w:r w:rsidRPr="00B246E6">
              <w:rPr>
                <w:rFonts w:ascii="JetBrains Mono" w:hAnsi="JetBrains Mono"/>
                <w:b w:val="0"/>
                <w:bCs/>
                <w:color w:val="A5C261"/>
                <w:sz w:val="20"/>
                <w:szCs w:val="20"/>
              </w:rPr>
              <w:t xml:space="preserve">="text" </w:t>
            </w:r>
            <w:r w:rsidRPr="00B246E6">
              <w:rPr>
                <w:rFonts w:ascii="JetBrains Mono" w:hAnsi="JetBrains Mono"/>
                <w:b w:val="0"/>
                <w:bCs/>
                <w:color w:val="BABABA"/>
                <w:sz w:val="20"/>
                <w:szCs w:val="20"/>
              </w:rPr>
              <w:t>name</w:t>
            </w:r>
            <w:r w:rsidRPr="00B246E6">
              <w:rPr>
                <w:rFonts w:ascii="JetBrains Mono" w:hAnsi="JetBrains Mono"/>
                <w:b w:val="0"/>
                <w:bCs/>
                <w:color w:val="A5C261"/>
                <w:sz w:val="20"/>
                <w:szCs w:val="20"/>
              </w:rPr>
              <w:t>="password"</w:t>
            </w:r>
            <w:r w:rsidRPr="00B246E6">
              <w:rPr>
                <w:rFonts w:ascii="JetBrains Mono" w:hAnsi="JetBrains Mono"/>
                <w:b w:val="0"/>
                <w:bCs/>
                <w:color w:val="E8BF6A"/>
                <w:sz w:val="20"/>
                <w:szCs w:val="20"/>
              </w:rPr>
              <w:t>&gt;&lt;</w:t>
            </w:r>
            <w:proofErr w:type="spellStart"/>
            <w:r w:rsidRPr="00B246E6">
              <w:rPr>
                <w:rFonts w:ascii="JetBrains Mono" w:hAnsi="JetBrains Mono"/>
                <w:b w:val="0"/>
                <w:bCs/>
                <w:color w:val="E8BF6A"/>
                <w:sz w:val="20"/>
                <w:szCs w:val="20"/>
              </w:rPr>
              <w:t>br</w:t>
            </w:r>
            <w:proofErr w:type="spellEnd"/>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 xml:space="preserve">    </w:t>
            </w:r>
            <w:r w:rsidRPr="00B246E6">
              <w:rPr>
                <w:rFonts w:hint="eastAsia"/>
                <w:b w:val="0"/>
                <w:bCs/>
                <w:color w:val="A9B7C6"/>
                <w:sz w:val="20"/>
                <w:szCs w:val="20"/>
              </w:rPr>
              <w:t>爱好：</w:t>
            </w:r>
            <w:r w:rsidRPr="00B246E6">
              <w:rPr>
                <w:rFonts w:ascii="JetBrains Mono" w:hAnsi="JetBrains Mono"/>
                <w:b w:val="0"/>
                <w:bCs/>
                <w:color w:val="E8BF6A"/>
                <w:sz w:val="20"/>
                <w:szCs w:val="20"/>
              </w:rPr>
              <w:t xml:space="preserve">&lt;input </w:t>
            </w:r>
            <w:r w:rsidRPr="00B246E6">
              <w:rPr>
                <w:rFonts w:ascii="JetBrains Mono" w:hAnsi="JetBrains Mono"/>
                <w:b w:val="0"/>
                <w:bCs/>
                <w:color w:val="BABABA"/>
                <w:sz w:val="20"/>
                <w:szCs w:val="20"/>
              </w:rPr>
              <w:t>type</w:t>
            </w:r>
            <w:r w:rsidRPr="00B246E6">
              <w:rPr>
                <w:rFonts w:ascii="JetBrains Mono" w:hAnsi="JetBrains Mono"/>
                <w:b w:val="0"/>
                <w:bCs/>
                <w:color w:val="A5C261"/>
                <w:sz w:val="20"/>
                <w:szCs w:val="20"/>
              </w:rPr>
              <w:t xml:space="preserve">="checkbox" </w:t>
            </w:r>
            <w:r w:rsidRPr="00B246E6">
              <w:rPr>
                <w:rFonts w:ascii="JetBrains Mono" w:hAnsi="JetBrains Mono"/>
                <w:b w:val="0"/>
                <w:bCs/>
                <w:color w:val="BABABA"/>
                <w:sz w:val="20"/>
                <w:szCs w:val="20"/>
              </w:rPr>
              <w:t>name</w:t>
            </w:r>
            <w:r w:rsidRPr="00B246E6">
              <w:rPr>
                <w:rFonts w:ascii="JetBrains Mono" w:hAnsi="JetBrains Mono"/>
                <w:b w:val="0"/>
                <w:bCs/>
                <w:color w:val="A5C261"/>
                <w:sz w:val="20"/>
                <w:szCs w:val="20"/>
              </w:rPr>
              <w:t xml:space="preserve">="hobbies" </w:t>
            </w:r>
            <w:r w:rsidRPr="00B246E6">
              <w:rPr>
                <w:rFonts w:ascii="JetBrains Mono" w:hAnsi="JetBrains Mono"/>
                <w:b w:val="0"/>
                <w:bCs/>
                <w:color w:val="BABABA"/>
                <w:sz w:val="20"/>
                <w:szCs w:val="20"/>
              </w:rPr>
              <w:t>value</w:t>
            </w:r>
            <w:r w:rsidRPr="00B246E6">
              <w:rPr>
                <w:rFonts w:ascii="JetBrains Mono" w:hAnsi="JetBrains Mono"/>
                <w:b w:val="0"/>
                <w:bCs/>
                <w:color w:val="A5C261"/>
                <w:sz w:val="20"/>
                <w:szCs w:val="20"/>
              </w:rPr>
              <w:t>="</w:t>
            </w:r>
            <w:r w:rsidRPr="00B246E6">
              <w:rPr>
                <w:rFonts w:hint="eastAsia"/>
                <w:b w:val="0"/>
                <w:bCs/>
                <w:color w:val="A5C261"/>
                <w:sz w:val="20"/>
                <w:szCs w:val="20"/>
              </w:rPr>
              <w:t>篮球</w:t>
            </w:r>
            <w:r w:rsidRPr="00B246E6">
              <w:rPr>
                <w:rFonts w:ascii="JetBrains Mono" w:hAnsi="JetBrains Mono"/>
                <w:b w:val="0"/>
                <w:bCs/>
                <w:color w:val="A5C261"/>
                <w:sz w:val="20"/>
                <w:szCs w:val="20"/>
              </w:rPr>
              <w:t>"</w:t>
            </w:r>
            <w:r w:rsidRPr="00B246E6">
              <w:rPr>
                <w:rFonts w:ascii="JetBrains Mono" w:hAnsi="JetBrains Mono"/>
                <w:b w:val="0"/>
                <w:bCs/>
                <w:color w:val="E8BF6A"/>
                <w:sz w:val="20"/>
                <w:szCs w:val="20"/>
              </w:rPr>
              <w:t>&gt;</w:t>
            </w:r>
            <w:r w:rsidRPr="00B246E6">
              <w:rPr>
                <w:rFonts w:hint="eastAsia"/>
                <w:b w:val="0"/>
                <w:bCs/>
                <w:color w:val="A9B7C6"/>
                <w:sz w:val="20"/>
                <w:szCs w:val="20"/>
              </w:rPr>
              <w:t>篮球</w:t>
            </w:r>
            <w:r w:rsidRPr="00B246E6">
              <w:rPr>
                <w:rFonts w:hint="eastAsia"/>
                <w:b w:val="0"/>
                <w:bCs/>
                <w:color w:val="A9B7C6"/>
                <w:sz w:val="20"/>
                <w:szCs w:val="20"/>
              </w:rPr>
              <w:br/>
              <w:t xml:space="preserve">    </w:t>
            </w:r>
            <w:r w:rsidRPr="00B246E6">
              <w:rPr>
                <w:rFonts w:ascii="JetBrains Mono" w:hAnsi="JetBrains Mono"/>
                <w:b w:val="0"/>
                <w:bCs/>
                <w:color w:val="E8BF6A"/>
                <w:sz w:val="20"/>
                <w:szCs w:val="20"/>
              </w:rPr>
              <w:t xml:space="preserve">&lt;input </w:t>
            </w:r>
            <w:r w:rsidRPr="00B246E6">
              <w:rPr>
                <w:rFonts w:ascii="JetBrains Mono" w:hAnsi="JetBrains Mono"/>
                <w:b w:val="0"/>
                <w:bCs/>
                <w:color w:val="BABABA"/>
                <w:sz w:val="20"/>
                <w:szCs w:val="20"/>
              </w:rPr>
              <w:t>type</w:t>
            </w:r>
            <w:r w:rsidRPr="00B246E6">
              <w:rPr>
                <w:rFonts w:ascii="JetBrains Mono" w:hAnsi="JetBrains Mono"/>
                <w:b w:val="0"/>
                <w:bCs/>
                <w:color w:val="A5C261"/>
                <w:sz w:val="20"/>
                <w:szCs w:val="20"/>
              </w:rPr>
              <w:t xml:space="preserve">="checkbox" </w:t>
            </w:r>
            <w:r w:rsidRPr="00B246E6">
              <w:rPr>
                <w:rFonts w:ascii="JetBrains Mono" w:hAnsi="JetBrains Mono"/>
                <w:b w:val="0"/>
                <w:bCs/>
                <w:color w:val="BABABA"/>
                <w:sz w:val="20"/>
                <w:szCs w:val="20"/>
              </w:rPr>
              <w:t>name</w:t>
            </w:r>
            <w:r w:rsidRPr="00B246E6">
              <w:rPr>
                <w:rFonts w:ascii="JetBrains Mono" w:hAnsi="JetBrains Mono"/>
                <w:b w:val="0"/>
                <w:bCs/>
                <w:color w:val="A5C261"/>
                <w:sz w:val="20"/>
                <w:szCs w:val="20"/>
              </w:rPr>
              <w:t xml:space="preserve">="hobbies" </w:t>
            </w:r>
            <w:r w:rsidRPr="00B246E6">
              <w:rPr>
                <w:rFonts w:ascii="JetBrains Mono" w:hAnsi="JetBrains Mono"/>
                <w:b w:val="0"/>
                <w:bCs/>
                <w:color w:val="BABABA"/>
                <w:sz w:val="20"/>
                <w:szCs w:val="20"/>
              </w:rPr>
              <w:t>value</w:t>
            </w:r>
            <w:r w:rsidRPr="00B246E6">
              <w:rPr>
                <w:rFonts w:ascii="JetBrains Mono" w:hAnsi="JetBrains Mono"/>
                <w:b w:val="0"/>
                <w:bCs/>
                <w:color w:val="A5C261"/>
                <w:sz w:val="20"/>
                <w:szCs w:val="20"/>
              </w:rPr>
              <w:t>="</w:t>
            </w:r>
            <w:r w:rsidRPr="00B246E6">
              <w:rPr>
                <w:rFonts w:hint="eastAsia"/>
                <w:b w:val="0"/>
                <w:bCs/>
                <w:color w:val="A5C261"/>
                <w:sz w:val="20"/>
                <w:szCs w:val="20"/>
              </w:rPr>
              <w:t>羽毛球</w:t>
            </w:r>
            <w:r w:rsidRPr="00B246E6">
              <w:rPr>
                <w:rFonts w:ascii="JetBrains Mono" w:hAnsi="JetBrains Mono"/>
                <w:b w:val="0"/>
                <w:bCs/>
                <w:color w:val="A5C261"/>
                <w:sz w:val="20"/>
                <w:szCs w:val="20"/>
              </w:rPr>
              <w:t>"</w:t>
            </w:r>
            <w:r w:rsidRPr="00B246E6">
              <w:rPr>
                <w:rFonts w:ascii="JetBrains Mono" w:hAnsi="JetBrains Mono"/>
                <w:b w:val="0"/>
                <w:bCs/>
                <w:color w:val="E8BF6A"/>
                <w:sz w:val="20"/>
                <w:szCs w:val="20"/>
              </w:rPr>
              <w:t>&gt;</w:t>
            </w:r>
            <w:r w:rsidRPr="00B246E6">
              <w:rPr>
                <w:rFonts w:hint="eastAsia"/>
                <w:b w:val="0"/>
                <w:bCs/>
                <w:color w:val="A9B7C6"/>
                <w:sz w:val="20"/>
                <w:szCs w:val="20"/>
              </w:rPr>
              <w:t>羽毛球</w:t>
            </w:r>
            <w:r w:rsidRPr="00B246E6">
              <w:rPr>
                <w:rFonts w:hint="eastAsia"/>
                <w:b w:val="0"/>
                <w:bCs/>
                <w:color w:val="A9B7C6"/>
                <w:sz w:val="20"/>
                <w:szCs w:val="20"/>
              </w:rPr>
              <w:br/>
              <w:t xml:space="preserve">    </w:t>
            </w:r>
            <w:r w:rsidRPr="00B246E6">
              <w:rPr>
                <w:rFonts w:ascii="JetBrains Mono" w:hAnsi="JetBrains Mono"/>
                <w:b w:val="0"/>
                <w:bCs/>
                <w:color w:val="E8BF6A"/>
                <w:sz w:val="20"/>
                <w:szCs w:val="20"/>
              </w:rPr>
              <w:t xml:space="preserve">&lt;input </w:t>
            </w:r>
            <w:r w:rsidRPr="00B246E6">
              <w:rPr>
                <w:rFonts w:ascii="JetBrains Mono" w:hAnsi="JetBrains Mono"/>
                <w:b w:val="0"/>
                <w:bCs/>
                <w:color w:val="BABABA"/>
                <w:sz w:val="20"/>
                <w:szCs w:val="20"/>
              </w:rPr>
              <w:t>type</w:t>
            </w:r>
            <w:r w:rsidRPr="00B246E6">
              <w:rPr>
                <w:rFonts w:ascii="JetBrains Mono" w:hAnsi="JetBrains Mono"/>
                <w:b w:val="0"/>
                <w:bCs/>
                <w:color w:val="A5C261"/>
                <w:sz w:val="20"/>
                <w:szCs w:val="20"/>
              </w:rPr>
              <w:t xml:space="preserve">="checkbox" </w:t>
            </w:r>
            <w:r w:rsidRPr="00B246E6">
              <w:rPr>
                <w:rFonts w:ascii="JetBrains Mono" w:hAnsi="JetBrains Mono"/>
                <w:b w:val="0"/>
                <w:bCs/>
                <w:color w:val="BABABA"/>
                <w:sz w:val="20"/>
                <w:szCs w:val="20"/>
              </w:rPr>
              <w:t>name</w:t>
            </w:r>
            <w:r w:rsidRPr="00B246E6">
              <w:rPr>
                <w:rFonts w:ascii="JetBrains Mono" w:hAnsi="JetBrains Mono"/>
                <w:b w:val="0"/>
                <w:bCs/>
                <w:color w:val="A5C261"/>
                <w:sz w:val="20"/>
                <w:szCs w:val="20"/>
              </w:rPr>
              <w:t xml:space="preserve">="hobbies" </w:t>
            </w:r>
            <w:r w:rsidRPr="00B246E6">
              <w:rPr>
                <w:rFonts w:ascii="JetBrains Mono" w:hAnsi="JetBrains Mono"/>
                <w:b w:val="0"/>
                <w:bCs/>
                <w:color w:val="BABABA"/>
                <w:sz w:val="20"/>
                <w:szCs w:val="20"/>
              </w:rPr>
              <w:t>value</w:t>
            </w:r>
            <w:r w:rsidRPr="00B246E6">
              <w:rPr>
                <w:rFonts w:ascii="JetBrains Mono" w:hAnsi="JetBrains Mono"/>
                <w:b w:val="0"/>
                <w:bCs/>
                <w:color w:val="A5C261"/>
                <w:sz w:val="20"/>
                <w:szCs w:val="20"/>
              </w:rPr>
              <w:t>="</w:t>
            </w:r>
            <w:r w:rsidRPr="00B246E6">
              <w:rPr>
                <w:rFonts w:hint="eastAsia"/>
                <w:b w:val="0"/>
                <w:bCs/>
                <w:color w:val="A5C261"/>
                <w:sz w:val="20"/>
                <w:szCs w:val="20"/>
              </w:rPr>
              <w:t>乒乓球</w:t>
            </w:r>
            <w:r w:rsidRPr="00B246E6">
              <w:rPr>
                <w:rFonts w:ascii="JetBrains Mono" w:hAnsi="JetBrains Mono"/>
                <w:b w:val="0"/>
                <w:bCs/>
                <w:color w:val="A5C261"/>
                <w:sz w:val="20"/>
                <w:szCs w:val="20"/>
              </w:rPr>
              <w:t>"</w:t>
            </w:r>
            <w:r w:rsidRPr="00B246E6">
              <w:rPr>
                <w:rFonts w:ascii="JetBrains Mono" w:hAnsi="JetBrains Mono"/>
                <w:b w:val="0"/>
                <w:bCs/>
                <w:color w:val="E8BF6A"/>
                <w:sz w:val="20"/>
                <w:szCs w:val="20"/>
              </w:rPr>
              <w:t>&gt;</w:t>
            </w:r>
            <w:r w:rsidRPr="00B246E6">
              <w:rPr>
                <w:rFonts w:hint="eastAsia"/>
                <w:b w:val="0"/>
                <w:bCs/>
                <w:color w:val="A9B7C6"/>
                <w:sz w:val="20"/>
                <w:szCs w:val="20"/>
              </w:rPr>
              <w:t>乒乓球</w:t>
            </w:r>
            <w:r w:rsidRPr="00B246E6">
              <w:rPr>
                <w:rFonts w:ascii="JetBrains Mono" w:hAnsi="JetBrains Mono"/>
                <w:b w:val="0"/>
                <w:bCs/>
                <w:color w:val="E8BF6A"/>
                <w:sz w:val="20"/>
                <w:szCs w:val="20"/>
              </w:rPr>
              <w:t>&lt;</w:t>
            </w:r>
            <w:proofErr w:type="spellStart"/>
            <w:r w:rsidRPr="00B246E6">
              <w:rPr>
                <w:rFonts w:ascii="JetBrains Mono" w:hAnsi="JetBrains Mono"/>
                <w:b w:val="0"/>
                <w:bCs/>
                <w:color w:val="E8BF6A"/>
                <w:sz w:val="20"/>
                <w:szCs w:val="20"/>
              </w:rPr>
              <w:t>br</w:t>
            </w:r>
            <w:proofErr w:type="spellEnd"/>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 xml:space="preserve">    &lt;input </w:t>
            </w:r>
            <w:r w:rsidRPr="00B246E6">
              <w:rPr>
                <w:rFonts w:ascii="JetBrains Mono" w:hAnsi="JetBrains Mono"/>
                <w:b w:val="0"/>
                <w:bCs/>
                <w:color w:val="BABABA"/>
                <w:sz w:val="20"/>
                <w:szCs w:val="20"/>
              </w:rPr>
              <w:t>type</w:t>
            </w:r>
            <w:r w:rsidRPr="00B246E6">
              <w:rPr>
                <w:rFonts w:ascii="JetBrains Mono" w:hAnsi="JetBrains Mono"/>
                <w:b w:val="0"/>
                <w:bCs/>
                <w:color w:val="A5C261"/>
                <w:sz w:val="20"/>
                <w:szCs w:val="20"/>
              </w:rPr>
              <w:t>="submit"</w:t>
            </w:r>
            <w:r w:rsidRPr="00B246E6">
              <w:rPr>
                <w:rFonts w:ascii="JetBrains Mono" w:hAnsi="JetBrains Mono"/>
                <w:b w:val="0"/>
                <w:bCs/>
                <w:color w:val="E8BF6A"/>
                <w:sz w:val="20"/>
                <w:szCs w:val="20"/>
              </w:rPr>
              <w:t>&gt;</w:t>
            </w:r>
            <w:r w:rsidRPr="00B246E6">
              <w:rPr>
                <w:rFonts w:ascii="JetBrains Mono" w:hAnsi="JetBrains Mono"/>
                <w:b w:val="0"/>
                <w:bCs/>
                <w:color w:val="E8BF6A"/>
                <w:sz w:val="20"/>
                <w:szCs w:val="20"/>
              </w:rPr>
              <w:br/>
              <w:t>&lt;/form&gt;</w:t>
            </w:r>
            <w:r w:rsidRPr="00B246E6">
              <w:rPr>
                <w:rFonts w:ascii="JetBrains Mono" w:hAnsi="JetBrains Mono"/>
                <w:b w:val="0"/>
                <w:bCs/>
                <w:color w:val="E8BF6A"/>
                <w:sz w:val="20"/>
                <w:szCs w:val="20"/>
              </w:rPr>
              <w:br/>
              <w:t>&lt;/body&gt;</w:t>
            </w:r>
            <w:r w:rsidRPr="00B246E6">
              <w:rPr>
                <w:rFonts w:ascii="JetBrains Mono" w:hAnsi="JetBrains Mono"/>
                <w:b w:val="0"/>
                <w:bCs/>
                <w:color w:val="E8BF6A"/>
                <w:sz w:val="20"/>
                <w:szCs w:val="20"/>
              </w:rPr>
              <w:br/>
              <w:t>&lt;/html&gt;</w:t>
            </w:r>
          </w:p>
        </w:tc>
      </w:tr>
    </w:tbl>
    <w:p w14:paraId="6243DA20" w14:textId="6AD450A8" w:rsidR="00A446CD" w:rsidRDefault="00A446CD" w:rsidP="00A446CD">
      <w:pPr>
        <w:pStyle w:val="20"/>
        <w:ind w:firstLineChars="0" w:firstLine="0"/>
      </w:pPr>
    </w:p>
    <w:p w14:paraId="7A4C486C" w14:textId="5F4F7071" w:rsidR="008F34AE" w:rsidRDefault="008F34AE" w:rsidP="008F34AE">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16</w:t>
      </w:r>
      <w:r w:rsidR="009A4100">
        <w:fldChar w:fldCharType="end"/>
      </w:r>
      <w:r w:rsidR="00B246E6">
        <w:t xml:space="preserve"> ParamServlet.java</w:t>
      </w:r>
    </w:p>
    <w:tbl>
      <w:tblPr>
        <w:tblStyle w:val="ae"/>
        <w:tblW w:w="0" w:type="auto"/>
        <w:tblLook w:val="04A0" w:firstRow="1" w:lastRow="0" w:firstColumn="1" w:lastColumn="0" w:noHBand="0" w:noVBand="1"/>
      </w:tblPr>
      <w:tblGrid>
        <w:gridCol w:w="9071"/>
      </w:tblGrid>
      <w:tr w:rsidR="008F34AE" w:rsidRPr="007C2957" w14:paraId="2FFF9037" w14:textId="77777777" w:rsidTr="008F34AE">
        <w:trPr>
          <w:cnfStyle w:val="100000000000" w:firstRow="1" w:lastRow="0" w:firstColumn="0" w:lastColumn="0" w:oddVBand="0" w:evenVBand="0" w:oddHBand="0" w:evenHBand="0" w:firstRowFirstColumn="0" w:firstRowLastColumn="0" w:lastRowFirstColumn="0" w:lastRowLastColumn="0"/>
        </w:trPr>
        <w:tc>
          <w:tcPr>
            <w:tcW w:w="9071" w:type="dxa"/>
          </w:tcPr>
          <w:p w14:paraId="694FA87C" w14:textId="34BEC81F" w:rsidR="008F34AE" w:rsidRPr="007C2957" w:rsidRDefault="007C2957" w:rsidP="007C2957">
            <w:pPr>
              <w:pStyle w:val="HTML"/>
              <w:shd w:val="clear" w:color="auto" w:fill="2B2B2B"/>
              <w:rPr>
                <w:rFonts w:ascii="JetBrains Mono" w:hAnsi="JetBrains Mono" w:hint="eastAsia"/>
                <w:b w:val="0"/>
                <w:bCs/>
                <w:color w:val="A9B7C6"/>
                <w:sz w:val="20"/>
                <w:szCs w:val="20"/>
              </w:rPr>
            </w:pPr>
            <w:r w:rsidRPr="007C2957">
              <w:rPr>
                <w:rFonts w:ascii="JetBrains Mono" w:hAnsi="JetBrains Mono"/>
                <w:b w:val="0"/>
                <w:bCs/>
                <w:color w:val="CC7832"/>
                <w:sz w:val="20"/>
                <w:szCs w:val="20"/>
              </w:rPr>
              <w:t xml:space="preserve">package </w:t>
            </w:r>
            <w:proofErr w:type="spellStart"/>
            <w:r w:rsidRPr="007C2957">
              <w:rPr>
                <w:rFonts w:ascii="JetBrains Mono" w:hAnsi="JetBrains Mono"/>
                <w:b w:val="0"/>
                <w:bCs/>
                <w:color w:val="A9B7C6"/>
                <w:sz w:val="20"/>
                <w:szCs w:val="20"/>
              </w:rPr>
              <w:t>com.lxh.request</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javax.servlet.ServletException</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javax.servlet.annotation.</w:t>
            </w:r>
            <w:r w:rsidRPr="007C2957">
              <w:rPr>
                <w:rFonts w:ascii="JetBrains Mono" w:hAnsi="JetBrains Mono"/>
                <w:b w:val="0"/>
                <w:bCs/>
                <w:color w:val="BBB529"/>
                <w:sz w:val="20"/>
                <w:szCs w:val="20"/>
              </w:rPr>
              <w:t>WebServlet</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javax.servlet.http.HttpServlet</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javax.servlet.http.HttpServletRequest</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javax.servlet.http.HttpServletResponse</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java.io.IOException</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import </w:t>
            </w:r>
            <w:proofErr w:type="spellStart"/>
            <w:r w:rsidRPr="007C2957">
              <w:rPr>
                <w:rFonts w:ascii="JetBrains Mono" w:hAnsi="JetBrains Mono"/>
                <w:b w:val="0"/>
                <w:bCs/>
                <w:color w:val="A9B7C6"/>
                <w:sz w:val="20"/>
                <w:szCs w:val="20"/>
              </w:rPr>
              <w:t>java.util.Arrays</w:t>
            </w:r>
            <w:proofErr w:type="spellEnd"/>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r>
            <w:r w:rsidRPr="007C2957">
              <w:rPr>
                <w:rFonts w:ascii="JetBrains Mono" w:hAnsi="JetBrains Mono"/>
                <w:b w:val="0"/>
                <w:bCs/>
                <w:color w:val="CC7832"/>
                <w:sz w:val="20"/>
                <w:szCs w:val="20"/>
              </w:rPr>
              <w:br/>
            </w:r>
            <w:r w:rsidRPr="007C2957">
              <w:rPr>
                <w:rFonts w:ascii="JetBrains Mono" w:hAnsi="JetBrains Mono"/>
                <w:b w:val="0"/>
                <w:bCs/>
                <w:color w:val="BBB529"/>
                <w:sz w:val="20"/>
                <w:szCs w:val="20"/>
              </w:rPr>
              <w:t>@WebServlet</w:t>
            </w:r>
            <w:r w:rsidRPr="007C2957">
              <w:rPr>
                <w:rFonts w:ascii="JetBrains Mono" w:hAnsi="JetBrains Mono"/>
                <w:b w:val="0"/>
                <w:bCs/>
                <w:color w:val="A9B7C6"/>
                <w:sz w:val="20"/>
                <w:szCs w:val="20"/>
              </w:rPr>
              <w:t>(</w:t>
            </w:r>
            <w:r w:rsidRPr="007C2957">
              <w:rPr>
                <w:rFonts w:ascii="JetBrains Mono" w:hAnsi="JetBrains Mono"/>
                <w:b w:val="0"/>
                <w:bCs/>
                <w:color w:val="D0D0FF"/>
                <w:sz w:val="20"/>
                <w:szCs w:val="20"/>
              </w:rPr>
              <w:t xml:space="preserve">name </w:t>
            </w:r>
            <w:r w:rsidRPr="007C2957">
              <w:rPr>
                <w:rFonts w:ascii="JetBrains Mono" w:hAnsi="JetBrains Mono"/>
                <w:b w:val="0"/>
                <w:bCs/>
                <w:color w:val="A9B7C6"/>
                <w:sz w:val="20"/>
                <w:szCs w:val="20"/>
              </w:rPr>
              <w:t xml:space="preserve">= </w:t>
            </w:r>
            <w:r w:rsidRPr="007C2957">
              <w:rPr>
                <w:rFonts w:ascii="JetBrains Mono" w:hAnsi="JetBrains Mono"/>
                <w:b w:val="0"/>
                <w:bCs/>
                <w:color w:val="6A8759"/>
                <w:sz w:val="20"/>
                <w:szCs w:val="20"/>
              </w:rPr>
              <w:t>"</w:t>
            </w:r>
            <w:proofErr w:type="spellStart"/>
            <w:r w:rsidRPr="007C2957">
              <w:rPr>
                <w:rFonts w:ascii="JetBrains Mono" w:hAnsi="JetBrains Mono"/>
                <w:b w:val="0"/>
                <w:bCs/>
                <w:color w:val="6A8759"/>
                <w:sz w:val="20"/>
                <w:szCs w:val="20"/>
              </w:rPr>
              <w:t>ParamServlet</w:t>
            </w:r>
            <w:proofErr w:type="spellEnd"/>
            <w:r w:rsidRPr="007C2957">
              <w:rPr>
                <w:rFonts w:ascii="JetBrains Mono" w:hAnsi="JetBrains Mono"/>
                <w:b w:val="0"/>
                <w:bCs/>
                <w:color w:val="6A8759"/>
                <w:sz w:val="20"/>
                <w:szCs w:val="20"/>
              </w:rPr>
              <w:t>"</w:t>
            </w:r>
            <w:r w:rsidRPr="007C2957">
              <w:rPr>
                <w:rFonts w:ascii="JetBrains Mono" w:hAnsi="JetBrains Mono"/>
                <w:b w:val="0"/>
                <w:bCs/>
                <w:color w:val="CC7832"/>
                <w:sz w:val="20"/>
                <w:szCs w:val="20"/>
              </w:rPr>
              <w:t xml:space="preserve">, </w:t>
            </w:r>
            <w:r w:rsidRPr="007C2957">
              <w:rPr>
                <w:rFonts w:ascii="JetBrains Mono" w:hAnsi="JetBrains Mono"/>
                <w:b w:val="0"/>
                <w:bCs/>
                <w:color w:val="D0D0FF"/>
                <w:sz w:val="20"/>
                <w:szCs w:val="20"/>
              </w:rPr>
              <w:t xml:space="preserve">value </w:t>
            </w:r>
            <w:r w:rsidRPr="007C2957">
              <w:rPr>
                <w:rFonts w:ascii="JetBrains Mono" w:hAnsi="JetBrains Mono"/>
                <w:b w:val="0"/>
                <w:bCs/>
                <w:color w:val="A9B7C6"/>
                <w:sz w:val="20"/>
                <w:szCs w:val="20"/>
              </w:rPr>
              <w:t>= {</w:t>
            </w:r>
            <w:r w:rsidRPr="007C2957">
              <w:rPr>
                <w:rFonts w:ascii="JetBrains Mono" w:hAnsi="JetBrains Mono"/>
                <w:b w:val="0"/>
                <w:bCs/>
                <w:color w:val="6A8759"/>
                <w:sz w:val="20"/>
                <w:szCs w:val="20"/>
              </w:rPr>
              <w:t>"/</w:t>
            </w:r>
            <w:proofErr w:type="spellStart"/>
            <w:r w:rsidRPr="007C2957">
              <w:rPr>
                <w:rFonts w:ascii="JetBrains Mono" w:hAnsi="JetBrains Mono"/>
                <w:b w:val="0"/>
                <w:bCs/>
                <w:color w:val="6A8759"/>
                <w:sz w:val="20"/>
                <w:szCs w:val="20"/>
              </w:rPr>
              <w:t>req_param</w:t>
            </w:r>
            <w:proofErr w:type="spellEnd"/>
            <w:r w:rsidRPr="007C2957">
              <w:rPr>
                <w:rFonts w:ascii="JetBrains Mono" w:hAnsi="JetBrains Mono"/>
                <w:b w:val="0"/>
                <w:bCs/>
                <w:color w:val="6A8759"/>
                <w:sz w:val="20"/>
                <w:szCs w:val="20"/>
              </w:rPr>
              <w:t>"</w:t>
            </w:r>
            <w:r w:rsidRPr="007C2957">
              <w:rPr>
                <w:rFonts w:ascii="JetBrains Mono" w:hAnsi="JetBrains Mono"/>
                <w:b w:val="0"/>
                <w:bCs/>
                <w:color w:val="A9B7C6"/>
                <w:sz w:val="20"/>
                <w:szCs w:val="20"/>
              </w:rPr>
              <w:t>})</w:t>
            </w:r>
            <w:r w:rsidRPr="007C2957">
              <w:rPr>
                <w:rFonts w:ascii="JetBrains Mono" w:hAnsi="JetBrains Mono"/>
                <w:b w:val="0"/>
                <w:bCs/>
                <w:color w:val="A9B7C6"/>
                <w:sz w:val="20"/>
                <w:szCs w:val="20"/>
              </w:rPr>
              <w:br/>
            </w:r>
            <w:r w:rsidRPr="007C2957">
              <w:rPr>
                <w:rFonts w:ascii="JetBrains Mono" w:hAnsi="JetBrains Mono"/>
                <w:b w:val="0"/>
                <w:bCs/>
                <w:color w:val="CC7832"/>
                <w:sz w:val="20"/>
                <w:szCs w:val="20"/>
              </w:rPr>
              <w:t xml:space="preserve">public class </w:t>
            </w:r>
            <w:proofErr w:type="spellStart"/>
            <w:r w:rsidRPr="007C2957">
              <w:rPr>
                <w:rFonts w:ascii="JetBrains Mono" w:hAnsi="JetBrains Mono"/>
                <w:b w:val="0"/>
                <w:bCs/>
                <w:color w:val="A9B7C6"/>
                <w:sz w:val="20"/>
                <w:szCs w:val="20"/>
              </w:rPr>
              <w:t>ParamServlet</w:t>
            </w:r>
            <w:proofErr w:type="spellEnd"/>
            <w:r w:rsidRPr="007C2957">
              <w:rPr>
                <w:rFonts w:ascii="JetBrains Mono" w:hAnsi="JetBrains Mono"/>
                <w:b w:val="0"/>
                <w:bCs/>
                <w:color w:val="A9B7C6"/>
                <w:sz w:val="20"/>
                <w:szCs w:val="20"/>
              </w:rPr>
              <w:t xml:space="preserve"> </w:t>
            </w:r>
            <w:r w:rsidRPr="007C2957">
              <w:rPr>
                <w:rFonts w:ascii="JetBrains Mono" w:hAnsi="JetBrains Mono"/>
                <w:b w:val="0"/>
                <w:bCs/>
                <w:color w:val="CC7832"/>
                <w:sz w:val="20"/>
                <w:szCs w:val="20"/>
              </w:rPr>
              <w:t xml:space="preserve">extends </w:t>
            </w:r>
            <w:proofErr w:type="spellStart"/>
            <w:r w:rsidRPr="007C2957">
              <w:rPr>
                <w:rFonts w:ascii="JetBrains Mono" w:hAnsi="JetBrains Mono"/>
                <w:b w:val="0"/>
                <w:bCs/>
                <w:color w:val="A9B7C6"/>
                <w:sz w:val="20"/>
                <w:szCs w:val="20"/>
              </w:rPr>
              <w:t>HttpServlet</w:t>
            </w:r>
            <w:proofErr w:type="spellEnd"/>
            <w:r w:rsidRPr="007C2957">
              <w:rPr>
                <w:rFonts w:ascii="JetBrains Mono" w:hAnsi="JetBrains Mono"/>
                <w:b w:val="0"/>
                <w:bCs/>
                <w:color w:val="A9B7C6"/>
                <w:sz w:val="20"/>
                <w:szCs w:val="20"/>
              </w:rPr>
              <w:t xml:space="preserve"> {</w:t>
            </w:r>
            <w:r w:rsidRPr="007C2957">
              <w:rPr>
                <w:rFonts w:ascii="JetBrains Mono" w:hAnsi="JetBrains Mono"/>
                <w:b w:val="0"/>
                <w:bCs/>
                <w:color w:val="A9B7C6"/>
                <w:sz w:val="20"/>
                <w:szCs w:val="20"/>
              </w:rPr>
              <w:br/>
            </w:r>
            <w:r w:rsidRPr="007C2957">
              <w:rPr>
                <w:rFonts w:ascii="JetBrains Mono" w:hAnsi="JetBrains Mono"/>
                <w:b w:val="0"/>
                <w:bCs/>
                <w:color w:val="A9B7C6"/>
                <w:sz w:val="20"/>
                <w:szCs w:val="20"/>
              </w:rPr>
              <w:br/>
              <w:t xml:space="preserve">    </w:t>
            </w:r>
            <w:r w:rsidRPr="007C2957">
              <w:rPr>
                <w:rFonts w:ascii="JetBrains Mono" w:hAnsi="JetBrains Mono"/>
                <w:b w:val="0"/>
                <w:bCs/>
                <w:color w:val="BBB529"/>
                <w:sz w:val="20"/>
                <w:szCs w:val="20"/>
              </w:rPr>
              <w:t>@Override</w:t>
            </w:r>
            <w:r w:rsidRPr="007C2957">
              <w:rPr>
                <w:rFonts w:ascii="JetBrains Mono" w:hAnsi="JetBrains Mono"/>
                <w:b w:val="0"/>
                <w:bCs/>
                <w:color w:val="BBB529"/>
                <w:sz w:val="20"/>
                <w:szCs w:val="20"/>
              </w:rPr>
              <w:br/>
              <w:t xml:space="preserve">    </w:t>
            </w:r>
            <w:r w:rsidRPr="007C2957">
              <w:rPr>
                <w:rFonts w:ascii="JetBrains Mono" w:hAnsi="JetBrains Mono"/>
                <w:b w:val="0"/>
                <w:bCs/>
                <w:color w:val="CC7832"/>
                <w:sz w:val="20"/>
                <w:szCs w:val="20"/>
              </w:rPr>
              <w:t xml:space="preserve">protected void </w:t>
            </w:r>
            <w:proofErr w:type="spellStart"/>
            <w:r w:rsidRPr="007C2957">
              <w:rPr>
                <w:rFonts w:ascii="JetBrains Mono" w:hAnsi="JetBrains Mono"/>
                <w:b w:val="0"/>
                <w:bCs/>
                <w:color w:val="FFC66D"/>
                <w:sz w:val="20"/>
                <w:szCs w:val="20"/>
              </w:rPr>
              <w:t>doGet</w:t>
            </w:r>
            <w:proofErr w:type="spellEnd"/>
            <w:r w:rsidRPr="007C2957">
              <w:rPr>
                <w:rFonts w:ascii="JetBrains Mono" w:hAnsi="JetBrains Mono"/>
                <w:b w:val="0"/>
                <w:bCs/>
                <w:color w:val="A9B7C6"/>
                <w:sz w:val="20"/>
                <w:szCs w:val="20"/>
              </w:rPr>
              <w:t>(</w:t>
            </w:r>
            <w:proofErr w:type="spellStart"/>
            <w:r w:rsidRPr="007C2957">
              <w:rPr>
                <w:rFonts w:ascii="JetBrains Mono" w:hAnsi="JetBrains Mono"/>
                <w:b w:val="0"/>
                <w:bCs/>
                <w:color w:val="A9B7C6"/>
                <w:sz w:val="20"/>
                <w:szCs w:val="20"/>
              </w:rPr>
              <w:t>HttpServletRequest</w:t>
            </w:r>
            <w:proofErr w:type="spellEnd"/>
            <w:r w:rsidRPr="007C2957">
              <w:rPr>
                <w:rFonts w:ascii="JetBrains Mono" w:hAnsi="JetBrains Mono"/>
                <w:b w:val="0"/>
                <w:bCs/>
                <w:color w:val="A9B7C6"/>
                <w:sz w:val="20"/>
                <w:szCs w:val="20"/>
              </w:rPr>
              <w:t xml:space="preserve"> req</w:t>
            </w:r>
            <w:r w:rsidRPr="007C2957">
              <w:rPr>
                <w:rFonts w:ascii="JetBrains Mono" w:hAnsi="JetBrains Mono"/>
                <w:b w:val="0"/>
                <w:bCs/>
                <w:color w:val="CC7832"/>
                <w:sz w:val="20"/>
                <w:szCs w:val="20"/>
              </w:rPr>
              <w:t xml:space="preserve">, </w:t>
            </w:r>
            <w:proofErr w:type="spellStart"/>
            <w:r w:rsidRPr="007C2957">
              <w:rPr>
                <w:rFonts w:ascii="JetBrains Mono" w:hAnsi="JetBrains Mono"/>
                <w:b w:val="0"/>
                <w:bCs/>
                <w:color w:val="A9B7C6"/>
                <w:sz w:val="20"/>
                <w:szCs w:val="20"/>
              </w:rPr>
              <w:t>HttpServletResponse</w:t>
            </w:r>
            <w:proofErr w:type="spellEnd"/>
            <w:r w:rsidRPr="007C2957">
              <w:rPr>
                <w:rFonts w:ascii="JetBrains Mono" w:hAnsi="JetBrains Mono"/>
                <w:b w:val="0"/>
                <w:bCs/>
                <w:color w:val="A9B7C6"/>
                <w:sz w:val="20"/>
                <w:szCs w:val="20"/>
              </w:rPr>
              <w:t xml:space="preserve"> resp) </w:t>
            </w:r>
            <w:r w:rsidRPr="007C2957">
              <w:rPr>
                <w:rFonts w:ascii="JetBrains Mono" w:hAnsi="JetBrains Mono"/>
                <w:b w:val="0"/>
                <w:bCs/>
                <w:color w:val="CC7832"/>
                <w:sz w:val="20"/>
                <w:szCs w:val="20"/>
              </w:rPr>
              <w:t xml:space="preserve">throws </w:t>
            </w:r>
            <w:proofErr w:type="spellStart"/>
            <w:r w:rsidRPr="007C2957">
              <w:rPr>
                <w:rFonts w:ascii="JetBrains Mono" w:hAnsi="JetBrains Mono"/>
                <w:b w:val="0"/>
                <w:bCs/>
                <w:color w:val="A9B7C6"/>
                <w:sz w:val="20"/>
                <w:szCs w:val="20"/>
              </w:rPr>
              <w:t>ServletException</w:t>
            </w:r>
            <w:proofErr w:type="spellEnd"/>
            <w:r w:rsidRPr="007C2957">
              <w:rPr>
                <w:rFonts w:ascii="JetBrains Mono" w:hAnsi="JetBrains Mono"/>
                <w:b w:val="0"/>
                <w:bCs/>
                <w:color w:val="CC7832"/>
                <w:sz w:val="20"/>
                <w:szCs w:val="20"/>
              </w:rPr>
              <w:t xml:space="preserve">, </w:t>
            </w:r>
            <w:proofErr w:type="spellStart"/>
            <w:r w:rsidRPr="007C2957">
              <w:rPr>
                <w:rFonts w:ascii="JetBrains Mono" w:hAnsi="JetBrains Mono"/>
                <w:b w:val="0"/>
                <w:bCs/>
                <w:color w:val="A9B7C6"/>
                <w:sz w:val="20"/>
                <w:szCs w:val="20"/>
              </w:rPr>
              <w:t>IOException</w:t>
            </w:r>
            <w:proofErr w:type="spellEnd"/>
            <w:r w:rsidRPr="007C2957">
              <w:rPr>
                <w:rFonts w:ascii="JetBrains Mono" w:hAnsi="JetBrains Mono"/>
                <w:b w:val="0"/>
                <w:bCs/>
                <w:color w:val="A9B7C6"/>
                <w:sz w:val="20"/>
                <w:szCs w:val="20"/>
              </w:rPr>
              <w:t xml:space="preserve"> {</w:t>
            </w:r>
            <w:r w:rsidRPr="007C2957">
              <w:rPr>
                <w:rFonts w:ascii="JetBrains Mono" w:hAnsi="JetBrains Mono"/>
                <w:b w:val="0"/>
                <w:bCs/>
                <w:color w:val="A9B7C6"/>
                <w:sz w:val="20"/>
                <w:szCs w:val="20"/>
              </w:rPr>
              <w:br/>
              <w:t xml:space="preserve">        </w:t>
            </w:r>
            <w:r w:rsidRPr="007C2957">
              <w:rPr>
                <w:rFonts w:ascii="JetBrains Mono" w:hAnsi="JetBrains Mono"/>
                <w:b w:val="0"/>
                <w:bCs/>
                <w:color w:val="808080"/>
                <w:sz w:val="20"/>
                <w:szCs w:val="20"/>
              </w:rPr>
              <w:t xml:space="preserve">// </w:t>
            </w:r>
            <w:r w:rsidRPr="007C2957">
              <w:rPr>
                <w:rFonts w:hint="eastAsia"/>
                <w:b w:val="0"/>
                <w:bCs/>
                <w:color w:val="808080"/>
                <w:sz w:val="20"/>
                <w:szCs w:val="20"/>
              </w:rPr>
              <w:t>获取参数值是根据表单中的</w:t>
            </w:r>
            <w:r w:rsidRPr="007C2957">
              <w:rPr>
                <w:rFonts w:ascii="JetBrains Mono" w:hAnsi="JetBrains Mono"/>
                <w:b w:val="0"/>
                <w:bCs/>
                <w:color w:val="808080"/>
                <w:sz w:val="20"/>
                <w:szCs w:val="20"/>
              </w:rPr>
              <w:t xml:space="preserve"> name </w:t>
            </w:r>
            <w:r w:rsidRPr="007C2957">
              <w:rPr>
                <w:rFonts w:hint="eastAsia"/>
                <w:b w:val="0"/>
                <w:bCs/>
                <w:color w:val="808080"/>
                <w:sz w:val="20"/>
                <w:szCs w:val="20"/>
              </w:rPr>
              <w:t>值来获取的</w:t>
            </w:r>
            <w:r w:rsidRPr="007C2957">
              <w:rPr>
                <w:rFonts w:hint="eastAsia"/>
                <w:b w:val="0"/>
                <w:bCs/>
                <w:color w:val="808080"/>
                <w:sz w:val="20"/>
                <w:szCs w:val="20"/>
              </w:rPr>
              <w:br/>
              <w:t xml:space="preserve">        </w:t>
            </w:r>
            <w:r w:rsidRPr="007C2957">
              <w:rPr>
                <w:rFonts w:ascii="JetBrains Mono" w:hAnsi="JetBrains Mono"/>
                <w:b w:val="0"/>
                <w:bCs/>
                <w:color w:val="808080"/>
                <w:sz w:val="20"/>
                <w:szCs w:val="20"/>
              </w:rPr>
              <w:t xml:space="preserve">// </w:t>
            </w:r>
            <w:proofErr w:type="spellStart"/>
            <w:r w:rsidRPr="007C2957">
              <w:rPr>
                <w:rFonts w:ascii="JetBrains Mono" w:hAnsi="JetBrains Mono"/>
                <w:b w:val="0"/>
                <w:bCs/>
                <w:color w:val="808080"/>
                <w:sz w:val="20"/>
                <w:szCs w:val="20"/>
              </w:rPr>
              <w:t>getParameter</w:t>
            </w:r>
            <w:proofErr w:type="spellEnd"/>
            <w:r w:rsidRPr="007C2957">
              <w:rPr>
                <w:rFonts w:ascii="JetBrains Mono" w:hAnsi="JetBrains Mono"/>
                <w:b w:val="0"/>
                <w:bCs/>
                <w:color w:val="808080"/>
                <w:sz w:val="20"/>
                <w:szCs w:val="20"/>
              </w:rPr>
              <w:t xml:space="preserve">() - </w:t>
            </w:r>
            <w:r w:rsidRPr="007C2957">
              <w:rPr>
                <w:rFonts w:hint="eastAsia"/>
                <w:b w:val="0"/>
                <w:bCs/>
                <w:color w:val="808080"/>
                <w:sz w:val="20"/>
                <w:szCs w:val="20"/>
              </w:rPr>
              <w:t>获取指定</w:t>
            </w:r>
            <w:r w:rsidRPr="007C2957">
              <w:rPr>
                <w:rFonts w:ascii="JetBrains Mono" w:hAnsi="JetBrains Mono"/>
                <w:b w:val="0"/>
                <w:bCs/>
                <w:color w:val="808080"/>
                <w:sz w:val="20"/>
                <w:szCs w:val="20"/>
              </w:rPr>
              <w:t>key</w:t>
            </w:r>
            <w:r w:rsidRPr="007C2957">
              <w:rPr>
                <w:rFonts w:hint="eastAsia"/>
                <w:b w:val="0"/>
                <w:bCs/>
                <w:color w:val="808080"/>
                <w:sz w:val="20"/>
                <w:szCs w:val="20"/>
              </w:rPr>
              <w:t>的参数</w:t>
            </w:r>
            <w:r w:rsidRPr="007C2957">
              <w:rPr>
                <w:rFonts w:hint="eastAsia"/>
                <w:b w:val="0"/>
                <w:bCs/>
                <w:color w:val="808080"/>
                <w:sz w:val="20"/>
                <w:szCs w:val="20"/>
              </w:rPr>
              <w:br/>
              <w:t xml:space="preserve">        </w:t>
            </w:r>
            <w:r w:rsidRPr="007C2957">
              <w:rPr>
                <w:rFonts w:ascii="JetBrains Mono" w:hAnsi="JetBrains Mono"/>
                <w:b w:val="0"/>
                <w:bCs/>
                <w:color w:val="A9B7C6"/>
                <w:sz w:val="20"/>
                <w:szCs w:val="20"/>
              </w:rPr>
              <w:t xml:space="preserve">String username = </w:t>
            </w:r>
            <w:proofErr w:type="spellStart"/>
            <w:r w:rsidRPr="007C2957">
              <w:rPr>
                <w:rFonts w:ascii="JetBrains Mono" w:hAnsi="JetBrains Mono"/>
                <w:b w:val="0"/>
                <w:bCs/>
                <w:color w:val="A9B7C6"/>
                <w:sz w:val="20"/>
                <w:szCs w:val="20"/>
              </w:rPr>
              <w:t>req.getParameter</w:t>
            </w:r>
            <w:proofErr w:type="spellEnd"/>
            <w:r w:rsidRPr="007C2957">
              <w:rPr>
                <w:rFonts w:ascii="JetBrains Mono" w:hAnsi="JetBrains Mono"/>
                <w:b w:val="0"/>
                <w:bCs/>
                <w:color w:val="A9B7C6"/>
                <w:sz w:val="20"/>
                <w:szCs w:val="20"/>
              </w:rPr>
              <w:t>(</w:t>
            </w:r>
            <w:r w:rsidRPr="007C2957">
              <w:rPr>
                <w:rFonts w:ascii="JetBrains Mono" w:hAnsi="JetBrains Mono"/>
                <w:b w:val="0"/>
                <w:bCs/>
                <w:color w:val="6A8759"/>
                <w:sz w:val="20"/>
                <w:szCs w:val="20"/>
              </w:rPr>
              <w:t>"username"</w:t>
            </w:r>
            <w:r w:rsidRPr="007C2957">
              <w:rPr>
                <w:rFonts w:ascii="JetBrains Mono" w:hAnsi="JetBrains Mono"/>
                <w:b w:val="0"/>
                <w:bCs/>
                <w:color w:val="A9B7C6"/>
                <w:sz w:val="20"/>
                <w:szCs w:val="20"/>
              </w:rPr>
              <w:t>)</w:t>
            </w:r>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        </w:t>
            </w:r>
            <w:r w:rsidRPr="007C2957">
              <w:rPr>
                <w:rFonts w:ascii="JetBrains Mono" w:hAnsi="JetBrains Mono"/>
                <w:b w:val="0"/>
                <w:bCs/>
                <w:color w:val="A9B7C6"/>
                <w:sz w:val="20"/>
                <w:szCs w:val="20"/>
              </w:rPr>
              <w:t xml:space="preserve">String password = </w:t>
            </w:r>
            <w:proofErr w:type="spellStart"/>
            <w:r w:rsidRPr="007C2957">
              <w:rPr>
                <w:rFonts w:ascii="JetBrains Mono" w:hAnsi="JetBrains Mono"/>
                <w:b w:val="0"/>
                <w:bCs/>
                <w:color w:val="A9B7C6"/>
                <w:sz w:val="20"/>
                <w:szCs w:val="20"/>
              </w:rPr>
              <w:t>req.getParameter</w:t>
            </w:r>
            <w:proofErr w:type="spellEnd"/>
            <w:r w:rsidRPr="007C2957">
              <w:rPr>
                <w:rFonts w:ascii="JetBrains Mono" w:hAnsi="JetBrains Mono"/>
                <w:b w:val="0"/>
                <w:bCs/>
                <w:color w:val="A9B7C6"/>
                <w:sz w:val="20"/>
                <w:szCs w:val="20"/>
              </w:rPr>
              <w:t>(</w:t>
            </w:r>
            <w:r w:rsidRPr="007C2957">
              <w:rPr>
                <w:rFonts w:ascii="JetBrains Mono" w:hAnsi="JetBrains Mono"/>
                <w:b w:val="0"/>
                <w:bCs/>
                <w:color w:val="6A8759"/>
                <w:sz w:val="20"/>
                <w:szCs w:val="20"/>
              </w:rPr>
              <w:t>"password"</w:t>
            </w:r>
            <w:r w:rsidRPr="007C2957">
              <w:rPr>
                <w:rFonts w:ascii="JetBrains Mono" w:hAnsi="JetBrains Mono"/>
                <w:b w:val="0"/>
                <w:bCs/>
                <w:color w:val="A9B7C6"/>
                <w:sz w:val="20"/>
                <w:szCs w:val="20"/>
              </w:rPr>
              <w:t>)</w:t>
            </w:r>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        </w:t>
            </w:r>
            <w:proofErr w:type="spellStart"/>
            <w:r w:rsidRPr="007C2957">
              <w:rPr>
                <w:rFonts w:ascii="JetBrains Mono" w:hAnsi="JetBrains Mono"/>
                <w:b w:val="0"/>
                <w:bCs/>
                <w:color w:val="A9B7C6"/>
                <w:sz w:val="20"/>
                <w:szCs w:val="20"/>
              </w:rPr>
              <w:t>System.</w:t>
            </w:r>
            <w:r w:rsidRPr="007C2957">
              <w:rPr>
                <w:rFonts w:ascii="JetBrains Mono" w:hAnsi="JetBrains Mono"/>
                <w:b w:val="0"/>
                <w:bCs/>
                <w:i/>
                <w:iCs/>
                <w:color w:val="9876AA"/>
                <w:sz w:val="20"/>
                <w:szCs w:val="20"/>
              </w:rPr>
              <w:t>out</w:t>
            </w:r>
            <w:r w:rsidRPr="007C2957">
              <w:rPr>
                <w:rFonts w:ascii="JetBrains Mono" w:hAnsi="JetBrains Mono"/>
                <w:b w:val="0"/>
                <w:bCs/>
                <w:color w:val="A9B7C6"/>
                <w:sz w:val="20"/>
                <w:szCs w:val="20"/>
              </w:rPr>
              <w:t>.println</w:t>
            </w:r>
            <w:proofErr w:type="spellEnd"/>
            <w:r w:rsidRPr="007C2957">
              <w:rPr>
                <w:rFonts w:ascii="JetBrains Mono" w:hAnsi="JetBrains Mono"/>
                <w:b w:val="0"/>
                <w:bCs/>
                <w:color w:val="A9B7C6"/>
                <w:sz w:val="20"/>
                <w:szCs w:val="20"/>
              </w:rPr>
              <w:t>(</w:t>
            </w:r>
            <w:r w:rsidRPr="007C2957">
              <w:rPr>
                <w:rFonts w:ascii="JetBrains Mono" w:hAnsi="JetBrains Mono"/>
                <w:b w:val="0"/>
                <w:bCs/>
                <w:color w:val="6A8759"/>
                <w:sz w:val="20"/>
                <w:szCs w:val="20"/>
              </w:rPr>
              <w:t xml:space="preserve">"username = " </w:t>
            </w:r>
            <w:r w:rsidRPr="007C2957">
              <w:rPr>
                <w:rFonts w:ascii="JetBrains Mono" w:hAnsi="JetBrains Mono"/>
                <w:b w:val="0"/>
                <w:bCs/>
                <w:color w:val="A9B7C6"/>
                <w:sz w:val="20"/>
                <w:szCs w:val="20"/>
              </w:rPr>
              <w:t>+ username)</w:t>
            </w:r>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        </w:t>
            </w:r>
            <w:proofErr w:type="spellStart"/>
            <w:r w:rsidRPr="007C2957">
              <w:rPr>
                <w:rFonts w:ascii="JetBrains Mono" w:hAnsi="JetBrains Mono"/>
                <w:b w:val="0"/>
                <w:bCs/>
                <w:color w:val="A9B7C6"/>
                <w:sz w:val="20"/>
                <w:szCs w:val="20"/>
              </w:rPr>
              <w:t>System.</w:t>
            </w:r>
            <w:r w:rsidRPr="007C2957">
              <w:rPr>
                <w:rFonts w:ascii="JetBrains Mono" w:hAnsi="JetBrains Mono"/>
                <w:b w:val="0"/>
                <w:bCs/>
                <w:i/>
                <w:iCs/>
                <w:color w:val="9876AA"/>
                <w:sz w:val="20"/>
                <w:szCs w:val="20"/>
              </w:rPr>
              <w:t>out</w:t>
            </w:r>
            <w:r w:rsidRPr="007C2957">
              <w:rPr>
                <w:rFonts w:ascii="JetBrains Mono" w:hAnsi="JetBrains Mono"/>
                <w:b w:val="0"/>
                <w:bCs/>
                <w:color w:val="A9B7C6"/>
                <w:sz w:val="20"/>
                <w:szCs w:val="20"/>
              </w:rPr>
              <w:t>.println</w:t>
            </w:r>
            <w:proofErr w:type="spellEnd"/>
            <w:r w:rsidRPr="007C2957">
              <w:rPr>
                <w:rFonts w:ascii="JetBrains Mono" w:hAnsi="JetBrains Mono"/>
                <w:b w:val="0"/>
                <w:bCs/>
                <w:color w:val="A9B7C6"/>
                <w:sz w:val="20"/>
                <w:szCs w:val="20"/>
              </w:rPr>
              <w:t>(</w:t>
            </w:r>
            <w:r w:rsidRPr="007C2957">
              <w:rPr>
                <w:rFonts w:ascii="JetBrains Mono" w:hAnsi="JetBrains Mono"/>
                <w:b w:val="0"/>
                <w:bCs/>
                <w:color w:val="6A8759"/>
                <w:sz w:val="20"/>
                <w:szCs w:val="20"/>
              </w:rPr>
              <w:t xml:space="preserve">"password = " </w:t>
            </w:r>
            <w:r w:rsidRPr="007C2957">
              <w:rPr>
                <w:rFonts w:ascii="JetBrains Mono" w:hAnsi="JetBrains Mono"/>
                <w:b w:val="0"/>
                <w:bCs/>
                <w:color w:val="A9B7C6"/>
                <w:sz w:val="20"/>
                <w:szCs w:val="20"/>
              </w:rPr>
              <w:t>+ password)</w:t>
            </w:r>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        </w:t>
            </w:r>
            <w:r w:rsidRPr="007C2957">
              <w:rPr>
                <w:rFonts w:ascii="JetBrains Mono" w:hAnsi="JetBrains Mono"/>
                <w:b w:val="0"/>
                <w:bCs/>
                <w:color w:val="808080"/>
                <w:sz w:val="20"/>
                <w:szCs w:val="20"/>
              </w:rPr>
              <w:t xml:space="preserve">// </w:t>
            </w:r>
            <w:r w:rsidRPr="007C2957">
              <w:rPr>
                <w:rFonts w:hint="eastAsia"/>
                <w:b w:val="0"/>
                <w:bCs/>
                <w:color w:val="808080"/>
                <w:sz w:val="20"/>
                <w:szCs w:val="20"/>
              </w:rPr>
              <w:t>获取复选框的值</w:t>
            </w:r>
            <w:r w:rsidRPr="007C2957">
              <w:rPr>
                <w:rFonts w:hint="eastAsia"/>
                <w:b w:val="0"/>
                <w:bCs/>
                <w:color w:val="808080"/>
                <w:sz w:val="20"/>
                <w:szCs w:val="20"/>
              </w:rPr>
              <w:br/>
              <w:t xml:space="preserve">        </w:t>
            </w:r>
            <w:r w:rsidRPr="007C2957">
              <w:rPr>
                <w:rFonts w:ascii="JetBrains Mono" w:hAnsi="JetBrains Mono"/>
                <w:b w:val="0"/>
                <w:bCs/>
                <w:color w:val="A9B7C6"/>
                <w:sz w:val="20"/>
                <w:szCs w:val="20"/>
              </w:rPr>
              <w:t xml:space="preserve">String[] hobbies = </w:t>
            </w:r>
            <w:proofErr w:type="spellStart"/>
            <w:r w:rsidRPr="007C2957">
              <w:rPr>
                <w:rFonts w:ascii="JetBrains Mono" w:hAnsi="JetBrains Mono"/>
                <w:b w:val="0"/>
                <w:bCs/>
                <w:color w:val="A9B7C6"/>
                <w:sz w:val="20"/>
                <w:szCs w:val="20"/>
              </w:rPr>
              <w:t>req.getParameterValues</w:t>
            </w:r>
            <w:proofErr w:type="spellEnd"/>
            <w:r w:rsidRPr="007C2957">
              <w:rPr>
                <w:rFonts w:ascii="JetBrains Mono" w:hAnsi="JetBrains Mono"/>
                <w:b w:val="0"/>
                <w:bCs/>
                <w:color w:val="A9B7C6"/>
                <w:sz w:val="20"/>
                <w:szCs w:val="20"/>
              </w:rPr>
              <w:t>(</w:t>
            </w:r>
            <w:r w:rsidRPr="007C2957">
              <w:rPr>
                <w:rFonts w:ascii="JetBrains Mono" w:hAnsi="JetBrains Mono"/>
                <w:b w:val="0"/>
                <w:bCs/>
                <w:color w:val="6A8759"/>
                <w:sz w:val="20"/>
                <w:szCs w:val="20"/>
              </w:rPr>
              <w:t>"hobbies"</w:t>
            </w:r>
            <w:r w:rsidRPr="007C2957">
              <w:rPr>
                <w:rFonts w:ascii="JetBrains Mono" w:hAnsi="JetBrains Mono"/>
                <w:b w:val="0"/>
                <w:bCs/>
                <w:color w:val="A9B7C6"/>
                <w:sz w:val="20"/>
                <w:szCs w:val="20"/>
              </w:rPr>
              <w:t>)</w:t>
            </w:r>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r>
            <w:r w:rsidRPr="007C2957">
              <w:rPr>
                <w:rFonts w:ascii="JetBrains Mono" w:hAnsi="JetBrains Mono"/>
                <w:b w:val="0"/>
                <w:bCs/>
                <w:color w:val="CC7832"/>
                <w:sz w:val="20"/>
                <w:szCs w:val="20"/>
              </w:rPr>
              <w:lastRenderedPageBreak/>
              <w:t xml:space="preserve">        </w:t>
            </w:r>
            <w:proofErr w:type="spellStart"/>
            <w:r w:rsidRPr="007C2957">
              <w:rPr>
                <w:rFonts w:ascii="JetBrains Mono" w:hAnsi="JetBrains Mono"/>
                <w:b w:val="0"/>
                <w:bCs/>
                <w:color w:val="A9B7C6"/>
                <w:sz w:val="20"/>
                <w:szCs w:val="20"/>
              </w:rPr>
              <w:t>System.</w:t>
            </w:r>
            <w:r w:rsidRPr="007C2957">
              <w:rPr>
                <w:rFonts w:ascii="JetBrains Mono" w:hAnsi="JetBrains Mono"/>
                <w:b w:val="0"/>
                <w:bCs/>
                <w:i/>
                <w:iCs/>
                <w:color w:val="9876AA"/>
                <w:sz w:val="20"/>
                <w:szCs w:val="20"/>
              </w:rPr>
              <w:t>out</w:t>
            </w:r>
            <w:r w:rsidRPr="007C2957">
              <w:rPr>
                <w:rFonts w:ascii="JetBrains Mono" w:hAnsi="JetBrains Mono"/>
                <w:b w:val="0"/>
                <w:bCs/>
                <w:color w:val="A9B7C6"/>
                <w:sz w:val="20"/>
                <w:szCs w:val="20"/>
              </w:rPr>
              <w:t>.println</w:t>
            </w:r>
            <w:proofErr w:type="spellEnd"/>
            <w:r w:rsidRPr="007C2957">
              <w:rPr>
                <w:rFonts w:ascii="JetBrains Mono" w:hAnsi="JetBrains Mono"/>
                <w:b w:val="0"/>
                <w:bCs/>
                <w:color w:val="A9B7C6"/>
                <w:sz w:val="20"/>
                <w:szCs w:val="20"/>
              </w:rPr>
              <w:t>(</w:t>
            </w:r>
            <w:r w:rsidRPr="007C2957">
              <w:rPr>
                <w:rFonts w:ascii="JetBrains Mono" w:hAnsi="JetBrains Mono"/>
                <w:b w:val="0"/>
                <w:bCs/>
                <w:color w:val="6A8759"/>
                <w:sz w:val="20"/>
                <w:szCs w:val="20"/>
              </w:rPr>
              <w:t xml:space="preserve">"hobbies = " </w:t>
            </w:r>
            <w:r w:rsidRPr="007C2957">
              <w:rPr>
                <w:rFonts w:ascii="JetBrains Mono" w:hAnsi="JetBrains Mono"/>
                <w:b w:val="0"/>
                <w:bCs/>
                <w:color w:val="A9B7C6"/>
                <w:sz w:val="20"/>
                <w:szCs w:val="20"/>
              </w:rPr>
              <w:t xml:space="preserve">+ </w:t>
            </w:r>
            <w:proofErr w:type="spellStart"/>
            <w:r w:rsidRPr="007C2957">
              <w:rPr>
                <w:rFonts w:ascii="JetBrains Mono" w:hAnsi="JetBrains Mono"/>
                <w:b w:val="0"/>
                <w:bCs/>
                <w:color w:val="A9B7C6"/>
                <w:sz w:val="20"/>
                <w:szCs w:val="20"/>
              </w:rPr>
              <w:t>Arrays.</w:t>
            </w:r>
            <w:r w:rsidRPr="007C2957">
              <w:rPr>
                <w:rFonts w:ascii="JetBrains Mono" w:hAnsi="JetBrains Mono"/>
                <w:b w:val="0"/>
                <w:bCs/>
                <w:i/>
                <w:iCs/>
                <w:color w:val="A9B7C6"/>
                <w:sz w:val="20"/>
                <w:szCs w:val="20"/>
              </w:rPr>
              <w:t>asList</w:t>
            </w:r>
            <w:proofErr w:type="spellEnd"/>
            <w:r w:rsidRPr="007C2957">
              <w:rPr>
                <w:rFonts w:ascii="JetBrains Mono" w:hAnsi="JetBrains Mono"/>
                <w:b w:val="0"/>
                <w:bCs/>
                <w:color w:val="A9B7C6"/>
                <w:sz w:val="20"/>
                <w:szCs w:val="20"/>
              </w:rPr>
              <w:t>(hobbies))</w:t>
            </w:r>
            <w:r w:rsidRPr="007C2957">
              <w:rPr>
                <w:rFonts w:ascii="JetBrains Mono" w:hAnsi="JetBrains Mono"/>
                <w:b w:val="0"/>
                <w:bCs/>
                <w:color w:val="CC7832"/>
                <w:sz w:val="20"/>
                <w:szCs w:val="20"/>
              </w:rPr>
              <w:t>;</w:t>
            </w:r>
            <w:r w:rsidRPr="007C2957">
              <w:rPr>
                <w:rFonts w:ascii="JetBrains Mono" w:hAnsi="JetBrains Mono"/>
                <w:b w:val="0"/>
                <w:bCs/>
                <w:color w:val="CC7832"/>
                <w:sz w:val="20"/>
                <w:szCs w:val="20"/>
              </w:rPr>
              <w:br/>
              <w:t xml:space="preserve">    </w:t>
            </w:r>
            <w:r w:rsidRPr="007C2957">
              <w:rPr>
                <w:rFonts w:ascii="JetBrains Mono" w:hAnsi="JetBrains Mono"/>
                <w:b w:val="0"/>
                <w:bCs/>
                <w:color w:val="A9B7C6"/>
                <w:sz w:val="20"/>
                <w:szCs w:val="20"/>
              </w:rPr>
              <w:t>}</w:t>
            </w:r>
            <w:r w:rsidRPr="007C2957">
              <w:rPr>
                <w:rFonts w:ascii="JetBrains Mono" w:hAnsi="JetBrains Mono"/>
                <w:b w:val="0"/>
                <w:bCs/>
                <w:color w:val="A9B7C6"/>
                <w:sz w:val="20"/>
                <w:szCs w:val="20"/>
              </w:rPr>
              <w:br/>
              <w:t>}</w:t>
            </w:r>
          </w:p>
        </w:tc>
      </w:tr>
    </w:tbl>
    <w:p w14:paraId="06F12EF6" w14:textId="61CD9447" w:rsidR="008F34AE" w:rsidRDefault="00F8724F" w:rsidP="00A446CD">
      <w:pPr>
        <w:pStyle w:val="20"/>
        <w:ind w:firstLineChars="0" w:firstLine="0"/>
      </w:pPr>
      <w:r>
        <w:rPr>
          <w:rFonts w:hint="eastAsia"/>
        </w:rPr>
        <w:lastRenderedPageBreak/>
        <w:t>访问：</w:t>
      </w:r>
    </w:p>
    <w:p w14:paraId="26BE5F01" w14:textId="6F31F092" w:rsidR="00F8724F" w:rsidRDefault="00F8724F" w:rsidP="00F8724F">
      <w:pPr>
        <w:pStyle w:val="image"/>
        <w:spacing w:before="72"/>
      </w:pPr>
      <w:r>
        <w:rPr>
          <w:noProof/>
        </w:rPr>
        <w:drawing>
          <wp:inline distT="0" distB="0" distL="0" distR="0" wp14:anchorId="6DA53F39" wp14:editId="671FD75B">
            <wp:extent cx="5416550" cy="1445647"/>
            <wp:effectExtent l="19050" t="19050" r="12700" b="215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5620" cy="1448068"/>
                    </a:xfrm>
                    <a:prstGeom prst="rect">
                      <a:avLst/>
                    </a:prstGeom>
                    <a:ln>
                      <a:solidFill>
                        <a:schemeClr val="tx1"/>
                      </a:solidFill>
                    </a:ln>
                  </pic:spPr>
                </pic:pic>
              </a:graphicData>
            </a:graphic>
          </wp:inline>
        </w:drawing>
      </w:r>
    </w:p>
    <w:p w14:paraId="52F90B0F" w14:textId="4F37F846" w:rsidR="004972F2" w:rsidRDefault="004972F2" w:rsidP="004972F2">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8</w:t>
      </w:r>
      <w:r w:rsidR="00821A29">
        <w:fldChar w:fldCharType="end"/>
      </w:r>
      <w:r>
        <w:t xml:space="preserve"> </w:t>
      </w:r>
      <w:r>
        <w:rPr>
          <w:rFonts w:hint="eastAsia"/>
        </w:rPr>
        <w:t>控制台输出结果</w:t>
      </w:r>
    </w:p>
    <w:p w14:paraId="69E706C0" w14:textId="50E13C4D" w:rsidR="004972F2" w:rsidRDefault="004972F2" w:rsidP="004972F2">
      <w:pPr>
        <w:pStyle w:val="image"/>
        <w:spacing w:before="72"/>
      </w:pPr>
      <w:r>
        <w:rPr>
          <w:noProof/>
        </w:rPr>
        <w:drawing>
          <wp:inline distT="0" distB="0" distL="0" distR="0" wp14:anchorId="6AF6F75C" wp14:editId="5CE2A902">
            <wp:extent cx="5760085" cy="8534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853440"/>
                    </a:xfrm>
                    <a:prstGeom prst="rect">
                      <a:avLst/>
                    </a:prstGeom>
                  </pic:spPr>
                </pic:pic>
              </a:graphicData>
            </a:graphic>
          </wp:inline>
        </w:drawing>
      </w:r>
    </w:p>
    <w:p w14:paraId="6BD32F23" w14:textId="54D999D6" w:rsidR="008F6559" w:rsidRDefault="008F6559" w:rsidP="008F6559">
      <w:pPr>
        <w:pStyle w:val="20"/>
        <w:ind w:firstLine="480"/>
      </w:pPr>
      <w:r>
        <w:rPr>
          <w:rFonts w:hint="eastAsia"/>
        </w:rPr>
        <w:t>可以看到，我们已经成功的获取到了表单中的信息</w:t>
      </w:r>
    </w:p>
    <w:p w14:paraId="3AEF95C9" w14:textId="3E842EBB" w:rsidR="008F6559" w:rsidRDefault="00D51F08" w:rsidP="00D51F08">
      <w:pPr>
        <w:pStyle w:val="3"/>
      </w:pPr>
      <w:r>
        <w:rPr>
          <w:rFonts w:hint="eastAsia"/>
        </w:rPr>
        <w:t>解决获取请求参数时的中文乱码问题</w:t>
      </w:r>
    </w:p>
    <w:p w14:paraId="70019F10" w14:textId="4D7467E8" w:rsidR="00D51F08" w:rsidRDefault="008B0565" w:rsidP="00D51F08">
      <w:pPr>
        <w:pStyle w:val="20"/>
        <w:ind w:firstLine="480"/>
      </w:pPr>
      <w:r>
        <w:rPr>
          <w:rFonts w:hint="eastAsia"/>
        </w:rPr>
        <w:t>将</w:t>
      </w:r>
      <w:r>
        <w:rPr>
          <w:rFonts w:hint="eastAsia"/>
        </w:rPr>
        <w:t>para</w:t>
      </w:r>
      <w:r>
        <w:t>.html</w:t>
      </w:r>
      <w:r>
        <w:rPr>
          <w:rFonts w:hint="eastAsia"/>
        </w:rPr>
        <w:t>中表单的提交方式改为</w:t>
      </w:r>
      <w:r>
        <w:rPr>
          <w:rFonts w:hint="eastAsia"/>
        </w:rPr>
        <w:t>post</w:t>
      </w:r>
      <w:r>
        <w:rPr>
          <w:rFonts w:hint="eastAsia"/>
        </w:rPr>
        <w:t>方式，因为</w:t>
      </w:r>
      <w:r>
        <w:rPr>
          <w:rFonts w:hint="eastAsia"/>
        </w:rPr>
        <w:t>get</w:t>
      </w:r>
      <w:r>
        <w:rPr>
          <w:rFonts w:hint="eastAsia"/>
        </w:rPr>
        <w:t>方式不会出现</w:t>
      </w:r>
      <w:r w:rsidR="00545644">
        <w:rPr>
          <w:rFonts w:hint="eastAsia"/>
        </w:rPr>
        <w:t>中文乱码，</w:t>
      </w:r>
      <w:r w:rsidR="00545644">
        <w:rPr>
          <w:rFonts w:hint="eastAsia"/>
        </w:rPr>
        <w:t>post</w:t>
      </w:r>
      <w:r w:rsidR="00545644">
        <w:rPr>
          <w:rFonts w:hint="eastAsia"/>
        </w:rPr>
        <w:t>请求才会出现中文乱码</w:t>
      </w:r>
    </w:p>
    <w:p w14:paraId="05C31BA2" w14:textId="794B0349" w:rsidR="000536E5" w:rsidRDefault="000536E5" w:rsidP="00D51F08">
      <w:pPr>
        <w:pStyle w:val="20"/>
        <w:ind w:firstLine="480"/>
      </w:pPr>
      <w:r>
        <w:rPr>
          <w:rFonts w:hint="eastAsia"/>
        </w:rPr>
        <w:t>访问：</w:t>
      </w:r>
    </w:p>
    <w:p w14:paraId="4DCA0626" w14:textId="2EBEF79F" w:rsidR="000536E5" w:rsidRDefault="000536E5" w:rsidP="000536E5">
      <w:pPr>
        <w:pStyle w:val="image"/>
        <w:spacing w:before="72"/>
      </w:pPr>
      <w:r>
        <w:rPr>
          <w:noProof/>
        </w:rPr>
        <w:drawing>
          <wp:inline distT="0" distB="0" distL="0" distR="0" wp14:anchorId="6F2E5C9C" wp14:editId="3109E0A7">
            <wp:extent cx="5760085" cy="1769745"/>
            <wp:effectExtent l="19050" t="19050" r="12065" b="209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769745"/>
                    </a:xfrm>
                    <a:prstGeom prst="rect">
                      <a:avLst/>
                    </a:prstGeom>
                    <a:ln>
                      <a:solidFill>
                        <a:schemeClr val="tx1"/>
                      </a:solidFill>
                    </a:ln>
                  </pic:spPr>
                </pic:pic>
              </a:graphicData>
            </a:graphic>
          </wp:inline>
        </w:drawing>
      </w:r>
    </w:p>
    <w:p w14:paraId="5925E479" w14:textId="56721351" w:rsidR="000536E5" w:rsidRDefault="000536E5" w:rsidP="000536E5">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9</w:t>
      </w:r>
      <w:r w:rsidR="00821A29">
        <w:fldChar w:fldCharType="end"/>
      </w:r>
      <w:r>
        <w:t xml:space="preserve"> </w:t>
      </w:r>
      <w:r>
        <w:rPr>
          <w:rFonts w:hint="eastAsia"/>
        </w:rPr>
        <w:t>访问结果</w:t>
      </w:r>
    </w:p>
    <w:p w14:paraId="6FF93EBE" w14:textId="62FC393D" w:rsidR="00545644" w:rsidRDefault="000536E5" w:rsidP="000536E5">
      <w:pPr>
        <w:pStyle w:val="image"/>
        <w:spacing w:before="72"/>
      </w:pPr>
      <w:r>
        <w:rPr>
          <w:noProof/>
        </w:rPr>
        <w:drawing>
          <wp:inline distT="0" distB="0" distL="0" distR="0" wp14:anchorId="3EE76E35" wp14:editId="30D33516">
            <wp:extent cx="5760085" cy="10350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035050"/>
                    </a:xfrm>
                    <a:prstGeom prst="rect">
                      <a:avLst/>
                    </a:prstGeom>
                  </pic:spPr>
                </pic:pic>
              </a:graphicData>
            </a:graphic>
          </wp:inline>
        </w:drawing>
      </w:r>
    </w:p>
    <w:p w14:paraId="012CB972" w14:textId="2BC3D5E0" w:rsidR="000536E5" w:rsidRDefault="000536E5" w:rsidP="000536E5">
      <w:pPr>
        <w:pStyle w:val="20"/>
        <w:ind w:firstLine="480"/>
      </w:pPr>
      <w:r>
        <w:rPr>
          <w:rFonts w:hint="eastAsia"/>
        </w:rPr>
        <w:t>可以看到，中文没有能够显示出来</w:t>
      </w:r>
    </w:p>
    <w:p w14:paraId="12F0C76C" w14:textId="1E9C951B" w:rsidR="000536E5" w:rsidRDefault="000536E5" w:rsidP="000536E5">
      <w:pPr>
        <w:pStyle w:val="20"/>
        <w:ind w:firstLineChars="0" w:firstLine="0"/>
      </w:pPr>
      <w:r>
        <w:rPr>
          <w:rFonts w:hint="eastAsia"/>
        </w:rPr>
        <w:t>解决：</w:t>
      </w:r>
    </w:p>
    <w:p w14:paraId="78110200" w14:textId="215C12C3" w:rsidR="004914AE" w:rsidRDefault="004914AE" w:rsidP="004914AE">
      <w:pPr>
        <w:pStyle w:val="image"/>
        <w:spacing w:before="72"/>
      </w:pPr>
      <w:r>
        <w:rPr>
          <w:noProof/>
        </w:rPr>
        <w:lastRenderedPageBreak/>
        <w:drawing>
          <wp:inline distT="0" distB="0" distL="0" distR="0" wp14:anchorId="7D68759F" wp14:editId="0E623108">
            <wp:extent cx="5760085" cy="19081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8175"/>
                    </a:xfrm>
                    <a:prstGeom prst="rect">
                      <a:avLst/>
                    </a:prstGeom>
                  </pic:spPr>
                </pic:pic>
              </a:graphicData>
            </a:graphic>
          </wp:inline>
        </w:drawing>
      </w:r>
    </w:p>
    <w:p w14:paraId="64489496" w14:textId="59BBAA93" w:rsidR="004914AE" w:rsidRDefault="004914AE" w:rsidP="004914AE">
      <w:pPr>
        <w:pStyle w:val="20"/>
        <w:ind w:firstLine="480"/>
      </w:pPr>
      <w:r>
        <w:rPr>
          <w:rFonts w:hint="eastAsia"/>
        </w:rPr>
        <w:t>我们使用</w:t>
      </w:r>
      <w:proofErr w:type="spellStart"/>
      <w:r>
        <w:rPr>
          <w:rFonts w:hint="eastAsia"/>
        </w:rPr>
        <w:t>s</w:t>
      </w:r>
      <w:r>
        <w:t>etCharacterEncoding</w:t>
      </w:r>
      <w:proofErr w:type="spellEnd"/>
      <w:r>
        <w:t>()</w:t>
      </w:r>
      <w:r>
        <w:rPr>
          <w:rFonts w:hint="eastAsia"/>
        </w:rPr>
        <w:t>方法来设置请求体的字符集为</w:t>
      </w:r>
      <w:r>
        <w:rPr>
          <w:rFonts w:hint="eastAsia"/>
        </w:rPr>
        <w:t>utf-</w:t>
      </w:r>
      <w:r>
        <w:t>8</w:t>
      </w:r>
      <w:r>
        <w:rPr>
          <w:rFonts w:hint="eastAsia"/>
        </w:rPr>
        <w:t>即可</w:t>
      </w:r>
    </w:p>
    <w:p w14:paraId="0F8BB261" w14:textId="2F876B52" w:rsidR="004914AE" w:rsidRDefault="009E7DF9" w:rsidP="004914AE">
      <w:pPr>
        <w:pStyle w:val="20"/>
        <w:ind w:firstLineChars="0" w:firstLine="0"/>
      </w:pPr>
      <w:r>
        <w:rPr>
          <w:rFonts w:hint="eastAsia"/>
        </w:rPr>
        <w:t>再次访问：</w:t>
      </w:r>
    </w:p>
    <w:p w14:paraId="792D0566" w14:textId="74FEF4B0" w:rsidR="009E7DF9" w:rsidRDefault="009E7DF9" w:rsidP="009E7DF9">
      <w:pPr>
        <w:pStyle w:val="image"/>
        <w:spacing w:before="72"/>
      </w:pPr>
      <w:r>
        <w:rPr>
          <w:noProof/>
        </w:rPr>
        <w:drawing>
          <wp:inline distT="0" distB="0" distL="0" distR="0" wp14:anchorId="7B276FCD" wp14:editId="45EB8534">
            <wp:extent cx="5760085" cy="9563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956310"/>
                    </a:xfrm>
                    <a:prstGeom prst="rect">
                      <a:avLst/>
                    </a:prstGeom>
                  </pic:spPr>
                </pic:pic>
              </a:graphicData>
            </a:graphic>
          </wp:inline>
        </w:drawing>
      </w:r>
    </w:p>
    <w:p w14:paraId="73FDF587" w14:textId="564BFACF" w:rsidR="009E7DF9" w:rsidRDefault="009E7DF9" w:rsidP="009E7DF9">
      <w:pPr>
        <w:pStyle w:val="20"/>
        <w:ind w:firstLine="480"/>
      </w:pPr>
      <w:r>
        <w:rPr>
          <w:rFonts w:hint="eastAsia"/>
        </w:rPr>
        <w:t>中文乱码问题已解决</w:t>
      </w:r>
    </w:p>
    <w:p w14:paraId="3BE1C558" w14:textId="0924324A" w:rsidR="007125D2" w:rsidRDefault="007125D2" w:rsidP="009E7DF9">
      <w:pPr>
        <w:pStyle w:val="20"/>
        <w:ind w:firstLine="480"/>
      </w:pPr>
      <w:r>
        <w:rPr>
          <w:rFonts w:hint="eastAsia"/>
        </w:rPr>
        <w:t>以上是对于</w:t>
      </w:r>
      <w:r>
        <w:rPr>
          <w:rFonts w:hint="eastAsia"/>
        </w:rPr>
        <w:t>Tomcat</w:t>
      </w:r>
      <w:r>
        <w:t>8</w:t>
      </w:r>
      <w:r>
        <w:rPr>
          <w:rFonts w:hint="eastAsia"/>
        </w:rPr>
        <w:t>开始的中文乱码的解决方案</w:t>
      </w:r>
    </w:p>
    <w:p w14:paraId="4CA9F2EF" w14:textId="1CDED761" w:rsidR="007125D2" w:rsidRDefault="007125D2" w:rsidP="009E7DF9">
      <w:pPr>
        <w:pStyle w:val="20"/>
        <w:ind w:firstLine="480"/>
      </w:pPr>
      <w:r>
        <w:rPr>
          <w:rFonts w:hint="eastAsia"/>
        </w:rPr>
        <w:t>Tomcat</w:t>
      </w:r>
      <w:r>
        <w:t>8</w:t>
      </w:r>
      <w:r>
        <w:rPr>
          <w:rFonts w:hint="eastAsia"/>
        </w:rPr>
        <w:t>之前的中文乱码解决方案如下：</w:t>
      </w:r>
    </w:p>
    <w:p w14:paraId="284AC130" w14:textId="14F039D8" w:rsidR="007125D2" w:rsidRDefault="007125D2" w:rsidP="007125D2">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17</w:t>
      </w:r>
      <w:r w:rsidR="009A4100">
        <w:fldChar w:fldCharType="end"/>
      </w:r>
      <w:r>
        <w:t xml:space="preserve"> </w:t>
      </w:r>
      <w:r>
        <w:rPr>
          <w:rFonts w:hint="eastAsia"/>
        </w:rPr>
        <w:t>Tomcat</w:t>
      </w:r>
      <w:r>
        <w:t>8</w:t>
      </w:r>
      <w:r>
        <w:rPr>
          <w:rFonts w:hint="eastAsia"/>
        </w:rPr>
        <w:t>之前中文乱码解决方案</w:t>
      </w:r>
    </w:p>
    <w:tbl>
      <w:tblPr>
        <w:tblStyle w:val="ae"/>
        <w:tblW w:w="0" w:type="auto"/>
        <w:tblLook w:val="04A0" w:firstRow="1" w:lastRow="0" w:firstColumn="1" w:lastColumn="0" w:noHBand="0" w:noVBand="1"/>
      </w:tblPr>
      <w:tblGrid>
        <w:gridCol w:w="9071"/>
      </w:tblGrid>
      <w:tr w:rsidR="007125D2" w:rsidRPr="007125D2" w14:paraId="109E69BA" w14:textId="77777777" w:rsidTr="007125D2">
        <w:trPr>
          <w:cnfStyle w:val="100000000000" w:firstRow="1" w:lastRow="0" w:firstColumn="0" w:lastColumn="0" w:oddVBand="0" w:evenVBand="0" w:oddHBand="0" w:evenHBand="0" w:firstRowFirstColumn="0" w:firstRowLastColumn="0" w:lastRowFirstColumn="0" w:lastRowLastColumn="0"/>
        </w:trPr>
        <w:tc>
          <w:tcPr>
            <w:tcW w:w="9071" w:type="dxa"/>
          </w:tcPr>
          <w:p w14:paraId="6AF85F24" w14:textId="77777777" w:rsidR="007125D2" w:rsidRPr="007125D2" w:rsidRDefault="007125D2" w:rsidP="007125D2">
            <w:pPr>
              <w:pStyle w:val="20"/>
              <w:ind w:firstLineChars="0" w:firstLine="0"/>
              <w:rPr>
                <w:b w:val="0"/>
                <w:bCs/>
              </w:rPr>
            </w:pPr>
            <w:r w:rsidRPr="007125D2">
              <w:rPr>
                <w:rFonts w:hint="eastAsia"/>
                <w:b w:val="0"/>
                <w:bCs/>
              </w:rPr>
              <w:t>1)get</w:t>
            </w:r>
            <w:r w:rsidRPr="007125D2">
              <w:rPr>
                <w:rFonts w:hint="eastAsia"/>
                <w:b w:val="0"/>
                <w:bCs/>
              </w:rPr>
              <w:t>请求方式：</w:t>
            </w:r>
          </w:p>
          <w:p w14:paraId="5566D03A" w14:textId="2C88C8B7" w:rsidR="007125D2" w:rsidRPr="007125D2" w:rsidRDefault="007125D2" w:rsidP="007125D2">
            <w:pPr>
              <w:pStyle w:val="20"/>
              <w:ind w:firstLineChars="131" w:firstLine="314"/>
              <w:rPr>
                <w:b w:val="0"/>
                <w:bCs/>
              </w:rPr>
            </w:pPr>
            <w:r w:rsidRPr="007125D2">
              <w:rPr>
                <w:rFonts w:hint="eastAsia"/>
                <w:b w:val="0"/>
                <w:bCs/>
              </w:rPr>
              <w:t>//get</w:t>
            </w:r>
            <w:r w:rsidRPr="007125D2">
              <w:rPr>
                <w:rFonts w:hint="eastAsia"/>
                <w:b w:val="0"/>
                <w:bCs/>
              </w:rPr>
              <w:t>方式目前不需要设置编码（基于</w:t>
            </w:r>
            <w:r w:rsidRPr="007125D2">
              <w:rPr>
                <w:rFonts w:hint="eastAsia"/>
                <w:b w:val="0"/>
                <w:bCs/>
              </w:rPr>
              <w:t>tomcat8</w:t>
            </w:r>
            <w:r w:rsidRPr="007125D2">
              <w:rPr>
                <w:rFonts w:hint="eastAsia"/>
                <w:b w:val="0"/>
                <w:bCs/>
              </w:rPr>
              <w:t>）</w:t>
            </w:r>
          </w:p>
          <w:p w14:paraId="644F2D7D" w14:textId="0F82D023" w:rsidR="007125D2" w:rsidRPr="007125D2" w:rsidRDefault="007125D2" w:rsidP="007125D2">
            <w:pPr>
              <w:pStyle w:val="20"/>
              <w:ind w:firstLineChars="131" w:firstLine="314"/>
              <w:rPr>
                <w:b w:val="0"/>
                <w:bCs/>
              </w:rPr>
            </w:pPr>
            <w:r w:rsidRPr="007125D2">
              <w:rPr>
                <w:rFonts w:hint="eastAsia"/>
                <w:b w:val="0"/>
                <w:bCs/>
              </w:rPr>
              <w:t>//</w:t>
            </w:r>
            <w:r w:rsidRPr="007125D2">
              <w:rPr>
                <w:rFonts w:hint="eastAsia"/>
                <w:b w:val="0"/>
                <w:bCs/>
              </w:rPr>
              <w:t>如果是</w:t>
            </w:r>
            <w:r w:rsidRPr="007125D2">
              <w:rPr>
                <w:rFonts w:hint="eastAsia"/>
                <w:b w:val="0"/>
                <w:bCs/>
              </w:rPr>
              <w:t>get</w:t>
            </w:r>
            <w:r w:rsidRPr="007125D2">
              <w:rPr>
                <w:rFonts w:hint="eastAsia"/>
                <w:b w:val="0"/>
                <w:bCs/>
              </w:rPr>
              <w:t>请求发送的中文数据，转码稍微有点麻烦（</w:t>
            </w:r>
            <w:r w:rsidRPr="007125D2">
              <w:rPr>
                <w:rFonts w:hint="eastAsia"/>
                <w:b w:val="0"/>
                <w:bCs/>
              </w:rPr>
              <w:t>tomcat8</w:t>
            </w:r>
            <w:r w:rsidRPr="007125D2">
              <w:rPr>
                <w:rFonts w:hint="eastAsia"/>
                <w:b w:val="0"/>
                <w:bCs/>
              </w:rPr>
              <w:t>之前）</w:t>
            </w:r>
          </w:p>
          <w:p w14:paraId="4C910E3E" w14:textId="2877815E" w:rsidR="007125D2" w:rsidRPr="007125D2" w:rsidRDefault="007125D2" w:rsidP="007125D2">
            <w:pPr>
              <w:pStyle w:val="20"/>
              <w:ind w:firstLineChars="131" w:firstLine="314"/>
              <w:rPr>
                <w:b w:val="0"/>
                <w:bCs/>
              </w:rPr>
            </w:pPr>
            <w:r w:rsidRPr="007125D2">
              <w:rPr>
                <w:b w:val="0"/>
                <w:bCs/>
              </w:rPr>
              <w:t xml:space="preserve">String </w:t>
            </w:r>
            <w:proofErr w:type="spellStart"/>
            <w:r w:rsidRPr="007125D2">
              <w:rPr>
                <w:b w:val="0"/>
                <w:bCs/>
              </w:rPr>
              <w:t>fname</w:t>
            </w:r>
            <w:proofErr w:type="spellEnd"/>
            <w:r w:rsidRPr="007125D2">
              <w:rPr>
                <w:b w:val="0"/>
                <w:bCs/>
              </w:rPr>
              <w:t xml:space="preserve"> = </w:t>
            </w:r>
            <w:proofErr w:type="spellStart"/>
            <w:proofErr w:type="gramStart"/>
            <w:r w:rsidRPr="007125D2">
              <w:rPr>
                <w:b w:val="0"/>
                <w:bCs/>
              </w:rPr>
              <w:t>request.getParameter</w:t>
            </w:r>
            <w:proofErr w:type="spellEnd"/>
            <w:proofErr w:type="gramEnd"/>
            <w:r w:rsidRPr="007125D2">
              <w:rPr>
                <w:b w:val="0"/>
                <w:bCs/>
              </w:rPr>
              <w:t>("</w:t>
            </w:r>
            <w:proofErr w:type="spellStart"/>
            <w:r w:rsidRPr="007125D2">
              <w:rPr>
                <w:b w:val="0"/>
                <w:bCs/>
              </w:rPr>
              <w:t>fname</w:t>
            </w:r>
            <w:proofErr w:type="spellEnd"/>
            <w:r w:rsidRPr="007125D2">
              <w:rPr>
                <w:b w:val="0"/>
                <w:bCs/>
              </w:rPr>
              <w:t>");</w:t>
            </w:r>
          </w:p>
          <w:p w14:paraId="73DC47B2" w14:textId="0BAAC4E6" w:rsidR="007125D2" w:rsidRPr="007125D2" w:rsidRDefault="007125D2" w:rsidP="007125D2">
            <w:pPr>
              <w:pStyle w:val="20"/>
              <w:ind w:firstLineChars="131" w:firstLine="314"/>
              <w:rPr>
                <w:b w:val="0"/>
                <w:bCs/>
              </w:rPr>
            </w:pPr>
            <w:r w:rsidRPr="007125D2">
              <w:rPr>
                <w:rFonts w:hint="eastAsia"/>
                <w:b w:val="0"/>
                <w:bCs/>
              </w:rPr>
              <w:t>//1.</w:t>
            </w:r>
            <w:r w:rsidRPr="007125D2">
              <w:rPr>
                <w:rFonts w:hint="eastAsia"/>
                <w:b w:val="0"/>
                <w:bCs/>
              </w:rPr>
              <w:t>将字符串打散成字节数组</w:t>
            </w:r>
          </w:p>
          <w:p w14:paraId="64B77C6F" w14:textId="3150658D" w:rsidR="007125D2" w:rsidRPr="007125D2" w:rsidRDefault="007125D2" w:rsidP="007125D2">
            <w:pPr>
              <w:pStyle w:val="20"/>
              <w:ind w:firstLineChars="131" w:firstLine="314"/>
              <w:rPr>
                <w:b w:val="0"/>
                <w:bCs/>
              </w:rPr>
            </w:pPr>
            <w:proofErr w:type="gramStart"/>
            <w:r w:rsidRPr="007125D2">
              <w:rPr>
                <w:b w:val="0"/>
                <w:bCs/>
              </w:rPr>
              <w:t>byte[</w:t>
            </w:r>
            <w:proofErr w:type="gramEnd"/>
            <w:r w:rsidRPr="007125D2">
              <w:rPr>
                <w:b w:val="0"/>
                <w:bCs/>
              </w:rPr>
              <w:t xml:space="preserve">] bytes = </w:t>
            </w:r>
            <w:proofErr w:type="spellStart"/>
            <w:r w:rsidRPr="007125D2">
              <w:rPr>
                <w:b w:val="0"/>
                <w:bCs/>
              </w:rPr>
              <w:t>fname.getBytes</w:t>
            </w:r>
            <w:proofErr w:type="spellEnd"/>
            <w:r w:rsidRPr="007125D2">
              <w:rPr>
                <w:b w:val="0"/>
                <w:bCs/>
              </w:rPr>
              <w:t>("ISO-8859-1");</w:t>
            </w:r>
          </w:p>
          <w:p w14:paraId="6E2DA96E" w14:textId="74549C53" w:rsidR="007125D2" w:rsidRPr="007125D2" w:rsidRDefault="007125D2" w:rsidP="007125D2">
            <w:pPr>
              <w:pStyle w:val="20"/>
              <w:ind w:firstLineChars="131" w:firstLine="314"/>
              <w:rPr>
                <w:b w:val="0"/>
                <w:bCs/>
              </w:rPr>
            </w:pPr>
            <w:r w:rsidRPr="007125D2">
              <w:rPr>
                <w:rFonts w:hint="eastAsia"/>
                <w:b w:val="0"/>
                <w:bCs/>
              </w:rPr>
              <w:t>//2.</w:t>
            </w:r>
            <w:r w:rsidRPr="007125D2">
              <w:rPr>
                <w:rFonts w:hint="eastAsia"/>
                <w:b w:val="0"/>
                <w:bCs/>
              </w:rPr>
              <w:t>将字节数组按照设定的编码重新组装成字符串</w:t>
            </w:r>
          </w:p>
          <w:p w14:paraId="7FD3110F" w14:textId="77777777" w:rsidR="007125D2" w:rsidRDefault="007125D2" w:rsidP="007125D2">
            <w:pPr>
              <w:pStyle w:val="20"/>
              <w:ind w:firstLineChars="131" w:firstLine="314"/>
              <w:rPr>
                <w:bCs/>
              </w:rPr>
            </w:pPr>
            <w:proofErr w:type="spellStart"/>
            <w:r w:rsidRPr="007125D2">
              <w:rPr>
                <w:b w:val="0"/>
                <w:bCs/>
              </w:rPr>
              <w:t>fname</w:t>
            </w:r>
            <w:proofErr w:type="spellEnd"/>
            <w:r w:rsidRPr="007125D2">
              <w:rPr>
                <w:b w:val="0"/>
                <w:bCs/>
              </w:rPr>
              <w:t xml:space="preserve"> = new String(bytes,"UTF-8");</w:t>
            </w:r>
          </w:p>
          <w:p w14:paraId="31EF2E5D" w14:textId="77777777" w:rsidR="00E63EEB" w:rsidRDefault="00E63EEB" w:rsidP="00E63EEB">
            <w:pPr>
              <w:pStyle w:val="20"/>
              <w:ind w:firstLineChars="0" w:firstLine="0"/>
              <w:rPr>
                <w:bCs/>
              </w:rPr>
            </w:pPr>
            <w:r w:rsidRPr="00E63EEB">
              <w:rPr>
                <w:rFonts w:hint="eastAsia"/>
                <w:b w:val="0"/>
                <w:bCs/>
              </w:rPr>
              <w:t>2)post</w:t>
            </w:r>
            <w:r w:rsidRPr="00E63EEB">
              <w:rPr>
                <w:rFonts w:hint="eastAsia"/>
                <w:b w:val="0"/>
                <w:bCs/>
              </w:rPr>
              <w:t>请求方式：</w:t>
            </w:r>
          </w:p>
          <w:p w14:paraId="4E5DC35E" w14:textId="77777777" w:rsidR="00E63EEB" w:rsidRDefault="00E63EEB" w:rsidP="00E63EEB">
            <w:pPr>
              <w:pStyle w:val="20"/>
              <w:ind w:firstLineChars="131" w:firstLine="314"/>
              <w:rPr>
                <w:b w:val="0"/>
                <w:bCs/>
              </w:rPr>
            </w:pPr>
            <w:proofErr w:type="spellStart"/>
            <w:proofErr w:type="gramStart"/>
            <w:r w:rsidRPr="00E63EEB">
              <w:rPr>
                <w:b w:val="0"/>
                <w:bCs/>
              </w:rPr>
              <w:t>request.setCharacterEncoding</w:t>
            </w:r>
            <w:proofErr w:type="spellEnd"/>
            <w:proofErr w:type="gramEnd"/>
            <w:r w:rsidRPr="00E63EEB">
              <w:rPr>
                <w:b w:val="0"/>
                <w:bCs/>
              </w:rPr>
              <w:t>("UTF-8");</w:t>
            </w:r>
          </w:p>
          <w:p w14:paraId="39B91BC4" w14:textId="77777777" w:rsidR="00E63EEB" w:rsidRPr="00E63EEB" w:rsidRDefault="00E63EEB" w:rsidP="00E63EEB">
            <w:pPr>
              <w:pStyle w:val="20"/>
              <w:ind w:firstLineChars="13" w:firstLine="31"/>
              <w:rPr>
                <w:b w:val="0"/>
              </w:rPr>
            </w:pPr>
            <w:r w:rsidRPr="00E63EEB">
              <w:rPr>
                <w:rFonts w:hint="eastAsia"/>
                <w:b w:val="0"/>
              </w:rPr>
              <w:t>tomcat8</w:t>
            </w:r>
            <w:r w:rsidRPr="00E63EEB">
              <w:rPr>
                <w:rFonts w:hint="eastAsia"/>
                <w:b w:val="0"/>
              </w:rPr>
              <w:t>开始，设置编码，只需要针对</w:t>
            </w:r>
            <w:r w:rsidRPr="00E63EEB">
              <w:rPr>
                <w:rFonts w:hint="eastAsia"/>
                <w:b w:val="0"/>
              </w:rPr>
              <w:t>post</w:t>
            </w:r>
            <w:r w:rsidRPr="00E63EEB">
              <w:rPr>
                <w:rFonts w:hint="eastAsia"/>
                <w:b w:val="0"/>
              </w:rPr>
              <w:t>方式</w:t>
            </w:r>
          </w:p>
          <w:p w14:paraId="23FF34EF" w14:textId="12F708DB" w:rsidR="00E63EEB" w:rsidRPr="00E63EEB" w:rsidRDefault="00E63EEB" w:rsidP="00E63EEB">
            <w:pPr>
              <w:pStyle w:val="20"/>
              <w:ind w:firstLineChars="131" w:firstLine="314"/>
              <w:rPr>
                <w:bCs/>
              </w:rPr>
            </w:pPr>
            <w:proofErr w:type="spellStart"/>
            <w:proofErr w:type="gramStart"/>
            <w:r w:rsidRPr="00E63EEB">
              <w:rPr>
                <w:b w:val="0"/>
              </w:rPr>
              <w:t>request.setCharacterEncoding</w:t>
            </w:r>
            <w:proofErr w:type="spellEnd"/>
            <w:proofErr w:type="gramEnd"/>
            <w:r w:rsidRPr="00E63EEB">
              <w:rPr>
                <w:b w:val="0"/>
              </w:rPr>
              <w:t>("UTF-8");</w:t>
            </w:r>
          </w:p>
        </w:tc>
      </w:tr>
    </w:tbl>
    <w:p w14:paraId="2BF9540B" w14:textId="77777777" w:rsidR="007125D2" w:rsidRDefault="007125D2" w:rsidP="007125D2">
      <w:pPr>
        <w:pStyle w:val="20"/>
        <w:ind w:firstLineChars="0" w:firstLine="0"/>
      </w:pPr>
    </w:p>
    <w:p w14:paraId="348FFDCB" w14:textId="1BDDEDDF" w:rsidR="00026E0F" w:rsidRDefault="00026E0F" w:rsidP="00026E0F">
      <w:pPr>
        <w:pStyle w:val="3"/>
      </w:pPr>
      <w:r>
        <w:rPr>
          <w:rFonts w:hint="eastAsia"/>
        </w:rPr>
        <w:t>请求转发</w:t>
      </w:r>
    </w:p>
    <w:p w14:paraId="2BFB3817" w14:textId="44B80884" w:rsidR="00026E0F" w:rsidRDefault="00026E0F" w:rsidP="00026E0F">
      <w:pPr>
        <w:pStyle w:val="20"/>
        <w:ind w:firstLine="480"/>
      </w:pPr>
      <w:r w:rsidRPr="00026E0F">
        <w:rPr>
          <w:rFonts w:hint="eastAsia"/>
        </w:rPr>
        <w:t>请求转发是指，服务器收到请求后，从一次资源跳转到另一个资源的操作叫请求转发。</w:t>
      </w:r>
    </w:p>
    <w:p w14:paraId="194C0E91" w14:textId="06E2FC8B" w:rsidR="00026E0F" w:rsidRDefault="00026E0F" w:rsidP="00026E0F">
      <w:pPr>
        <w:pStyle w:val="a8"/>
      </w:pPr>
      <w:r>
        <w:rPr>
          <w:rFonts w:hint="eastAsia"/>
        </w:rPr>
        <w:lastRenderedPageBreak/>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10</w:t>
      </w:r>
      <w:r w:rsidR="00821A29">
        <w:fldChar w:fldCharType="end"/>
      </w:r>
      <w:r>
        <w:t xml:space="preserve"> </w:t>
      </w:r>
      <w:r>
        <w:rPr>
          <w:rFonts w:hint="eastAsia"/>
        </w:rPr>
        <w:t>请求转发示例图</w:t>
      </w:r>
    </w:p>
    <w:p w14:paraId="632B7C27" w14:textId="098DC91C" w:rsidR="00026E0F" w:rsidRDefault="00026E0F" w:rsidP="00026E0F">
      <w:pPr>
        <w:pStyle w:val="image"/>
        <w:spacing w:before="72"/>
      </w:pPr>
      <w:r>
        <w:rPr>
          <w:noProof/>
        </w:rPr>
        <w:drawing>
          <wp:inline distT="0" distB="0" distL="0" distR="0" wp14:anchorId="6CE6C658" wp14:editId="7AC14B32">
            <wp:extent cx="5760085" cy="3228340"/>
            <wp:effectExtent l="19050" t="19050" r="12065"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228340"/>
                    </a:xfrm>
                    <a:prstGeom prst="rect">
                      <a:avLst/>
                    </a:prstGeom>
                    <a:ln>
                      <a:solidFill>
                        <a:schemeClr val="tx1"/>
                      </a:solidFill>
                    </a:ln>
                  </pic:spPr>
                </pic:pic>
              </a:graphicData>
            </a:graphic>
          </wp:inline>
        </w:drawing>
      </w:r>
    </w:p>
    <w:p w14:paraId="1F68F571" w14:textId="0FED7018" w:rsidR="00747FED" w:rsidRDefault="002867A4" w:rsidP="00747FED">
      <w:pPr>
        <w:pStyle w:val="20"/>
        <w:ind w:firstLineChars="0" w:firstLine="0"/>
      </w:pPr>
      <w:r>
        <w:rPr>
          <w:rFonts w:hint="eastAsia"/>
        </w:rPr>
        <w:t>请求转发示例代码：</w:t>
      </w:r>
    </w:p>
    <w:p w14:paraId="5248472B" w14:textId="56DB98D6" w:rsidR="002867A4" w:rsidRDefault="002867A4" w:rsidP="002867A4">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18</w:t>
      </w:r>
      <w:r w:rsidR="009A4100">
        <w:fldChar w:fldCharType="end"/>
      </w:r>
      <w:r>
        <w:t xml:space="preserve"> </w:t>
      </w:r>
      <w:r>
        <w:rPr>
          <w:rFonts w:hint="eastAsia"/>
        </w:rPr>
        <w:t>Request</w:t>
      </w:r>
      <w:r>
        <w:t>Servlet1.java</w:t>
      </w:r>
    </w:p>
    <w:tbl>
      <w:tblPr>
        <w:tblStyle w:val="ae"/>
        <w:tblW w:w="0" w:type="auto"/>
        <w:tblLook w:val="04A0" w:firstRow="1" w:lastRow="0" w:firstColumn="1" w:lastColumn="0" w:noHBand="0" w:noVBand="1"/>
      </w:tblPr>
      <w:tblGrid>
        <w:gridCol w:w="9071"/>
      </w:tblGrid>
      <w:tr w:rsidR="002867A4" w:rsidRPr="002867A4" w14:paraId="371C4322" w14:textId="77777777" w:rsidTr="002867A4">
        <w:trPr>
          <w:cnfStyle w:val="100000000000" w:firstRow="1" w:lastRow="0" w:firstColumn="0" w:lastColumn="0" w:oddVBand="0" w:evenVBand="0" w:oddHBand="0" w:evenHBand="0" w:firstRowFirstColumn="0" w:firstRowLastColumn="0" w:lastRowFirstColumn="0" w:lastRowLastColumn="0"/>
        </w:trPr>
        <w:tc>
          <w:tcPr>
            <w:tcW w:w="9071" w:type="dxa"/>
          </w:tcPr>
          <w:p w14:paraId="47FFB053" w14:textId="00A987CE" w:rsidR="002867A4" w:rsidRPr="002867A4" w:rsidRDefault="002867A4" w:rsidP="002867A4">
            <w:pPr>
              <w:pStyle w:val="HTML"/>
              <w:shd w:val="clear" w:color="auto" w:fill="2B2B2B"/>
              <w:rPr>
                <w:rFonts w:ascii="JetBrains Mono" w:hAnsi="JetBrains Mono" w:hint="eastAsia"/>
                <w:b w:val="0"/>
                <w:bCs/>
                <w:color w:val="A9B7C6"/>
                <w:sz w:val="20"/>
                <w:szCs w:val="20"/>
              </w:rPr>
            </w:pPr>
            <w:r w:rsidRPr="002867A4">
              <w:rPr>
                <w:rFonts w:ascii="JetBrains Mono" w:hAnsi="JetBrains Mono"/>
                <w:b w:val="0"/>
                <w:bCs/>
                <w:color w:val="CC7832"/>
                <w:sz w:val="20"/>
                <w:szCs w:val="20"/>
              </w:rPr>
              <w:t xml:space="preserve">package </w:t>
            </w:r>
            <w:proofErr w:type="spellStart"/>
            <w:r w:rsidRPr="002867A4">
              <w:rPr>
                <w:rFonts w:ascii="JetBrains Mono" w:hAnsi="JetBrains Mono"/>
                <w:b w:val="0"/>
                <w:bCs/>
                <w:color w:val="A9B7C6"/>
                <w:sz w:val="20"/>
                <w:szCs w:val="20"/>
              </w:rPr>
              <w:t>com.lxh.request</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javax.servlet.RequestDispatcher</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javax.servlet.ServletException</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javax.servlet.annotation.</w:t>
            </w:r>
            <w:r w:rsidRPr="002867A4">
              <w:rPr>
                <w:rFonts w:ascii="JetBrains Mono" w:hAnsi="JetBrains Mono"/>
                <w:b w:val="0"/>
                <w:bCs/>
                <w:color w:val="BBB529"/>
                <w:sz w:val="20"/>
                <w:szCs w:val="20"/>
              </w:rPr>
              <w:t>WebServlet</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javax.servlet.http.HttpServlet</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javax.servlet.http.HttpServletRequest</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javax.servlet.http.HttpServletResponse</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import </w:t>
            </w:r>
            <w:proofErr w:type="spellStart"/>
            <w:r w:rsidRPr="002867A4">
              <w:rPr>
                <w:rFonts w:ascii="JetBrains Mono" w:hAnsi="JetBrains Mono"/>
                <w:b w:val="0"/>
                <w:bCs/>
                <w:color w:val="A9B7C6"/>
                <w:sz w:val="20"/>
                <w:szCs w:val="20"/>
              </w:rPr>
              <w:t>java.io.IOException</w:t>
            </w:r>
            <w:proofErr w:type="spellEnd"/>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r>
            <w:r w:rsidRPr="002867A4">
              <w:rPr>
                <w:rFonts w:ascii="JetBrains Mono" w:hAnsi="JetBrains Mono"/>
                <w:b w:val="0"/>
                <w:bCs/>
                <w:color w:val="CC7832"/>
                <w:sz w:val="20"/>
                <w:szCs w:val="20"/>
              </w:rPr>
              <w:br/>
            </w:r>
            <w:r w:rsidRPr="002867A4">
              <w:rPr>
                <w:rFonts w:ascii="JetBrains Mono" w:hAnsi="JetBrains Mono"/>
                <w:b w:val="0"/>
                <w:bCs/>
                <w:color w:val="BBB529"/>
                <w:sz w:val="20"/>
                <w:szCs w:val="20"/>
              </w:rPr>
              <w:t>@WebServlet</w:t>
            </w:r>
            <w:r w:rsidRPr="002867A4">
              <w:rPr>
                <w:rFonts w:ascii="JetBrains Mono" w:hAnsi="JetBrains Mono"/>
                <w:b w:val="0"/>
                <w:bCs/>
                <w:color w:val="A9B7C6"/>
                <w:sz w:val="20"/>
                <w:szCs w:val="20"/>
              </w:rPr>
              <w:t>(</w:t>
            </w:r>
            <w:r w:rsidRPr="002867A4">
              <w:rPr>
                <w:rFonts w:ascii="JetBrains Mono" w:hAnsi="JetBrains Mono"/>
                <w:b w:val="0"/>
                <w:bCs/>
                <w:color w:val="D0D0FF"/>
                <w:sz w:val="20"/>
                <w:szCs w:val="20"/>
              </w:rPr>
              <w:t xml:space="preserve">name </w:t>
            </w:r>
            <w:r w:rsidRPr="002867A4">
              <w:rPr>
                <w:rFonts w:ascii="JetBrains Mono" w:hAnsi="JetBrains Mono"/>
                <w:b w:val="0"/>
                <w:bCs/>
                <w:color w:val="A9B7C6"/>
                <w:sz w:val="20"/>
                <w:szCs w:val="20"/>
              </w:rPr>
              <w:t xml:space="preserve">= </w:t>
            </w:r>
            <w:r w:rsidRPr="002867A4">
              <w:rPr>
                <w:rFonts w:ascii="JetBrains Mono" w:hAnsi="JetBrains Mono"/>
                <w:b w:val="0"/>
                <w:bCs/>
                <w:color w:val="6A8759"/>
                <w:sz w:val="20"/>
                <w:szCs w:val="20"/>
              </w:rPr>
              <w:t>"RequestServlet1"</w:t>
            </w:r>
            <w:r w:rsidRPr="002867A4">
              <w:rPr>
                <w:rFonts w:ascii="JetBrains Mono" w:hAnsi="JetBrains Mono"/>
                <w:b w:val="0"/>
                <w:bCs/>
                <w:color w:val="CC7832"/>
                <w:sz w:val="20"/>
                <w:szCs w:val="20"/>
              </w:rPr>
              <w:t xml:space="preserve">, </w:t>
            </w:r>
            <w:r w:rsidRPr="002867A4">
              <w:rPr>
                <w:rFonts w:ascii="JetBrains Mono" w:hAnsi="JetBrains Mono"/>
                <w:b w:val="0"/>
                <w:bCs/>
                <w:color w:val="D0D0FF"/>
                <w:sz w:val="20"/>
                <w:szCs w:val="20"/>
              </w:rPr>
              <w:t xml:space="preserve">value </w:t>
            </w:r>
            <w:r w:rsidRPr="002867A4">
              <w:rPr>
                <w:rFonts w:ascii="JetBrains Mono" w:hAnsi="JetBrains Mono"/>
                <w:b w:val="0"/>
                <w:bCs/>
                <w:color w:val="A9B7C6"/>
                <w:sz w:val="20"/>
                <w:szCs w:val="20"/>
              </w:rPr>
              <w:t xml:space="preserve">= </w:t>
            </w:r>
            <w:r w:rsidRPr="002867A4">
              <w:rPr>
                <w:rFonts w:ascii="JetBrains Mono" w:hAnsi="JetBrains Mono"/>
                <w:b w:val="0"/>
                <w:bCs/>
                <w:color w:val="6A8759"/>
                <w:sz w:val="20"/>
                <w:szCs w:val="20"/>
              </w:rPr>
              <w:t>"/request1"</w:t>
            </w:r>
            <w:r w:rsidRPr="002867A4">
              <w:rPr>
                <w:rFonts w:ascii="JetBrains Mono" w:hAnsi="JetBrains Mono"/>
                <w:b w:val="0"/>
                <w:bCs/>
                <w:color w:val="A9B7C6"/>
                <w:sz w:val="20"/>
                <w:szCs w:val="20"/>
              </w:rPr>
              <w:t>)</w:t>
            </w:r>
            <w:r w:rsidRPr="002867A4">
              <w:rPr>
                <w:rFonts w:ascii="JetBrains Mono" w:hAnsi="JetBrains Mono"/>
                <w:b w:val="0"/>
                <w:bCs/>
                <w:color w:val="A9B7C6"/>
                <w:sz w:val="20"/>
                <w:szCs w:val="20"/>
              </w:rPr>
              <w:br/>
            </w:r>
            <w:r w:rsidRPr="002867A4">
              <w:rPr>
                <w:rFonts w:ascii="JetBrains Mono" w:hAnsi="JetBrains Mono"/>
                <w:b w:val="0"/>
                <w:bCs/>
                <w:color w:val="CC7832"/>
                <w:sz w:val="20"/>
                <w:szCs w:val="20"/>
              </w:rPr>
              <w:t xml:space="preserve">public class </w:t>
            </w:r>
            <w:r w:rsidRPr="002867A4">
              <w:rPr>
                <w:rFonts w:ascii="JetBrains Mono" w:hAnsi="JetBrains Mono"/>
                <w:b w:val="0"/>
                <w:bCs/>
                <w:color w:val="A9B7C6"/>
                <w:sz w:val="20"/>
                <w:szCs w:val="20"/>
              </w:rPr>
              <w:t xml:space="preserve">RequestServlet1 </w:t>
            </w:r>
            <w:r w:rsidRPr="002867A4">
              <w:rPr>
                <w:rFonts w:ascii="JetBrains Mono" w:hAnsi="JetBrains Mono"/>
                <w:b w:val="0"/>
                <w:bCs/>
                <w:color w:val="CC7832"/>
                <w:sz w:val="20"/>
                <w:szCs w:val="20"/>
              </w:rPr>
              <w:t xml:space="preserve">extends </w:t>
            </w:r>
            <w:proofErr w:type="spellStart"/>
            <w:r w:rsidRPr="002867A4">
              <w:rPr>
                <w:rFonts w:ascii="JetBrains Mono" w:hAnsi="JetBrains Mono"/>
                <w:b w:val="0"/>
                <w:bCs/>
                <w:color w:val="A9B7C6"/>
                <w:sz w:val="20"/>
                <w:szCs w:val="20"/>
              </w:rPr>
              <w:t>HttpServlet</w:t>
            </w:r>
            <w:proofErr w:type="spellEnd"/>
            <w:r w:rsidRPr="002867A4">
              <w:rPr>
                <w:rFonts w:ascii="JetBrains Mono" w:hAnsi="JetBrains Mono"/>
                <w:b w:val="0"/>
                <w:bCs/>
                <w:color w:val="A9B7C6"/>
                <w:sz w:val="20"/>
                <w:szCs w:val="20"/>
              </w:rPr>
              <w:t xml:space="preserve"> {</w:t>
            </w:r>
            <w:r w:rsidRPr="002867A4">
              <w:rPr>
                <w:rFonts w:ascii="JetBrains Mono" w:hAnsi="JetBrains Mono"/>
                <w:b w:val="0"/>
                <w:bCs/>
                <w:color w:val="A9B7C6"/>
                <w:sz w:val="20"/>
                <w:szCs w:val="20"/>
              </w:rPr>
              <w:br/>
              <w:t xml:space="preserve">    </w:t>
            </w:r>
            <w:r w:rsidRPr="002867A4">
              <w:rPr>
                <w:rFonts w:ascii="JetBrains Mono" w:hAnsi="JetBrains Mono"/>
                <w:b w:val="0"/>
                <w:bCs/>
                <w:color w:val="BBB529"/>
                <w:sz w:val="20"/>
                <w:szCs w:val="20"/>
              </w:rPr>
              <w:t>@Override</w:t>
            </w:r>
            <w:r w:rsidRPr="002867A4">
              <w:rPr>
                <w:rFonts w:ascii="JetBrains Mono" w:hAnsi="JetBrains Mono"/>
                <w:b w:val="0"/>
                <w:bCs/>
                <w:color w:val="BBB529"/>
                <w:sz w:val="20"/>
                <w:szCs w:val="20"/>
              </w:rPr>
              <w:br/>
              <w:t xml:space="preserve">    </w:t>
            </w:r>
            <w:r w:rsidRPr="002867A4">
              <w:rPr>
                <w:rFonts w:ascii="JetBrains Mono" w:hAnsi="JetBrains Mono"/>
                <w:b w:val="0"/>
                <w:bCs/>
                <w:color w:val="CC7832"/>
                <w:sz w:val="20"/>
                <w:szCs w:val="20"/>
              </w:rPr>
              <w:t xml:space="preserve">protected void </w:t>
            </w:r>
            <w:proofErr w:type="spellStart"/>
            <w:r w:rsidRPr="002867A4">
              <w:rPr>
                <w:rFonts w:ascii="JetBrains Mono" w:hAnsi="JetBrains Mono"/>
                <w:b w:val="0"/>
                <w:bCs/>
                <w:color w:val="FFC66D"/>
                <w:sz w:val="20"/>
                <w:szCs w:val="20"/>
              </w:rPr>
              <w:t>doGet</w:t>
            </w:r>
            <w:proofErr w:type="spellEnd"/>
            <w:r w:rsidRPr="002867A4">
              <w:rPr>
                <w:rFonts w:ascii="JetBrains Mono" w:hAnsi="JetBrains Mono"/>
                <w:b w:val="0"/>
                <w:bCs/>
                <w:color w:val="A9B7C6"/>
                <w:sz w:val="20"/>
                <w:szCs w:val="20"/>
              </w:rPr>
              <w:t>(</w:t>
            </w:r>
            <w:proofErr w:type="spellStart"/>
            <w:r w:rsidRPr="002867A4">
              <w:rPr>
                <w:rFonts w:ascii="JetBrains Mono" w:hAnsi="JetBrains Mono"/>
                <w:b w:val="0"/>
                <w:bCs/>
                <w:color w:val="A9B7C6"/>
                <w:sz w:val="20"/>
                <w:szCs w:val="20"/>
              </w:rPr>
              <w:t>HttpServletRequest</w:t>
            </w:r>
            <w:proofErr w:type="spellEnd"/>
            <w:r w:rsidRPr="002867A4">
              <w:rPr>
                <w:rFonts w:ascii="JetBrains Mono" w:hAnsi="JetBrains Mono"/>
                <w:b w:val="0"/>
                <w:bCs/>
                <w:color w:val="A9B7C6"/>
                <w:sz w:val="20"/>
                <w:szCs w:val="20"/>
              </w:rPr>
              <w:t xml:space="preserve"> req</w:t>
            </w:r>
            <w:r w:rsidRPr="002867A4">
              <w:rPr>
                <w:rFonts w:ascii="JetBrains Mono" w:hAnsi="JetBrains Mono"/>
                <w:b w:val="0"/>
                <w:bCs/>
                <w:color w:val="CC7832"/>
                <w:sz w:val="20"/>
                <w:szCs w:val="20"/>
              </w:rPr>
              <w:t xml:space="preserve">, </w:t>
            </w:r>
            <w:proofErr w:type="spellStart"/>
            <w:r w:rsidRPr="002867A4">
              <w:rPr>
                <w:rFonts w:ascii="JetBrains Mono" w:hAnsi="JetBrains Mono"/>
                <w:b w:val="0"/>
                <w:bCs/>
                <w:color w:val="A9B7C6"/>
                <w:sz w:val="20"/>
                <w:szCs w:val="20"/>
              </w:rPr>
              <w:t>HttpServletResponse</w:t>
            </w:r>
            <w:proofErr w:type="spellEnd"/>
            <w:r w:rsidRPr="002867A4">
              <w:rPr>
                <w:rFonts w:ascii="JetBrains Mono" w:hAnsi="JetBrains Mono"/>
                <w:b w:val="0"/>
                <w:bCs/>
                <w:color w:val="A9B7C6"/>
                <w:sz w:val="20"/>
                <w:szCs w:val="20"/>
              </w:rPr>
              <w:t xml:space="preserve"> resp) </w:t>
            </w:r>
            <w:r w:rsidRPr="002867A4">
              <w:rPr>
                <w:rFonts w:ascii="JetBrains Mono" w:hAnsi="JetBrains Mono"/>
                <w:b w:val="0"/>
                <w:bCs/>
                <w:color w:val="CC7832"/>
                <w:sz w:val="20"/>
                <w:szCs w:val="20"/>
              </w:rPr>
              <w:t xml:space="preserve">throws </w:t>
            </w:r>
            <w:proofErr w:type="spellStart"/>
            <w:r w:rsidRPr="002867A4">
              <w:rPr>
                <w:rFonts w:ascii="JetBrains Mono" w:hAnsi="JetBrains Mono"/>
                <w:b w:val="0"/>
                <w:bCs/>
                <w:color w:val="A9B7C6"/>
                <w:sz w:val="20"/>
                <w:szCs w:val="20"/>
              </w:rPr>
              <w:t>ServletException</w:t>
            </w:r>
            <w:proofErr w:type="spellEnd"/>
            <w:r w:rsidRPr="002867A4">
              <w:rPr>
                <w:rFonts w:ascii="JetBrains Mono" w:hAnsi="JetBrains Mono"/>
                <w:b w:val="0"/>
                <w:bCs/>
                <w:color w:val="CC7832"/>
                <w:sz w:val="20"/>
                <w:szCs w:val="20"/>
              </w:rPr>
              <w:t xml:space="preserve">, </w:t>
            </w:r>
            <w:proofErr w:type="spellStart"/>
            <w:r w:rsidRPr="002867A4">
              <w:rPr>
                <w:rFonts w:ascii="JetBrains Mono" w:hAnsi="JetBrains Mono"/>
                <w:b w:val="0"/>
                <w:bCs/>
                <w:color w:val="A9B7C6"/>
                <w:sz w:val="20"/>
                <w:szCs w:val="20"/>
              </w:rPr>
              <w:t>IOException</w:t>
            </w:r>
            <w:proofErr w:type="spellEnd"/>
            <w:r w:rsidRPr="002867A4">
              <w:rPr>
                <w:rFonts w:ascii="JetBrains Mono" w:hAnsi="JetBrains Mono"/>
                <w:b w:val="0"/>
                <w:bCs/>
                <w:color w:val="A9B7C6"/>
                <w:sz w:val="20"/>
                <w:szCs w:val="20"/>
              </w:rPr>
              <w:t xml:space="preserve"> {</w:t>
            </w:r>
            <w:r w:rsidRPr="002867A4">
              <w:rPr>
                <w:rFonts w:ascii="JetBrains Mono" w:hAnsi="JetBrains Mono"/>
                <w:b w:val="0"/>
                <w:bCs/>
                <w:color w:val="A9B7C6"/>
                <w:sz w:val="20"/>
                <w:szCs w:val="20"/>
              </w:rPr>
              <w:br/>
              <w:t xml:space="preserve">        </w:t>
            </w:r>
            <w:proofErr w:type="spellStart"/>
            <w:r w:rsidRPr="002867A4">
              <w:rPr>
                <w:rFonts w:ascii="JetBrains Mono" w:hAnsi="JetBrains Mono"/>
                <w:b w:val="0"/>
                <w:bCs/>
                <w:color w:val="A9B7C6"/>
                <w:sz w:val="20"/>
                <w:szCs w:val="20"/>
              </w:rPr>
              <w:t>System.</w:t>
            </w:r>
            <w:r w:rsidRPr="002867A4">
              <w:rPr>
                <w:rFonts w:ascii="JetBrains Mono" w:hAnsi="JetBrains Mono"/>
                <w:b w:val="0"/>
                <w:bCs/>
                <w:i/>
                <w:iCs/>
                <w:color w:val="9876AA"/>
                <w:sz w:val="20"/>
                <w:szCs w:val="20"/>
              </w:rPr>
              <w:t>out</w:t>
            </w:r>
            <w:r w:rsidRPr="002867A4">
              <w:rPr>
                <w:rFonts w:ascii="JetBrains Mono" w:hAnsi="JetBrains Mono"/>
                <w:b w:val="0"/>
                <w:bCs/>
                <w:color w:val="A9B7C6"/>
                <w:sz w:val="20"/>
                <w:szCs w:val="20"/>
              </w:rPr>
              <w:t>.println</w:t>
            </w:r>
            <w:proofErr w:type="spellEnd"/>
            <w:r w:rsidRPr="002867A4">
              <w:rPr>
                <w:rFonts w:ascii="JetBrains Mono" w:hAnsi="JetBrains Mono"/>
                <w:b w:val="0"/>
                <w:bCs/>
                <w:color w:val="A9B7C6"/>
                <w:sz w:val="20"/>
                <w:szCs w:val="20"/>
              </w:rPr>
              <w:t>(</w:t>
            </w:r>
            <w:r w:rsidRPr="002867A4">
              <w:rPr>
                <w:rFonts w:ascii="JetBrains Mono" w:hAnsi="JetBrains Mono"/>
                <w:b w:val="0"/>
                <w:bCs/>
                <w:color w:val="6A8759"/>
                <w:sz w:val="20"/>
                <w:szCs w:val="20"/>
              </w:rPr>
              <w:t>"</w:t>
            </w:r>
            <w:r w:rsidRPr="002867A4">
              <w:rPr>
                <w:rFonts w:hint="eastAsia"/>
                <w:b w:val="0"/>
                <w:bCs/>
                <w:color w:val="6A8759"/>
                <w:sz w:val="20"/>
                <w:szCs w:val="20"/>
              </w:rPr>
              <w:t>我是</w:t>
            </w:r>
            <w:r w:rsidRPr="002867A4">
              <w:rPr>
                <w:rFonts w:ascii="JetBrains Mono" w:hAnsi="JetBrains Mono"/>
                <w:b w:val="0"/>
                <w:bCs/>
                <w:color w:val="6A8759"/>
                <w:sz w:val="20"/>
                <w:szCs w:val="20"/>
              </w:rPr>
              <w:t xml:space="preserve"> RequestServlet1 ..."</w:t>
            </w:r>
            <w:r w:rsidRPr="002867A4">
              <w:rPr>
                <w:rFonts w:ascii="JetBrains Mono" w:hAnsi="JetBrains Mono"/>
                <w:b w:val="0"/>
                <w:bCs/>
                <w:color w:val="A9B7C6"/>
                <w:sz w:val="20"/>
                <w:szCs w:val="20"/>
              </w:rPr>
              <w:t>)</w:t>
            </w:r>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        </w:t>
            </w:r>
            <w:r w:rsidRPr="002867A4">
              <w:rPr>
                <w:rFonts w:ascii="JetBrains Mono" w:hAnsi="JetBrains Mono"/>
                <w:b w:val="0"/>
                <w:bCs/>
                <w:i/>
                <w:iCs/>
                <w:color w:val="629755"/>
                <w:sz w:val="20"/>
                <w:szCs w:val="20"/>
              </w:rPr>
              <w:t>/**</w:t>
            </w:r>
            <w:r w:rsidRPr="002867A4">
              <w:rPr>
                <w:rFonts w:ascii="JetBrains Mono" w:hAnsi="JetBrains Mono"/>
                <w:b w:val="0"/>
                <w:bCs/>
                <w:i/>
                <w:iCs/>
                <w:color w:val="629755"/>
                <w:sz w:val="20"/>
                <w:szCs w:val="20"/>
              </w:rPr>
              <w:br/>
              <w:t xml:space="preserve">         * </w:t>
            </w:r>
            <w:r w:rsidRPr="002867A4">
              <w:rPr>
                <w:rFonts w:hint="eastAsia"/>
                <w:b w:val="0"/>
                <w:bCs/>
                <w:i/>
                <w:iCs/>
                <w:color w:val="629755"/>
                <w:sz w:val="20"/>
                <w:szCs w:val="20"/>
              </w:rPr>
              <w:t>请求转发</w:t>
            </w:r>
            <w:r w:rsidRPr="002867A4">
              <w:rPr>
                <w:rFonts w:hint="eastAsia"/>
                <w:b w:val="0"/>
                <w:bCs/>
                <w:i/>
                <w:iCs/>
                <w:color w:val="629755"/>
                <w:sz w:val="20"/>
                <w:szCs w:val="20"/>
              </w:rPr>
              <w:br/>
              <w:t xml:space="preserve">         </w:t>
            </w:r>
            <w:r w:rsidRPr="002867A4">
              <w:rPr>
                <w:rFonts w:ascii="JetBrains Mono" w:hAnsi="JetBrains Mono"/>
                <w:b w:val="0"/>
                <w:bCs/>
                <w:i/>
                <w:iCs/>
                <w:color w:val="629755"/>
                <w:sz w:val="20"/>
                <w:szCs w:val="20"/>
              </w:rPr>
              <w:t xml:space="preserve">* </w:t>
            </w:r>
            <w:r w:rsidRPr="002867A4">
              <w:rPr>
                <w:rFonts w:hint="eastAsia"/>
                <w:b w:val="0"/>
                <w:bCs/>
                <w:i/>
                <w:iCs/>
                <w:color w:val="629755"/>
                <w:sz w:val="20"/>
                <w:szCs w:val="20"/>
              </w:rPr>
              <w:t>必须以</w:t>
            </w:r>
            <w:r w:rsidRPr="002867A4">
              <w:rPr>
                <w:rFonts w:ascii="JetBrains Mono" w:hAnsi="JetBrains Mono"/>
                <w:b w:val="0"/>
                <w:bCs/>
                <w:i/>
                <w:iCs/>
                <w:color w:val="629755"/>
                <w:sz w:val="20"/>
                <w:szCs w:val="20"/>
              </w:rPr>
              <w:t>"/"</w:t>
            </w:r>
            <w:r w:rsidRPr="002867A4">
              <w:rPr>
                <w:rFonts w:hint="eastAsia"/>
                <w:b w:val="0"/>
                <w:bCs/>
                <w:i/>
                <w:iCs/>
                <w:color w:val="629755"/>
                <w:sz w:val="20"/>
                <w:szCs w:val="20"/>
              </w:rPr>
              <w:t>打头，</w:t>
            </w:r>
            <w:r w:rsidRPr="002867A4">
              <w:rPr>
                <w:rFonts w:ascii="JetBrains Mono" w:hAnsi="JetBrains Mono"/>
                <w:b w:val="0"/>
                <w:bCs/>
                <w:i/>
                <w:iCs/>
                <w:color w:val="629755"/>
                <w:sz w:val="20"/>
                <w:szCs w:val="20"/>
              </w:rPr>
              <w:t>"/"</w:t>
            </w:r>
            <w:r w:rsidRPr="002867A4">
              <w:rPr>
                <w:rFonts w:hint="eastAsia"/>
                <w:b w:val="0"/>
                <w:bCs/>
                <w:i/>
                <w:iCs/>
                <w:color w:val="629755"/>
                <w:sz w:val="20"/>
                <w:szCs w:val="20"/>
              </w:rPr>
              <w:t xml:space="preserve">表示地址为 </w:t>
            </w:r>
            <w:r w:rsidRPr="002867A4">
              <w:rPr>
                <w:rFonts w:ascii="JetBrains Mono" w:hAnsi="JetBrains Mono"/>
                <w:b w:val="0"/>
                <w:bCs/>
                <w:i/>
                <w:iCs/>
                <w:color w:val="629755"/>
                <w:sz w:val="20"/>
                <w:szCs w:val="20"/>
              </w:rPr>
              <w:t>http://ip:port/</w:t>
            </w:r>
            <w:r w:rsidRPr="002867A4">
              <w:rPr>
                <w:rFonts w:hint="eastAsia"/>
                <w:b w:val="0"/>
                <w:bCs/>
                <w:i/>
                <w:iCs/>
                <w:color w:val="629755"/>
                <w:sz w:val="20"/>
                <w:szCs w:val="20"/>
              </w:rPr>
              <w:t>工程名</w:t>
            </w:r>
            <w:r w:rsidRPr="002867A4">
              <w:rPr>
                <w:rFonts w:ascii="JetBrains Mono" w:hAnsi="JetBrains Mono"/>
                <w:b w:val="0"/>
                <w:bCs/>
                <w:i/>
                <w:iCs/>
                <w:color w:val="629755"/>
                <w:sz w:val="20"/>
                <w:szCs w:val="20"/>
              </w:rPr>
              <w:t>/</w:t>
            </w:r>
            <w:r w:rsidRPr="002867A4">
              <w:rPr>
                <w:rFonts w:hint="eastAsia"/>
                <w:b w:val="0"/>
                <w:bCs/>
                <w:i/>
                <w:iCs/>
                <w:color w:val="629755"/>
                <w:sz w:val="20"/>
                <w:szCs w:val="20"/>
              </w:rPr>
              <w:t>，映射到</w:t>
            </w:r>
            <w:r w:rsidRPr="002867A4">
              <w:rPr>
                <w:rFonts w:ascii="JetBrains Mono" w:hAnsi="JetBrains Mono"/>
                <w:b w:val="0"/>
                <w:bCs/>
                <w:i/>
                <w:iCs/>
                <w:color w:val="629755"/>
                <w:sz w:val="20"/>
                <w:szCs w:val="20"/>
              </w:rPr>
              <w:t>web</w:t>
            </w:r>
            <w:r w:rsidRPr="002867A4">
              <w:rPr>
                <w:rFonts w:hint="eastAsia"/>
                <w:b w:val="0"/>
                <w:bCs/>
                <w:i/>
                <w:iCs/>
                <w:color w:val="629755"/>
                <w:sz w:val="20"/>
                <w:szCs w:val="20"/>
              </w:rPr>
              <w:t>目录下</w:t>
            </w:r>
            <w:r w:rsidRPr="002867A4">
              <w:rPr>
                <w:rFonts w:hint="eastAsia"/>
                <w:b w:val="0"/>
                <w:bCs/>
                <w:i/>
                <w:iCs/>
                <w:color w:val="629755"/>
                <w:sz w:val="20"/>
                <w:szCs w:val="20"/>
              </w:rPr>
              <w:br/>
              <w:t xml:space="preserve">         </w:t>
            </w:r>
            <w:r w:rsidRPr="002867A4">
              <w:rPr>
                <w:rFonts w:ascii="JetBrains Mono" w:hAnsi="JetBrains Mono"/>
                <w:b w:val="0"/>
                <w:bCs/>
                <w:i/>
                <w:iCs/>
                <w:color w:val="629755"/>
                <w:sz w:val="20"/>
                <w:szCs w:val="20"/>
              </w:rPr>
              <w:t>*/</w:t>
            </w:r>
            <w:r w:rsidRPr="002867A4">
              <w:rPr>
                <w:rFonts w:ascii="JetBrains Mono" w:hAnsi="JetBrains Mono"/>
                <w:b w:val="0"/>
                <w:bCs/>
                <w:i/>
                <w:iCs/>
                <w:color w:val="629755"/>
                <w:sz w:val="20"/>
                <w:szCs w:val="20"/>
              </w:rPr>
              <w:br/>
              <w:t xml:space="preserve">        </w:t>
            </w:r>
            <w:proofErr w:type="spellStart"/>
            <w:r w:rsidRPr="002867A4">
              <w:rPr>
                <w:rFonts w:ascii="JetBrains Mono" w:hAnsi="JetBrains Mono"/>
                <w:b w:val="0"/>
                <w:bCs/>
                <w:color w:val="A9B7C6"/>
                <w:sz w:val="20"/>
                <w:szCs w:val="20"/>
              </w:rPr>
              <w:t>RequestDispatcher</w:t>
            </w:r>
            <w:proofErr w:type="spellEnd"/>
            <w:r w:rsidRPr="002867A4">
              <w:rPr>
                <w:rFonts w:ascii="JetBrains Mono" w:hAnsi="JetBrains Mono"/>
                <w:b w:val="0"/>
                <w:bCs/>
                <w:color w:val="A9B7C6"/>
                <w:sz w:val="20"/>
                <w:szCs w:val="20"/>
              </w:rPr>
              <w:t xml:space="preserve"> </w:t>
            </w:r>
            <w:proofErr w:type="spellStart"/>
            <w:r w:rsidRPr="002867A4">
              <w:rPr>
                <w:rFonts w:ascii="JetBrains Mono" w:hAnsi="JetBrains Mono"/>
                <w:b w:val="0"/>
                <w:bCs/>
                <w:color w:val="A9B7C6"/>
                <w:sz w:val="20"/>
                <w:szCs w:val="20"/>
              </w:rPr>
              <w:t>requestDispatcher</w:t>
            </w:r>
            <w:proofErr w:type="spellEnd"/>
            <w:r w:rsidRPr="002867A4">
              <w:rPr>
                <w:rFonts w:ascii="JetBrains Mono" w:hAnsi="JetBrains Mono"/>
                <w:b w:val="0"/>
                <w:bCs/>
                <w:color w:val="A9B7C6"/>
                <w:sz w:val="20"/>
                <w:szCs w:val="20"/>
              </w:rPr>
              <w:t xml:space="preserve"> = </w:t>
            </w:r>
            <w:proofErr w:type="spellStart"/>
            <w:r w:rsidRPr="002867A4">
              <w:rPr>
                <w:rFonts w:ascii="JetBrains Mono" w:hAnsi="JetBrains Mono"/>
                <w:b w:val="0"/>
                <w:bCs/>
                <w:color w:val="A9B7C6"/>
                <w:sz w:val="20"/>
                <w:szCs w:val="20"/>
              </w:rPr>
              <w:t>req.getRequestDispatcher</w:t>
            </w:r>
            <w:proofErr w:type="spellEnd"/>
            <w:r w:rsidRPr="002867A4">
              <w:rPr>
                <w:rFonts w:ascii="JetBrains Mono" w:hAnsi="JetBrains Mono"/>
                <w:b w:val="0"/>
                <w:bCs/>
                <w:color w:val="A9B7C6"/>
                <w:sz w:val="20"/>
                <w:szCs w:val="20"/>
              </w:rPr>
              <w:t>(</w:t>
            </w:r>
            <w:r w:rsidRPr="002867A4">
              <w:rPr>
                <w:rFonts w:ascii="JetBrains Mono" w:hAnsi="JetBrains Mono"/>
                <w:b w:val="0"/>
                <w:bCs/>
                <w:color w:val="6A8759"/>
                <w:sz w:val="20"/>
                <w:szCs w:val="20"/>
              </w:rPr>
              <w:t>"/request2"</w:t>
            </w:r>
            <w:r w:rsidRPr="002867A4">
              <w:rPr>
                <w:rFonts w:ascii="JetBrains Mono" w:hAnsi="JetBrains Mono"/>
                <w:b w:val="0"/>
                <w:bCs/>
                <w:color w:val="A9B7C6"/>
                <w:sz w:val="20"/>
                <w:szCs w:val="20"/>
              </w:rPr>
              <w:t>)</w:t>
            </w:r>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r>
            <w:r w:rsidRPr="002867A4">
              <w:rPr>
                <w:rFonts w:ascii="JetBrains Mono" w:hAnsi="JetBrains Mono"/>
                <w:b w:val="0"/>
                <w:bCs/>
                <w:color w:val="808080"/>
                <w:sz w:val="20"/>
                <w:szCs w:val="20"/>
              </w:rPr>
              <w:t xml:space="preserve">//        </w:t>
            </w:r>
            <w:proofErr w:type="spellStart"/>
            <w:r w:rsidRPr="002867A4">
              <w:rPr>
                <w:rFonts w:ascii="JetBrains Mono" w:hAnsi="JetBrains Mono"/>
                <w:b w:val="0"/>
                <w:bCs/>
                <w:color w:val="808080"/>
                <w:sz w:val="20"/>
                <w:szCs w:val="20"/>
              </w:rPr>
              <w:t>RequestDispatcher</w:t>
            </w:r>
            <w:proofErr w:type="spellEnd"/>
            <w:r w:rsidRPr="002867A4">
              <w:rPr>
                <w:rFonts w:ascii="JetBrains Mono" w:hAnsi="JetBrains Mono"/>
                <w:b w:val="0"/>
                <w:bCs/>
                <w:color w:val="808080"/>
                <w:sz w:val="20"/>
                <w:szCs w:val="20"/>
              </w:rPr>
              <w:t xml:space="preserve"> </w:t>
            </w:r>
            <w:proofErr w:type="spellStart"/>
            <w:r w:rsidRPr="002867A4">
              <w:rPr>
                <w:rFonts w:ascii="JetBrains Mono" w:hAnsi="JetBrains Mono"/>
                <w:b w:val="0"/>
                <w:bCs/>
                <w:color w:val="808080"/>
                <w:sz w:val="20"/>
                <w:szCs w:val="20"/>
              </w:rPr>
              <w:t>requestDispatcher</w:t>
            </w:r>
            <w:proofErr w:type="spellEnd"/>
            <w:r w:rsidRPr="002867A4">
              <w:rPr>
                <w:rFonts w:ascii="JetBrains Mono" w:hAnsi="JetBrains Mono"/>
                <w:b w:val="0"/>
                <w:bCs/>
                <w:color w:val="808080"/>
                <w:sz w:val="20"/>
                <w:szCs w:val="20"/>
              </w:rPr>
              <w:t xml:space="preserve"> = </w:t>
            </w:r>
            <w:proofErr w:type="spellStart"/>
            <w:r w:rsidRPr="002867A4">
              <w:rPr>
                <w:rFonts w:ascii="JetBrains Mono" w:hAnsi="JetBrains Mono"/>
                <w:b w:val="0"/>
                <w:bCs/>
                <w:color w:val="808080"/>
                <w:sz w:val="20"/>
                <w:szCs w:val="20"/>
              </w:rPr>
              <w:t>req.getRequestDispatcher</w:t>
            </w:r>
            <w:proofErr w:type="spellEnd"/>
            <w:r w:rsidRPr="002867A4">
              <w:rPr>
                <w:rFonts w:ascii="JetBrains Mono" w:hAnsi="JetBrains Mono"/>
                <w:b w:val="0"/>
                <w:bCs/>
                <w:color w:val="808080"/>
                <w:sz w:val="20"/>
                <w:szCs w:val="20"/>
              </w:rPr>
              <w:t>("/param.html");</w:t>
            </w:r>
            <w:r w:rsidRPr="002867A4">
              <w:rPr>
                <w:rFonts w:ascii="JetBrains Mono" w:hAnsi="JetBrains Mono"/>
                <w:b w:val="0"/>
                <w:bCs/>
                <w:color w:val="808080"/>
                <w:sz w:val="20"/>
                <w:szCs w:val="20"/>
              </w:rPr>
              <w:br/>
              <w:t xml:space="preserve">        </w:t>
            </w:r>
            <w:proofErr w:type="spellStart"/>
            <w:r w:rsidRPr="002867A4">
              <w:rPr>
                <w:rFonts w:ascii="JetBrains Mono" w:hAnsi="JetBrains Mono"/>
                <w:b w:val="0"/>
                <w:bCs/>
                <w:color w:val="A9B7C6"/>
                <w:sz w:val="20"/>
                <w:szCs w:val="20"/>
              </w:rPr>
              <w:t>requestDispatcher.forward</w:t>
            </w:r>
            <w:proofErr w:type="spellEnd"/>
            <w:r w:rsidRPr="002867A4">
              <w:rPr>
                <w:rFonts w:ascii="JetBrains Mono" w:hAnsi="JetBrains Mono"/>
                <w:b w:val="0"/>
                <w:bCs/>
                <w:color w:val="A9B7C6"/>
                <w:sz w:val="20"/>
                <w:szCs w:val="20"/>
              </w:rPr>
              <w:t>(req</w:t>
            </w:r>
            <w:r w:rsidRPr="002867A4">
              <w:rPr>
                <w:rFonts w:ascii="JetBrains Mono" w:hAnsi="JetBrains Mono"/>
                <w:b w:val="0"/>
                <w:bCs/>
                <w:color w:val="CC7832"/>
                <w:sz w:val="20"/>
                <w:szCs w:val="20"/>
              </w:rPr>
              <w:t xml:space="preserve">, </w:t>
            </w:r>
            <w:r w:rsidRPr="002867A4">
              <w:rPr>
                <w:rFonts w:ascii="JetBrains Mono" w:hAnsi="JetBrains Mono"/>
                <w:b w:val="0"/>
                <w:bCs/>
                <w:color w:val="A9B7C6"/>
                <w:sz w:val="20"/>
                <w:szCs w:val="20"/>
              </w:rPr>
              <w:t>resp)</w:t>
            </w:r>
            <w:r w:rsidRPr="002867A4">
              <w:rPr>
                <w:rFonts w:ascii="JetBrains Mono" w:hAnsi="JetBrains Mono"/>
                <w:b w:val="0"/>
                <w:bCs/>
                <w:color w:val="CC7832"/>
                <w:sz w:val="20"/>
                <w:szCs w:val="20"/>
              </w:rPr>
              <w:t>;</w:t>
            </w:r>
            <w:r w:rsidRPr="002867A4">
              <w:rPr>
                <w:rFonts w:ascii="JetBrains Mono" w:hAnsi="JetBrains Mono"/>
                <w:b w:val="0"/>
                <w:bCs/>
                <w:color w:val="CC7832"/>
                <w:sz w:val="20"/>
                <w:szCs w:val="20"/>
              </w:rPr>
              <w:br/>
              <w:t xml:space="preserve">    </w:t>
            </w:r>
            <w:r w:rsidRPr="002867A4">
              <w:rPr>
                <w:rFonts w:ascii="JetBrains Mono" w:hAnsi="JetBrains Mono"/>
                <w:b w:val="0"/>
                <w:bCs/>
                <w:color w:val="A9B7C6"/>
                <w:sz w:val="20"/>
                <w:szCs w:val="20"/>
              </w:rPr>
              <w:t>}</w:t>
            </w:r>
            <w:r w:rsidRPr="002867A4">
              <w:rPr>
                <w:rFonts w:ascii="JetBrains Mono" w:hAnsi="JetBrains Mono"/>
                <w:b w:val="0"/>
                <w:bCs/>
                <w:color w:val="A9B7C6"/>
                <w:sz w:val="20"/>
                <w:szCs w:val="20"/>
              </w:rPr>
              <w:br/>
              <w:t>}</w:t>
            </w:r>
          </w:p>
        </w:tc>
      </w:tr>
    </w:tbl>
    <w:p w14:paraId="30974801" w14:textId="16047472" w:rsidR="002867A4" w:rsidRDefault="002867A4" w:rsidP="002867A4">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19</w:t>
      </w:r>
      <w:r w:rsidR="009A4100">
        <w:fldChar w:fldCharType="end"/>
      </w:r>
      <w:r>
        <w:t xml:space="preserve"> RequestServlet</w:t>
      </w:r>
      <w:r w:rsidR="006805C3">
        <w:t>2.java</w:t>
      </w:r>
    </w:p>
    <w:tbl>
      <w:tblPr>
        <w:tblStyle w:val="ae"/>
        <w:tblW w:w="0" w:type="auto"/>
        <w:tblLook w:val="04A0" w:firstRow="1" w:lastRow="0" w:firstColumn="1" w:lastColumn="0" w:noHBand="0" w:noVBand="1"/>
      </w:tblPr>
      <w:tblGrid>
        <w:gridCol w:w="9071"/>
      </w:tblGrid>
      <w:tr w:rsidR="002867A4" w:rsidRPr="006805C3" w14:paraId="7A58829A" w14:textId="77777777" w:rsidTr="002867A4">
        <w:trPr>
          <w:cnfStyle w:val="100000000000" w:firstRow="1" w:lastRow="0" w:firstColumn="0" w:lastColumn="0" w:oddVBand="0" w:evenVBand="0" w:oddHBand="0" w:evenHBand="0" w:firstRowFirstColumn="0" w:firstRowLastColumn="0" w:lastRowFirstColumn="0" w:lastRowLastColumn="0"/>
        </w:trPr>
        <w:tc>
          <w:tcPr>
            <w:tcW w:w="9071" w:type="dxa"/>
          </w:tcPr>
          <w:p w14:paraId="19CA20C9" w14:textId="2910B09C" w:rsidR="002867A4" w:rsidRPr="006805C3" w:rsidRDefault="006805C3" w:rsidP="006805C3">
            <w:pPr>
              <w:pStyle w:val="HTML"/>
              <w:shd w:val="clear" w:color="auto" w:fill="2B2B2B"/>
              <w:rPr>
                <w:rFonts w:ascii="JetBrains Mono" w:hAnsi="JetBrains Mono" w:hint="eastAsia"/>
                <w:b w:val="0"/>
                <w:bCs/>
                <w:color w:val="A9B7C6"/>
                <w:sz w:val="20"/>
                <w:szCs w:val="20"/>
              </w:rPr>
            </w:pPr>
            <w:r w:rsidRPr="006805C3">
              <w:rPr>
                <w:rFonts w:ascii="JetBrains Mono" w:hAnsi="JetBrains Mono"/>
                <w:b w:val="0"/>
                <w:bCs/>
                <w:color w:val="CC7832"/>
                <w:sz w:val="20"/>
                <w:szCs w:val="20"/>
              </w:rPr>
              <w:t xml:space="preserve">package </w:t>
            </w:r>
            <w:proofErr w:type="spellStart"/>
            <w:r w:rsidRPr="006805C3">
              <w:rPr>
                <w:rFonts w:ascii="JetBrains Mono" w:hAnsi="JetBrains Mono"/>
                <w:b w:val="0"/>
                <w:bCs/>
                <w:color w:val="A9B7C6"/>
                <w:sz w:val="20"/>
                <w:szCs w:val="20"/>
              </w:rPr>
              <w:t>com.lxh.request</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r>
            <w:r w:rsidRPr="006805C3">
              <w:rPr>
                <w:rFonts w:ascii="JetBrains Mono" w:hAnsi="JetBrains Mono"/>
                <w:b w:val="0"/>
                <w:bCs/>
                <w:color w:val="CC7832"/>
                <w:sz w:val="20"/>
                <w:szCs w:val="20"/>
              </w:rPr>
              <w:br/>
              <w:t xml:space="preserve">import </w:t>
            </w:r>
            <w:proofErr w:type="spellStart"/>
            <w:r w:rsidRPr="006805C3">
              <w:rPr>
                <w:rFonts w:ascii="JetBrains Mono" w:hAnsi="JetBrains Mono"/>
                <w:b w:val="0"/>
                <w:bCs/>
                <w:color w:val="A9B7C6"/>
                <w:sz w:val="20"/>
                <w:szCs w:val="20"/>
              </w:rPr>
              <w:t>javax.servlet.ServletException</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t xml:space="preserve">import </w:t>
            </w:r>
            <w:proofErr w:type="spellStart"/>
            <w:r w:rsidRPr="006805C3">
              <w:rPr>
                <w:rFonts w:ascii="JetBrains Mono" w:hAnsi="JetBrains Mono"/>
                <w:b w:val="0"/>
                <w:bCs/>
                <w:color w:val="A9B7C6"/>
                <w:sz w:val="20"/>
                <w:szCs w:val="20"/>
              </w:rPr>
              <w:t>javax.servlet.annotation.</w:t>
            </w:r>
            <w:r w:rsidRPr="006805C3">
              <w:rPr>
                <w:rFonts w:ascii="JetBrains Mono" w:hAnsi="JetBrains Mono"/>
                <w:b w:val="0"/>
                <w:bCs/>
                <w:color w:val="BBB529"/>
                <w:sz w:val="20"/>
                <w:szCs w:val="20"/>
              </w:rPr>
              <w:t>WebServlet</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r>
            <w:r w:rsidRPr="006805C3">
              <w:rPr>
                <w:rFonts w:ascii="JetBrains Mono" w:hAnsi="JetBrains Mono"/>
                <w:b w:val="0"/>
                <w:bCs/>
                <w:color w:val="CC7832"/>
                <w:sz w:val="20"/>
                <w:szCs w:val="20"/>
              </w:rPr>
              <w:lastRenderedPageBreak/>
              <w:t xml:space="preserve">import </w:t>
            </w:r>
            <w:proofErr w:type="spellStart"/>
            <w:r w:rsidRPr="006805C3">
              <w:rPr>
                <w:rFonts w:ascii="JetBrains Mono" w:hAnsi="JetBrains Mono"/>
                <w:b w:val="0"/>
                <w:bCs/>
                <w:color w:val="A9B7C6"/>
                <w:sz w:val="20"/>
                <w:szCs w:val="20"/>
              </w:rPr>
              <w:t>javax.servlet.http.HttpServlet</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t xml:space="preserve">import </w:t>
            </w:r>
            <w:proofErr w:type="spellStart"/>
            <w:r w:rsidRPr="006805C3">
              <w:rPr>
                <w:rFonts w:ascii="JetBrains Mono" w:hAnsi="JetBrains Mono"/>
                <w:b w:val="0"/>
                <w:bCs/>
                <w:color w:val="A9B7C6"/>
                <w:sz w:val="20"/>
                <w:szCs w:val="20"/>
              </w:rPr>
              <w:t>javax.servlet.http.HttpServletRequest</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t xml:space="preserve">import </w:t>
            </w:r>
            <w:proofErr w:type="spellStart"/>
            <w:r w:rsidRPr="006805C3">
              <w:rPr>
                <w:rFonts w:ascii="JetBrains Mono" w:hAnsi="JetBrains Mono"/>
                <w:b w:val="0"/>
                <w:bCs/>
                <w:color w:val="A9B7C6"/>
                <w:sz w:val="20"/>
                <w:szCs w:val="20"/>
              </w:rPr>
              <w:t>javax.servlet.http.HttpServletResponse</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t xml:space="preserve">import </w:t>
            </w:r>
            <w:proofErr w:type="spellStart"/>
            <w:r w:rsidRPr="006805C3">
              <w:rPr>
                <w:rFonts w:ascii="JetBrains Mono" w:hAnsi="JetBrains Mono"/>
                <w:b w:val="0"/>
                <w:bCs/>
                <w:color w:val="A9B7C6"/>
                <w:sz w:val="20"/>
                <w:szCs w:val="20"/>
              </w:rPr>
              <w:t>java.io.IOException</w:t>
            </w:r>
            <w:proofErr w:type="spellEnd"/>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r>
            <w:r w:rsidRPr="006805C3">
              <w:rPr>
                <w:rFonts w:ascii="JetBrains Mono" w:hAnsi="JetBrains Mono"/>
                <w:b w:val="0"/>
                <w:bCs/>
                <w:color w:val="CC7832"/>
                <w:sz w:val="20"/>
                <w:szCs w:val="20"/>
              </w:rPr>
              <w:br/>
            </w:r>
            <w:r w:rsidRPr="006805C3">
              <w:rPr>
                <w:rFonts w:ascii="JetBrains Mono" w:hAnsi="JetBrains Mono"/>
                <w:b w:val="0"/>
                <w:bCs/>
                <w:color w:val="BBB529"/>
                <w:sz w:val="20"/>
                <w:szCs w:val="20"/>
              </w:rPr>
              <w:t>@WebServlet</w:t>
            </w:r>
            <w:r w:rsidRPr="006805C3">
              <w:rPr>
                <w:rFonts w:ascii="JetBrains Mono" w:hAnsi="JetBrains Mono"/>
                <w:b w:val="0"/>
                <w:bCs/>
                <w:color w:val="A9B7C6"/>
                <w:sz w:val="20"/>
                <w:szCs w:val="20"/>
              </w:rPr>
              <w:t>(</w:t>
            </w:r>
            <w:r w:rsidRPr="006805C3">
              <w:rPr>
                <w:rFonts w:ascii="JetBrains Mono" w:hAnsi="JetBrains Mono"/>
                <w:b w:val="0"/>
                <w:bCs/>
                <w:color w:val="D0D0FF"/>
                <w:sz w:val="20"/>
                <w:szCs w:val="20"/>
              </w:rPr>
              <w:t xml:space="preserve">name </w:t>
            </w:r>
            <w:r w:rsidRPr="006805C3">
              <w:rPr>
                <w:rFonts w:ascii="JetBrains Mono" w:hAnsi="JetBrains Mono"/>
                <w:b w:val="0"/>
                <w:bCs/>
                <w:color w:val="A9B7C6"/>
                <w:sz w:val="20"/>
                <w:szCs w:val="20"/>
              </w:rPr>
              <w:t xml:space="preserve">= </w:t>
            </w:r>
            <w:r w:rsidRPr="006805C3">
              <w:rPr>
                <w:rFonts w:ascii="JetBrains Mono" w:hAnsi="JetBrains Mono"/>
                <w:b w:val="0"/>
                <w:bCs/>
                <w:color w:val="6A8759"/>
                <w:sz w:val="20"/>
                <w:szCs w:val="20"/>
              </w:rPr>
              <w:t>"RequestServlet2"</w:t>
            </w:r>
            <w:r w:rsidRPr="006805C3">
              <w:rPr>
                <w:rFonts w:ascii="JetBrains Mono" w:hAnsi="JetBrains Mono"/>
                <w:b w:val="0"/>
                <w:bCs/>
                <w:color w:val="CC7832"/>
                <w:sz w:val="20"/>
                <w:szCs w:val="20"/>
              </w:rPr>
              <w:t xml:space="preserve">, </w:t>
            </w:r>
            <w:r w:rsidRPr="006805C3">
              <w:rPr>
                <w:rFonts w:ascii="JetBrains Mono" w:hAnsi="JetBrains Mono"/>
                <w:b w:val="0"/>
                <w:bCs/>
                <w:color w:val="D0D0FF"/>
                <w:sz w:val="20"/>
                <w:szCs w:val="20"/>
              </w:rPr>
              <w:t xml:space="preserve">value </w:t>
            </w:r>
            <w:r w:rsidRPr="006805C3">
              <w:rPr>
                <w:rFonts w:ascii="JetBrains Mono" w:hAnsi="JetBrains Mono"/>
                <w:b w:val="0"/>
                <w:bCs/>
                <w:color w:val="A9B7C6"/>
                <w:sz w:val="20"/>
                <w:szCs w:val="20"/>
              </w:rPr>
              <w:t xml:space="preserve">= </w:t>
            </w:r>
            <w:r w:rsidRPr="006805C3">
              <w:rPr>
                <w:rFonts w:ascii="JetBrains Mono" w:hAnsi="JetBrains Mono"/>
                <w:b w:val="0"/>
                <w:bCs/>
                <w:color w:val="6A8759"/>
                <w:sz w:val="20"/>
                <w:szCs w:val="20"/>
              </w:rPr>
              <w:t>"/request2"</w:t>
            </w:r>
            <w:r w:rsidRPr="006805C3">
              <w:rPr>
                <w:rFonts w:ascii="JetBrains Mono" w:hAnsi="JetBrains Mono"/>
                <w:b w:val="0"/>
                <w:bCs/>
                <w:color w:val="A9B7C6"/>
                <w:sz w:val="20"/>
                <w:szCs w:val="20"/>
              </w:rPr>
              <w:t>)</w:t>
            </w:r>
            <w:r w:rsidRPr="006805C3">
              <w:rPr>
                <w:rFonts w:ascii="JetBrains Mono" w:hAnsi="JetBrains Mono"/>
                <w:b w:val="0"/>
                <w:bCs/>
                <w:color w:val="A9B7C6"/>
                <w:sz w:val="20"/>
                <w:szCs w:val="20"/>
              </w:rPr>
              <w:br/>
            </w:r>
            <w:r w:rsidRPr="006805C3">
              <w:rPr>
                <w:rFonts w:ascii="JetBrains Mono" w:hAnsi="JetBrains Mono"/>
                <w:b w:val="0"/>
                <w:bCs/>
                <w:color w:val="CC7832"/>
                <w:sz w:val="20"/>
                <w:szCs w:val="20"/>
              </w:rPr>
              <w:t xml:space="preserve">public class </w:t>
            </w:r>
            <w:r w:rsidRPr="006805C3">
              <w:rPr>
                <w:rFonts w:ascii="JetBrains Mono" w:hAnsi="JetBrains Mono"/>
                <w:b w:val="0"/>
                <w:bCs/>
                <w:color w:val="A9B7C6"/>
                <w:sz w:val="20"/>
                <w:szCs w:val="20"/>
              </w:rPr>
              <w:t xml:space="preserve">RequestServlet2 </w:t>
            </w:r>
            <w:r w:rsidRPr="006805C3">
              <w:rPr>
                <w:rFonts w:ascii="JetBrains Mono" w:hAnsi="JetBrains Mono"/>
                <w:b w:val="0"/>
                <w:bCs/>
                <w:color w:val="CC7832"/>
                <w:sz w:val="20"/>
                <w:szCs w:val="20"/>
              </w:rPr>
              <w:t xml:space="preserve">extends </w:t>
            </w:r>
            <w:proofErr w:type="spellStart"/>
            <w:r w:rsidRPr="006805C3">
              <w:rPr>
                <w:rFonts w:ascii="JetBrains Mono" w:hAnsi="JetBrains Mono"/>
                <w:b w:val="0"/>
                <w:bCs/>
                <w:color w:val="A9B7C6"/>
                <w:sz w:val="20"/>
                <w:szCs w:val="20"/>
              </w:rPr>
              <w:t>HttpServlet</w:t>
            </w:r>
            <w:proofErr w:type="spellEnd"/>
            <w:r w:rsidRPr="006805C3">
              <w:rPr>
                <w:rFonts w:ascii="JetBrains Mono" w:hAnsi="JetBrains Mono"/>
                <w:b w:val="0"/>
                <w:bCs/>
                <w:color w:val="A9B7C6"/>
                <w:sz w:val="20"/>
                <w:szCs w:val="20"/>
              </w:rPr>
              <w:t xml:space="preserve"> {</w:t>
            </w:r>
            <w:r w:rsidRPr="006805C3">
              <w:rPr>
                <w:rFonts w:ascii="JetBrains Mono" w:hAnsi="JetBrains Mono"/>
                <w:b w:val="0"/>
                <w:bCs/>
                <w:color w:val="A9B7C6"/>
                <w:sz w:val="20"/>
                <w:szCs w:val="20"/>
              </w:rPr>
              <w:br/>
              <w:t xml:space="preserve">    </w:t>
            </w:r>
            <w:r w:rsidRPr="006805C3">
              <w:rPr>
                <w:rFonts w:ascii="JetBrains Mono" w:hAnsi="JetBrains Mono"/>
                <w:b w:val="0"/>
                <w:bCs/>
                <w:color w:val="BBB529"/>
                <w:sz w:val="20"/>
                <w:szCs w:val="20"/>
              </w:rPr>
              <w:t>@Override</w:t>
            </w:r>
            <w:r w:rsidRPr="006805C3">
              <w:rPr>
                <w:rFonts w:ascii="JetBrains Mono" w:hAnsi="JetBrains Mono"/>
                <w:b w:val="0"/>
                <w:bCs/>
                <w:color w:val="BBB529"/>
                <w:sz w:val="20"/>
                <w:szCs w:val="20"/>
              </w:rPr>
              <w:br/>
              <w:t xml:space="preserve">    </w:t>
            </w:r>
            <w:r w:rsidRPr="006805C3">
              <w:rPr>
                <w:rFonts w:ascii="JetBrains Mono" w:hAnsi="JetBrains Mono"/>
                <w:b w:val="0"/>
                <w:bCs/>
                <w:color w:val="CC7832"/>
                <w:sz w:val="20"/>
                <w:szCs w:val="20"/>
              </w:rPr>
              <w:t xml:space="preserve">protected void </w:t>
            </w:r>
            <w:proofErr w:type="spellStart"/>
            <w:r w:rsidRPr="006805C3">
              <w:rPr>
                <w:rFonts w:ascii="JetBrains Mono" w:hAnsi="JetBrains Mono"/>
                <w:b w:val="0"/>
                <w:bCs/>
                <w:color w:val="FFC66D"/>
                <w:sz w:val="20"/>
                <w:szCs w:val="20"/>
              </w:rPr>
              <w:t>doGet</w:t>
            </w:r>
            <w:proofErr w:type="spellEnd"/>
            <w:r w:rsidRPr="006805C3">
              <w:rPr>
                <w:rFonts w:ascii="JetBrains Mono" w:hAnsi="JetBrains Mono"/>
                <w:b w:val="0"/>
                <w:bCs/>
                <w:color w:val="A9B7C6"/>
                <w:sz w:val="20"/>
                <w:szCs w:val="20"/>
              </w:rPr>
              <w:t>(</w:t>
            </w:r>
            <w:proofErr w:type="spellStart"/>
            <w:r w:rsidRPr="006805C3">
              <w:rPr>
                <w:rFonts w:ascii="JetBrains Mono" w:hAnsi="JetBrains Mono"/>
                <w:b w:val="0"/>
                <w:bCs/>
                <w:color w:val="A9B7C6"/>
                <w:sz w:val="20"/>
                <w:szCs w:val="20"/>
              </w:rPr>
              <w:t>HttpServletRequest</w:t>
            </w:r>
            <w:proofErr w:type="spellEnd"/>
            <w:r w:rsidRPr="006805C3">
              <w:rPr>
                <w:rFonts w:ascii="JetBrains Mono" w:hAnsi="JetBrains Mono"/>
                <w:b w:val="0"/>
                <w:bCs/>
                <w:color w:val="A9B7C6"/>
                <w:sz w:val="20"/>
                <w:szCs w:val="20"/>
              </w:rPr>
              <w:t xml:space="preserve"> req</w:t>
            </w:r>
            <w:r w:rsidRPr="006805C3">
              <w:rPr>
                <w:rFonts w:ascii="JetBrains Mono" w:hAnsi="JetBrains Mono"/>
                <w:b w:val="0"/>
                <w:bCs/>
                <w:color w:val="CC7832"/>
                <w:sz w:val="20"/>
                <w:szCs w:val="20"/>
              </w:rPr>
              <w:t xml:space="preserve">, </w:t>
            </w:r>
            <w:proofErr w:type="spellStart"/>
            <w:r w:rsidRPr="006805C3">
              <w:rPr>
                <w:rFonts w:ascii="JetBrains Mono" w:hAnsi="JetBrains Mono"/>
                <w:b w:val="0"/>
                <w:bCs/>
                <w:color w:val="A9B7C6"/>
                <w:sz w:val="20"/>
                <w:szCs w:val="20"/>
              </w:rPr>
              <w:t>HttpServletResponse</w:t>
            </w:r>
            <w:proofErr w:type="spellEnd"/>
            <w:r w:rsidRPr="006805C3">
              <w:rPr>
                <w:rFonts w:ascii="JetBrains Mono" w:hAnsi="JetBrains Mono"/>
                <w:b w:val="0"/>
                <w:bCs/>
                <w:color w:val="A9B7C6"/>
                <w:sz w:val="20"/>
                <w:szCs w:val="20"/>
              </w:rPr>
              <w:t xml:space="preserve"> resp) </w:t>
            </w:r>
            <w:r w:rsidRPr="006805C3">
              <w:rPr>
                <w:rFonts w:ascii="JetBrains Mono" w:hAnsi="JetBrains Mono"/>
                <w:b w:val="0"/>
                <w:bCs/>
                <w:color w:val="CC7832"/>
                <w:sz w:val="20"/>
                <w:szCs w:val="20"/>
              </w:rPr>
              <w:t xml:space="preserve">throws </w:t>
            </w:r>
            <w:proofErr w:type="spellStart"/>
            <w:r w:rsidRPr="006805C3">
              <w:rPr>
                <w:rFonts w:ascii="JetBrains Mono" w:hAnsi="JetBrains Mono"/>
                <w:b w:val="0"/>
                <w:bCs/>
                <w:color w:val="A9B7C6"/>
                <w:sz w:val="20"/>
                <w:szCs w:val="20"/>
              </w:rPr>
              <w:t>ServletException</w:t>
            </w:r>
            <w:proofErr w:type="spellEnd"/>
            <w:r w:rsidRPr="006805C3">
              <w:rPr>
                <w:rFonts w:ascii="JetBrains Mono" w:hAnsi="JetBrains Mono"/>
                <w:b w:val="0"/>
                <w:bCs/>
                <w:color w:val="CC7832"/>
                <w:sz w:val="20"/>
                <w:szCs w:val="20"/>
              </w:rPr>
              <w:t xml:space="preserve">, </w:t>
            </w:r>
            <w:proofErr w:type="spellStart"/>
            <w:r w:rsidRPr="006805C3">
              <w:rPr>
                <w:rFonts w:ascii="JetBrains Mono" w:hAnsi="JetBrains Mono"/>
                <w:b w:val="0"/>
                <w:bCs/>
                <w:color w:val="A9B7C6"/>
                <w:sz w:val="20"/>
                <w:szCs w:val="20"/>
              </w:rPr>
              <w:t>IOException</w:t>
            </w:r>
            <w:proofErr w:type="spellEnd"/>
            <w:r w:rsidRPr="006805C3">
              <w:rPr>
                <w:rFonts w:ascii="JetBrains Mono" w:hAnsi="JetBrains Mono"/>
                <w:b w:val="0"/>
                <w:bCs/>
                <w:color w:val="A9B7C6"/>
                <w:sz w:val="20"/>
                <w:szCs w:val="20"/>
              </w:rPr>
              <w:t xml:space="preserve"> {</w:t>
            </w:r>
            <w:r w:rsidRPr="006805C3">
              <w:rPr>
                <w:rFonts w:ascii="JetBrains Mono" w:hAnsi="JetBrains Mono"/>
                <w:b w:val="0"/>
                <w:bCs/>
                <w:color w:val="A9B7C6"/>
                <w:sz w:val="20"/>
                <w:szCs w:val="20"/>
              </w:rPr>
              <w:br/>
              <w:t xml:space="preserve">        </w:t>
            </w:r>
            <w:proofErr w:type="spellStart"/>
            <w:r w:rsidRPr="006805C3">
              <w:rPr>
                <w:rFonts w:ascii="JetBrains Mono" w:hAnsi="JetBrains Mono"/>
                <w:b w:val="0"/>
                <w:bCs/>
                <w:color w:val="A9B7C6"/>
                <w:sz w:val="20"/>
                <w:szCs w:val="20"/>
              </w:rPr>
              <w:t>System.</w:t>
            </w:r>
            <w:r w:rsidRPr="006805C3">
              <w:rPr>
                <w:rFonts w:ascii="JetBrains Mono" w:hAnsi="JetBrains Mono"/>
                <w:b w:val="0"/>
                <w:bCs/>
                <w:i/>
                <w:iCs/>
                <w:color w:val="9876AA"/>
                <w:sz w:val="20"/>
                <w:szCs w:val="20"/>
              </w:rPr>
              <w:t>out</w:t>
            </w:r>
            <w:r w:rsidRPr="006805C3">
              <w:rPr>
                <w:rFonts w:ascii="JetBrains Mono" w:hAnsi="JetBrains Mono"/>
                <w:b w:val="0"/>
                <w:bCs/>
                <w:color w:val="A9B7C6"/>
                <w:sz w:val="20"/>
                <w:szCs w:val="20"/>
              </w:rPr>
              <w:t>.println</w:t>
            </w:r>
            <w:proofErr w:type="spellEnd"/>
            <w:r w:rsidRPr="006805C3">
              <w:rPr>
                <w:rFonts w:ascii="JetBrains Mono" w:hAnsi="JetBrains Mono"/>
                <w:b w:val="0"/>
                <w:bCs/>
                <w:color w:val="A9B7C6"/>
                <w:sz w:val="20"/>
                <w:szCs w:val="20"/>
              </w:rPr>
              <w:t>(</w:t>
            </w:r>
            <w:r w:rsidRPr="006805C3">
              <w:rPr>
                <w:rFonts w:ascii="JetBrains Mono" w:hAnsi="JetBrains Mono"/>
                <w:b w:val="0"/>
                <w:bCs/>
                <w:color w:val="6A8759"/>
                <w:sz w:val="20"/>
                <w:szCs w:val="20"/>
              </w:rPr>
              <w:t>"</w:t>
            </w:r>
            <w:r w:rsidRPr="006805C3">
              <w:rPr>
                <w:rFonts w:hint="eastAsia"/>
                <w:b w:val="0"/>
                <w:bCs/>
                <w:color w:val="6A8759"/>
                <w:sz w:val="20"/>
                <w:szCs w:val="20"/>
              </w:rPr>
              <w:t>我是</w:t>
            </w:r>
            <w:r w:rsidRPr="006805C3">
              <w:rPr>
                <w:rFonts w:ascii="JetBrains Mono" w:hAnsi="JetBrains Mono"/>
                <w:b w:val="0"/>
                <w:bCs/>
                <w:color w:val="6A8759"/>
                <w:sz w:val="20"/>
                <w:szCs w:val="20"/>
              </w:rPr>
              <w:t xml:space="preserve"> RequestServlet2 ..."</w:t>
            </w:r>
            <w:r w:rsidRPr="006805C3">
              <w:rPr>
                <w:rFonts w:ascii="JetBrains Mono" w:hAnsi="JetBrains Mono"/>
                <w:b w:val="0"/>
                <w:bCs/>
                <w:color w:val="A9B7C6"/>
                <w:sz w:val="20"/>
                <w:szCs w:val="20"/>
              </w:rPr>
              <w:t>)</w:t>
            </w:r>
            <w:r w:rsidRPr="006805C3">
              <w:rPr>
                <w:rFonts w:ascii="JetBrains Mono" w:hAnsi="JetBrains Mono"/>
                <w:b w:val="0"/>
                <w:bCs/>
                <w:color w:val="CC7832"/>
                <w:sz w:val="20"/>
                <w:szCs w:val="20"/>
              </w:rPr>
              <w:t>;</w:t>
            </w:r>
            <w:r w:rsidRPr="006805C3">
              <w:rPr>
                <w:rFonts w:ascii="JetBrains Mono" w:hAnsi="JetBrains Mono"/>
                <w:b w:val="0"/>
                <w:bCs/>
                <w:color w:val="CC7832"/>
                <w:sz w:val="20"/>
                <w:szCs w:val="20"/>
              </w:rPr>
              <w:br/>
            </w:r>
            <w:r w:rsidRPr="006805C3">
              <w:rPr>
                <w:rFonts w:ascii="JetBrains Mono" w:hAnsi="JetBrains Mono"/>
                <w:b w:val="0"/>
                <w:bCs/>
                <w:color w:val="CC7832"/>
                <w:sz w:val="20"/>
                <w:szCs w:val="20"/>
              </w:rPr>
              <w:br/>
              <w:t xml:space="preserve">    </w:t>
            </w:r>
            <w:r w:rsidRPr="006805C3">
              <w:rPr>
                <w:rFonts w:ascii="JetBrains Mono" w:hAnsi="JetBrains Mono"/>
                <w:b w:val="0"/>
                <w:bCs/>
                <w:color w:val="A9B7C6"/>
                <w:sz w:val="20"/>
                <w:szCs w:val="20"/>
              </w:rPr>
              <w:t>}</w:t>
            </w:r>
            <w:r w:rsidRPr="006805C3">
              <w:rPr>
                <w:rFonts w:ascii="JetBrains Mono" w:hAnsi="JetBrains Mono"/>
                <w:b w:val="0"/>
                <w:bCs/>
                <w:color w:val="A9B7C6"/>
                <w:sz w:val="20"/>
                <w:szCs w:val="20"/>
              </w:rPr>
              <w:br/>
              <w:t>}</w:t>
            </w:r>
          </w:p>
        </w:tc>
      </w:tr>
    </w:tbl>
    <w:p w14:paraId="47A6CDCA" w14:textId="165C5F89" w:rsidR="002867A4" w:rsidRDefault="006805C3" w:rsidP="00747FED">
      <w:pPr>
        <w:pStyle w:val="20"/>
        <w:ind w:firstLineChars="0" w:firstLine="0"/>
      </w:pPr>
      <w:r>
        <w:rPr>
          <w:rFonts w:hint="eastAsia"/>
        </w:rPr>
        <w:lastRenderedPageBreak/>
        <w:t>我们直接访问</w:t>
      </w:r>
      <w:r>
        <w:rPr>
          <w:rFonts w:hint="eastAsia"/>
        </w:rPr>
        <w:t>RequestServlet</w:t>
      </w:r>
      <w:r>
        <w:t>1</w:t>
      </w:r>
      <w:r>
        <w:rPr>
          <w:rFonts w:hint="eastAsia"/>
        </w:rPr>
        <w:t>即可看出效果</w:t>
      </w:r>
    </w:p>
    <w:p w14:paraId="70C9DB04" w14:textId="63C1D80F" w:rsidR="001044DA" w:rsidRDefault="001044DA" w:rsidP="001044DA">
      <w:pPr>
        <w:pStyle w:val="3"/>
      </w:pPr>
      <w:r>
        <w:rPr>
          <w:rFonts w:hint="eastAsia"/>
        </w:rPr>
        <w:t>HTML</w:t>
      </w:r>
      <w:r>
        <w:rPr>
          <w:rFonts w:hint="eastAsia"/>
        </w:rPr>
        <w:t>中</w:t>
      </w:r>
      <w:r>
        <w:rPr>
          <w:rFonts w:hint="eastAsia"/>
        </w:rPr>
        <w:t>base</w:t>
      </w:r>
      <w:r>
        <w:rPr>
          <w:rFonts w:hint="eastAsia"/>
        </w:rPr>
        <w:t>标签</w:t>
      </w:r>
    </w:p>
    <w:p w14:paraId="26BB91E8" w14:textId="77777777" w:rsidR="00F15A91" w:rsidRDefault="00F15A91" w:rsidP="00F15A91">
      <w:pPr>
        <w:pStyle w:val="image"/>
        <w:spacing w:before="72"/>
        <w:rPr>
          <w:noProof/>
        </w:rPr>
      </w:pPr>
    </w:p>
    <w:p w14:paraId="675E69E1" w14:textId="79376593" w:rsidR="00F15A91" w:rsidRDefault="00F15A91" w:rsidP="00F15A91">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11</w:t>
      </w:r>
      <w:r w:rsidR="00821A29">
        <w:fldChar w:fldCharType="end"/>
      </w:r>
      <w:r>
        <w:t xml:space="preserve"> </w:t>
      </w:r>
      <w:r>
        <w:rPr>
          <w:rFonts w:hint="eastAsia"/>
        </w:rPr>
        <w:t>base</w:t>
      </w:r>
      <w:r>
        <w:rPr>
          <w:rFonts w:hint="eastAsia"/>
        </w:rPr>
        <w:t>标签</w:t>
      </w:r>
    </w:p>
    <w:p w14:paraId="1E8A9CAE" w14:textId="69862380" w:rsidR="001044DA" w:rsidRDefault="00F15A91" w:rsidP="00F15A91">
      <w:pPr>
        <w:pStyle w:val="image"/>
        <w:spacing w:before="72"/>
      </w:pPr>
      <w:r>
        <w:rPr>
          <w:noProof/>
        </w:rPr>
        <w:drawing>
          <wp:inline distT="0" distB="0" distL="0" distR="0" wp14:anchorId="0C39A915" wp14:editId="46050C55">
            <wp:extent cx="4984750" cy="5132574"/>
            <wp:effectExtent l="19050" t="19050" r="2540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352"/>
                    <a:stretch/>
                  </pic:blipFill>
                  <pic:spPr bwMode="auto">
                    <a:xfrm>
                      <a:off x="0" y="0"/>
                      <a:ext cx="4997401" cy="514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0CCACD" w14:textId="10DADDB4" w:rsidR="00D1541F" w:rsidRDefault="00EC1E22" w:rsidP="00EC1E22">
      <w:pPr>
        <w:pStyle w:val="3"/>
      </w:pPr>
      <w:r>
        <w:lastRenderedPageBreak/>
        <w:t>W</w:t>
      </w:r>
      <w:r>
        <w:rPr>
          <w:rFonts w:hint="eastAsia"/>
        </w:rPr>
        <w:t>eb</w:t>
      </w:r>
      <w:r>
        <w:rPr>
          <w:rFonts w:hint="eastAsia"/>
        </w:rPr>
        <w:t>中“</w:t>
      </w:r>
      <w:r>
        <w:rPr>
          <w:rFonts w:hint="eastAsia"/>
        </w:rPr>
        <w:t>/</w:t>
      </w:r>
      <w:r>
        <w:rPr>
          <w:rFonts w:hint="eastAsia"/>
        </w:rPr>
        <w:t>”的不同意义</w:t>
      </w:r>
    </w:p>
    <w:p w14:paraId="3777F87D" w14:textId="49C426B7" w:rsidR="00EC1E22" w:rsidRDefault="00EC1E22" w:rsidP="00EC1E22">
      <w:pPr>
        <w:pStyle w:val="20"/>
        <w:ind w:firstLine="480"/>
      </w:pPr>
      <w:r w:rsidRPr="00EC1E22">
        <w:rPr>
          <w:rFonts w:hint="eastAsia"/>
        </w:rPr>
        <w:t>在</w:t>
      </w:r>
      <w:r w:rsidRPr="00EC1E22">
        <w:rPr>
          <w:rFonts w:hint="eastAsia"/>
        </w:rPr>
        <w:t xml:space="preserve"> web </w:t>
      </w:r>
      <w:r w:rsidRPr="00EC1E22">
        <w:rPr>
          <w:rFonts w:hint="eastAsia"/>
        </w:rPr>
        <w:t>中</w:t>
      </w:r>
      <w:r w:rsidRPr="00EC1E22">
        <w:rPr>
          <w:rFonts w:hint="eastAsia"/>
        </w:rPr>
        <w:t xml:space="preserve"> / </w:t>
      </w:r>
      <w:r w:rsidRPr="00EC1E22">
        <w:rPr>
          <w:rFonts w:hint="eastAsia"/>
        </w:rPr>
        <w:t>斜杠</w:t>
      </w:r>
      <w:r w:rsidRPr="00EC1E22">
        <w:rPr>
          <w:rFonts w:hint="eastAsia"/>
        </w:rPr>
        <w:t xml:space="preserve"> </w:t>
      </w:r>
      <w:r w:rsidRPr="00EC1E22">
        <w:rPr>
          <w:rFonts w:hint="eastAsia"/>
        </w:rPr>
        <w:t>是一种绝对路径。</w:t>
      </w:r>
    </w:p>
    <w:p w14:paraId="050E081C" w14:textId="69DBF1B7" w:rsidR="00EC1E22" w:rsidRDefault="00EC1E22" w:rsidP="00EC1E22">
      <w:pPr>
        <w:pStyle w:val="20"/>
        <w:ind w:firstLine="480"/>
      </w:pPr>
      <w:r>
        <w:rPr>
          <w:rFonts w:hint="eastAsia"/>
        </w:rPr>
        <w:t>“</w:t>
      </w:r>
      <w:r>
        <w:rPr>
          <w:rFonts w:hint="eastAsia"/>
        </w:rPr>
        <w:t>/</w:t>
      </w:r>
      <w:r>
        <w:rPr>
          <w:rFonts w:hint="eastAsia"/>
        </w:rPr>
        <w:t>”</w:t>
      </w:r>
      <w:r w:rsidRPr="00EC1E22">
        <w:rPr>
          <w:rFonts w:hint="eastAsia"/>
        </w:rPr>
        <w:t>斜杠如果被浏览器解析，得到的地址是：</w:t>
      </w:r>
      <w:hyperlink r:id="rId87" w:history="1">
        <w:r w:rsidRPr="007A7A5F">
          <w:rPr>
            <w:rStyle w:val="af"/>
            <w:rFonts w:hint="eastAsia"/>
          </w:rPr>
          <w:t>http://ip:port/</w:t>
        </w:r>
      </w:hyperlink>
      <w:r>
        <w:rPr>
          <w:rFonts w:hint="eastAsia"/>
        </w:rPr>
        <w:t>，如：</w:t>
      </w:r>
      <w:r w:rsidR="00076701" w:rsidRPr="00076701">
        <w:rPr>
          <w:rFonts w:hint="eastAsia"/>
        </w:rPr>
        <w:t xml:space="preserve">&lt;a </w:t>
      </w:r>
      <w:proofErr w:type="spellStart"/>
      <w:r w:rsidR="00076701" w:rsidRPr="00076701">
        <w:rPr>
          <w:rFonts w:hint="eastAsia"/>
        </w:rPr>
        <w:t>href</w:t>
      </w:r>
      <w:proofErr w:type="spellEnd"/>
      <w:r w:rsidR="00076701" w:rsidRPr="00076701">
        <w:rPr>
          <w:rFonts w:hint="eastAsia"/>
        </w:rPr>
        <w:t>="/"&gt;</w:t>
      </w:r>
      <w:r w:rsidR="00076701" w:rsidRPr="00076701">
        <w:rPr>
          <w:rFonts w:hint="eastAsia"/>
        </w:rPr>
        <w:t>斜杠</w:t>
      </w:r>
      <w:r w:rsidR="00076701" w:rsidRPr="00076701">
        <w:rPr>
          <w:rFonts w:hint="eastAsia"/>
        </w:rPr>
        <w:t>&lt;/a&gt;</w:t>
      </w:r>
    </w:p>
    <w:p w14:paraId="35D4E202" w14:textId="70D4374A" w:rsidR="00076701" w:rsidRDefault="00076701" w:rsidP="00EC1E22">
      <w:pPr>
        <w:pStyle w:val="20"/>
        <w:ind w:firstLine="480"/>
      </w:pPr>
      <w:r>
        <w:rPr>
          <w:rFonts w:hint="eastAsia"/>
        </w:rPr>
        <w:t>“</w:t>
      </w:r>
      <w:r w:rsidRPr="00076701">
        <w:rPr>
          <w:rFonts w:hint="eastAsia"/>
        </w:rPr>
        <w:t>/</w:t>
      </w:r>
      <w:r>
        <w:rPr>
          <w:rFonts w:hint="eastAsia"/>
        </w:rPr>
        <w:t>”</w:t>
      </w:r>
      <w:r w:rsidRPr="00076701">
        <w:rPr>
          <w:rFonts w:hint="eastAsia"/>
        </w:rPr>
        <w:t>斜杠如果被服务器解析，得到的地址是：</w:t>
      </w:r>
      <w:hyperlink r:id="rId88" w:history="1">
        <w:r w:rsidRPr="007A7A5F">
          <w:rPr>
            <w:rStyle w:val="af"/>
            <w:rFonts w:hint="eastAsia"/>
          </w:rPr>
          <w:t>http://ip:port/</w:t>
        </w:r>
        <w:r w:rsidRPr="007A7A5F">
          <w:rPr>
            <w:rStyle w:val="af"/>
            <w:rFonts w:hint="eastAsia"/>
          </w:rPr>
          <w:t>工程路径</w:t>
        </w:r>
        <w:r w:rsidRPr="007A7A5F">
          <w:rPr>
            <w:rStyle w:val="af"/>
            <w:rFonts w:hint="eastAsia"/>
          </w:rPr>
          <w:t>/</w:t>
        </w:r>
      </w:hyperlink>
    </w:p>
    <w:p w14:paraId="5F3EAA96" w14:textId="646B3637" w:rsidR="00076701" w:rsidRDefault="00076701">
      <w:pPr>
        <w:pStyle w:val="20"/>
        <w:numPr>
          <w:ilvl w:val="0"/>
          <w:numId w:val="37"/>
        </w:numPr>
        <w:ind w:firstLineChars="0" w:hanging="333"/>
      </w:pPr>
      <w:r w:rsidRPr="00076701">
        <w:t>&lt;</w:t>
      </w:r>
      <w:proofErr w:type="spellStart"/>
      <w:r w:rsidRPr="00076701">
        <w:t>url</w:t>
      </w:r>
      <w:proofErr w:type="spellEnd"/>
      <w:r w:rsidRPr="00076701">
        <w:t>-pattern&gt;/servlet1&lt;/</w:t>
      </w:r>
      <w:proofErr w:type="spellStart"/>
      <w:r w:rsidRPr="00076701">
        <w:t>url</w:t>
      </w:r>
      <w:proofErr w:type="spellEnd"/>
      <w:r w:rsidRPr="00076701">
        <w:t>-pattern&gt;</w:t>
      </w:r>
    </w:p>
    <w:p w14:paraId="000BBA9E" w14:textId="1A8EE183" w:rsidR="00076701" w:rsidRDefault="00076701">
      <w:pPr>
        <w:pStyle w:val="20"/>
        <w:numPr>
          <w:ilvl w:val="0"/>
          <w:numId w:val="37"/>
        </w:numPr>
        <w:ind w:firstLineChars="0" w:hanging="333"/>
      </w:pPr>
      <w:proofErr w:type="spellStart"/>
      <w:r w:rsidRPr="00076701">
        <w:t>servletContext.getRealPath</w:t>
      </w:r>
      <w:proofErr w:type="spellEnd"/>
      <w:r w:rsidRPr="00076701">
        <w:t>(“/”);</w:t>
      </w:r>
    </w:p>
    <w:p w14:paraId="766E27DE" w14:textId="61263648" w:rsidR="00FB67E2" w:rsidRDefault="00FB67E2">
      <w:pPr>
        <w:pStyle w:val="20"/>
        <w:numPr>
          <w:ilvl w:val="0"/>
          <w:numId w:val="37"/>
        </w:numPr>
        <w:ind w:firstLineChars="0" w:hanging="333"/>
      </w:pPr>
      <w:proofErr w:type="spellStart"/>
      <w:proofErr w:type="gramStart"/>
      <w:r w:rsidRPr="00FB67E2">
        <w:t>request.getRequestDispatcher</w:t>
      </w:r>
      <w:proofErr w:type="spellEnd"/>
      <w:proofErr w:type="gramEnd"/>
      <w:r w:rsidRPr="00FB67E2">
        <w:t>(“/”);</w:t>
      </w:r>
    </w:p>
    <w:p w14:paraId="11FD44D8" w14:textId="5E718A43" w:rsidR="00FB67E2" w:rsidRPr="00076701" w:rsidRDefault="00FB67E2" w:rsidP="00FB67E2">
      <w:pPr>
        <w:pStyle w:val="20"/>
        <w:ind w:firstLine="480"/>
      </w:pPr>
      <w:r w:rsidRPr="00FB67E2">
        <w:rPr>
          <w:rFonts w:hint="eastAsia"/>
        </w:rPr>
        <w:t>特殊情况：</w:t>
      </w:r>
      <w:r w:rsidRPr="00FB67E2">
        <w:rPr>
          <w:rFonts w:hint="eastAsia"/>
        </w:rPr>
        <w:t xml:space="preserve"> </w:t>
      </w:r>
      <w:proofErr w:type="spellStart"/>
      <w:r w:rsidRPr="00FB67E2">
        <w:rPr>
          <w:rFonts w:hint="eastAsia"/>
        </w:rPr>
        <w:t>response.sendRediect</w:t>
      </w:r>
      <w:proofErr w:type="spellEnd"/>
      <w:r w:rsidRPr="00FB67E2">
        <w:rPr>
          <w:rFonts w:hint="eastAsia"/>
        </w:rPr>
        <w:t>(</w:t>
      </w:r>
      <w:r w:rsidRPr="00FB67E2">
        <w:rPr>
          <w:rFonts w:hint="eastAsia"/>
        </w:rPr>
        <w:t>“</w:t>
      </w:r>
      <w:r w:rsidRPr="00FB67E2">
        <w:rPr>
          <w:rFonts w:hint="eastAsia"/>
        </w:rPr>
        <w:t>/</w:t>
      </w:r>
      <w:r w:rsidRPr="00FB67E2">
        <w:rPr>
          <w:rFonts w:hint="eastAsia"/>
        </w:rPr>
        <w:t>”</w:t>
      </w:r>
      <w:r w:rsidRPr="00FB67E2">
        <w:rPr>
          <w:rFonts w:hint="eastAsia"/>
        </w:rPr>
        <w:t xml:space="preserve">); </w:t>
      </w:r>
      <w:r w:rsidRPr="00FB67E2">
        <w:rPr>
          <w:rFonts w:hint="eastAsia"/>
        </w:rPr>
        <w:t>把斜杠发送给浏览器解析。得到</w:t>
      </w:r>
      <w:r w:rsidRPr="00FB67E2">
        <w:rPr>
          <w:rFonts w:hint="eastAsia"/>
        </w:rPr>
        <w:t xml:space="preserve"> http://</w:t>
      </w:r>
      <w:proofErr w:type="gramStart"/>
      <w:r w:rsidRPr="00FB67E2">
        <w:rPr>
          <w:rFonts w:hint="eastAsia"/>
        </w:rPr>
        <w:t>ip:port</w:t>
      </w:r>
      <w:proofErr w:type="gramEnd"/>
      <w:r w:rsidRPr="00FB67E2">
        <w:rPr>
          <w:rFonts w:hint="eastAsia"/>
        </w:rPr>
        <w:t>/</w:t>
      </w:r>
    </w:p>
    <w:p w14:paraId="47874A45" w14:textId="20A64D39" w:rsidR="00BB75B5" w:rsidRDefault="00BB75B5" w:rsidP="00BB75B5">
      <w:pPr>
        <w:pStyle w:val="2"/>
        <w:spacing w:before="120" w:after="120"/>
      </w:pPr>
      <w:proofErr w:type="spellStart"/>
      <w:r>
        <w:rPr>
          <w:rFonts w:hint="eastAsia"/>
        </w:rPr>
        <w:t>Http</w:t>
      </w:r>
      <w:r>
        <w:t>ServletResponse</w:t>
      </w:r>
      <w:proofErr w:type="spellEnd"/>
      <w:r>
        <w:rPr>
          <w:rFonts w:hint="eastAsia"/>
        </w:rPr>
        <w:t>类</w:t>
      </w:r>
    </w:p>
    <w:p w14:paraId="26ED55FB" w14:textId="6BDD5286" w:rsidR="007F1CE8" w:rsidRDefault="007F1CE8" w:rsidP="007F1CE8">
      <w:pPr>
        <w:pStyle w:val="20"/>
        <w:ind w:firstLine="480"/>
      </w:pPr>
      <w:proofErr w:type="spellStart"/>
      <w:r w:rsidRPr="007F1CE8">
        <w:rPr>
          <w:rFonts w:hint="eastAsia"/>
        </w:rPr>
        <w:t>HttpServletResponse</w:t>
      </w:r>
      <w:proofErr w:type="spellEnd"/>
      <w:r w:rsidRPr="007F1CE8">
        <w:rPr>
          <w:rFonts w:hint="eastAsia"/>
        </w:rPr>
        <w:t xml:space="preserve"> </w:t>
      </w:r>
      <w:r w:rsidRPr="007F1CE8">
        <w:rPr>
          <w:rFonts w:hint="eastAsia"/>
        </w:rPr>
        <w:t>类和</w:t>
      </w:r>
      <w:r w:rsidRPr="007F1CE8">
        <w:rPr>
          <w:rFonts w:hint="eastAsia"/>
        </w:rPr>
        <w:t xml:space="preserve"> </w:t>
      </w:r>
      <w:proofErr w:type="spellStart"/>
      <w:r w:rsidRPr="007F1CE8">
        <w:rPr>
          <w:rFonts w:hint="eastAsia"/>
        </w:rPr>
        <w:t>HttpServletRequest</w:t>
      </w:r>
      <w:proofErr w:type="spellEnd"/>
      <w:r w:rsidRPr="007F1CE8">
        <w:rPr>
          <w:rFonts w:hint="eastAsia"/>
        </w:rPr>
        <w:t xml:space="preserve"> </w:t>
      </w:r>
      <w:r w:rsidRPr="007F1CE8">
        <w:rPr>
          <w:rFonts w:hint="eastAsia"/>
        </w:rPr>
        <w:t>类一样。每次</w:t>
      </w:r>
      <w:r>
        <w:rPr>
          <w:rFonts w:hint="eastAsia"/>
        </w:rPr>
        <w:t>客户端</w:t>
      </w:r>
      <w:r w:rsidRPr="007F1CE8">
        <w:rPr>
          <w:rFonts w:hint="eastAsia"/>
        </w:rPr>
        <w:t>请求进来，</w:t>
      </w:r>
      <w:r w:rsidRPr="007F1CE8">
        <w:rPr>
          <w:rFonts w:hint="eastAsia"/>
        </w:rPr>
        <w:t xml:space="preserve">Tomcat </w:t>
      </w:r>
      <w:r w:rsidRPr="007F1CE8">
        <w:rPr>
          <w:rFonts w:hint="eastAsia"/>
        </w:rPr>
        <w:t>服务器都会创建一个</w:t>
      </w:r>
      <w:r w:rsidRPr="007F1CE8">
        <w:rPr>
          <w:rFonts w:hint="eastAsia"/>
        </w:rPr>
        <w:t xml:space="preserve"> Response </w:t>
      </w:r>
      <w:r w:rsidRPr="007F1CE8">
        <w:rPr>
          <w:rFonts w:hint="eastAsia"/>
        </w:rPr>
        <w:t>对象传</w:t>
      </w:r>
      <w:r w:rsidRPr="007F1CE8">
        <w:rPr>
          <w:rFonts w:hint="eastAsia"/>
        </w:rPr>
        <w:t xml:space="preserve"> </w:t>
      </w:r>
      <w:r w:rsidRPr="007F1CE8">
        <w:rPr>
          <w:rFonts w:hint="eastAsia"/>
        </w:rPr>
        <w:t>递给</w:t>
      </w:r>
      <w:r w:rsidRPr="007F1CE8">
        <w:rPr>
          <w:rFonts w:hint="eastAsia"/>
        </w:rPr>
        <w:t xml:space="preserve"> Servlet </w:t>
      </w:r>
      <w:r w:rsidRPr="007F1CE8">
        <w:rPr>
          <w:rFonts w:hint="eastAsia"/>
        </w:rPr>
        <w:t>程序去使用。</w:t>
      </w:r>
      <w:proofErr w:type="spellStart"/>
      <w:r w:rsidRPr="007F1CE8">
        <w:rPr>
          <w:rFonts w:hint="eastAsia"/>
        </w:rPr>
        <w:t>HttpServletRequest</w:t>
      </w:r>
      <w:proofErr w:type="spellEnd"/>
      <w:r w:rsidRPr="007F1CE8">
        <w:rPr>
          <w:rFonts w:hint="eastAsia"/>
        </w:rPr>
        <w:t xml:space="preserve"> </w:t>
      </w:r>
      <w:r w:rsidRPr="007F1CE8">
        <w:rPr>
          <w:rFonts w:hint="eastAsia"/>
        </w:rPr>
        <w:t>表示请求过来的信息，</w:t>
      </w:r>
      <w:proofErr w:type="spellStart"/>
      <w:r w:rsidRPr="007F1CE8">
        <w:rPr>
          <w:rFonts w:hint="eastAsia"/>
        </w:rPr>
        <w:t>HttpServletResponse</w:t>
      </w:r>
      <w:proofErr w:type="spellEnd"/>
      <w:r w:rsidRPr="007F1CE8">
        <w:rPr>
          <w:rFonts w:hint="eastAsia"/>
        </w:rPr>
        <w:t xml:space="preserve"> </w:t>
      </w:r>
      <w:r w:rsidRPr="007F1CE8">
        <w:rPr>
          <w:rFonts w:hint="eastAsia"/>
        </w:rPr>
        <w:t>表示所有响应的信息，</w:t>
      </w:r>
      <w:r w:rsidRPr="007F1CE8">
        <w:rPr>
          <w:rFonts w:hint="eastAsia"/>
        </w:rPr>
        <w:t xml:space="preserve"> </w:t>
      </w:r>
      <w:r w:rsidRPr="007F1CE8">
        <w:rPr>
          <w:rFonts w:hint="eastAsia"/>
        </w:rPr>
        <w:t>我们如果需要设置返回给客户端的信息，都可以通过</w:t>
      </w:r>
      <w:r w:rsidRPr="007F1CE8">
        <w:rPr>
          <w:rFonts w:hint="eastAsia"/>
        </w:rPr>
        <w:t xml:space="preserve"> </w:t>
      </w:r>
      <w:proofErr w:type="spellStart"/>
      <w:r w:rsidRPr="007F1CE8">
        <w:rPr>
          <w:rFonts w:hint="eastAsia"/>
        </w:rPr>
        <w:t>HttpServletResponse</w:t>
      </w:r>
      <w:proofErr w:type="spellEnd"/>
      <w:r w:rsidRPr="007F1CE8">
        <w:rPr>
          <w:rFonts w:hint="eastAsia"/>
        </w:rPr>
        <w:t xml:space="preserve"> </w:t>
      </w:r>
      <w:r w:rsidRPr="007F1CE8">
        <w:rPr>
          <w:rFonts w:hint="eastAsia"/>
        </w:rPr>
        <w:t>对象来进行设置</w:t>
      </w:r>
    </w:p>
    <w:p w14:paraId="24B3D179" w14:textId="202DB1FD" w:rsidR="007F1CE8" w:rsidRDefault="00AA3A62" w:rsidP="007F1CE8">
      <w:pPr>
        <w:pStyle w:val="3"/>
      </w:pPr>
      <w:r>
        <w:rPr>
          <w:rFonts w:hint="eastAsia"/>
        </w:rPr>
        <w:t>两个输出流的说明</w:t>
      </w:r>
    </w:p>
    <w:p w14:paraId="1411E871" w14:textId="3CDBE4DF" w:rsidR="00AA3A62" w:rsidRDefault="00AA3A62" w:rsidP="00AA3A62">
      <w:pPr>
        <w:pStyle w:val="20"/>
        <w:ind w:firstLine="480"/>
      </w:pPr>
      <w:r w:rsidRPr="00AA3A62">
        <w:rPr>
          <w:rFonts w:hint="eastAsia"/>
        </w:rPr>
        <w:t>字节流</w:t>
      </w:r>
      <w:r w:rsidRPr="00AA3A62">
        <w:rPr>
          <w:rFonts w:hint="eastAsia"/>
        </w:rPr>
        <w:t xml:space="preserve"> </w:t>
      </w:r>
      <w:r>
        <w:tab/>
      </w:r>
      <w:proofErr w:type="spellStart"/>
      <w:r w:rsidRPr="00AA3A62">
        <w:rPr>
          <w:rFonts w:hint="eastAsia"/>
        </w:rPr>
        <w:t>getOutputStream</w:t>
      </w:r>
      <w:proofErr w:type="spellEnd"/>
      <w:r w:rsidRPr="00AA3A62">
        <w:rPr>
          <w:rFonts w:hint="eastAsia"/>
        </w:rPr>
        <w:t xml:space="preserve">(); </w:t>
      </w:r>
      <w:r>
        <w:tab/>
      </w:r>
      <w:r>
        <w:tab/>
      </w:r>
      <w:r w:rsidRPr="00AA3A62">
        <w:rPr>
          <w:rFonts w:hint="eastAsia"/>
        </w:rPr>
        <w:t>常用于下载（传递二进制数据）</w:t>
      </w:r>
    </w:p>
    <w:p w14:paraId="5AE821FE" w14:textId="414DF2B5" w:rsidR="00AA3A62" w:rsidRDefault="00AA3A62" w:rsidP="00AA3A62">
      <w:pPr>
        <w:pStyle w:val="20"/>
        <w:ind w:firstLine="480"/>
      </w:pPr>
      <w:r w:rsidRPr="00AA3A62">
        <w:rPr>
          <w:rFonts w:hint="eastAsia"/>
        </w:rPr>
        <w:t>字符流</w:t>
      </w:r>
      <w:r w:rsidRPr="00AA3A62">
        <w:rPr>
          <w:rFonts w:hint="eastAsia"/>
        </w:rPr>
        <w:t xml:space="preserve"> </w:t>
      </w:r>
      <w:r>
        <w:tab/>
      </w:r>
      <w:proofErr w:type="spellStart"/>
      <w:r w:rsidRPr="00AA3A62">
        <w:rPr>
          <w:rFonts w:hint="eastAsia"/>
        </w:rPr>
        <w:t>getWriter</w:t>
      </w:r>
      <w:proofErr w:type="spellEnd"/>
      <w:r w:rsidRPr="00AA3A62">
        <w:rPr>
          <w:rFonts w:hint="eastAsia"/>
        </w:rPr>
        <w:t xml:space="preserve">(); </w:t>
      </w:r>
      <w:r>
        <w:tab/>
      </w:r>
      <w:r>
        <w:tab/>
      </w:r>
      <w:r>
        <w:tab/>
      </w:r>
      <w:r>
        <w:tab/>
      </w:r>
      <w:r w:rsidRPr="00AA3A62">
        <w:rPr>
          <w:rFonts w:hint="eastAsia"/>
        </w:rPr>
        <w:t>常用于回传字符串（常用</w:t>
      </w:r>
      <w:r>
        <w:rPr>
          <w:rFonts w:hint="eastAsia"/>
        </w:rPr>
        <w:t>）</w:t>
      </w:r>
    </w:p>
    <w:p w14:paraId="6664E1F1" w14:textId="07AFF45E" w:rsidR="00AA3A62" w:rsidRDefault="00AA3A62" w:rsidP="00AA3A62">
      <w:r w:rsidRPr="00AA3A62">
        <w:rPr>
          <w:rFonts w:hint="eastAsia"/>
        </w:rPr>
        <w:t>两个</w:t>
      </w:r>
      <w:proofErr w:type="gramStart"/>
      <w:r w:rsidRPr="00AA3A62">
        <w:rPr>
          <w:rFonts w:hint="eastAsia"/>
        </w:rPr>
        <w:t>流同时</w:t>
      </w:r>
      <w:proofErr w:type="gramEnd"/>
      <w:r w:rsidRPr="00AA3A62">
        <w:rPr>
          <w:rFonts w:hint="eastAsia"/>
        </w:rPr>
        <w:t>只能使用一个。</w:t>
      </w:r>
    </w:p>
    <w:p w14:paraId="043E7FE9" w14:textId="08247FF6" w:rsidR="00F60499" w:rsidRDefault="00F60499" w:rsidP="00AA3A62">
      <w:r w:rsidRPr="00F60499">
        <w:rPr>
          <w:rFonts w:hint="eastAsia"/>
        </w:rPr>
        <w:t>使用了字节流，就不能再使用字符流，反之亦然，否则就会报错。</w:t>
      </w:r>
    </w:p>
    <w:p w14:paraId="7B4DA3E1" w14:textId="3E9688E0" w:rsidR="00F60499" w:rsidRDefault="00F60499" w:rsidP="00F60499">
      <w:pPr>
        <w:pStyle w:val="image"/>
        <w:spacing w:before="72"/>
      </w:pPr>
      <w:r>
        <w:rPr>
          <w:noProof/>
        </w:rPr>
        <w:drawing>
          <wp:inline distT="0" distB="0" distL="0" distR="0" wp14:anchorId="2A62B0F6" wp14:editId="1AE782ED">
            <wp:extent cx="5760085" cy="1301115"/>
            <wp:effectExtent l="19050" t="19050" r="12065"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301115"/>
                    </a:xfrm>
                    <a:prstGeom prst="rect">
                      <a:avLst/>
                    </a:prstGeom>
                    <a:ln>
                      <a:solidFill>
                        <a:schemeClr val="tx1"/>
                      </a:solidFill>
                    </a:ln>
                  </pic:spPr>
                </pic:pic>
              </a:graphicData>
            </a:graphic>
          </wp:inline>
        </w:drawing>
      </w:r>
    </w:p>
    <w:p w14:paraId="300DDDDB" w14:textId="08B7AF46" w:rsidR="00F60499" w:rsidRDefault="00F60499" w:rsidP="00F60499">
      <w:pPr>
        <w:pStyle w:val="3"/>
      </w:pPr>
      <w:r>
        <w:rPr>
          <w:rFonts w:hint="eastAsia"/>
        </w:rPr>
        <w:t>如何往客户端回传数据</w:t>
      </w:r>
    </w:p>
    <w:p w14:paraId="09CBCA0E" w14:textId="0D0B61FD" w:rsidR="007C6AB6" w:rsidRDefault="007C6AB6" w:rsidP="007C6AB6">
      <w:pPr>
        <w:pStyle w:val="20"/>
        <w:ind w:firstLine="480"/>
      </w:pPr>
      <w:r w:rsidRPr="007C6AB6">
        <w:rPr>
          <w:rFonts w:hint="eastAsia"/>
        </w:rPr>
        <w:t>要求：往客户端回传</w:t>
      </w:r>
      <w:r w:rsidRPr="007C6AB6">
        <w:rPr>
          <w:rFonts w:hint="eastAsia"/>
        </w:rPr>
        <w:t xml:space="preserve"> </w:t>
      </w:r>
      <w:r w:rsidRPr="007C6AB6">
        <w:rPr>
          <w:rFonts w:hint="eastAsia"/>
        </w:rPr>
        <w:t>字符串</w:t>
      </w:r>
      <w:r w:rsidRPr="007C6AB6">
        <w:rPr>
          <w:rFonts w:hint="eastAsia"/>
        </w:rPr>
        <w:t xml:space="preserve"> </w:t>
      </w:r>
      <w:r w:rsidRPr="007C6AB6">
        <w:rPr>
          <w:rFonts w:hint="eastAsia"/>
        </w:rPr>
        <w:t>数据。</w:t>
      </w:r>
    </w:p>
    <w:p w14:paraId="49FF508F" w14:textId="5ED6D95F" w:rsidR="008D5BFF" w:rsidRDefault="008D5BFF" w:rsidP="008D5BFF">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20</w:t>
      </w:r>
      <w:r w:rsidR="009A4100">
        <w:fldChar w:fldCharType="end"/>
      </w:r>
      <w:r>
        <w:t xml:space="preserve"> </w:t>
      </w:r>
      <w:r>
        <w:rPr>
          <w:rFonts w:hint="eastAsia"/>
        </w:rPr>
        <w:t>ResponseIOServlet</w:t>
      </w:r>
      <w:r>
        <w:t>.java</w:t>
      </w:r>
    </w:p>
    <w:tbl>
      <w:tblPr>
        <w:tblStyle w:val="ae"/>
        <w:tblW w:w="0" w:type="auto"/>
        <w:tblLook w:val="04A0" w:firstRow="1" w:lastRow="0" w:firstColumn="1" w:lastColumn="0" w:noHBand="0" w:noVBand="1"/>
      </w:tblPr>
      <w:tblGrid>
        <w:gridCol w:w="9071"/>
      </w:tblGrid>
      <w:tr w:rsidR="008D5BFF" w:rsidRPr="0043198B" w14:paraId="7662DE83" w14:textId="77777777" w:rsidTr="008D5BFF">
        <w:trPr>
          <w:cnfStyle w:val="100000000000" w:firstRow="1" w:lastRow="0" w:firstColumn="0" w:lastColumn="0" w:oddVBand="0" w:evenVBand="0" w:oddHBand="0" w:evenHBand="0" w:firstRowFirstColumn="0" w:firstRowLastColumn="0" w:lastRowFirstColumn="0" w:lastRowLastColumn="0"/>
        </w:trPr>
        <w:tc>
          <w:tcPr>
            <w:tcW w:w="9071" w:type="dxa"/>
          </w:tcPr>
          <w:p w14:paraId="696F858A" w14:textId="7CACE126" w:rsidR="008D5BFF" w:rsidRPr="0043198B" w:rsidRDefault="0043198B" w:rsidP="0043198B">
            <w:pPr>
              <w:pStyle w:val="HTML"/>
              <w:shd w:val="clear" w:color="auto" w:fill="2B2B2B"/>
              <w:rPr>
                <w:rFonts w:ascii="JetBrains Mono" w:hAnsi="JetBrains Mono" w:hint="eastAsia"/>
                <w:b w:val="0"/>
                <w:bCs/>
                <w:color w:val="A9B7C6"/>
                <w:sz w:val="20"/>
                <w:szCs w:val="20"/>
              </w:rPr>
            </w:pPr>
            <w:r w:rsidRPr="0043198B">
              <w:rPr>
                <w:rFonts w:ascii="JetBrains Mono" w:hAnsi="JetBrains Mono"/>
                <w:b w:val="0"/>
                <w:bCs/>
                <w:color w:val="CC7832"/>
                <w:sz w:val="20"/>
                <w:szCs w:val="20"/>
              </w:rPr>
              <w:t xml:space="preserve">package </w:t>
            </w:r>
            <w:proofErr w:type="spellStart"/>
            <w:r w:rsidRPr="0043198B">
              <w:rPr>
                <w:rFonts w:ascii="JetBrains Mono" w:hAnsi="JetBrains Mono"/>
                <w:b w:val="0"/>
                <w:bCs/>
                <w:color w:val="A9B7C6"/>
                <w:sz w:val="20"/>
                <w:szCs w:val="20"/>
              </w:rPr>
              <w:t>com.lxh.response</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r>
            <w:r w:rsidRPr="0043198B">
              <w:rPr>
                <w:rFonts w:ascii="JetBrains Mono" w:hAnsi="JetBrains Mono"/>
                <w:b w:val="0"/>
                <w:bCs/>
                <w:color w:val="CC7832"/>
                <w:sz w:val="20"/>
                <w:szCs w:val="20"/>
              </w:rPr>
              <w:br/>
              <w:t xml:space="preserve">import </w:t>
            </w:r>
            <w:proofErr w:type="spellStart"/>
            <w:r w:rsidRPr="0043198B">
              <w:rPr>
                <w:rFonts w:ascii="JetBrains Mono" w:hAnsi="JetBrains Mono"/>
                <w:b w:val="0"/>
                <w:bCs/>
                <w:color w:val="A9B7C6"/>
                <w:sz w:val="20"/>
                <w:szCs w:val="20"/>
              </w:rPr>
              <w:t>javax.servlet.ServletException</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import </w:t>
            </w:r>
            <w:proofErr w:type="spellStart"/>
            <w:r w:rsidRPr="0043198B">
              <w:rPr>
                <w:rFonts w:ascii="JetBrains Mono" w:hAnsi="JetBrains Mono"/>
                <w:b w:val="0"/>
                <w:bCs/>
                <w:color w:val="A9B7C6"/>
                <w:sz w:val="20"/>
                <w:szCs w:val="20"/>
              </w:rPr>
              <w:t>javax.servlet.annotation.</w:t>
            </w:r>
            <w:r w:rsidRPr="0043198B">
              <w:rPr>
                <w:rFonts w:ascii="JetBrains Mono" w:hAnsi="JetBrains Mono"/>
                <w:b w:val="0"/>
                <w:bCs/>
                <w:color w:val="BBB529"/>
                <w:sz w:val="20"/>
                <w:szCs w:val="20"/>
              </w:rPr>
              <w:t>WebServlet</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r>
            <w:r w:rsidRPr="0043198B">
              <w:rPr>
                <w:rFonts w:ascii="JetBrains Mono" w:hAnsi="JetBrains Mono"/>
                <w:b w:val="0"/>
                <w:bCs/>
                <w:color w:val="CC7832"/>
                <w:sz w:val="20"/>
                <w:szCs w:val="20"/>
              </w:rPr>
              <w:lastRenderedPageBreak/>
              <w:t xml:space="preserve">import </w:t>
            </w:r>
            <w:proofErr w:type="spellStart"/>
            <w:r w:rsidRPr="0043198B">
              <w:rPr>
                <w:rFonts w:ascii="JetBrains Mono" w:hAnsi="JetBrains Mono"/>
                <w:b w:val="0"/>
                <w:bCs/>
                <w:color w:val="A9B7C6"/>
                <w:sz w:val="20"/>
                <w:szCs w:val="20"/>
              </w:rPr>
              <w:t>javax.servlet.http.HttpServlet</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import </w:t>
            </w:r>
            <w:proofErr w:type="spellStart"/>
            <w:r w:rsidRPr="0043198B">
              <w:rPr>
                <w:rFonts w:ascii="JetBrains Mono" w:hAnsi="JetBrains Mono"/>
                <w:b w:val="0"/>
                <w:bCs/>
                <w:color w:val="A9B7C6"/>
                <w:sz w:val="20"/>
                <w:szCs w:val="20"/>
              </w:rPr>
              <w:t>javax.servlet.http.HttpServletRequest</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import </w:t>
            </w:r>
            <w:proofErr w:type="spellStart"/>
            <w:r w:rsidRPr="0043198B">
              <w:rPr>
                <w:rFonts w:ascii="JetBrains Mono" w:hAnsi="JetBrains Mono"/>
                <w:b w:val="0"/>
                <w:bCs/>
                <w:color w:val="A9B7C6"/>
                <w:sz w:val="20"/>
                <w:szCs w:val="20"/>
              </w:rPr>
              <w:t>javax.servlet.http.HttpServletResponse</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import </w:t>
            </w:r>
            <w:proofErr w:type="spellStart"/>
            <w:r w:rsidRPr="0043198B">
              <w:rPr>
                <w:rFonts w:ascii="JetBrains Mono" w:hAnsi="JetBrains Mono"/>
                <w:b w:val="0"/>
                <w:bCs/>
                <w:color w:val="A9B7C6"/>
                <w:sz w:val="20"/>
                <w:szCs w:val="20"/>
              </w:rPr>
              <w:t>java.io.IOException</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import </w:t>
            </w:r>
            <w:proofErr w:type="spellStart"/>
            <w:r w:rsidRPr="0043198B">
              <w:rPr>
                <w:rFonts w:ascii="JetBrains Mono" w:hAnsi="JetBrains Mono"/>
                <w:b w:val="0"/>
                <w:bCs/>
                <w:color w:val="A9B7C6"/>
                <w:sz w:val="20"/>
                <w:szCs w:val="20"/>
              </w:rPr>
              <w:t>java.io.PrintWriter</w:t>
            </w:r>
            <w:proofErr w:type="spellEnd"/>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r>
            <w:r w:rsidRPr="0043198B">
              <w:rPr>
                <w:rFonts w:ascii="JetBrains Mono" w:hAnsi="JetBrains Mono"/>
                <w:b w:val="0"/>
                <w:bCs/>
                <w:color w:val="CC7832"/>
                <w:sz w:val="20"/>
                <w:szCs w:val="20"/>
              </w:rPr>
              <w:br/>
            </w:r>
            <w:r w:rsidRPr="0043198B">
              <w:rPr>
                <w:rFonts w:ascii="JetBrains Mono" w:hAnsi="JetBrains Mono"/>
                <w:b w:val="0"/>
                <w:bCs/>
                <w:color w:val="BBB529"/>
                <w:sz w:val="20"/>
                <w:szCs w:val="20"/>
              </w:rPr>
              <w:t>@WebServlet</w:t>
            </w:r>
            <w:r w:rsidRPr="0043198B">
              <w:rPr>
                <w:rFonts w:ascii="JetBrains Mono" w:hAnsi="JetBrains Mono"/>
                <w:b w:val="0"/>
                <w:bCs/>
                <w:color w:val="A9B7C6"/>
                <w:sz w:val="20"/>
                <w:szCs w:val="20"/>
              </w:rPr>
              <w:t>(</w:t>
            </w:r>
            <w:r w:rsidRPr="0043198B">
              <w:rPr>
                <w:rFonts w:ascii="JetBrains Mono" w:hAnsi="JetBrains Mono"/>
                <w:b w:val="0"/>
                <w:bCs/>
                <w:color w:val="D0D0FF"/>
                <w:sz w:val="20"/>
                <w:szCs w:val="20"/>
              </w:rPr>
              <w:t xml:space="preserve">name </w:t>
            </w:r>
            <w:r w:rsidRPr="0043198B">
              <w:rPr>
                <w:rFonts w:ascii="JetBrains Mono" w:hAnsi="JetBrains Mono"/>
                <w:b w:val="0"/>
                <w:bCs/>
                <w:color w:val="A9B7C6"/>
                <w:sz w:val="20"/>
                <w:szCs w:val="20"/>
              </w:rPr>
              <w:t xml:space="preserve">= </w:t>
            </w:r>
            <w:r w:rsidRPr="0043198B">
              <w:rPr>
                <w:rFonts w:ascii="JetBrains Mono" w:hAnsi="JetBrains Mono"/>
                <w:b w:val="0"/>
                <w:bCs/>
                <w:color w:val="6A8759"/>
                <w:sz w:val="20"/>
                <w:szCs w:val="20"/>
              </w:rPr>
              <w:t>"</w:t>
            </w:r>
            <w:proofErr w:type="spellStart"/>
            <w:r w:rsidRPr="0043198B">
              <w:rPr>
                <w:rFonts w:ascii="JetBrains Mono" w:hAnsi="JetBrains Mono"/>
                <w:b w:val="0"/>
                <w:bCs/>
                <w:color w:val="6A8759"/>
                <w:sz w:val="20"/>
                <w:szCs w:val="20"/>
              </w:rPr>
              <w:t>ResponseIOServlet</w:t>
            </w:r>
            <w:proofErr w:type="spellEnd"/>
            <w:r w:rsidRPr="0043198B">
              <w:rPr>
                <w:rFonts w:ascii="JetBrains Mono" w:hAnsi="JetBrains Mono"/>
                <w:b w:val="0"/>
                <w:bCs/>
                <w:color w:val="6A8759"/>
                <w:sz w:val="20"/>
                <w:szCs w:val="20"/>
              </w:rPr>
              <w:t>"</w:t>
            </w:r>
            <w:r w:rsidRPr="0043198B">
              <w:rPr>
                <w:rFonts w:ascii="JetBrains Mono" w:hAnsi="JetBrains Mono"/>
                <w:b w:val="0"/>
                <w:bCs/>
                <w:color w:val="CC7832"/>
                <w:sz w:val="20"/>
                <w:szCs w:val="20"/>
              </w:rPr>
              <w:t xml:space="preserve">, </w:t>
            </w:r>
            <w:r w:rsidRPr="0043198B">
              <w:rPr>
                <w:rFonts w:ascii="JetBrains Mono" w:hAnsi="JetBrains Mono"/>
                <w:b w:val="0"/>
                <w:bCs/>
                <w:color w:val="D0D0FF"/>
                <w:sz w:val="20"/>
                <w:szCs w:val="20"/>
              </w:rPr>
              <w:t xml:space="preserve">value </w:t>
            </w:r>
            <w:r w:rsidRPr="0043198B">
              <w:rPr>
                <w:rFonts w:ascii="JetBrains Mono" w:hAnsi="JetBrains Mono"/>
                <w:b w:val="0"/>
                <w:bCs/>
                <w:color w:val="A9B7C6"/>
                <w:sz w:val="20"/>
                <w:szCs w:val="20"/>
              </w:rPr>
              <w:t>= {</w:t>
            </w:r>
            <w:r w:rsidRPr="0043198B">
              <w:rPr>
                <w:rFonts w:ascii="JetBrains Mono" w:hAnsi="JetBrains Mono"/>
                <w:b w:val="0"/>
                <w:bCs/>
                <w:color w:val="6A8759"/>
                <w:sz w:val="20"/>
                <w:szCs w:val="20"/>
              </w:rPr>
              <w:t>"/</w:t>
            </w:r>
            <w:proofErr w:type="spellStart"/>
            <w:r w:rsidRPr="0043198B">
              <w:rPr>
                <w:rFonts w:ascii="JetBrains Mono" w:hAnsi="JetBrains Mono"/>
                <w:b w:val="0"/>
                <w:bCs/>
                <w:color w:val="6A8759"/>
                <w:sz w:val="20"/>
                <w:szCs w:val="20"/>
              </w:rPr>
              <w:t>resp_io</w:t>
            </w:r>
            <w:proofErr w:type="spellEnd"/>
            <w:r w:rsidRPr="0043198B">
              <w:rPr>
                <w:rFonts w:ascii="JetBrains Mono" w:hAnsi="JetBrains Mono"/>
                <w:b w:val="0"/>
                <w:bCs/>
                <w:color w:val="6A8759"/>
                <w:sz w:val="20"/>
                <w:szCs w:val="20"/>
              </w:rPr>
              <w:t>"</w:t>
            </w:r>
            <w:r w:rsidRPr="0043198B">
              <w:rPr>
                <w:rFonts w:ascii="JetBrains Mono" w:hAnsi="JetBrains Mono"/>
                <w:b w:val="0"/>
                <w:bCs/>
                <w:color w:val="A9B7C6"/>
                <w:sz w:val="20"/>
                <w:szCs w:val="20"/>
              </w:rPr>
              <w:t>})</w:t>
            </w:r>
            <w:r w:rsidRPr="0043198B">
              <w:rPr>
                <w:rFonts w:ascii="JetBrains Mono" w:hAnsi="JetBrains Mono"/>
                <w:b w:val="0"/>
                <w:bCs/>
                <w:color w:val="A9B7C6"/>
                <w:sz w:val="20"/>
                <w:szCs w:val="20"/>
              </w:rPr>
              <w:br/>
            </w:r>
            <w:r w:rsidRPr="0043198B">
              <w:rPr>
                <w:rFonts w:ascii="JetBrains Mono" w:hAnsi="JetBrains Mono"/>
                <w:b w:val="0"/>
                <w:bCs/>
                <w:color w:val="CC7832"/>
                <w:sz w:val="20"/>
                <w:szCs w:val="20"/>
              </w:rPr>
              <w:t xml:space="preserve">public class </w:t>
            </w:r>
            <w:proofErr w:type="spellStart"/>
            <w:r w:rsidRPr="0043198B">
              <w:rPr>
                <w:rFonts w:ascii="JetBrains Mono" w:hAnsi="JetBrains Mono"/>
                <w:b w:val="0"/>
                <w:bCs/>
                <w:color w:val="A9B7C6"/>
                <w:sz w:val="20"/>
                <w:szCs w:val="20"/>
              </w:rPr>
              <w:t>ResponseIOServlet</w:t>
            </w:r>
            <w:proofErr w:type="spellEnd"/>
            <w:r w:rsidRPr="0043198B">
              <w:rPr>
                <w:rFonts w:ascii="JetBrains Mono" w:hAnsi="JetBrains Mono"/>
                <w:b w:val="0"/>
                <w:bCs/>
                <w:color w:val="A9B7C6"/>
                <w:sz w:val="20"/>
                <w:szCs w:val="20"/>
              </w:rPr>
              <w:t xml:space="preserve"> </w:t>
            </w:r>
            <w:r w:rsidRPr="0043198B">
              <w:rPr>
                <w:rFonts w:ascii="JetBrains Mono" w:hAnsi="JetBrains Mono"/>
                <w:b w:val="0"/>
                <w:bCs/>
                <w:color w:val="CC7832"/>
                <w:sz w:val="20"/>
                <w:szCs w:val="20"/>
              </w:rPr>
              <w:t xml:space="preserve">extends </w:t>
            </w:r>
            <w:proofErr w:type="spellStart"/>
            <w:r w:rsidRPr="0043198B">
              <w:rPr>
                <w:rFonts w:ascii="JetBrains Mono" w:hAnsi="JetBrains Mono"/>
                <w:b w:val="0"/>
                <w:bCs/>
                <w:color w:val="A9B7C6"/>
                <w:sz w:val="20"/>
                <w:szCs w:val="20"/>
              </w:rPr>
              <w:t>HttpServlet</w:t>
            </w:r>
            <w:proofErr w:type="spellEnd"/>
            <w:r w:rsidRPr="0043198B">
              <w:rPr>
                <w:rFonts w:ascii="JetBrains Mono" w:hAnsi="JetBrains Mono"/>
                <w:b w:val="0"/>
                <w:bCs/>
                <w:color w:val="A9B7C6"/>
                <w:sz w:val="20"/>
                <w:szCs w:val="20"/>
              </w:rPr>
              <w:t xml:space="preserve"> {</w:t>
            </w:r>
            <w:r w:rsidRPr="0043198B">
              <w:rPr>
                <w:rFonts w:ascii="JetBrains Mono" w:hAnsi="JetBrains Mono"/>
                <w:b w:val="0"/>
                <w:bCs/>
                <w:color w:val="A9B7C6"/>
                <w:sz w:val="20"/>
                <w:szCs w:val="20"/>
              </w:rPr>
              <w:br/>
              <w:t xml:space="preserve">    </w:t>
            </w:r>
            <w:r w:rsidRPr="0043198B">
              <w:rPr>
                <w:rFonts w:ascii="JetBrains Mono" w:hAnsi="JetBrains Mono"/>
                <w:b w:val="0"/>
                <w:bCs/>
                <w:color w:val="BBB529"/>
                <w:sz w:val="20"/>
                <w:szCs w:val="20"/>
              </w:rPr>
              <w:t>@Override</w:t>
            </w:r>
            <w:r w:rsidRPr="0043198B">
              <w:rPr>
                <w:rFonts w:ascii="JetBrains Mono" w:hAnsi="JetBrains Mono"/>
                <w:b w:val="0"/>
                <w:bCs/>
                <w:color w:val="BBB529"/>
                <w:sz w:val="20"/>
                <w:szCs w:val="20"/>
              </w:rPr>
              <w:br/>
              <w:t xml:space="preserve">    </w:t>
            </w:r>
            <w:r w:rsidRPr="0043198B">
              <w:rPr>
                <w:rFonts w:ascii="JetBrains Mono" w:hAnsi="JetBrains Mono"/>
                <w:b w:val="0"/>
                <w:bCs/>
                <w:color w:val="CC7832"/>
                <w:sz w:val="20"/>
                <w:szCs w:val="20"/>
              </w:rPr>
              <w:t xml:space="preserve">protected void </w:t>
            </w:r>
            <w:proofErr w:type="spellStart"/>
            <w:r w:rsidRPr="0043198B">
              <w:rPr>
                <w:rFonts w:ascii="JetBrains Mono" w:hAnsi="JetBrains Mono"/>
                <w:b w:val="0"/>
                <w:bCs/>
                <w:color w:val="FFC66D"/>
                <w:sz w:val="20"/>
                <w:szCs w:val="20"/>
              </w:rPr>
              <w:t>doGet</w:t>
            </w:r>
            <w:proofErr w:type="spellEnd"/>
            <w:r w:rsidRPr="0043198B">
              <w:rPr>
                <w:rFonts w:ascii="JetBrains Mono" w:hAnsi="JetBrains Mono"/>
                <w:b w:val="0"/>
                <w:bCs/>
                <w:color w:val="A9B7C6"/>
                <w:sz w:val="20"/>
                <w:szCs w:val="20"/>
              </w:rPr>
              <w:t>(</w:t>
            </w:r>
            <w:proofErr w:type="spellStart"/>
            <w:r w:rsidRPr="0043198B">
              <w:rPr>
                <w:rFonts w:ascii="JetBrains Mono" w:hAnsi="JetBrains Mono"/>
                <w:b w:val="0"/>
                <w:bCs/>
                <w:color w:val="A9B7C6"/>
                <w:sz w:val="20"/>
                <w:szCs w:val="20"/>
              </w:rPr>
              <w:t>HttpServletRequest</w:t>
            </w:r>
            <w:proofErr w:type="spellEnd"/>
            <w:r w:rsidRPr="0043198B">
              <w:rPr>
                <w:rFonts w:ascii="JetBrains Mono" w:hAnsi="JetBrains Mono"/>
                <w:b w:val="0"/>
                <w:bCs/>
                <w:color w:val="A9B7C6"/>
                <w:sz w:val="20"/>
                <w:szCs w:val="20"/>
              </w:rPr>
              <w:t xml:space="preserve"> req</w:t>
            </w:r>
            <w:r w:rsidRPr="0043198B">
              <w:rPr>
                <w:rFonts w:ascii="JetBrains Mono" w:hAnsi="JetBrains Mono"/>
                <w:b w:val="0"/>
                <w:bCs/>
                <w:color w:val="CC7832"/>
                <w:sz w:val="20"/>
                <w:szCs w:val="20"/>
              </w:rPr>
              <w:t xml:space="preserve">, </w:t>
            </w:r>
            <w:proofErr w:type="spellStart"/>
            <w:r w:rsidRPr="0043198B">
              <w:rPr>
                <w:rFonts w:ascii="JetBrains Mono" w:hAnsi="JetBrains Mono"/>
                <w:b w:val="0"/>
                <w:bCs/>
                <w:color w:val="A9B7C6"/>
                <w:sz w:val="20"/>
                <w:szCs w:val="20"/>
              </w:rPr>
              <w:t>HttpServletResponse</w:t>
            </w:r>
            <w:proofErr w:type="spellEnd"/>
            <w:r w:rsidRPr="0043198B">
              <w:rPr>
                <w:rFonts w:ascii="JetBrains Mono" w:hAnsi="JetBrains Mono"/>
                <w:b w:val="0"/>
                <w:bCs/>
                <w:color w:val="A9B7C6"/>
                <w:sz w:val="20"/>
                <w:szCs w:val="20"/>
              </w:rPr>
              <w:t xml:space="preserve"> resp) </w:t>
            </w:r>
            <w:r w:rsidRPr="0043198B">
              <w:rPr>
                <w:rFonts w:ascii="JetBrains Mono" w:hAnsi="JetBrains Mono"/>
                <w:b w:val="0"/>
                <w:bCs/>
                <w:color w:val="CC7832"/>
                <w:sz w:val="20"/>
                <w:szCs w:val="20"/>
              </w:rPr>
              <w:t xml:space="preserve">throws </w:t>
            </w:r>
            <w:proofErr w:type="spellStart"/>
            <w:r w:rsidRPr="0043198B">
              <w:rPr>
                <w:rFonts w:ascii="JetBrains Mono" w:hAnsi="JetBrains Mono"/>
                <w:b w:val="0"/>
                <w:bCs/>
                <w:color w:val="A9B7C6"/>
                <w:sz w:val="20"/>
                <w:szCs w:val="20"/>
              </w:rPr>
              <w:t>ServletException</w:t>
            </w:r>
            <w:proofErr w:type="spellEnd"/>
            <w:r w:rsidRPr="0043198B">
              <w:rPr>
                <w:rFonts w:ascii="JetBrains Mono" w:hAnsi="JetBrains Mono"/>
                <w:b w:val="0"/>
                <w:bCs/>
                <w:color w:val="CC7832"/>
                <w:sz w:val="20"/>
                <w:szCs w:val="20"/>
              </w:rPr>
              <w:t xml:space="preserve">, </w:t>
            </w:r>
            <w:proofErr w:type="spellStart"/>
            <w:r w:rsidRPr="0043198B">
              <w:rPr>
                <w:rFonts w:ascii="JetBrains Mono" w:hAnsi="JetBrains Mono"/>
                <w:b w:val="0"/>
                <w:bCs/>
                <w:color w:val="A9B7C6"/>
                <w:sz w:val="20"/>
                <w:szCs w:val="20"/>
              </w:rPr>
              <w:t>IOException</w:t>
            </w:r>
            <w:proofErr w:type="spellEnd"/>
            <w:r w:rsidRPr="0043198B">
              <w:rPr>
                <w:rFonts w:ascii="JetBrains Mono" w:hAnsi="JetBrains Mono"/>
                <w:b w:val="0"/>
                <w:bCs/>
                <w:color w:val="A9B7C6"/>
                <w:sz w:val="20"/>
                <w:szCs w:val="20"/>
              </w:rPr>
              <w:t xml:space="preserve"> {</w:t>
            </w:r>
            <w:r w:rsidRPr="0043198B">
              <w:rPr>
                <w:rFonts w:ascii="JetBrains Mono" w:hAnsi="JetBrains Mono"/>
                <w:b w:val="0"/>
                <w:bCs/>
                <w:color w:val="A9B7C6"/>
                <w:sz w:val="20"/>
                <w:szCs w:val="20"/>
              </w:rPr>
              <w:br/>
              <w:t xml:space="preserve">        </w:t>
            </w:r>
            <w:proofErr w:type="spellStart"/>
            <w:r w:rsidRPr="0043198B">
              <w:rPr>
                <w:rFonts w:ascii="JetBrains Mono" w:hAnsi="JetBrains Mono"/>
                <w:b w:val="0"/>
                <w:bCs/>
                <w:color w:val="A9B7C6"/>
                <w:sz w:val="20"/>
                <w:szCs w:val="20"/>
              </w:rPr>
              <w:t>PrintWriter</w:t>
            </w:r>
            <w:proofErr w:type="spellEnd"/>
            <w:r w:rsidRPr="0043198B">
              <w:rPr>
                <w:rFonts w:ascii="JetBrains Mono" w:hAnsi="JetBrains Mono"/>
                <w:b w:val="0"/>
                <w:bCs/>
                <w:color w:val="A9B7C6"/>
                <w:sz w:val="20"/>
                <w:szCs w:val="20"/>
              </w:rPr>
              <w:t xml:space="preserve"> writer = </w:t>
            </w:r>
            <w:proofErr w:type="spellStart"/>
            <w:r w:rsidRPr="0043198B">
              <w:rPr>
                <w:rFonts w:ascii="JetBrains Mono" w:hAnsi="JetBrains Mono"/>
                <w:b w:val="0"/>
                <w:bCs/>
                <w:color w:val="A9B7C6"/>
                <w:sz w:val="20"/>
                <w:szCs w:val="20"/>
              </w:rPr>
              <w:t>resp.getWriter</w:t>
            </w:r>
            <w:proofErr w:type="spellEnd"/>
            <w:r w:rsidRPr="0043198B">
              <w:rPr>
                <w:rFonts w:ascii="JetBrains Mono" w:hAnsi="JetBrains Mono"/>
                <w:b w:val="0"/>
                <w:bCs/>
                <w:color w:val="A9B7C6"/>
                <w:sz w:val="20"/>
                <w:szCs w:val="20"/>
              </w:rPr>
              <w:t>()</w:t>
            </w:r>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        </w:t>
            </w:r>
            <w:proofErr w:type="spellStart"/>
            <w:r w:rsidRPr="0043198B">
              <w:rPr>
                <w:rFonts w:ascii="JetBrains Mono" w:hAnsi="JetBrains Mono"/>
                <w:b w:val="0"/>
                <w:bCs/>
                <w:color w:val="A9B7C6"/>
                <w:sz w:val="20"/>
                <w:szCs w:val="20"/>
              </w:rPr>
              <w:t>writer.write</w:t>
            </w:r>
            <w:proofErr w:type="spellEnd"/>
            <w:r w:rsidRPr="0043198B">
              <w:rPr>
                <w:rFonts w:ascii="JetBrains Mono" w:hAnsi="JetBrains Mono"/>
                <w:b w:val="0"/>
                <w:bCs/>
                <w:color w:val="A9B7C6"/>
                <w:sz w:val="20"/>
                <w:szCs w:val="20"/>
              </w:rPr>
              <w:t>(</w:t>
            </w:r>
            <w:r w:rsidRPr="0043198B">
              <w:rPr>
                <w:rFonts w:ascii="JetBrains Mono" w:hAnsi="JetBrains Mono"/>
                <w:b w:val="0"/>
                <w:bCs/>
                <w:color w:val="6A8759"/>
                <w:sz w:val="20"/>
                <w:szCs w:val="20"/>
              </w:rPr>
              <w:t>"hello response!!!"</w:t>
            </w:r>
            <w:r w:rsidRPr="0043198B">
              <w:rPr>
                <w:rFonts w:ascii="JetBrains Mono" w:hAnsi="JetBrains Mono"/>
                <w:b w:val="0"/>
                <w:bCs/>
                <w:color w:val="A9B7C6"/>
                <w:sz w:val="20"/>
                <w:szCs w:val="20"/>
              </w:rPr>
              <w:t>)</w:t>
            </w:r>
            <w:r w:rsidRPr="0043198B">
              <w:rPr>
                <w:rFonts w:ascii="JetBrains Mono" w:hAnsi="JetBrains Mono"/>
                <w:b w:val="0"/>
                <w:bCs/>
                <w:color w:val="CC7832"/>
                <w:sz w:val="20"/>
                <w:szCs w:val="20"/>
              </w:rPr>
              <w:t>;</w:t>
            </w:r>
            <w:r w:rsidRPr="0043198B">
              <w:rPr>
                <w:rFonts w:ascii="JetBrains Mono" w:hAnsi="JetBrains Mono"/>
                <w:b w:val="0"/>
                <w:bCs/>
                <w:color w:val="CC7832"/>
                <w:sz w:val="20"/>
                <w:szCs w:val="20"/>
              </w:rPr>
              <w:br/>
              <w:t xml:space="preserve">    </w:t>
            </w:r>
            <w:r w:rsidRPr="0043198B">
              <w:rPr>
                <w:rFonts w:ascii="JetBrains Mono" w:hAnsi="JetBrains Mono"/>
                <w:b w:val="0"/>
                <w:bCs/>
                <w:color w:val="A9B7C6"/>
                <w:sz w:val="20"/>
                <w:szCs w:val="20"/>
              </w:rPr>
              <w:t>}</w:t>
            </w:r>
            <w:r w:rsidRPr="0043198B">
              <w:rPr>
                <w:rFonts w:ascii="JetBrains Mono" w:hAnsi="JetBrains Mono"/>
                <w:b w:val="0"/>
                <w:bCs/>
                <w:color w:val="A9B7C6"/>
                <w:sz w:val="20"/>
                <w:szCs w:val="20"/>
              </w:rPr>
              <w:br/>
              <w:t>}</w:t>
            </w:r>
          </w:p>
        </w:tc>
      </w:tr>
    </w:tbl>
    <w:p w14:paraId="3ED2B7D8" w14:textId="075E7EF8" w:rsidR="0043198B" w:rsidRDefault="0043198B" w:rsidP="0043198B">
      <w:pPr>
        <w:pStyle w:val="image"/>
        <w:spacing w:before="72"/>
        <w:jc w:val="left"/>
      </w:pPr>
      <w:r>
        <w:rPr>
          <w:rFonts w:hint="eastAsia"/>
        </w:rPr>
        <w:lastRenderedPageBreak/>
        <w:t>访问：</w:t>
      </w:r>
    </w:p>
    <w:p w14:paraId="258D290F" w14:textId="7BE94395" w:rsidR="008D5BFF" w:rsidRDefault="008D5BFF" w:rsidP="008D5BFF">
      <w:pPr>
        <w:pStyle w:val="image"/>
        <w:spacing w:before="72"/>
      </w:pPr>
      <w:r>
        <w:rPr>
          <w:noProof/>
        </w:rPr>
        <w:drawing>
          <wp:inline distT="0" distB="0" distL="0" distR="0" wp14:anchorId="48E2B85F" wp14:editId="18D70C9B">
            <wp:extent cx="5760085" cy="1002030"/>
            <wp:effectExtent l="19050" t="19050" r="12065" b="266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002030"/>
                    </a:xfrm>
                    <a:prstGeom prst="rect">
                      <a:avLst/>
                    </a:prstGeom>
                    <a:ln>
                      <a:solidFill>
                        <a:schemeClr val="tx1"/>
                      </a:solidFill>
                    </a:ln>
                  </pic:spPr>
                </pic:pic>
              </a:graphicData>
            </a:graphic>
          </wp:inline>
        </w:drawing>
      </w:r>
    </w:p>
    <w:p w14:paraId="53BC035A" w14:textId="4F39A42B" w:rsidR="007C6AB6" w:rsidRDefault="008D5BFF" w:rsidP="008D5BFF">
      <w:pPr>
        <w:pStyle w:val="3"/>
      </w:pPr>
      <w:r>
        <w:rPr>
          <w:rFonts w:hint="eastAsia"/>
        </w:rPr>
        <w:t>解决响应中文乱码问题</w:t>
      </w:r>
    </w:p>
    <w:p w14:paraId="715BE8AC" w14:textId="22BFB62A" w:rsidR="0043198B" w:rsidRDefault="0043198B">
      <w:pPr>
        <w:pStyle w:val="20"/>
        <w:numPr>
          <w:ilvl w:val="0"/>
          <w:numId w:val="35"/>
        </w:numPr>
        <w:ind w:firstLineChars="0"/>
      </w:pPr>
      <w:r>
        <w:rPr>
          <w:rFonts w:hint="eastAsia"/>
        </w:rPr>
        <w:t>方案</w:t>
      </w:r>
      <w:proofErr w:type="gramStart"/>
      <w:r>
        <w:rPr>
          <w:rFonts w:hint="eastAsia"/>
        </w:rPr>
        <w:t>一</w:t>
      </w:r>
      <w:proofErr w:type="gramEnd"/>
      <w:r>
        <w:rPr>
          <w:rFonts w:hint="eastAsia"/>
        </w:rPr>
        <w:t>：</w:t>
      </w:r>
    </w:p>
    <w:p w14:paraId="1C951D50" w14:textId="5641F5C2" w:rsidR="0043198B" w:rsidRDefault="0043198B" w:rsidP="0056251B">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21</w:t>
      </w:r>
      <w:r w:rsidR="009A4100">
        <w:fldChar w:fldCharType="end"/>
      </w:r>
      <w:r w:rsidR="0056251B">
        <w:t xml:space="preserve"> </w:t>
      </w:r>
      <w:r w:rsidR="0056251B">
        <w:rPr>
          <w:rFonts w:hint="eastAsia"/>
        </w:rPr>
        <w:t>解决响应中文乱码</w:t>
      </w:r>
    </w:p>
    <w:tbl>
      <w:tblPr>
        <w:tblStyle w:val="ae"/>
        <w:tblW w:w="0" w:type="auto"/>
        <w:tblLook w:val="04A0" w:firstRow="1" w:lastRow="0" w:firstColumn="1" w:lastColumn="0" w:noHBand="0" w:noVBand="1"/>
      </w:tblPr>
      <w:tblGrid>
        <w:gridCol w:w="9071"/>
      </w:tblGrid>
      <w:tr w:rsidR="0043198B" w:rsidRPr="0056251B" w14:paraId="7F4BDE1E" w14:textId="77777777" w:rsidTr="0043198B">
        <w:trPr>
          <w:cnfStyle w:val="100000000000" w:firstRow="1" w:lastRow="0" w:firstColumn="0" w:lastColumn="0" w:oddVBand="0" w:evenVBand="0" w:oddHBand="0" w:evenHBand="0" w:firstRowFirstColumn="0" w:firstRowLastColumn="0" w:lastRowFirstColumn="0" w:lastRowLastColumn="0"/>
        </w:trPr>
        <w:tc>
          <w:tcPr>
            <w:tcW w:w="9071" w:type="dxa"/>
          </w:tcPr>
          <w:p w14:paraId="7EF104A3" w14:textId="75AC7A14" w:rsidR="0043198B" w:rsidRPr="0056251B" w:rsidRDefault="0056251B" w:rsidP="0056251B">
            <w:pPr>
              <w:pStyle w:val="HTML"/>
              <w:shd w:val="clear" w:color="auto" w:fill="2B2B2B"/>
              <w:rPr>
                <w:rFonts w:ascii="JetBrains Mono" w:hAnsi="JetBrains Mono" w:hint="eastAsia"/>
                <w:b w:val="0"/>
                <w:bCs/>
                <w:color w:val="A9B7C6"/>
                <w:sz w:val="20"/>
                <w:szCs w:val="20"/>
              </w:rPr>
            </w:pPr>
            <w:r w:rsidRPr="0056251B">
              <w:rPr>
                <w:rFonts w:ascii="JetBrains Mono" w:hAnsi="JetBrains Mono"/>
                <w:b w:val="0"/>
                <w:bCs/>
                <w:color w:val="808080"/>
                <w:sz w:val="20"/>
                <w:szCs w:val="20"/>
              </w:rPr>
              <w:t xml:space="preserve">// </w:t>
            </w:r>
            <w:r w:rsidRPr="0056251B">
              <w:rPr>
                <w:rFonts w:hint="eastAsia"/>
                <w:b w:val="0"/>
                <w:bCs/>
                <w:color w:val="808080"/>
                <w:sz w:val="20"/>
                <w:szCs w:val="20"/>
              </w:rPr>
              <w:t>设置服务器字符集为</w:t>
            </w:r>
            <w:r w:rsidRPr="0056251B">
              <w:rPr>
                <w:rFonts w:ascii="JetBrains Mono" w:hAnsi="JetBrains Mono"/>
                <w:b w:val="0"/>
                <w:bCs/>
                <w:color w:val="808080"/>
                <w:sz w:val="20"/>
                <w:szCs w:val="20"/>
              </w:rPr>
              <w:t>utf-8</w:t>
            </w:r>
            <w:r w:rsidRPr="0056251B">
              <w:rPr>
                <w:rFonts w:ascii="JetBrains Mono" w:hAnsi="JetBrains Mono"/>
                <w:b w:val="0"/>
                <w:bCs/>
                <w:color w:val="808080"/>
                <w:sz w:val="20"/>
                <w:szCs w:val="20"/>
              </w:rPr>
              <w:br/>
            </w:r>
            <w:proofErr w:type="spellStart"/>
            <w:r w:rsidRPr="0056251B">
              <w:rPr>
                <w:rFonts w:ascii="JetBrains Mono" w:hAnsi="JetBrains Mono"/>
                <w:b w:val="0"/>
                <w:bCs/>
                <w:color w:val="A9B7C6"/>
                <w:sz w:val="20"/>
                <w:szCs w:val="20"/>
              </w:rPr>
              <w:t>resp.setCharacterEncoding</w:t>
            </w:r>
            <w:proofErr w:type="spellEnd"/>
            <w:r w:rsidRPr="0056251B">
              <w:rPr>
                <w:rFonts w:ascii="JetBrains Mono" w:hAnsi="JetBrains Mono"/>
                <w:b w:val="0"/>
                <w:bCs/>
                <w:color w:val="A9B7C6"/>
                <w:sz w:val="20"/>
                <w:szCs w:val="20"/>
              </w:rPr>
              <w:t>(</w:t>
            </w:r>
            <w:r w:rsidRPr="0056251B">
              <w:rPr>
                <w:rFonts w:ascii="JetBrains Mono" w:hAnsi="JetBrains Mono"/>
                <w:b w:val="0"/>
                <w:bCs/>
                <w:color w:val="6A8759"/>
                <w:sz w:val="20"/>
                <w:szCs w:val="20"/>
              </w:rPr>
              <w:t>"UTF-8"</w:t>
            </w:r>
            <w:r w:rsidRPr="0056251B">
              <w:rPr>
                <w:rFonts w:ascii="JetBrains Mono" w:hAnsi="JetBrains Mono"/>
                <w:b w:val="0"/>
                <w:bCs/>
                <w:color w:val="A9B7C6"/>
                <w:sz w:val="20"/>
                <w:szCs w:val="20"/>
              </w:rPr>
              <w:t>)</w:t>
            </w:r>
            <w:r w:rsidRPr="0056251B">
              <w:rPr>
                <w:rFonts w:ascii="JetBrains Mono" w:hAnsi="JetBrains Mono"/>
                <w:b w:val="0"/>
                <w:bCs/>
                <w:color w:val="CC7832"/>
                <w:sz w:val="20"/>
                <w:szCs w:val="20"/>
              </w:rPr>
              <w:t>;</w:t>
            </w:r>
            <w:r w:rsidRPr="0056251B">
              <w:rPr>
                <w:rFonts w:ascii="JetBrains Mono" w:hAnsi="JetBrains Mono"/>
                <w:b w:val="0"/>
                <w:bCs/>
                <w:color w:val="CC7832"/>
                <w:sz w:val="20"/>
                <w:szCs w:val="20"/>
              </w:rPr>
              <w:br/>
            </w:r>
            <w:r w:rsidRPr="0056251B">
              <w:rPr>
                <w:rFonts w:ascii="JetBrains Mono" w:hAnsi="JetBrains Mono"/>
                <w:b w:val="0"/>
                <w:bCs/>
                <w:color w:val="808080"/>
                <w:sz w:val="20"/>
                <w:szCs w:val="20"/>
              </w:rPr>
              <w:t xml:space="preserve">// </w:t>
            </w:r>
            <w:r w:rsidRPr="0056251B">
              <w:rPr>
                <w:rFonts w:hint="eastAsia"/>
                <w:b w:val="0"/>
                <w:bCs/>
                <w:color w:val="808080"/>
                <w:sz w:val="20"/>
                <w:szCs w:val="20"/>
              </w:rPr>
              <w:t>通过响应</w:t>
            </w:r>
            <w:proofErr w:type="gramStart"/>
            <w:r w:rsidRPr="0056251B">
              <w:rPr>
                <w:rFonts w:hint="eastAsia"/>
                <w:b w:val="0"/>
                <w:bCs/>
                <w:color w:val="808080"/>
                <w:sz w:val="20"/>
                <w:szCs w:val="20"/>
              </w:rPr>
              <w:t>头设置</w:t>
            </w:r>
            <w:proofErr w:type="gramEnd"/>
            <w:r w:rsidRPr="0056251B">
              <w:rPr>
                <w:rFonts w:hint="eastAsia"/>
                <w:b w:val="0"/>
                <w:bCs/>
                <w:color w:val="808080"/>
                <w:sz w:val="20"/>
                <w:szCs w:val="20"/>
              </w:rPr>
              <w:t>浏览器使用</w:t>
            </w:r>
            <w:r w:rsidRPr="0056251B">
              <w:rPr>
                <w:rFonts w:ascii="JetBrains Mono" w:hAnsi="JetBrains Mono"/>
                <w:b w:val="0"/>
                <w:bCs/>
                <w:color w:val="808080"/>
                <w:sz w:val="20"/>
                <w:szCs w:val="20"/>
              </w:rPr>
              <w:t>utf-8</w:t>
            </w:r>
            <w:r w:rsidRPr="0056251B">
              <w:rPr>
                <w:rFonts w:hint="eastAsia"/>
                <w:b w:val="0"/>
                <w:bCs/>
                <w:color w:val="808080"/>
                <w:sz w:val="20"/>
                <w:szCs w:val="20"/>
              </w:rPr>
              <w:t>字符集</w:t>
            </w:r>
            <w:r w:rsidRPr="0056251B">
              <w:rPr>
                <w:rFonts w:hint="eastAsia"/>
                <w:b w:val="0"/>
                <w:bCs/>
                <w:color w:val="808080"/>
                <w:sz w:val="20"/>
                <w:szCs w:val="20"/>
              </w:rPr>
              <w:br/>
            </w:r>
            <w:proofErr w:type="spellStart"/>
            <w:r w:rsidRPr="0056251B">
              <w:rPr>
                <w:rFonts w:ascii="JetBrains Mono" w:hAnsi="JetBrains Mono"/>
                <w:b w:val="0"/>
                <w:bCs/>
                <w:color w:val="A9B7C6"/>
                <w:sz w:val="20"/>
                <w:szCs w:val="20"/>
              </w:rPr>
              <w:t>resp.</w:t>
            </w:r>
            <w:proofErr w:type="gramStart"/>
            <w:r w:rsidRPr="0056251B">
              <w:rPr>
                <w:rFonts w:ascii="JetBrains Mono" w:hAnsi="JetBrains Mono"/>
                <w:b w:val="0"/>
                <w:bCs/>
                <w:color w:val="A9B7C6"/>
                <w:sz w:val="20"/>
                <w:szCs w:val="20"/>
              </w:rPr>
              <w:t>setHeader</w:t>
            </w:r>
            <w:proofErr w:type="spellEnd"/>
            <w:r w:rsidRPr="0056251B">
              <w:rPr>
                <w:rFonts w:ascii="JetBrains Mono" w:hAnsi="JetBrains Mono"/>
                <w:b w:val="0"/>
                <w:bCs/>
                <w:color w:val="A9B7C6"/>
                <w:sz w:val="20"/>
                <w:szCs w:val="20"/>
              </w:rPr>
              <w:t>(</w:t>
            </w:r>
            <w:proofErr w:type="gramEnd"/>
            <w:r w:rsidRPr="0056251B">
              <w:rPr>
                <w:rFonts w:ascii="JetBrains Mono" w:hAnsi="JetBrains Mono"/>
                <w:b w:val="0"/>
                <w:bCs/>
                <w:color w:val="6A8759"/>
                <w:sz w:val="20"/>
                <w:szCs w:val="20"/>
              </w:rPr>
              <w:t>"Content-Type"</w:t>
            </w:r>
            <w:r w:rsidRPr="0056251B">
              <w:rPr>
                <w:rFonts w:ascii="JetBrains Mono" w:hAnsi="JetBrains Mono"/>
                <w:b w:val="0"/>
                <w:bCs/>
                <w:color w:val="CC7832"/>
                <w:sz w:val="20"/>
                <w:szCs w:val="20"/>
              </w:rPr>
              <w:t xml:space="preserve">, </w:t>
            </w:r>
            <w:r w:rsidRPr="0056251B">
              <w:rPr>
                <w:rFonts w:ascii="JetBrains Mono" w:hAnsi="JetBrains Mono"/>
                <w:b w:val="0"/>
                <w:bCs/>
                <w:color w:val="6A8759"/>
                <w:sz w:val="20"/>
                <w:szCs w:val="20"/>
              </w:rPr>
              <w:t>"text/</w:t>
            </w:r>
            <w:proofErr w:type="spellStart"/>
            <w:r w:rsidRPr="0056251B">
              <w:rPr>
                <w:rFonts w:ascii="JetBrains Mono" w:hAnsi="JetBrains Mono"/>
                <w:b w:val="0"/>
                <w:bCs/>
                <w:color w:val="6A8759"/>
                <w:sz w:val="20"/>
                <w:szCs w:val="20"/>
              </w:rPr>
              <w:t>html;charset</w:t>
            </w:r>
            <w:proofErr w:type="spellEnd"/>
            <w:r w:rsidRPr="0056251B">
              <w:rPr>
                <w:rFonts w:ascii="JetBrains Mono" w:hAnsi="JetBrains Mono"/>
                <w:b w:val="0"/>
                <w:bCs/>
                <w:color w:val="6A8759"/>
                <w:sz w:val="20"/>
                <w:szCs w:val="20"/>
              </w:rPr>
              <w:t>=utf-8"</w:t>
            </w:r>
            <w:r w:rsidRPr="0056251B">
              <w:rPr>
                <w:rFonts w:ascii="JetBrains Mono" w:hAnsi="JetBrains Mono"/>
                <w:b w:val="0"/>
                <w:bCs/>
                <w:color w:val="A9B7C6"/>
                <w:sz w:val="20"/>
                <w:szCs w:val="20"/>
              </w:rPr>
              <w:t>)</w:t>
            </w:r>
            <w:r w:rsidRPr="0056251B">
              <w:rPr>
                <w:rFonts w:ascii="JetBrains Mono" w:hAnsi="JetBrains Mono"/>
                <w:b w:val="0"/>
                <w:bCs/>
                <w:color w:val="CC7832"/>
                <w:sz w:val="20"/>
                <w:szCs w:val="20"/>
              </w:rPr>
              <w:t>;</w:t>
            </w:r>
          </w:p>
        </w:tc>
      </w:tr>
    </w:tbl>
    <w:p w14:paraId="2FBC1E39" w14:textId="5C4D2C8B" w:rsidR="0043198B" w:rsidRPr="009B2DFA" w:rsidRDefault="0056251B">
      <w:pPr>
        <w:pStyle w:val="20"/>
        <w:numPr>
          <w:ilvl w:val="0"/>
          <w:numId w:val="35"/>
        </w:numPr>
        <w:ind w:firstLineChars="0"/>
        <w:rPr>
          <w:color w:val="FF0000"/>
        </w:rPr>
      </w:pPr>
      <w:r w:rsidRPr="009B2DFA">
        <w:rPr>
          <w:rFonts w:hint="eastAsia"/>
          <w:color w:val="FF0000"/>
        </w:rPr>
        <w:t>方案二</w:t>
      </w:r>
      <w:r w:rsidR="009B2DFA" w:rsidRPr="009B2DFA">
        <w:rPr>
          <w:rFonts w:hint="eastAsia"/>
          <w:color w:val="FF0000"/>
        </w:rPr>
        <w:t>（推荐）</w:t>
      </w:r>
      <w:r w:rsidRPr="009B2DFA">
        <w:rPr>
          <w:rFonts w:hint="eastAsia"/>
          <w:color w:val="FF0000"/>
        </w:rPr>
        <w:t>：</w:t>
      </w:r>
    </w:p>
    <w:p w14:paraId="4A5DE303" w14:textId="077F1FAC" w:rsidR="0056251B" w:rsidRPr="009B2DFA" w:rsidRDefault="0056251B" w:rsidP="0056251B">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22</w:t>
      </w:r>
      <w:r w:rsidR="009A4100">
        <w:fldChar w:fldCharType="end"/>
      </w:r>
      <w:r>
        <w:t xml:space="preserve"> </w:t>
      </w:r>
      <w:r>
        <w:rPr>
          <w:rFonts w:hint="eastAsia"/>
        </w:rPr>
        <w:t>解决响应中文乱码</w:t>
      </w:r>
    </w:p>
    <w:tbl>
      <w:tblPr>
        <w:tblStyle w:val="ae"/>
        <w:tblW w:w="0" w:type="auto"/>
        <w:tblLook w:val="04A0" w:firstRow="1" w:lastRow="0" w:firstColumn="1" w:lastColumn="0" w:noHBand="0" w:noVBand="1"/>
      </w:tblPr>
      <w:tblGrid>
        <w:gridCol w:w="9071"/>
      </w:tblGrid>
      <w:tr w:rsidR="0056251B" w:rsidRPr="0056251B" w14:paraId="6C9FD291" w14:textId="77777777" w:rsidTr="0056251B">
        <w:trPr>
          <w:cnfStyle w:val="100000000000" w:firstRow="1" w:lastRow="0" w:firstColumn="0" w:lastColumn="0" w:oddVBand="0" w:evenVBand="0" w:oddHBand="0" w:evenHBand="0" w:firstRowFirstColumn="0" w:firstRowLastColumn="0" w:lastRowFirstColumn="0" w:lastRowLastColumn="0"/>
        </w:trPr>
        <w:tc>
          <w:tcPr>
            <w:tcW w:w="9071" w:type="dxa"/>
          </w:tcPr>
          <w:p w14:paraId="6F60B8D6" w14:textId="68CB3B3A" w:rsidR="0056251B" w:rsidRPr="009B2DFA" w:rsidRDefault="009B2DFA" w:rsidP="009B2DFA">
            <w:pPr>
              <w:pStyle w:val="HTML"/>
              <w:shd w:val="clear" w:color="auto" w:fill="2B2B2B"/>
              <w:rPr>
                <w:rFonts w:ascii="JetBrains Mono" w:hAnsi="JetBrains Mono" w:hint="eastAsia"/>
                <w:b w:val="0"/>
                <w:bCs/>
                <w:color w:val="A9B7C6"/>
                <w:sz w:val="20"/>
                <w:szCs w:val="20"/>
              </w:rPr>
            </w:pPr>
            <w:r w:rsidRPr="009B2DFA">
              <w:rPr>
                <w:rFonts w:ascii="JetBrains Mono" w:hAnsi="JetBrains Mono"/>
                <w:b w:val="0"/>
                <w:bCs/>
                <w:color w:val="808080"/>
                <w:sz w:val="20"/>
                <w:szCs w:val="20"/>
              </w:rPr>
              <w:t xml:space="preserve">// </w:t>
            </w:r>
            <w:proofErr w:type="spellStart"/>
            <w:r w:rsidRPr="009B2DFA">
              <w:rPr>
                <w:rFonts w:ascii="JetBrains Mono" w:hAnsi="JetBrains Mono"/>
                <w:b w:val="0"/>
                <w:bCs/>
                <w:color w:val="808080"/>
                <w:sz w:val="20"/>
                <w:szCs w:val="20"/>
              </w:rPr>
              <w:t>setContentType</w:t>
            </w:r>
            <w:proofErr w:type="spellEnd"/>
            <w:r w:rsidRPr="009B2DFA">
              <w:rPr>
                <w:rFonts w:ascii="JetBrains Mono" w:hAnsi="JetBrains Mono"/>
                <w:b w:val="0"/>
                <w:bCs/>
                <w:color w:val="808080"/>
                <w:sz w:val="20"/>
                <w:szCs w:val="20"/>
              </w:rPr>
              <w:t>()</w:t>
            </w:r>
            <w:r w:rsidRPr="009B2DFA">
              <w:rPr>
                <w:rFonts w:hint="eastAsia"/>
                <w:b w:val="0"/>
                <w:bCs/>
                <w:color w:val="808080"/>
                <w:sz w:val="20"/>
                <w:szCs w:val="20"/>
              </w:rPr>
              <w:t>方法会同时设置浏览器和服务器均使用</w:t>
            </w:r>
            <w:r w:rsidRPr="009B2DFA">
              <w:rPr>
                <w:rFonts w:ascii="JetBrains Mono" w:hAnsi="JetBrains Mono"/>
                <w:b w:val="0"/>
                <w:bCs/>
                <w:color w:val="808080"/>
                <w:sz w:val="20"/>
                <w:szCs w:val="20"/>
              </w:rPr>
              <w:t>utf-8</w:t>
            </w:r>
            <w:r w:rsidRPr="009B2DFA">
              <w:rPr>
                <w:rFonts w:hint="eastAsia"/>
                <w:b w:val="0"/>
                <w:bCs/>
                <w:color w:val="808080"/>
                <w:sz w:val="20"/>
                <w:szCs w:val="20"/>
              </w:rPr>
              <w:t>编码</w:t>
            </w:r>
            <w:r w:rsidRPr="009B2DFA">
              <w:rPr>
                <w:rFonts w:hint="eastAsia"/>
                <w:b w:val="0"/>
                <w:bCs/>
                <w:color w:val="808080"/>
                <w:sz w:val="20"/>
                <w:szCs w:val="20"/>
              </w:rPr>
              <w:br/>
            </w:r>
            <w:r w:rsidRPr="009B2DFA">
              <w:rPr>
                <w:rFonts w:ascii="JetBrains Mono" w:hAnsi="JetBrains Mono"/>
                <w:b w:val="0"/>
                <w:bCs/>
                <w:color w:val="808080"/>
                <w:sz w:val="20"/>
                <w:szCs w:val="20"/>
              </w:rPr>
              <w:t xml:space="preserve">// </w:t>
            </w:r>
            <w:r w:rsidRPr="009B2DFA">
              <w:rPr>
                <w:rFonts w:hint="eastAsia"/>
                <w:b w:val="0"/>
                <w:bCs/>
                <w:color w:val="808080"/>
                <w:sz w:val="20"/>
                <w:szCs w:val="20"/>
              </w:rPr>
              <w:t>此方法一定要在获取</w:t>
            </w:r>
            <w:proofErr w:type="gramStart"/>
            <w:r w:rsidRPr="009B2DFA">
              <w:rPr>
                <w:rFonts w:hint="eastAsia"/>
                <w:b w:val="0"/>
                <w:bCs/>
                <w:color w:val="808080"/>
                <w:sz w:val="20"/>
                <w:szCs w:val="20"/>
              </w:rPr>
              <w:t>流之前</w:t>
            </w:r>
            <w:proofErr w:type="gramEnd"/>
            <w:r w:rsidRPr="009B2DFA">
              <w:rPr>
                <w:rFonts w:hint="eastAsia"/>
                <w:b w:val="0"/>
                <w:bCs/>
                <w:color w:val="808080"/>
                <w:sz w:val="20"/>
                <w:szCs w:val="20"/>
              </w:rPr>
              <w:t>调用</w:t>
            </w:r>
            <w:r w:rsidRPr="009B2DFA">
              <w:rPr>
                <w:rFonts w:hint="eastAsia"/>
                <w:b w:val="0"/>
                <w:bCs/>
                <w:color w:val="808080"/>
                <w:sz w:val="20"/>
                <w:szCs w:val="20"/>
              </w:rPr>
              <w:br/>
            </w:r>
            <w:proofErr w:type="spellStart"/>
            <w:r w:rsidRPr="009B2DFA">
              <w:rPr>
                <w:rFonts w:ascii="JetBrains Mono" w:hAnsi="JetBrains Mono"/>
                <w:b w:val="0"/>
                <w:bCs/>
                <w:color w:val="A9B7C6"/>
                <w:sz w:val="20"/>
                <w:szCs w:val="20"/>
              </w:rPr>
              <w:t>resp.setContentType</w:t>
            </w:r>
            <w:proofErr w:type="spellEnd"/>
            <w:r w:rsidRPr="009B2DFA">
              <w:rPr>
                <w:rFonts w:ascii="JetBrains Mono" w:hAnsi="JetBrains Mono"/>
                <w:b w:val="0"/>
                <w:bCs/>
                <w:color w:val="A9B7C6"/>
                <w:sz w:val="20"/>
                <w:szCs w:val="20"/>
              </w:rPr>
              <w:t>(</w:t>
            </w:r>
            <w:r w:rsidRPr="009B2DFA">
              <w:rPr>
                <w:rFonts w:ascii="JetBrains Mono" w:hAnsi="JetBrains Mono"/>
                <w:b w:val="0"/>
                <w:bCs/>
                <w:color w:val="6A8759"/>
                <w:sz w:val="20"/>
                <w:szCs w:val="20"/>
              </w:rPr>
              <w:t>"text/</w:t>
            </w:r>
            <w:proofErr w:type="spellStart"/>
            <w:proofErr w:type="gramStart"/>
            <w:r w:rsidRPr="009B2DFA">
              <w:rPr>
                <w:rFonts w:ascii="JetBrains Mono" w:hAnsi="JetBrains Mono"/>
                <w:b w:val="0"/>
                <w:bCs/>
                <w:color w:val="6A8759"/>
                <w:sz w:val="20"/>
                <w:szCs w:val="20"/>
              </w:rPr>
              <w:t>html;charset</w:t>
            </w:r>
            <w:proofErr w:type="spellEnd"/>
            <w:proofErr w:type="gramEnd"/>
            <w:r w:rsidRPr="009B2DFA">
              <w:rPr>
                <w:rFonts w:ascii="JetBrains Mono" w:hAnsi="JetBrains Mono"/>
                <w:b w:val="0"/>
                <w:bCs/>
                <w:color w:val="6A8759"/>
                <w:sz w:val="20"/>
                <w:szCs w:val="20"/>
              </w:rPr>
              <w:t>=utf-8"</w:t>
            </w:r>
            <w:r w:rsidRPr="009B2DFA">
              <w:rPr>
                <w:rFonts w:ascii="JetBrains Mono" w:hAnsi="JetBrains Mono"/>
                <w:b w:val="0"/>
                <w:bCs/>
                <w:color w:val="A9B7C6"/>
                <w:sz w:val="20"/>
                <w:szCs w:val="20"/>
              </w:rPr>
              <w:t>)</w:t>
            </w:r>
            <w:r w:rsidRPr="009B2DFA">
              <w:rPr>
                <w:rFonts w:ascii="JetBrains Mono" w:hAnsi="JetBrains Mono"/>
                <w:b w:val="0"/>
                <w:bCs/>
                <w:color w:val="CC7832"/>
                <w:sz w:val="20"/>
                <w:szCs w:val="20"/>
              </w:rPr>
              <w:t>;</w:t>
            </w:r>
          </w:p>
        </w:tc>
      </w:tr>
    </w:tbl>
    <w:p w14:paraId="12786E7F" w14:textId="7D1AE7DC" w:rsidR="0056251B" w:rsidRDefault="00220F25" w:rsidP="00220F25">
      <w:pPr>
        <w:pStyle w:val="3"/>
      </w:pPr>
      <w:r>
        <w:rPr>
          <w:rFonts w:hint="eastAsia"/>
        </w:rPr>
        <w:t>请求重定向</w:t>
      </w:r>
    </w:p>
    <w:p w14:paraId="0C3DE201" w14:textId="07B3200B" w:rsidR="00220F25" w:rsidRDefault="00220F25" w:rsidP="00220F25">
      <w:pPr>
        <w:pStyle w:val="20"/>
        <w:ind w:firstLine="480"/>
      </w:pPr>
      <w:r w:rsidRPr="00220F25">
        <w:rPr>
          <w:rFonts w:hint="eastAsia"/>
        </w:rPr>
        <w:t>请求重定向，是指客户端给服务器发请求，然后服务器告诉客户端说。我给你一些地址。你去新地址访问。叫请求</w:t>
      </w:r>
      <w:r w:rsidRPr="00220F25">
        <w:rPr>
          <w:rFonts w:hint="eastAsia"/>
        </w:rPr>
        <w:t xml:space="preserve"> </w:t>
      </w:r>
      <w:r w:rsidRPr="00220F25">
        <w:rPr>
          <w:rFonts w:hint="eastAsia"/>
        </w:rPr>
        <w:t>重定向（因为之前的地址可能已经被废弃）。</w:t>
      </w:r>
    </w:p>
    <w:p w14:paraId="018F8890" w14:textId="4C3E87FC" w:rsidR="00220F25" w:rsidRDefault="00220F25" w:rsidP="00220F25">
      <w:pPr>
        <w:pStyle w:val="a8"/>
      </w:pPr>
      <w:r>
        <w:rPr>
          <w:rFonts w:hint="eastAsia"/>
        </w:rPr>
        <w:lastRenderedPageBreak/>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4</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12</w:t>
      </w:r>
      <w:r w:rsidR="00821A29">
        <w:fldChar w:fldCharType="end"/>
      </w:r>
      <w:r>
        <w:t xml:space="preserve"> </w:t>
      </w:r>
      <w:r>
        <w:rPr>
          <w:rFonts w:hint="eastAsia"/>
        </w:rPr>
        <w:t>请求重定向示例图</w:t>
      </w:r>
    </w:p>
    <w:p w14:paraId="7DE105C2" w14:textId="4A09CCA0" w:rsidR="00220F25" w:rsidRDefault="00220F25" w:rsidP="00220F25">
      <w:pPr>
        <w:pStyle w:val="image"/>
        <w:spacing w:before="72"/>
      </w:pPr>
      <w:r>
        <w:rPr>
          <w:noProof/>
        </w:rPr>
        <w:drawing>
          <wp:inline distT="0" distB="0" distL="0" distR="0" wp14:anchorId="129A2BF2" wp14:editId="3C744719">
            <wp:extent cx="5581650" cy="3206480"/>
            <wp:effectExtent l="19050" t="19050" r="19050" b="133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3314" cy="3207436"/>
                    </a:xfrm>
                    <a:prstGeom prst="rect">
                      <a:avLst/>
                    </a:prstGeom>
                    <a:ln>
                      <a:solidFill>
                        <a:schemeClr val="tx1"/>
                      </a:solidFill>
                    </a:ln>
                  </pic:spPr>
                </pic:pic>
              </a:graphicData>
            </a:graphic>
          </wp:inline>
        </w:drawing>
      </w:r>
    </w:p>
    <w:p w14:paraId="74FBE04D" w14:textId="6128F85A" w:rsidR="007026F2" w:rsidRDefault="007026F2">
      <w:pPr>
        <w:pStyle w:val="20"/>
        <w:numPr>
          <w:ilvl w:val="0"/>
          <w:numId w:val="35"/>
        </w:numPr>
        <w:ind w:firstLineChars="0"/>
      </w:pPr>
      <w:r>
        <w:rPr>
          <w:rFonts w:hint="eastAsia"/>
        </w:rPr>
        <w:t>方式</w:t>
      </w:r>
      <w:proofErr w:type="gramStart"/>
      <w:r>
        <w:rPr>
          <w:rFonts w:hint="eastAsia"/>
        </w:rPr>
        <w:t>一</w:t>
      </w:r>
      <w:proofErr w:type="gramEnd"/>
      <w:r>
        <w:rPr>
          <w:rFonts w:hint="eastAsia"/>
        </w:rPr>
        <w:t>：</w:t>
      </w:r>
    </w:p>
    <w:p w14:paraId="7D1D7205" w14:textId="106FD306" w:rsidR="00CF616D" w:rsidRDefault="00CF616D" w:rsidP="00CF616D">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23</w:t>
      </w:r>
      <w:r w:rsidR="009A4100">
        <w:fldChar w:fldCharType="end"/>
      </w:r>
      <w:r>
        <w:t xml:space="preserve"> </w:t>
      </w:r>
      <w:r>
        <w:rPr>
          <w:rFonts w:hint="eastAsia"/>
        </w:rPr>
        <w:t>请求重定向代码</w:t>
      </w:r>
    </w:p>
    <w:tbl>
      <w:tblPr>
        <w:tblStyle w:val="ae"/>
        <w:tblW w:w="0" w:type="auto"/>
        <w:tblLook w:val="04A0" w:firstRow="1" w:lastRow="0" w:firstColumn="1" w:lastColumn="0" w:noHBand="0" w:noVBand="1"/>
      </w:tblPr>
      <w:tblGrid>
        <w:gridCol w:w="9071"/>
      </w:tblGrid>
      <w:tr w:rsidR="00CF616D" w:rsidRPr="00CF616D" w14:paraId="7624CEC6" w14:textId="77777777" w:rsidTr="00CF616D">
        <w:trPr>
          <w:cnfStyle w:val="100000000000" w:firstRow="1" w:lastRow="0" w:firstColumn="0" w:lastColumn="0" w:oddVBand="0" w:evenVBand="0" w:oddHBand="0" w:evenHBand="0" w:firstRowFirstColumn="0" w:firstRowLastColumn="0" w:lastRowFirstColumn="0" w:lastRowLastColumn="0"/>
        </w:trPr>
        <w:tc>
          <w:tcPr>
            <w:tcW w:w="9071" w:type="dxa"/>
          </w:tcPr>
          <w:p w14:paraId="63F2D6BC" w14:textId="08C918E4" w:rsidR="00CF616D" w:rsidRPr="00CF616D" w:rsidRDefault="00CF616D" w:rsidP="00CF616D">
            <w:pPr>
              <w:pStyle w:val="HTML"/>
              <w:shd w:val="clear" w:color="auto" w:fill="2B2B2B"/>
              <w:rPr>
                <w:rFonts w:ascii="JetBrains Mono" w:hAnsi="JetBrains Mono" w:hint="eastAsia"/>
                <w:b w:val="0"/>
                <w:bCs/>
                <w:color w:val="A9B7C6"/>
                <w:sz w:val="20"/>
                <w:szCs w:val="20"/>
              </w:rPr>
            </w:pPr>
            <w:r w:rsidRPr="00CF616D">
              <w:rPr>
                <w:rFonts w:ascii="JetBrains Mono" w:hAnsi="JetBrains Mono"/>
                <w:b w:val="0"/>
                <w:bCs/>
                <w:color w:val="808080"/>
                <w:sz w:val="20"/>
                <w:szCs w:val="20"/>
              </w:rPr>
              <w:t xml:space="preserve">// </w:t>
            </w:r>
            <w:r w:rsidRPr="00CF616D">
              <w:rPr>
                <w:rFonts w:hint="eastAsia"/>
                <w:b w:val="0"/>
                <w:bCs/>
                <w:color w:val="808080"/>
                <w:sz w:val="20"/>
                <w:szCs w:val="20"/>
              </w:rPr>
              <w:t>设置状态码，</w:t>
            </w:r>
            <w:r w:rsidRPr="00CF616D">
              <w:rPr>
                <w:rFonts w:ascii="JetBrains Mono" w:hAnsi="JetBrains Mono"/>
                <w:b w:val="0"/>
                <w:bCs/>
                <w:color w:val="808080"/>
                <w:sz w:val="20"/>
                <w:szCs w:val="20"/>
              </w:rPr>
              <w:t>302</w:t>
            </w:r>
            <w:r w:rsidRPr="00CF616D">
              <w:rPr>
                <w:rFonts w:hint="eastAsia"/>
                <w:b w:val="0"/>
                <w:bCs/>
                <w:color w:val="808080"/>
                <w:sz w:val="20"/>
                <w:szCs w:val="20"/>
              </w:rPr>
              <w:t>表示重定向</w:t>
            </w:r>
            <w:r w:rsidRPr="00CF616D">
              <w:rPr>
                <w:rFonts w:hint="eastAsia"/>
                <w:b w:val="0"/>
                <w:bCs/>
                <w:color w:val="808080"/>
                <w:sz w:val="20"/>
                <w:szCs w:val="20"/>
              </w:rPr>
              <w:br/>
            </w:r>
            <w:proofErr w:type="spellStart"/>
            <w:r w:rsidRPr="00CF616D">
              <w:rPr>
                <w:rFonts w:ascii="JetBrains Mono" w:hAnsi="JetBrains Mono"/>
                <w:b w:val="0"/>
                <w:bCs/>
                <w:color w:val="A9B7C6"/>
                <w:sz w:val="20"/>
                <w:szCs w:val="20"/>
              </w:rPr>
              <w:t>resp.setStatus</w:t>
            </w:r>
            <w:proofErr w:type="spellEnd"/>
            <w:r w:rsidRPr="00CF616D">
              <w:rPr>
                <w:rFonts w:ascii="JetBrains Mono" w:hAnsi="JetBrains Mono"/>
                <w:b w:val="0"/>
                <w:bCs/>
                <w:color w:val="A9B7C6"/>
                <w:sz w:val="20"/>
                <w:szCs w:val="20"/>
              </w:rPr>
              <w:t>(</w:t>
            </w:r>
            <w:r w:rsidRPr="00CF616D">
              <w:rPr>
                <w:rFonts w:ascii="JetBrains Mono" w:hAnsi="JetBrains Mono"/>
                <w:b w:val="0"/>
                <w:bCs/>
                <w:color w:val="6897BB"/>
                <w:sz w:val="20"/>
                <w:szCs w:val="20"/>
              </w:rPr>
              <w:t>302</w:t>
            </w:r>
            <w:r w:rsidRPr="00CF616D">
              <w:rPr>
                <w:rFonts w:ascii="JetBrains Mono" w:hAnsi="JetBrains Mono"/>
                <w:b w:val="0"/>
                <w:bCs/>
                <w:color w:val="A9B7C6"/>
                <w:sz w:val="20"/>
                <w:szCs w:val="20"/>
              </w:rPr>
              <w:t>)</w:t>
            </w:r>
            <w:r w:rsidRPr="00CF616D">
              <w:rPr>
                <w:rFonts w:ascii="JetBrains Mono" w:hAnsi="JetBrains Mono"/>
                <w:b w:val="0"/>
                <w:bCs/>
                <w:color w:val="CC7832"/>
                <w:sz w:val="20"/>
                <w:szCs w:val="20"/>
              </w:rPr>
              <w:t>;</w:t>
            </w:r>
            <w:r w:rsidRPr="00CF616D">
              <w:rPr>
                <w:rFonts w:ascii="JetBrains Mono" w:hAnsi="JetBrains Mono"/>
                <w:b w:val="0"/>
                <w:bCs/>
                <w:color w:val="CC7832"/>
                <w:sz w:val="20"/>
                <w:szCs w:val="20"/>
              </w:rPr>
              <w:br/>
            </w:r>
            <w:r w:rsidRPr="00CF616D">
              <w:rPr>
                <w:rFonts w:ascii="JetBrains Mono" w:hAnsi="JetBrains Mono"/>
                <w:b w:val="0"/>
                <w:bCs/>
                <w:color w:val="808080"/>
                <w:sz w:val="20"/>
                <w:szCs w:val="20"/>
              </w:rPr>
              <w:t xml:space="preserve">// </w:t>
            </w:r>
            <w:r w:rsidRPr="00CF616D">
              <w:rPr>
                <w:rFonts w:hint="eastAsia"/>
                <w:b w:val="0"/>
                <w:bCs/>
                <w:color w:val="808080"/>
                <w:sz w:val="20"/>
                <w:szCs w:val="20"/>
              </w:rPr>
              <w:t>设置响应头，说明新的地址在哪里</w:t>
            </w:r>
            <w:r w:rsidRPr="00CF616D">
              <w:rPr>
                <w:rFonts w:hint="eastAsia"/>
                <w:b w:val="0"/>
                <w:bCs/>
                <w:color w:val="808080"/>
                <w:sz w:val="20"/>
                <w:szCs w:val="20"/>
              </w:rPr>
              <w:br/>
            </w:r>
            <w:proofErr w:type="spellStart"/>
            <w:r w:rsidRPr="00CF616D">
              <w:rPr>
                <w:rFonts w:ascii="JetBrains Mono" w:hAnsi="JetBrains Mono"/>
                <w:b w:val="0"/>
                <w:bCs/>
                <w:color w:val="A9B7C6"/>
                <w:sz w:val="20"/>
                <w:szCs w:val="20"/>
              </w:rPr>
              <w:t>resp.</w:t>
            </w:r>
            <w:proofErr w:type="gramStart"/>
            <w:r w:rsidRPr="00CF616D">
              <w:rPr>
                <w:rFonts w:ascii="JetBrains Mono" w:hAnsi="JetBrains Mono"/>
                <w:b w:val="0"/>
                <w:bCs/>
                <w:color w:val="A9B7C6"/>
                <w:sz w:val="20"/>
                <w:szCs w:val="20"/>
              </w:rPr>
              <w:t>setHeader</w:t>
            </w:r>
            <w:proofErr w:type="spellEnd"/>
            <w:r w:rsidRPr="00CF616D">
              <w:rPr>
                <w:rFonts w:ascii="JetBrains Mono" w:hAnsi="JetBrains Mono"/>
                <w:b w:val="0"/>
                <w:bCs/>
                <w:color w:val="A9B7C6"/>
                <w:sz w:val="20"/>
                <w:szCs w:val="20"/>
              </w:rPr>
              <w:t>(</w:t>
            </w:r>
            <w:proofErr w:type="gramEnd"/>
            <w:r w:rsidRPr="00CF616D">
              <w:rPr>
                <w:rFonts w:ascii="JetBrains Mono" w:hAnsi="JetBrains Mono"/>
                <w:b w:val="0"/>
                <w:bCs/>
                <w:color w:val="6A8759"/>
                <w:sz w:val="20"/>
                <w:szCs w:val="20"/>
              </w:rPr>
              <w:t>"location"</w:t>
            </w:r>
            <w:r w:rsidRPr="00CF616D">
              <w:rPr>
                <w:rFonts w:ascii="JetBrains Mono" w:hAnsi="JetBrains Mono"/>
                <w:b w:val="0"/>
                <w:bCs/>
                <w:color w:val="CC7832"/>
                <w:sz w:val="20"/>
                <w:szCs w:val="20"/>
              </w:rPr>
              <w:t xml:space="preserve">, </w:t>
            </w:r>
            <w:r w:rsidRPr="00CF616D">
              <w:rPr>
                <w:rFonts w:ascii="JetBrains Mono" w:hAnsi="JetBrains Mono"/>
                <w:b w:val="0"/>
                <w:bCs/>
                <w:color w:val="6A8759"/>
                <w:sz w:val="20"/>
                <w:szCs w:val="20"/>
              </w:rPr>
              <w:t>"http://localhost:8080/d03_servlet"</w:t>
            </w:r>
            <w:r w:rsidRPr="00CF616D">
              <w:rPr>
                <w:rFonts w:ascii="JetBrains Mono" w:hAnsi="JetBrains Mono"/>
                <w:b w:val="0"/>
                <w:bCs/>
                <w:color w:val="A9B7C6"/>
                <w:sz w:val="20"/>
                <w:szCs w:val="20"/>
              </w:rPr>
              <w:t>)</w:t>
            </w:r>
            <w:r w:rsidRPr="00CF616D">
              <w:rPr>
                <w:rFonts w:ascii="JetBrains Mono" w:hAnsi="JetBrains Mono"/>
                <w:b w:val="0"/>
                <w:bCs/>
                <w:color w:val="CC7832"/>
                <w:sz w:val="20"/>
                <w:szCs w:val="20"/>
              </w:rPr>
              <w:t>;</w:t>
            </w:r>
          </w:p>
        </w:tc>
      </w:tr>
    </w:tbl>
    <w:p w14:paraId="7BCC76D9" w14:textId="4E11A0C6" w:rsidR="00CF616D" w:rsidRDefault="00973F59">
      <w:pPr>
        <w:pStyle w:val="20"/>
        <w:numPr>
          <w:ilvl w:val="0"/>
          <w:numId w:val="35"/>
        </w:numPr>
        <w:ind w:firstLineChars="0"/>
      </w:pPr>
      <w:r>
        <w:rPr>
          <w:rFonts w:hint="eastAsia"/>
        </w:rPr>
        <w:t>方式二：</w:t>
      </w:r>
    </w:p>
    <w:p w14:paraId="40636358" w14:textId="36136BD2" w:rsidR="007D713A" w:rsidRDefault="00973F59" w:rsidP="0030291D">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24</w:t>
      </w:r>
      <w:r w:rsidR="009A4100">
        <w:fldChar w:fldCharType="end"/>
      </w:r>
      <w:r>
        <w:t xml:space="preserve"> </w:t>
      </w:r>
      <w:r>
        <w:rPr>
          <w:rFonts w:hint="eastAsia"/>
        </w:rPr>
        <w:t>请求重定向</w:t>
      </w:r>
    </w:p>
    <w:tbl>
      <w:tblPr>
        <w:tblStyle w:val="ae"/>
        <w:tblW w:w="0" w:type="auto"/>
        <w:tblLook w:val="04A0" w:firstRow="1" w:lastRow="0" w:firstColumn="1" w:lastColumn="0" w:noHBand="0" w:noVBand="1"/>
      </w:tblPr>
      <w:tblGrid>
        <w:gridCol w:w="9071"/>
      </w:tblGrid>
      <w:tr w:rsidR="00973F59" w:rsidRPr="007D713A" w14:paraId="6743BCA5" w14:textId="77777777" w:rsidTr="00973F59">
        <w:trPr>
          <w:cnfStyle w:val="100000000000" w:firstRow="1" w:lastRow="0" w:firstColumn="0" w:lastColumn="0" w:oddVBand="0" w:evenVBand="0" w:oddHBand="0" w:evenHBand="0" w:firstRowFirstColumn="0" w:firstRowLastColumn="0" w:lastRowFirstColumn="0" w:lastRowLastColumn="0"/>
        </w:trPr>
        <w:tc>
          <w:tcPr>
            <w:tcW w:w="9071" w:type="dxa"/>
          </w:tcPr>
          <w:p w14:paraId="2DF33BA4" w14:textId="346E55F7" w:rsidR="00973F59" w:rsidRPr="007D713A" w:rsidRDefault="007D713A" w:rsidP="007D713A">
            <w:pPr>
              <w:pStyle w:val="HTML"/>
              <w:shd w:val="clear" w:color="auto" w:fill="2B2B2B"/>
              <w:divId w:val="582420713"/>
              <w:rPr>
                <w:rFonts w:ascii="JetBrains Mono" w:hAnsi="JetBrains Mono" w:hint="eastAsia"/>
                <w:b w:val="0"/>
                <w:bCs/>
                <w:color w:val="A9B7C6"/>
                <w:sz w:val="20"/>
                <w:szCs w:val="20"/>
              </w:rPr>
            </w:pPr>
            <w:proofErr w:type="spellStart"/>
            <w:proofErr w:type="gramStart"/>
            <w:r w:rsidRPr="007D713A">
              <w:rPr>
                <w:rFonts w:ascii="JetBrains Mono" w:hAnsi="JetBrains Mono"/>
                <w:b w:val="0"/>
                <w:bCs/>
                <w:color w:val="A9B7C6"/>
                <w:sz w:val="20"/>
                <w:szCs w:val="20"/>
              </w:rPr>
              <w:t>resp.sendRedirect</w:t>
            </w:r>
            <w:proofErr w:type="spellEnd"/>
            <w:proofErr w:type="gramEnd"/>
            <w:r w:rsidRPr="007D713A">
              <w:rPr>
                <w:rFonts w:ascii="JetBrains Mono" w:hAnsi="JetBrains Mono"/>
                <w:b w:val="0"/>
                <w:bCs/>
                <w:color w:val="A9B7C6"/>
                <w:sz w:val="20"/>
                <w:szCs w:val="20"/>
              </w:rPr>
              <w:t>(</w:t>
            </w:r>
            <w:r w:rsidRPr="007D713A">
              <w:rPr>
                <w:rFonts w:ascii="JetBrains Mono" w:hAnsi="JetBrains Mono"/>
                <w:b w:val="0"/>
                <w:bCs/>
                <w:color w:val="6A8759"/>
                <w:sz w:val="20"/>
                <w:szCs w:val="20"/>
              </w:rPr>
              <w:t>"/d03_servlet"</w:t>
            </w:r>
            <w:r w:rsidRPr="007D713A">
              <w:rPr>
                <w:rFonts w:ascii="JetBrains Mono" w:hAnsi="JetBrains Mono"/>
                <w:b w:val="0"/>
                <w:bCs/>
                <w:color w:val="A9B7C6"/>
                <w:sz w:val="20"/>
                <w:szCs w:val="20"/>
              </w:rPr>
              <w:t>)</w:t>
            </w:r>
            <w:r w:rsidRPr="007D713A">
              <w:rPr>
                <w:rFonts w:ascii="JetBrains Mono" w:hAnsi="JetBrains Mono"/>
                <w:b w:val="0"/>
                <w:bCs/>
                <w:color w:val="CC7832"/>
                <w:sz w:val="20"/>
                <w:szCs w:val="20"/>
              </w:rPr>
              <w:t>;</w:t>
            </w:r>
          </w:p>
        </w:tc>
      </w:tr>
    </w:tbl>
    <w:p w14:paraId="1551A420" w14:textId="088DB823" w:rsidR="00973F59" w:rsidRDefault="0030291D" w:rsidP="00973F59">
      <w:pPr>
        <w:pStyle w:val="20"/>
        <w:ind w:firstLineChars="0" w:firstLine="0"/>
      </w:pPr>
      <w:r>
        <w:rPr>
          <w:rFonts w:hint="eastAsia"/>
        </w:rPr>
        <w:t>这里的</w:t>
      </w:r>
      <w:proofErr w:type="gramStart"/>
      <w:r>
        <w:t>”</w:t>
      </w:r>
      <w:proofErr w:type="gramEnd"/>
      <w:r>
        <w:t>/</w:t>
      </w:r>
      <w:proofErr w:type="gramStart"/>
      <w:r>
        <w:t>”</w:t>
      </w:r>
      <w:proofErr w:type="gramEnd"/>
      <w:r>
        <w:rPr>
          <w:rFonts w:hint="eastAsia"/>
        </w:rPr>
        <w:t>表示</w:t>
      </w:r>
      <w:r>
        <w:rPr>
          <w:rFonts w:hint="eastAsia"/>
        </w:rPr>
        <w:t xml:space="preserve"> </w:t>
      </w:r>
      <w:hyperlink r:id="rId92" w:history="1">
        <w:r w:rsidRPr="007A7A5F">
          <w:rPr>
            <w:rStyle w:val="af"/>
          </w:rPr>
          <w:t>http://ip:port/</w:t>
        </w:r>
      </w:hyperlink>
    </w:p>
    <w:p w14:paraId="3BD8ED14" w14:textId="0DCCE87D" w:rsidR="0030291D" w:rsidRDefault="0030291D" w:rsidP="00973F59">
      <w:pPr>
        <w:pStyle w:val="20"/>
        <w:ind w:firstLineChars="0" w:firstLine="0"/>
        <w:rPr>
          <w:rStyle w:val="af"/>
        </w:rPr>
      </w:pPr>
      <w:r>
        <w:t>“/d03_servlet”</w:t>
      </w:r>
      <w:r>
        <w:rPr>
          <w:rFonts w:hint="eastAsia"/>
        </w:rPr>
        <w:t>则表示</w:t>
      </w:r>
      <w:r>
        <w:rPr>
          <w:rFonts w:hint="eastAsia"/>
        </w:rPr>
        <w:t xml:space="preserve"> </w:t>
      </w:r>
      <w:hyperlink r:id="rId93" w:history="1">
        <w:r w:rsidR="001758A4" w:rsidRPr="00542325">
          <w:rPr>
            <w:rStyle w:val="af"/>
          </w:rPr>
          <w:t>http://ip:port/d03_servlet</w:t>
        </w:r>
      </w:hyperlink>
    </w:p>
    <w:p w14:paraId="08FFB504" w14:textId="7D66D9A3" w:rsidR="00A6036A" w:rsidRDefault="00A6036A" w:rsidP="00A6036A">
      <w:pPr>
        <w:pStyle w:val="2"/>
        <w:spacing w:before="120" w:after="120"/>
      </w:pPr>
      <w:r>
        <w:rPr>
          <w:rFonts w:hint="eastAsia"/>
        </w:rPr>
        <w:t>使用</w:t>
      </w:r>
      <w:proofErr w:type="spellStart"/>
      <w:r>
        <w:rPr>
          <w:rFonts w:hint="eastAsia"/>
        </w:rPr>
        <w:t>BaseServlet</w:t>
      </w:r>
      <w:proofErr w:type="spellEnd"/>
      <w:r>
        <w:rPr>
          <w:rFonts w:hint="eastAsia"/>
        </w:rPr>
        <w:t>优化</w:t>
      </w:r>
      <w:r>
        <w:rPr>
          <w:rFonts w:hint="eastAsia"/>
        </w:rPr>
        <w:t>Servlet</w:t>
      </w:r>
      <w:r>
        <w:rPr>
          <w:rFonts w:hint="eastAsia"/>
        </w:rPr>
        <w:t>程序</w:t>
      </w:r>
    </w:p>
    <w:p w14:paraId="6DB8427D" w14:textId="7952DC71" w:rsidR="00523827" w:rsidRDefault="00523827" w:rsidP="00523827">
      <w:pPr>
        <w:pStyle w:val="20"/>
        <w:ind w:firstLine="480"/>
      </w:pPr>
      <w:r>
        <w:rPr>
          <w:rFonts w:hint="eastAsia"/>
        </w:rPr>
        <w:t>通过之前的使用我们可以看到，每一个功能都会对应一个</w:t>
      </w:r>
      <w:r>
        <w:rPr>
          <w:rFonts w:hint="eastAsia"/>
        </w:rPr>
        <w:t>Servlet</w:t>
      </w:r>
      <w:r>
        <w:rPr>
          <w:rFonts w:hint="eastAsia"/>
        </w:rPr>
        <w:t>程序，通常一个工程中的功能可能会有上百个，如果我们均要为每个功能创建一个</w:t>
      </w:r>
      <w:r>
        <w:rPr>
          <w:rFonts w:hint="eastAsia"/>
        </w:rPr>
        <w:t>Servlet</w:t>
      </w:r>
      <w:r>
        <w:rPr>
          <w:rFonts w:hint="eastAsia"/>
        </w:rPr>
        <w:t>程序与之对应，显然不是很优雅。</w:t>
      </w:r>
    </w:p>
    <w:p w14:paraId="7ADFC106" w14:textId="7F38AD43" w:rsidR="00523827" w:rsidRDefault="00523827" w:rsidP="00523827">
      <w:pPr>
        <w:pStyle w:val="20"/>
        <w:ind w:firstLine="480"/>
      </w:pPr>
      <w:r>
        <w:rPr>
          <w:rFonts w:hint="eastAsia"/>
        </w:rPr>
        <w:t>实际开发中我们会根据一个模型创建一个对应的</w:t>
      </w:r>
      <w:r>
        <w:rPr>
          <w:rFonts w:hint="eastAsia"/>
        </w:rPr>
        <w:t>Servlet</w:t>
      </w:r>
      <w:r>
        <w:rPr>
          <w:rFonts w:hint="eastAsia"/>
        </w:rPr>
        <w:t>，一个</w:t>
      </w:r>
      <w:r>
        <w:rPr>
          <w:rFonts w:hint="eastAsia"/>
        </w:rPr>
        <w:t>Servlet</w:t>
      </w:r>
      <w:r>
        <w:rPr>
          <w:rFonts w:hint="eastAsia"/>
        </w:rPr>
        <w:t>就要完成对该模型的功能。比如</w:t>
      </w:r>
      <w:r>
        <w:rPr>
          <w:rFonts w:hint="eastAsia"/>
        </w:rPr>
        <w:t>User</w:t>
      </w:r>
      <w:r>
        <w:rPr>
          <w:rFonts w:hint="eastAsia"/>
        </w:rPr>
        <w:t>模型，我们需要对其进行实现</w:t>
      </w:r>
      <w:proofErr w:type="spellStart"/>
      <w:r>
        <w:t>getOne</w:t>
      </w:r>
      <w:proofErr w:type="spellEnd"/>
      <w:r>
        <w:t>()</w:t>
      </w:r>
      <w:r>
        <w:rPr>
          <w:rFonts w:hint="eastAsia"/>
        </w:rPr>
        <w:t>、</w:t>
      </w:r>
      <w:proofErr w:type="spellStart"/>
      <w:r>
        <w:rPr>
          <w:rFonts w:hint="eastAsia"/>
        </w:rPr>
        <w:t>getList</w:t>
      </w:r>
      <w:proofErr w:type="spellEnd"/>
      <w:r>
        <w:t>()</w:t>
      </w:r>
      <w:r>
        <w:rPr>
          <w:rFonts w:hint="eastAsia"/>
        </w:rPr>
        <w:t>、</w:t>
      </w:r>
      <w:r>
        <w:t>save()</w:t>
      </w:r>
      <w:r>
        <w:rPr>
          <w:rFonts w:hint="eastAsia"/>
        </w:rPr>
        <w:t>、</w:t>
      </w:r>
      <w:r>
        <w:rPr>
          <w:rFonts w:hint="eastAsia"/>
        </w:rPr>
        <w:t>delete</w:t>
      </w:r>
      <w:r>
        <w:t>()</w:t>
      </w:r>
      <w:r w:rsidR="000C3929">
        <w:rPr>
          <w:rFonts w:hint="eastAsia"/>
        </w:rPr>
        <w:t>，我们就将其封装到</w:t>
      </w:r>
      <w:proofErr w:type="spellStart"/>
      <w:r w:rsidR="000C3929">
        <w:rPr>
          <w:rFonts w:hint="eastAsia"/>
        </w:rPr>
        <w:t>UserServlet</w:t>
      </w:r>
      <w:proofErr w:type="spellEnd"/>
      <w:r w:rsidR="000C3929">
        <w:rPr>
          <w:rFonts w:hint="eastAsia"/>
        </w:rPr>
        <w:t>程序中即可。</w:t>
      </w:r>
    </w:p>
    <w:p w14:paraId="3C5BD30F" w14:textId="2B447817" w:rsidR="000C3929" w:rsidRDefault="000C3929" w:rsidP="00523827">
      <w:pPr>
        <w:pStyle w:val="20"/>
        <w:ind w:firstLine="480"/>
      </w:pPr>
      <w:r>
        <w:rPr>
          <w:rFonts w:hint="eastAsia"/>
        </w:rPr>
        <w:t>所以我们需要抽取处一个</w:t>
      </w:r>
      <w:proofErr w:type="spellStart"/>
      <w:r>
        <w:rPr>
          <w:rFonts w:hint="eastAsia"/>
        </w:rPr>
        <w:t>BaseServlet</w:t>
      </w:r>
      <w:proofErr w:type="spellEnd"/>
      <w:r>
        <w:rPr>
          <w:rFonts w:hint="eastAsia"/>
        </w:rPr>
        <w:t>程序来将请求进行分发处理。</w:t>
      </w:r>
    </w:p>
    <w:p w14:paraId="7CBFC46C" w14:textId="2C51BA56" w:rsidR="000C3929" w:rsidRDefault="000C3929" w:rsidP="00523827">
      <w:pPr>
        <w:pStyle w:val="20"/>
        <w:ind w:firstLine="480"/>
      </w:pPr>
      <w:r>
        <w:rPr>
          <w:rFonts w:hint="eastAsia"/>
        </w:rPr>
        <w:t>BaseServlet</w:t>
      </w:r>
      <w:r>
        <w:t>.java</w:t>
      </w:r>
      <w:r>
        <w:rPr>
          <w:rFonts w:hint="eastAsia"/>
        </w:rPr>
        <w:t>代码如下：</w:t>
      </w:r>
    </w:p>
    <w:p w14:paraId="14CDEF44" w14:textId="3A7B77CC" w:rsidR="000C3929" w:rsidRDefault="000C3929" w:rsidP="000C3929">
      <w:pPr>
        <w:pStyle w:val="a7"/>
        <w:keepNext/>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25</w:t>
      </w:r>
      <w:r w:rsidR="009A4100">
        <w:fldChar w:fldCharType="end"/>
      </w:r>
    </w:p>
    <w:tbl>
      <w:tblPr>
        <w:tblStyle w:val="ae"/>
        <w:tblW w:w="0" w:type="auto"/>
        <w:tblLook w:val="04A0" w:firstRow="1" w:lastRow="0" w:firstColumn="1" w:lastColumn="0" w:noHBand="0" w:noVBand="1"/>
      </w:tblPr>
      <w:tblGrid>
        <w:gridCol w:w="9071"/>
      </w:tblGrid>
      <w:tr w:rsidR="000C3929" w:rsidRPr="00593F81" w14:paraId="6E32254D" w14:textId="77777777" w:rsidTr="000C3929">
        <w:trPr>
          <w:cnfStyle w:val="100000000000" w:firstRow="1" w:lastRow="0" w:firstColumn="0" w:lastColumn="0" w:oddVBand="0" w:evenVBand="0" w:oddHBand="0" w:evenHBand="0" w:firstRowFirstColumn="0" w:firstRowLastColumn="0" w:lastRowFirstColumn="0" w:lastRowLastColumn="0"/>
        </w:trPr>
        <w:tc>
          <w:tcPr>
            <w:tcW w:w="9071" w:type="dxa"/>
          </w:tcPr>
          <w:p w14:paraId="4F3CE536" w14:textId="30D902FB" w:rsidR="000C3929" w:rsidRPr="00593F81" w:rsidRDefault="00593F81" w:rsidP="00593F81">
            <w:pPr>
              <w:pStyle w:val="HTML"/>
              <w:shd w:val="clear" w:color="auto" w:fill="2B2B2B"/>
              <w:rPr>
                <w:rFonts w:ascii="JetBrains Mono" w:hAnsi="JetBrains Mono" w:hint="eastAsia"/>
                <w:b w:val="0"/>
                <w:bCs/>
                <w:color w:val="A9B7C6"/>
                <w:sz w:val="20"/>
                <w:szCs w:val="20"/>
              </w:rPr>
            </w:pPr>
            <w:r w:rsidRPr="00593F81">
              <w:rPr>
                <w:rFonts w:ascii="JetBrains Mono" w:hAnsi="JetBrains Mono"/>
                <w:b w:val="0"/>
                <w:bCs/>
                <w:color w:val="CC7832"/>
                <w:sz w:val="20"/>
                <w:szCs w:val="20"/>
              </w:rPr>
              <w:t xml:space="preserve">package </w:t>
            </w:r>
            <w:proofErr w:type="spellStart"/>
            <w:r w:rsidRPr="00593F81">
              <w:rPr>
                <w:rFonts w:ascii="JetBrains Mono" w:hAnsi="JetBrains Mono"/>
                <w:b w:val="0"/>
                <w:bCs/>
                <w:color w:val="A9B7C6"/>
                <w:sz w:val="20"/>
                <w:szCs w:val="20"/>
              </w:rPr>
              <w:t>com.lxh</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javax.servlet.ServletException</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javax.servlet.http.HttpServlet</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javax.servlet.http.HttpServletRequest</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javax.servlet.http.HttpServletResponse</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java.io.IOException</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java.lang.reflect.Method</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r>
            <w:r w:rsidRPr="00593F81">
              <w:rPr>
                <w:rFonts w:ascii="JetBrains Mono" w:hAnsi="JetBrains Mono"/>
                <w:b w:val="0"/>
                <w:bCs/>
                <w:color w:val="CC7832"/>
                <w:sz w:val="20"/>
                <w:szCs w:val="20"/>
              </w:rPr>
              <w:br/>
              <w:t xml:space="preserve">public class </w:t>
            </w:r>
            <w:proofErr w:type="spellStart"/>
            <w:r w:rsidRPr="00593F81">
              <w:rPr>
                <w:rFonts w:ascii="JetBrains Mono" w:hAnsi="JetBrains Mono"/>
                <w:b w:val="0"/>
                <w:bCs/>
                <w:color w:val="A9B7C6"/>
                <w:sz w:val="20"/>
                <w:szCs w:val="20"/>
              </w:rPr>
              <w:t>BaseServlet</w:t>
            </w:r>
            <w:proofErr w:type="spellEnd"/>
            <w:r w:rsidRPr="00593F81">
              <w:rPr>
                <w:rFonts w:ascii="JetBrains Mono" w:hAnsi="JetBrains Mono"/>
                <w:b w:val="0"/>
                <w:bCs/>
                <w:color w:val="A9B7C6"/>
                <w:sz w:val="20"/>
                <w:szCs w:val="20"/>
              </w:rPr>
              <w:t xml:space="preserve"> </w:t>
            </w:r>
            <w:r w:rsidRPr="00593F81">
              <w:rPr>
                <w:rFonts w:ascii="JetBrains Mono" w:hAnsi="JetBrains Mono"/>
                <w:b w:val="0"/>
                <w:bCs/>
                <w:color w:val="CC7832"/>
                <w:sz w:val="20"/>
                <w:szCs w:val="20"/>
              </w:rPr>
              <w:t xml:space="preserve">extends </w:t>
            </w:r>
            <w:proofErr w:type="spellStart"/>
            <w:r w:rsidRPr="00593F81">
              <w:rPr>
                <w:rFonts w:ascii="JetBrains Mono" w:hAnsi="JetBrains Mono"/>
                <w:b w:val="0"/>
                <w:bCs/>
                <w:color w:val="A9B7C6"/>
                <w:sz w:val="20"/>
                <w:szCs w:val="20"/>
              </w:rPr>
              <w:t>HttpServlet</w:t>
            </w:r>
            <w:proofErr w:type="spellEnd"/>
            <w:r w:rsidRPr="00593F81">
              <w:rPr>
                <w:rFonts w:ascii="JetBrains Mono" w:hAnsi="JetBrains Mono"/>
                <w:b w:val="0"/>
                <w:bCs/>
                <w:color w:val="A9B7C6"/>
                <w:sz w:val="20"/>
                <w:szCs w:val="20"/>
              </w:rPr>
              <w:t xml:space="preserve"> {</w:t>
            </w:r>
            <w:r w:rsidRPr="00593F81">
              <w:rPr>
                <w:rFonts w:ascii="JetBrains Mono" w:hAnsi="JetBrains Mono"/>
                <w:b w:val="0"/>
                <w:bCs/>
                <w:color w:val="A9B7C6"/>
                <w:sz w:val="20"/>
                <w:szCs w:val="20"/>
              </w:rPr>
              <w:br/>
              <w:t xml:space="preserve">    </w:t>
            </w:r>
            <w:r w:rsidRPr="00593F81">
              <w:rPr>
                <w:rFonts w:ascii="JetBrains Mono" w:hAnsi="JetBrains Mono"/>
                <w:b w:val="0"/>
                <w:bCs/>
                <w:color w:val="BBB529"/>
                <w:sz w:val="20"/>
                <w:szCs w:val="20"/>
              </w:rPr>
              <w:t>@Override</w:t>
            </w:r>
            <w:r w:rsidRPr="00593F81">
              <w:rPr>
                <w:rFonts w:ascii="JetBrains Mono" w:hAnsi="JetBrains Mono"/>
                <w:b w:val="0"/>
                <w:bCs/>
                <w:color w:val="BBB529"/>
                <w:sz w:val="20"/>
                <w:szCs w:val="20"/>
              </w:rPr>
              <w:br/>
              <w:t xml:space="preserve">    </w:t>
            </w:r>
            <w:r w:rsidRPr="00593F81">
              <w:rPr>
                <w:rFonts w:ascii="JetBrains Mono" w:hAnsi="JetBrains Mono"/>
                <w:b w:val="0"/>
                <w:bCs/>
                <w:color w:val="CC7832"/>
                <w:sz w:val="20"/>
                <w:szCs w:val="20"/>
              </w:rPr>
              <w:t xml:space="preserve">protected void </w:t>
            </w:r>
            <w:proofErr w:type="spellStart"/>
            <w:r w:rsidRPr="00593F81">
              <w:rPr>
                <w:rFonts w:ascii="JetBrains Mono" w:hAnsi="JetBrains Mono"/>
                <w:b w:val="0"/>
                <w:bCs/>
                <w:color w:val="FFC66D"/>
                <w:sz w:val="20"/>
                <w:szCs w:val="20"/>
              </w:rPr>
              <w:t>doGet</w:t>
            </w:r>
            <w:proofErr w:type="spellEnd"/>
            <w:r w:rsidRPr="00593F81">
              <w:rPr>
                <w:rFonts w:ascii="JetBrains Mono" w:hAnsi="JetBrains Mono"/>
                <w:b w:val="0"/>
                <w:bCs/>
                <w:color w:val="A9B7C6"/>
                <w:sz w:val="20"/>
                <w:szCs w:val="20"/>
              </w:rPr>
              <w:t>(</w:t>
            </w:r>
            <w:proofErr w:type="spellStart"/>
            <w:r w:rsidRPr="00593F81">
              <w:rPr>
                <w:rFonts w:ascii="JetBrains Mono" w:hAnsi="JetBrains Mono"/>
                <w:b w:val="0"/>
                <w:bCs/>
                <w:color w:val="A9B7C6"/>
                <w:sz w:val="20"/>
                <w:szCs w:val="20"/>
              </w:rPr>
              <w:t>HttpServletRequest</w:t>
            </w:r>
            <w:proofErr w:type="spellEnd"/>
            <w:r w:rsidRPr="00593F81">
              <w:rPr>
                <w:rFonts w:ascii="JetBrains Mono" w:hAnsi="JetBrains Mono"/>
                <w:b w:val="0"/>
                <w:bCs/>
                <w:color w:val="A9B7C6"/>
                <w:sz w:val="20"/>
                <w:szCs w:val="20"/>
              </w:rPr>
              <w:t xml:space="preserve"> req</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proofErr w:type="spellEnd"/>
            <w:r w:rsidRPr="00593F81">
              <w:rPr>
                <w:rFonts w:ascii="JetBrains Mono" w:hAnsi="JetBrains Mono"/>
                <w:b w:val="0"/>
                <w:bCs/>
                <w:color w:val="A9B7C6"/>
                <w:sz w:val="20"/>
                <w:szCs w:val="20"/>
              </w:rPr>
              <w:t xml:space="preserve"> resp) </w:t>
            </w:r>
            <w:r w:rsidRPr="00593F81">
              <w:rPr>
                <w:rFonts w:ascii="JetBrains Mono" w:hAnsi="JetBrains Mono"/>
                <w:b w:val="0"/>
                <w:bCs/>
                <w:color w:val="CC7832"/>
                <w:sz w:val="20"/>
                <w:szCs w:val="20"/>
              </w:rPr>
              <w:t xml:space="preserve">throws </w:t>
            </w:r>
            <w:proofErr w:type="spellStart"/>
            <w:r w:rsidRPr="00593F81">
              <w:rPr>
                <w:rFonts w:ascii="JetBrains Mono" w:hAnsi="JetBrains Mono"/>
                <w:b w:val="0"/>
                <w:bCs/>
                <w:color w:val="A9B7C6"/>
                <w:sz w:val="20"/>
                <w:szCs w:val="20"/>
              </w:rPr>
              <w:t>ServletException</w:t>
            </w:r>
            <w:proofErr w:type="spellEnd"/>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IOException</w:t>
            </w:r>
            <w:proofErr w:type="spellEnd"/>
            <w:r w:rsidRPr="00593F81">
              <w:rPr>
                <w:rFonts w:ascii="JetBrains Mono" w:hAnsi="JetBrains Mono"/>
                <w:b w:val="0"/>
                <w:bCs/>
                <w:color w:val="A9B7C6"/>
                <w:sz w:val="20"/>
                <w:szCs w:val="20"/>
              </w:rPr>
              <w:t xml:space="preserve"> {</w:t>
            </w:r>
            <w:r w:rsidRPr="00593F81">
              <w:rPr>
                <w:rFonts w:ascii="JetBrains Mono" w:hAnsi="JetBrains Mono"/>
                <w:b w:val="0"/>
                <w:bCs/>
                <w:color w:val="A9B7C6"/>
                <w:sz w:val="20"/>
                <w:szCs w:val="20"/>
              </w:rPr>
              <w:br/>
              <w:t xml:space="preserve">        action(req</w:t>
            </w:r>
            <w:r w:rsidRPr="00593F81">
              <w:rPr>
                <w:rFonts w:ascii="JetBrains Mono" w:hAnsi="JetBrains Mono"/>
                <w:b w:val="0"/>
                <w:bCs/>
                <w:color w:val="CC7832"/>
                <w:sz w:val="20"/>
                <w:szCs w:val="20"/>
              </w:rPr>
              <w:t xml:space="preserve">, </w:t>
            </w:r>
            <w:r w:rsidRPr="00593F81">
              <w:rPr>
                <w:rFonts w:ascii="JetBrains Mono" w:hAnsi="JetBrains Mono"/>
                <w:b w:val="0"/>
                <w:bCs/>
                <w:color w:val="A9B7C6"/>
                <w:sz w:val="20"/>
                <w:szCs w:val="20"/>
              </w:rPr>
              <w:t>resp)</w:t>
            </w:r>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r>
            <w:r w:rsidRPr="00593F81">
              <w:rPr>
                <w:rFonts w:ascii="JetBrains Mono" w:hAnsi="JetBrains Mono"/>
                <w:b w:val="0"/>
                <w:bCs/>
                <w:color w:val="A9B7C6"/>
                <w:sz w:val="20"/>
                <w:szCs w:val="20"/>
              </w:rPr>
              <w:br/>
              <w:t xml:space="preserve">    </w:t>
            </w:r>
            <w:r w:rsidRPr="00593F81">
              <w:rPr>
                <w:rFonts w:ascii="JetBrains Mono" w:hAnsi="JetBrains Mono"/>
                <w:b w:val="0"/>
                <w:bCs/>
                <w:color w:val="BBB529"/>
                <w:sz w:val="20"/>
                <w:szCs w:val="20"/>
              </w:rPr>
              <w:t>@Override</w:t>
            </w:r>
            <w:r w:rsidRPr="00593F81">
              <w:rPr>
                <w:rFonts w:ascii="JetBrains Mono" w:hAnsi="JetBrains Mono"/>
                <w:b w:val="0"/>
                <w:bCs/>
                <w:color w:val="BBB529"/>
                <w:sz w:val="20"/>
                <w:szCs w:val="20"/>
              </w:rPr>
              <w:br/>
              <w:t xml:space="preserve">    </w:t>
            </w:r>
            <w:r w:rsidRPr="00593F81">
              <w:rPr>
                <w:rFonts w:ascii="JetBrains Mono" w:hAnsi="JetBrains Mono"/>
                <w:b w:val="0"/>
                <w:bCs/>
                <w:color w:val="CC7832"/>
                <w:sz w:val="20"/>
                <w:szCs w:val="20"/>
              </w:rPr>
              <w:t xml:space="preserve">protected void </w:t>
            </w:r>
            <w:proofErr w:type="spellStart"/>
            <w:r w:rsidRPr="00593F81">
              <w:rPr>
                <w:rFonts w:ascii="JetBrains Mono" w:hAnsi="JetBrains Mono"/>
                <w:b w:val="0"/>
                <w:bCs/>
                <w:color w:val="FFC66D"/>
                <w:sz w:val="20"/>
                <w:szCs w:val="20"/>
              </w:rPr>
              <w:t>doPost</w:t>
            </w:r>
            <w:proofErr w:type="spellEnd"/>
            <w:r w:rsidRPr="00593F81">
              <w:rPr>
                <w:rFonts w:ascii="JetBrains Mono" w:hAnsi="JetBrains Mono"/>
                <w:b w:val="0"/>
                <w:bCs/>
                <w:color w:val="A9B7C6"/>
                <w:sz w:val="20"/>
                <w:szCs w:val="20"/>
              </w:rPr>
              <w:t>(</w:t>
            </w:r>
            <w:proofErr w:type="spellStart"/>
            <w:r w:rsidRPr="00593F81">
              <w:rPr>
                <w:rFonts w:ascii="JetBrains Mono" w:hAnsi="JetBrains Mono"/>
                <w:b w:val="0"/>
                <w:bCs/>
                <w:color w:val="A9B7C6"/>
                <w:sz w:val="20"/>
                <w:szCs w:val="20"/>
              </w:rPr>
              <w:t>HttpServletRequest</w:t>
            </w:r>
            <w:proofErr w:type="spellEnd"/>
            <w:r w:rsidRPr="00593F81">
              <w:rPr>
                <w:rFonts w:ascii="JetBrains Mono" w:hAnsi="JetBrains Mono"/>
                <w:b w:val="0"/>
                <w:bCs/>
                <w:color w:val="A9B7C6"/>
                <w:sz w:val="20"/>
                <w:szCs w:val="20"/>
              </w:rPr>
              <w:t xml:space="preserve"> req</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proofErr w:type="spellEnd"/>
            <w:r w:rsidRPr="00593F81">
              <w:rPr>
                <w:rFonts w:ascii="JetBrains Mono" w:hAnsi="JetBrains Mono"/>
                <w:b w:val="0"/>
                <w:bCs/>
                <w:color w:val="A9B7C6"/>
                <w:sz w:val="20"/>
                <w:szCs w:val="20"/>
              </w:rPr>
              <w:t xml:space="preserve"> resp) </w:t>
            </w:r>
            <w:r w:rsidRPr="00593F81">
              <w:rPr>
                <w:rFonts w:ascii="JetBrains Mono" w:hAnsi="JetBrains Mono"/>
                <w:b w:val="0"/>
                <w:bCs/>
                <w:color w:val="CC7832"/>
                <w:sz w:val="20"/>
                <w:szCs w:val="20"/>
              </w:rPr>
              <w:t xml:space="preserve">throws </w:t>
            </w:r>
            <w:proofErr w:type="spellStart"/>
            <w:r w:rsidRPr="00593F81">
              <w:rPr>
                <w:rFonts w:ascii="JetBrains Mono" w:hAnsi="JetBrains Mono"/>
                <w:b w:val="0"/>
                <w:bCs/>
                <w:color w:val="A9B7C6"/>
                <w:sz w:val="20"/>
                <w:szCs w:val="20"/>
              </w:rPr>
              <w:t>ServletException</w:t>
            </w:r>
            <w:proofErr w:type="spellEnd"/>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IOException</w:t>
            </w:r>
            <w:proofErr w:type="spellEnd"/>
            <w:r w:rsidRPr="00593F81">
              <w:rPr>
                <w:rFonts w:ascii="JetBrains Mono" w:hAnsi="JetBrains Mono"/>
                <w:b w:val="0"/>
                <w:bCs/>
                <w:color w:val="A9B7C6"/>
                <w:sz w:val="20"/>
                <w:szCs w:val="20"/>
              </w:rPr>
              <w:t xml:space="preserve"> {</w:t>
            </w:r>
            <w:r w:rsidRPr="00593F81">
              <w:rPr>
                <w:rFonts w:ascii="JetBrains Mono" w:hAnsi="JetBrains Mono"/>
                <w:b w:val="0"/>
                <w:bCs/>
                <w:color w:val="A9B7C6"/>
                <w:sz w:val="20"/>
                <w:szCs w:val="20"/>
              </w:rPr>
              <w:br/>
              <w:t xml:space="preserve">        </w:t>
            </w:r>
            <w:proofErr w:type="spellStart"/>
            <w:r w:rsidRPr="00593F81">
              <w:rPr>
                <w:rFonts w:ascii="JetBrains Mono" w:hAnsi="JetBrains Mono"/>
                <w:b w:val="0"/>
                <w:bCs/>
                <w:color w:val="CC7832"/>
                <w:sz w:val="20"/>
                <w:szCs w:val="20"/>
              </w:rPr>
              <w:t>this</w:t>
            </w:r>
            <w:r w:rsidRPr="00593F81">
              <w:rPr>
                <w:rFonts w:ascii="JetBrains Mono" w:hAnsi="JetBrains Mono"/>
                <w:b w:val="0"/>
                <w:bCs/>
                <w:color w:val="A9B7C6"/>
                <w:sz w:val="20"/>
                <w:szCs w:val="20"/>
              </w:rPr>
              <w:t>.doGet</w:t>
            </w:r>
            <w:proofErr w:type="spellEnd"/>
            <w:r w:rsidRPr="00593F81">
              <w:rPr>
                <w:rFonts w:ascii="JetBrains Mono" w:hAnsi="JetBrains Mono"/>
                <w:b w:val="0"/>
                <w:bCs/>
                <w:color w:val="A9B7C6"/>
                <w:sz w:val="20"/>
                <w:szCs w:val="20"/>
              </w:rPr>
              <w:t>(req</w:t>
            </w:r>
            <w:r w:rsidRPr="00593F81">
              <w:rPr>
                <w:rFonts w:ascii="JetBrains Mono" w:hAnsi="JetBrains Mono"/>
                <w:b w:val="0"/>
                <w:bCs/>
                <w:color w:val="CC7832"/>
                <w:sz w:val="20"/>
                <w:szCs w:val="20"/>
              </w:rPr>
              <w:t xml:space="preserve">, </w:t>
            </w:r>
            <w:r w:rsidRPr="00593F81">
              <w:rPr>
                <w:rFonts w:ascii="JetBrains Mono" w:hAnsi="JetBrains Mono"/>
                <w:b w:val="0"/>
                <w:bCs/>
                <w:color w:val="A9B7C6"/>
                <w:sz w:val="20"/>
                <w:szCs w:val="20"/>
              </w:rPr>
              <w:t>resp)</w:t>
            </w:r>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r>
            <w:r w:rsidRPr="00593F81">
              <w:rPr>
                <w:rFonts w:ascii="JetBrains Mono" w:hAnsi="JetBrains Mono"/>
                <w:b w:val="0"/>
                <w:bCs/>
                <w:color w:val="A9B7C6"/>
                <w:sz w:val="20"/>
                <w:szCs w:val="20"/>
              </w:rPr>
              <w:br/>
              <w:t xml:space="preserve">    </w:t>
            </w:r>
            <w:r w:rsidRPr="00593F81">
              <w:rPr>
                <w:rFonts w:ascii="JetBrains Mono" w:hAnsi="JetBrains Mono"/>
                <w:b w:val="0"/>
                <w:bCs/>
                <w:color w:val="CC7832"/>
                <w:sz w:val="20"/>
                <w:szCs w:val="20"/>
              </w:rPr>
              <w:t xml:space="preserve">protected void </w:t>
            </w:r>
            <w:r w:rsidRPr="00593F81">
              <w:rPr>
                <w:rFonts w:ascii="JetBrains Mono" w:hAnsi="JetBrains Mono"/>
                <w:b w:val="0"/>
                <w:bCs/>
                <w:color w:val="FFC66D"/>
                <w:sz w:val="20"/>
                <w:szCs w:val="20"/>
              </w:rPr>
              <w:t>action</w:t>
            </w:r>
            <w:r w:rsidRPr="00593F81">
              <w:rPr>
                <w:rFonts w:ascii="JetBrains Mono" w:hAnsi="JetBrains Mono"/>
                <w:b w:val="0"/>
                <w:bCs/>
                <w:color w:val="A9B7C6"/>
                <w:sz w:val="20"/>
                <w:szCs w:val="20"/>
              </w:rPr>
              <w:t>(</w:t>
            </w:r>
            <w:proofErr w:type="spellStart"/>
            <w:r w:rsidRPr="00593F81">
              <w:rPr>
                <w:rFonts w:ascii="JetBrains Mono" w:hAnsi="JetBrains Mono"/>
                <w:b w:val="0"/>
                <w:bCs/>
                <w:color w:val="A9B7C6"/>
                <w:sz w:val="20"/>
                <w:szCs w:val="20"/>
              </w:rPr>
              <w:t>HttpServletRequest</w:t>
            </w:r>
            <w:proofErr w:type="spellEnd"/>
            <w:r w:rsidRPr="00593F81">
              <w:rPr>
                <w:rFonts w:ascii="JetBrains Mono" w:hAnsi="JetBrains Mono"/>
                <w:b w:val="0"/>
                <w:bCs/>
                <w:color w:val="A9B7C6"/>
                <w:sz w:val="20"/>
                <w:szCs w:val="20"/>
              </w:rPr>
              <w:t xml:space="preserve"> req</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proofErr w:type="spellEnd"/>
            <w:r w:rsidRPr="00593F81">
              <w:rPr>
                <w:rFonts w:ascii="JetBrains Mono" w:hAnsi="JetBrains Mono"/>
                <w:b w:val="0"/>
                <w:bCs/>
                <w:color w:val="A9B7C6"/>
                <w:sz w:val="20"/>
                <w:szCs w:val="20"/>
              </w:rPr>
              <w:t xml:space="preserve"> resp) {</w:t>
            </w:r>
            <w:r w:rsidRPr="00593F81">
              <w:rPr>
                <w:rFonts w:ascii="JetBrains Mono" w:hAnsi="JetBrains Mono"/>
                <w:b w:val="0"/>
                <w:bCs/>
                <w:color w:val="A9B7C6"/>
                <w:sz w:val="20"/>
                <w:szCs w:val="20"/>
              </w:rPr>
              <w:br/>
              <w:t xml:space="preserve">        </w:t>
            </w:r>
            <w:r w:rsidRPr="00593F81">
              <w:rPr>
                <w:rFonts w:ascii="JetBrains Mono" w:hAnsi="JetBrains Mono"/>
                <w:b w:val="0"/>
                <w:bCs/>
                <w:color w:val="CC7832"/>
                <w:sz w:val="20"/>
                <w:szCs w:val="20"/>
              </w:rPr>
              <w:t xml:space="preserve">try </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t xml:space="preserve">            </w:t>
            </w:r>
            <w:r w:rsidRPr="00593F81">
              <w:rPr>
                <w:rFonts w:ascii="JetBrains Mono" w:hAnsi="JetBrains Mono"/>
                <w:b w:val="0"/>
                <w:bCs/>
                <w:color w:val="808080"/>
                <w:sz w:val="20"/>
                <w:szCs w:val="20"/>
              </w:rPr>
              <w:t>// action</w:t>
            </w:r>
            <w:r w:rsidRPr="00593F81">
              <w:rPr>
                <w:rFonts w:hint="eastAsia"/>
                <w:b w:val="0"/>
                <w:bCs/>
                <w:color w:val="808080"/>
                <w:sz w:val="20"/>
                <w:szCs w:val="20"/>
              </w:rPr>
              <w:t>参数写就是我们要调用的方法名</w:t>
            </w:r>
            <w:r w:rsidRPr="00593F81">
              <w:rPr>
                <w:rFonts w:hint="eastAsia"/>
                <w:b w:val="0"/>
                <w:bCs/>
                <w:color w:val="808080"/>
                <w:sz w:val="20"/>
                <w:szCs w:val="20"/>
              </w:rPr>
              <w:br/>
              <w:t xml:space="preserve">            </w:t>
            </w:r>
            <w:r w:rsidRPr="00593F81">
              <w:rPr>
                <w:rFonts w:ascii="JetBrains Mono" w:hAnsi="JetBrains Mono"/>
                <w:b w:val="0"/>
                <w:bCs/>
                <w:color w:val="A9B7C6"/>
                <w:sz w:val="20"/>
                <w:szCs w:val="20"/>
              </w:rPr>
              <w:t xml:space="preserve">String action = </w:t>
            </w:r>
            <w:proofErr w:type="spellStart"/>
            <w:r w:rsidRPr="00593F81">
              <w:rPr>
                <w:rFonts w:ascii="JetBrains Mono" w:hAnsi="JetBrains Mono"/>
                <w:b w:val="0"/>
                <w:bCs/>
                <w:color w:val="A9B7C6"/>
                <w:sz w:val="20"/>
                <w:szCs w:val="20"/>
              </w:rPr>
              <w:t>req.getParameter</w:t>
            </w:r>
            <w:proofErr w:type="spellEnd"/>
            <w:r w:rsidRPr="00593F81">
              <w:rPr>
                <w:rFonts w:ascii="JetBrains Mono" w:hAnsi="JetBrains Mono"/>
                <w:b w:val="0"/>
                <w:bCs/>
                <w:color w:val="A9B7C6"/>
                <w:sz w:val="20"/>
                <w:szCs w:val="20"/>
              </w:rPr>
              <w:t>(</w:t>
            </w:r>
            <w:r w:rsidRPr="00593F81">
              <w:rPr>
                <w:rFonts w:ascii="JetBrains Mono" w:hAnsi="JetBrains Mono"/>
                <w:b w:val="0"/>
                <w:bCs/>
                <w:color w:val="6A8759"/>
                <w:sz w:val="20"/>
                <w:szCs w:val="20"/>
              </w:rPr>
              <w:t>"action"</w:t>
            </w:r>
            <w:r w:rsidRPr="00593F81">
              <w:rPr>
                <w:rFonts w:ascii="JetBrains Mono" w:hAnsi="JetBrains Mono"/>
                <w:b w:val="0"/>
                <w:bCs/>
                <w:color w:val="A9B7C6"/>
                <w:sz w:val="20"/>
                <w:szCs w:val="20"/>
              </w:rPr>
              <w:t>)</w:t>
            </w:r>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808080"/>
                <w:sz w:val="20"/>
                <w:szCs w:val="20"/>
              </w:rPr>
              <w:t>/*</w:t>
            </w:r>
            <w:r w:rsidRPr="00593F81">
              <w:rPr>
                <w:rFonts w:ascii="JetBrains Mono" w:hAnsi="JetBrains Mono"/>
                <w:b w:val="0"/>
                <w:bCs/>
                <w:color w:val="808080"/>
                <w:sz w:val="20"/>
                <w:szCs w:val="20"/>
              </w:rPr>
              <w:br/>
              <w:t xml:space="preserve">                </w:t>
            </w:r>
            <w:r w:rsidRPr="00593F81">
              <w:rPr>
                <w:rFonts w:hint="eastAsia"/>
                <w:b w:val="0"/>
                <w:bCs/>
                <w:color w:val="808080"/>
                <w:sz w:val="20"/>
                <w:szCs w:val="20"/>
              </w:rPr>
              <w:t>获取要调用的方法，</w:t>
            </w:r>
            <w:r w:rsidRPr="00593F81">
              <w:rPr>
                <w:rFonts w:hint="eastAsia"/>
                <w:b w:val="0"/>
                <w:bCs/>
                <w:color w:val="808080"/>
                <w:sz w:val="20"/>
                <w:szCs w:val="20"/>
              </w:rPr>
              <w:br/>
              <w:t xml:space="preserve">                参数</w:t>
            </w:r>
            <w:r w:rsidRPr="00593F81">
              <w:rPr>
                <w:rFonts w:ascii="JetBrains Mono" w:hAnsi="JetBrains Mono"/>
                <w:b w:val="0"/>
                <w:bCs/>
                <w:color w:val="808080"/>
                <w:sz w:val="20"/>
                <w:szCs w:val="20"/>
              </w:rPr>
              <w:t>1</w:t>
            </w:r>
            <w:r w:rsidRPr="00593F81">
              <w:rPr>
                <w:rFonts w:hint="eastAsia"/>
                <w:b w:val="0"/>
                <w:bCs/>
                <w:color w:val="808080"/>
                <w:sz w:val="20"/>
                <w:szCs w:val="20"/>
              </w:rPr>
              <w:t>为方法名</w:t>
            </w:r>
            <w:r w:rsidRPr="00593F81">
              <w:rPr>
                <w:rFonts w:hint="eastAsia"/>
                <w:b w:val="0"/>
                <w:bCs/>
                <w:color w:val="808080"/>
                <w:sz w:val="20"/>
                <w:szCs w:val="20"/>
              </w:rPr>
              <w:br/>
              <w:t xml:space="preserve">                参数</w:t>
            </w:r>
            <w:r w:rsidRPr="00593F81">
              <w:rPr>
                <w:rFonts w:ascii="JetBrains Mono" w:hAnsi="JetBrains Mono"/>
                <w:b w:val="0"/>
                <w:bCs/>
                <w:color w:val="808080"/>
                <w:sz w:val="20"/>
                <w:szCs w:val="20"/>
              </w:rPr>
              <w:t>2</w:t>
            </w:r>
            <w:r w:rsidRPr="00593F81">
              <w:rPr>
                <w:rFonts w:hint="eastAsia"/>
                <w:b w:val="0"/>
                <w:bCs/>
                <w:color w:val="808080"/>
                <w:sz w:val="20"/>
                <w:szCs w:val="20"/>
              </w:rPr>
              <w:t>为形参列表</w:t>
            </w:r>
            <w:r w:rsidRPr="00593F81">
              <w:rPr>
                <w:rFonts w:ascii="JetBrains Mono" w:hAnsi="JetBrains Mono"/>
                <w:b w:val="0"/>
                <w:bCs/>
                <w:color w:val="808080"/>
                <w:sz w:val="20"/>
                <w:szCs w:val="20"/>
              </w:rPr>
              <w:br/>
              <w:t xml:space="preserve">             */</w:t>
            </w:r>
            <w:r w:rsidRPr="00593F81">
              <w:rPr>
                <w:rFonts w:ascii="JetBrains Mono" w:hAnsi="JetBrains Mono"/>
                <w:b w:val="0"/>
                <w:bCs/>
                <w:color w:val="808080"/>
                <w:sz w:val="20"/>
                <w:szCs w:val="20"/>
              </w:rPr>
              <w:br/>
              <w:t xml:space="preserve">            </w:t>
            </w:r>
            <w:r w:rsidRPr="00593F81">
              <w:rPr>
                <w:rFonts w:ascii="JetBrains Mono" w:hAnsi="JetBrains Mono"/>
                <w:b w:val="0"/>
                <w:bCs/>
                <w:color w:val="A9B7C6"/>
                <w:sz w:val="20"/>
                <w:szCs w:val="20"/>
              </w:rPr>
              <w:t xml:space="preserve">Method </w:t>
            </w:r>
            <w:proofErr w:type="spellStart"/>
            <w:r w:rsidRPr="00593F81">
              <w:rPr>
                <w:rFonts w:ascii="JetBrains Mono" w:hAnsi="JetBrains Mono"/>
                <w:b w:val="0"/>
                <w:bCs/>
                <w:color w:val="A9B7C6"/>
                <w:sz w:val="20"/>
                <w:szCs w:val="20"/>
              </w:rPr>
              <w:t>method</w:t>
            </w:r>
            <w:proofErr w:type="spellEnd"/>
            <w:r w:rsidRPr="00593F81">
              <w:rPr>
                <w:rFonts w:ascii="JetBrains Mono" w:hAnsi="JetBrains Mono"/>
                <w:b w:val="0"/>
                <w:bCs/>
                <w:color w:val="A9B7C6"/>
                <w:sz w:val="20"/>
                <w:szCs w:val="20"/>
              </w:rPr>
              <w:t xml:space="preserve"> = </w:t>
            </w:r>
            <w:proofErr w:type="spellStart"/>
            <w:r w:rsidRPr="00593F81">
              <w:rPr>
                <w:rFonts w:ascii="JetBrains Mono" w:hAnsi="JetBrains Mono"/>
                <w:b w:val="0"/>
                <w:bCs/>
                <w:color w:val="CC7832"/>
                <w:sz w:val="20"/>
                <w:szCs w:val="20"/>
              </w:rPr>
              <w:t>this</w:t>
            </w:r>
            <w:r w:rsidRPr="00593F81">
              <w:rPr>
                <w:rFonts w:ascii="JetBrains Mono" w:hAnsi="JetBrains Mono"/>
                <w:b w:val="0"/>
                <w:bCs/>
                <w:color w:val="A9B7C6"/>
                <w:sz w:val="20"/>
                <w:szCs w:val="20"/>
              </w:rPr>
              <w:t>.getClass</w:t>
            </w:r>
            <w:proofErr w:type="spellEnd"/>
            <w:r w:rsidRPr="00593F81">
              <w:rPr>
                <w:rFonts w:ascii="JetBrains Mono" w:hAnsi="JetBrains Mono"/>
                <w:b w:val="0"/>
                <w:bCs/>
                <w:color w:val="A9B7C6"/>
                <w:sz w:val="20"/>
                <w:szCs w:val="20"/>
              </w:rPr>
              <w:t>().</w:t>
            </w:r>
            <w:proofErr w:type="spellStart"/>
            <w:r w:rsidRPr="00593F81">
              <w:rPr>
                <w:rFonts w:ascii="JetBrains Mono" w:hAnsi="JetBrains Mono"/>
                <w:b w:val="0"/>
                <w:bCs/>
                <w:color w:val="A9B7C6"/>
                <w:sz w:val="20"/>
                <w:szCs w:val="20"/>
              </w:rPr>
              <w:t>getDeclaredMethod</w:t>
            </w:r>
            <w:proofErr w:type="spellEnd"/>
            <w:r w:rsidRPr="00593F81">
              <w:rPr>
                <w:rFonts w:ascii="JetBrains Mono" w:hAnsi="JetBrains Mono"/>
                <w:b w:val="0"/>
                <w:bCs/>
                <w:color w:val="A9B7C6"/>
                <w:sz w:val="20"/>
                <w:szCs w:val="20"/>
              </w:rPr>
              <w:t>(action</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HttpServletRequest.</w:t>
            </w:r>
            <w:r w:rsidRPr="00593F81">
              <w:rPr>
                <w:rFonts w:ascii="JetBrains Mono" w:hAnsi="JetBrains Mono"/>
                <w:b w:val="0"/>
                <w:bCs/>
                <w:color w:val="CC7832"/>
                <w:sz w:val="20"/>
                <w:szCs w:val="20"/>
              </w:rPr>
              <w:t>class</w:t>
            </w:r>
            <w:proofErr w:type="spellEnd"/>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r w:rsidRPr="00593F81">
              <w:rPr>
                <w:rFonts w:ascii="JetBrains Mono" w:hAnsi="JetBrains Mono"/>
                <w:b w:val="0"/>
                <w:bCs/>
                <w:color w:val="CC7832"/>
                <w:sz w:val="20"/>
                <w:szCs w:val="20"/>
              </w:rPr>
              <w:t>class</w:t>
            </w:r>
            <w:proofErr w:type="spellEnd"/>
            <w:r w:rsidRPr="00593F81">
              <w:rPr>
                <w:rFonts w:ascii="JetBrains Mono" w:hAnsi="JetBrains Mono"/>
                <w:b w:val="0"/>
                <w:bCs/>
                <w:color w:val="A9B7C6"/>
                <w:sz w:val="20"/>
                <w:szCs w:val="20"/>
              </w:rPr>
              <w:t>)</w:t>
            </w:r>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808080"/>
                <w:sz w:val="20"/>
                <w:szCs w:val="20"/>
              </w:rPr>
              <w:t xml:space="preserve">// </w:t>
            </w:r>
            <w:r w:rsidRPr="00593F81">
              <w:rPr>
                <w:rFonts w:hint="eastAsia"/>
                <w:b w:val="0"/>
                <w:bCs/>
                <w:color w:val="808080"/>
                <w:sz w:val="20"/>
                <w:szCs w:val="20"/>
              </w:rPr>
              <w:t>调用方法，参数</w:t>
            </w:r>
            <w:r w:rsidRPr="00593F81">
              <w:rPr>
                <w:rFonts w:ascii="JetBrains Mono" w:hAnsi="JetBrains Mono"/>
                <w:b w:val="0"/>
                <w:bCs/>
                <w:color w:val="808080"/>
                <w:sz w:val="20"/>
                <w:szCs w:val="20"/>
              </w:rPr>
              <w:t>1</w:t>
            </w:r>
            <w:r w:rsidRPr="00593F81">
              <w:rPr>
                <w:rFonts w:hint="eastAsia"/>
                <w:b w:val="0"/>
                <w:bCs/>
                <w:color w:val="808080"/>
                <w:sz w:val="20"/>
                <w:szCs w:val="20"/>
              </w:rPr>
              <w:t>为方法的调用者，参数</w:t>
            </w:r>
            <w:r w:rsidRPr="00593F81">
              <w:rPr>
                <w:rFonts w:ascii="JetBrains Mono" w:hAnsi="JetBrains Mono"/>
                <w:b w:val="0"/>
                <w:bCs/>
                <w:color w:val="808080"/>
                <w:sz w:val="20"/>
                <w:szCs w:val="20"/>
              </w:rPr>
              <w:t>2</w:t>
            </w:r>
            <w:r w:rsidRPr="00593F81">
              <w:rPr>
                <w:rFonts w:hint="eastAsia"/>
                <w:b w:val="0"/>
                <w:bCs/>
                <w:color w:val="808080"/>
                <w:sz w:val="20"/>
                <w:szCs w:val="20"/>
              </w:rPr>
              <w:t>为形参列表</w:t>
            </w:r>
            <w:r w:rsidRPr="00593F81">
              <w:rPr>
                <w:rFonts w:hint="eastAsia"/>
                <w:b w:val="0"/>
                <w:bCs/>
                <w:color w:val="808080"/>
                <w:sz w:val="20"/>
                <w:szCs w:val="20"/>
              </w:rPr>
              <w:br/>
              <w:t xml:space="preserve">            </w:t>
            </w:r>
            <w:proofErr w:type="spellStart"/>
            <w:r w:rsidRPr="00593F81">
              <w:rPr>
                <w:rFonts w:ascii="JetBrains Mono" w:hAnsi="JetBrains Mono"/>
                <w:b w:val="0"/>
                <w:bCs/>
                <w:color w:val="A9B7C6"/>
                <w:sz w:val="20"/>
                <w:szCs w:val="20"/>
              </w:rPr>
              <w:t>method.invoke</w:t>
            </w:r>
            <w:proofErr w:type="spellEnd"/>
            <w:r w:rsidRPr="00593F81">
              <w:rPr>
                <w:rFonts w:ascii="JetBrains Mono" w:hAnsi="JetBrains Mono"/>
                <w:b w:val="0"/>
                <w:bCs/>
                <w:color w:val="A9B7C6"/>
                <w:sz w:val="20"/>
                <w:szCs w:val="20"/>
              </w:rPr>
              <w:t>(</w:t>
            </w:r>
            <w:r w:rsidRPr="00593F81">
              <w:rPr>
                <w:rFonts w:ascii="JetBrains Mono" w:hAnsi="JetBrains Mono"/>
                <w:b w:val="0"/>
                <w:bCs/>
                <w:color w:val="CC7832"/>
                <w:sz w:val="20"/>
                <w:szCs w:val="20"/>
              </w:rPr>
              <w:t xml:space="preserve">this, </w:t>
            </w:r>
            <w:r w:rsidRPr="00593F81">
              <w:rPr>
                <w:rFonts w:ascii="JetBrains Mono" w:hAnsi="JetBrains Mono"/>
                <w:b w:val="0"/>
                <w:bCs/>
                <w:color w:val="A9B7C6"/>
                <w:sz w:val="20"/>
                <w:szCs w:val="20"/>
              </w:rPr>
              <w:t>req</w:t>
            </w:r>
            <w:r w:rsidRPr="00593F81">
              <w:rPr>
                <w:rFonts w:ascii="JetBrains Mono" w:hAnsi="JetBrains Mono"/>
                <w:b w:val="0"/>
                <w:bCs/>
                <w:color w:val="CC7832"/>
                <w:sz w:val="20"/>
                <w:szCs w:val="20"/>
              </w:rPr>
              <w:t xml:space="preserve">, </w:t>
            </w:r>
            <w:r w:rsidRPr="00593F81">
              <w:rPr>
                <w:rFonts w:ascii="JetBrains Mono" w:hAnsi="JetBrains Mono"/>
                <w:b w:val="0"/>
                <w:bCs/>
                <w:color w:val="A9B7C6"/>
                <w:sz w:val="20"/>
                <w:szCs w:val="20"/>
              </w:rPr>
              <w:t>resp)</w:t>
            </w:r>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 xml:space="preserve">} </w:t>
            </w:r>
            <w:r w:rsidRPr="00593F81">
              <w:rPr>
                <w:rFonts w:ascii="JetBrains Mono" w:hAnsi="JetBrains Mono"/>
                <w:b w:val="0"/>
                <w:bCs/>
                <w:color w:val="CC7832"/>
                <w:sz w:val="20"/>
                <w:szCs w:val="20"/>
              </w:rPr>
              <w:t xml:space="preserve">catch </w:t>
            </w:r>
            <w:r w:rsidRPr="00593F81">
              <w:rPr>
                <w:rFonts w:ascii="JetBrains Mono" w:hAnsi="JetBrains Mono"/>
                <w:b w:val="0"/>
                <w:bCs/>
                <w:color w:val="A9B7C6"/>
                <w:sz w:val="20"/>
                <w:szCs w:val="20"/>
              </w:rPr>
              <w:t>(Exception e) {</w:t>
            </w:r>
            <w:r w:rsidRPr="00593F81">
              <w:rPr>
                <w:rFonts w:ascii="JetBrains Mono" w:hAnsi="JetBrains Mono"/>
                <w:b w:val="0"/>
                <w:bCs/>
                <w:color w:val="A9B7C6"/>
                <w:sz w:val="20"/>
                <w:szCs w:val="20"/>
              </w:rPr>
              <w:br/>
              <w:t xml:space="preserve">            </w:t>
            </w:r>
            <w:proofErr w:type="spellStart"/>
            <w:r w:rsidRPr="00593F81">
              <w:rPr>
                <w:rFonts w:ascii="JetBrains Mono" w:hAnsi="JetBrains Mono"/>
                <w:b w:val="0"/>
                <w:bCs/>
                <w:color w:val="A9B7C6"/>
                <w:sz w:val="20"/>
                <w:szCs w:val="20"/>
              </w:rPr>
              <w:t>e.printStackTrace</w:t>
            </w:r>
            <w:proofErr w:type="spellEnd"/>
            <w:r w:rsidRPr="00593F81">
              <w:rPr>
                <w:rFonts w:ascii="JetBrains Mono" w:hAnsi="JetBrains Mono"/>
                <w:b w:val="0"/>
                <w:bCs/>
                <w:color w:val="A9B7C6"/>
                <w:sz w:val="20"/>
                <w:szCs w:val="20"/>
              </w:rPr>
              <w:t>()</w:t>
            </w:r>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t xml:space="preserve">    }</w:t>
            </w:r>
            <w:r w:rsidRPr="00593F81">
              <w:rPr>
                <w:rFonts w:ascii="JetBrains Mono" w:hAnsi="JetBrains Mono"/>
                <w:b w:val="0"/>
                <w:bCs/>
                <w:color w:val="A9B7C6"/>
                <w:sz w:val="20"/>
                <w:szCs w:val="20"/>
              </w:rPr>
              <w:br/>
              <w:t>}</w:t>
            </w:r>
          </w:p>
        </w:tc>
      </w:tr>
    </w:tbl>
    <w:p w14:paraId="6E081AA2" w14:textId="77777777" w:rsidR="00593F81" w:rsidRPr="00523827" w:rsidRDefault="00593F81" w:rsidP="00523827">
      <w:pPr>
        <w:pStyle w:val="20"/>
        <w:ind w:firstLine="480"/>
      </w:pPr>
      <w:r>
        <w:rPr>
          <w:rFonts w:hint="eastAsia"/>
        </w:rPr>
        <w:t>使用示例</w:t>
      </w:r>
    </w:p>
    <w:p w14:paraId="7766155F" w14:textId="275CCB42" w:rsidR="00593F81" w:rsidRDefault="00593F81" w:rsidP="00593F81">
      <w:pPr>
        <w:pStyle w:val="a7"/>
        <w:keepNext/>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4</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26</w:t>
      </w:r>
      <w:r w:rsidR="009A4100">
        <w:fldChar w:fldCharType="end"/>
      </w:r>
    </w:p>
    <w:tbl>
      <w:tblPr>
        <w:tblStyle w:val="ae"/>
        <w:tblW w:w="0" w:type="auto"/>
        <w:tblLook w:val="04A0" w:firstRow="1" w:lastRow="0" w:firstColumn="1" w:lastColumn="0" w:noHBand="0" w:noVBand="1"/>
      </w:tblPr>
      <w:tblGrid>
        <w:gridCol w:w="9071"/>
      </w:tblGrid>
      <w:tr w:rsidR="00593F81" w:rsidRPr="00593F81" w14:paraId="6352B7E7" w14:textId="77777777" w:rsidTr="00593F81">
        <w:trPr>
          <w:cnfStyle w:val="100000000000" w:firstRow="1" w:lastRow="0" w:firstColumn="0" w:lastColumn="0" w:oddVBand="0" w:evenVBand="0" w:oddHBand="0" w:evenHBand="0" w:firstRowFirstColumn="0" w:firstRowLastColumn="0" w:lastRowFirstColumn="0" w:lastRowLastColumn="0"/>
        </w:trPr>
        <w:tc>
          <w:tcPr>
            <w:tcW w:w="9071" w:type="dxa"/>
          </w:tcPr>
          <w:p w14:paraId="2982B1E2" w14:textId="77777777" w:rsidR="00593F81" w:rsidRDefault="00593F81" w:rsidP="00593F81">
            <w:pPr>
              <w:pStyle w:val="HTML"/>
              <w:shd w:val="clear" w:color="auto" w:fill="2B2B2B"/>
              <w:rPr>
                <w:rFonts w:ascii="JetBrains Mono" w:hAnsi="JetBrains Mono" w:hint="eastAsia"/>
                <w:bCs/>
                <w:color w:val="A9B7C6"/>
                <w:sz w:val="20"/>
                <w:szCs w:val="20"/>
              </w:rPr>
            </w:pPr>
            <w:r w:rsidRPr="00593F81">
              <w:rPr>
                <w:rFonts w:ascii="JetBrains Mono" w:hAnsi="JetBrains Mono"/>
                <w:b w:val="0"/>
                <w:bCs/>
                <w:color w:val="CC7832"/>
                <w:sz w:val="20"/>
                <w:szCs w:val="20"/>
              </w:rPr>
              <w:t xml:space="preserve">import </w:t>
            </w:r>
            <w:proofErr w:type="spellStart"/>
            <w:r w:rsidRPr="00593F81">
              <w:rPr>
                <w:rFonts w:ascii="JetBrains Mono" w:hAnsi="JetBrains Mono"/>
                <w:b w:val="0"/>
                <w:bCs/>
                <w:color w:val="A9B7C6"/>
                <w:sz w:val="20"/>
                <w:szCs w:val="20"/>
              </w:rPr>
              <w:t>com.lxh.BaseServlet</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com.lxh.util.CookieUtils</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javax.servlet.annotation.</w:t>
            </w:r>
            <w:r w:rsidRPr="00593F81">
              <w:rPr>
                <w:rFonts w:ascii="JetBrains Mono" w:hAnsi="JetBrains Mono"/>
                <w:b w:val="0"/>
                <w:bCs/>
                <w:color w:val="BBB529"/>
                <w:sz w:val="20"/>
                <w:szCs w:val="20"/>
              </w:rPr>
              <w:t>WebServlet</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javax.servlet.http.Cookie</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javax.servlet.http.HttpServletRequest</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javax.servlet.http.HttpServletResponse</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java.io.IOException</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t xml:space="preserve">import </w:t>
            </w:r>
            <w:proofErr w:type="spellStart"/>
            <w:r w:rsidRPr="00593F81">
              <w:rPr>
                <w:rFonts w:ascii="JetBrains Mono" w:hAnsi="JetBrains Mono"/>
                <w:b w:val="0"/>
                <w:bCs/>
                <w:color w:val="A9B7C6"/>
                <w:sz w:val="20"/>
                <w:szCs w:val="20"/>
              </w:rPr>
              <w:t>java.io.PrintWriter</w:t>
            </w:r>
            <w:proofErr w:type="spellEnd"/>
            <w:r w:rsidRPr="00593F81">
              <w:rPr>
                <w:rFonts w:ascii="JetBrains Mono" w:hAnsi="JetBrains Mono"/>
                <w:b w:val="0"/>
                <w:bCs/>
                <w:color w:val="CC7832"/>
                <w:sz w:val="20"/>
                <w:szCs w:val="20"/>
              </w:rPr>
              <w:t>;</w:t>
            </w:r>
            <w:r w:rsidRPr="00593F81">
              <w:rPr>
                <w:rFonts w:ascii="JetBrains Mono" w:hAnsi="JetBrains Mono"/>
                <w:b w:val="0"/>
                <w:bCs/>
                <w:color w:val="CC7832"/>
                <w:sz w:val="20"/>
                <w:szCs w:val="20"/>
              </w:rPr>
              <w:br/>
            </w:r>
            <w:r w:rsidRPr="00593F81">
              <w:rPr>
                <w:rFonts w:ascii="JetBrains Mono" w:hAnsi="JetBrains Mono"/>
                <w:b w:val="0"/>
                <w:bCs/>
                <w:color w:val="CC7832"/>
                <w:sz w:val="20"/>
                <w:szCs w:val="20"/>
              </w:rPr>
              <w:br/>
            </w:r>
            <w:r w:rsidRPr="00593F81">
              <w:rPr>
                <w:rFonts w:ascii="JetBrains Mono" w:hAnsi="JetBrains Mono"/>
                <w:b w:val="0"/>
                <w:bCs/>
                <w:color w:val="BBB529"/>
                <w:sz w:val="20"/>
                <w:szCs w:val="20"/>
              </w:rPr>
              <w:t>@WebServlet</w:t>
            </w:r>
            <w:r w:rsidRPr="00593F81">
              <w:rPr>
                <w:rFonts w:ascii="JetBrains Mono" w:hAnsi="JetBrains Mono"/>
                <w:b w:val="0"/>
                <w:bCs/>
                <w:color w:val="A9B7C6"/>
                <w:sz w:val="20"/>
                <w:szCs w:val="20"/>
              </w:rPr>
              <w:t>({</w:t>
            </w:r>
            <w:r w:rsidRPr="00593F81">
              <w:rPr>
                <w:rFonts w:ascii="JetBrains Mono" w:hAnsi="JetBrains Mono"/>
                <w:b w:val="0"/>
                <w:bCs/>
                <w:color w:val="6A8759"/>
                <w:sz w:val="20"/>
                <w:szCs w:val="20"/>
              </w:rPr>
              <w:t>"/</w:t>
            </w:r>
            <w:r>
              <w:rPr>
                <w:rFonts w:ascii="JetBrains Mono" w:hAnsi="JetBrains Mono"/>
                <w:b w:val="0"/>
                <w:bCs/>
                <w:color w:val="6A8759"/>
                <w:sz w:val="20"/>
                <w:szCs w:val="20"/>
              </w:rPr>
              <w:t>test</w:t>
            </w:r>
            <w:r w:rsidRPr="00593F81">
              <w:rPr>
                <w:rFonts w:ascii="JetBrains Mono" w:hAnsi="JetBrains Mono"/>
                <w:b w:val="0"/>
                <w:bCs/>
                <w:color w:val="6A8759"/>
                <w:sz w:val="20"/>
                <w:szCs w:val="20"/>
              </w:rPr>
              <w:t>_servlet"</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r>
            <w:r w:rsidRPr="00593F81">
              <w:rPr>
                <w:rFonts w:ascii="JetBrains Mono" w:hAnsi="JetBrains Mono"/>
                <w:b w:val="0"/>
                <w:bCs/>
                <w:color w:val="CC7832"/>
                <w:sz w:val="20"/>
                <w:szCs w:val="20"/>
              </w:rPr>
              <w:t xml:space="preserve">public class </w:t>
            </w:r>
            <w:proofErr w:type="spellStart"/>
            <w:r>
              <w:rPr>
                <w:rFonts w:ascii="JetBrains Mono" w:hAnsi="JetBrains Mono"/>
                <w:b w:val="0"/>
                <w:bCs/>
                <w:color w:val="CC7832"/>
                <w:sz w:val="20"/>
                <w:szCs w:val="20"/>
              </w:rPr>
              <w:t>TestServlet</w:t>
            </w:r>
            <w:proofErr w:type="spellEnd"/>
            <w:r w:rsidRPr="00593F81">
              <w:rPr>
                <w:rFonts w:ascii="JetBrains Mono" w:hAnsi="JetBrains Mono"/>
                <w:b w:val="0"/>
                <w:bCs/>
                <w:color w:val="A9B7C6"/>
                <w:sz w:val="20"/>
                <w:szCs w:val="20"/>
              </w:rPr>
              <w:t xml:space="preserve"> </w:t>
            </w:r>
            <w:r w:rsidRPr="00593F81">
              <w:rPr>
                <w:rFonts w:ascii="JetBrains Mono" w:hAnsi="JetBrains Mono"/>
                <w:b w:val="0"/>
                <w:bCs/>
                <w:color w:val="CC7832"/>
                <w:sz w:val="20"/>
                <w:szCs w:val="20"/>
              </w:rPr>
              <w:t xml:space="preserve">extends </w:t>
            </w:r>
            <w:proofErr w:type="spellStart"/>
            <w:r w:rsidRPr="00593F81">
              <w:rPr>
                <w:rFonts w:ascii="JetBrains Mono" w:hAnsi="JetBrains Mono"/>
                <w:b w:val="0"/>
                <w:bCs/>
                <w:color w:val="A9B7C6"/>
                <w:sz w:val="20"/>
                <w:szCs w:val="20"/>
              </w:rPr>
              <w:t>BaseServlet</w:t>
            </w:r>
            <w:proofErr w:type="spellEnd"/>
            <w:r w:rsidRPr="00593F81">
              <w:rPr>
                <w:rFonts w:ascii="JetBrains Mono" w:hAnsi="JetBrains Mono"/>
                <w:b w:val="0"/>
                <w:bCs/>
                <w:color w:val="A9B7C6"/>
                <w:sz w:val="20"/>
                <w:szCs w:val="20"/>
              </w:rPr>
              <w:t xml:space="preserve"> {</w:t>
            </w:r>
            <w:r w:rsidRPr="00593F81">
              <w:rPr>
                <w:rFonts w:ascii="JetBrains Mono" w:hAnsi="JetBrains Mono"/>
                <w:b w:val="0"/>
                <w:bCs/>
                <w:color w:val="A9B7C6"/>
                <w:sz w:val="20"/>
                <w:szCs w:val="20"/>
              </w:rPr>
              <w:br/>
            </w:r>
            <w:r w:rsidRPr="00593F81">
              <w:rPr>
                <w:rFonts w:ascii="JetBrains Mono" w:hAnsi="JetBrains Mono"/>
                <w:b w:val="0"/>
                <w:bCs/>
                <w:color w:val="A9B7C6"/>
                <w:sz w:val="20"/>
                <w:szCs w:val="20"/>
              </w:rPr>
              <w:br/>
            </w:r>
            <w:r w:rsidRPr="00593F81">
              <w:rPr>
                <w:rFonts w:ascii="JetBrains Mono" w:hAnsi="JetBrains Mono"/>
                <w:b w:val="0"/>
                <w:bCs/>
                <w:color w:val="A9B7C6"/>
                <w:sz w:val="20"/>
                <w:szCs w:val="20"/>
              </w:rPr>
              <w:lastRenderedPageBreak/>
              <w:t xml:space="preserve">    </w:t>
            </w:r>
            <w:r w:rsidRPr="00593F81">
              <w:rPr>
                <w:rFonts w:hint="eastAsia"/>
                <w:b w:val="0"/>
                <w:bCs/>
                <w:color w:val="808080"/>
                <w:sz w:val="20"/>
                <w:szCs w:val="20"/>
              </w:rPr>
              <w:br/>
              <w:t xml:space="preserve">    </w:t>
            </w:r>
            <w:r w:rsidRPr="00593F81">
              <w:rPr>
                <w:rFonts w:ascii="JetBrains Mono" w:hAnsi="JetBrains Mono"/>
                <w:b w:val="0"/>
                <w:bCs/>
                <w:color w:val="CC7832"/>
                <w:sz w:val="20"/>
                <w:szCs w:val="20"/>
              </w:rPr>
              <w:t xml:space="preserve">public void </w:t>
            </w:r>
            <w:r>
              <w:rPr>
                <w:rFonts w:ascii="JetBrains Mono" w:hAnsi="JetBrains Mono"/>
                <w:b w:val="0"/>
                <w:bCs/>
                <w:color w:val="FFC66D"/>
                <w:sz w:val="20"/>
                <w:szCs w:val="20"/>
              </w:rPr>
              <w:t>add</w:t>
            </w:r>
            <w:r w:rsidRPr="00593F81">
              <w:rPr>
                <w:rFonts w:ascii="JetBrains Mono" w:hAnsi="JetBrains Mono"/>
                <w:b w:val="0"/>
                <w:bCs/>
                <w:color w:val="A9B7C6"/>
                <w:sz w:val="20"/>
                <w:szCs w:val="20"/>
              </w:rPr>
              <w:t>(</w:t>
            </w:r>
            <w:proofErr w:type="spellStart"/>
            <w:r w:rsidRPr="00593F81">
              <w:rPr>
                <w:rFonts w:ascii="JetBrains Mono" w:hAnsi="JetBrains Mono"/>
                <w:b w:val="0"/>
                <w:bCs/>
                <w:color w:val="A9B7C6"/>
                <w:sz w:val="20"/>
                <w:szCs w:val="20"/>
              </w:rPr>
              <w:t>HttpServletRequest</w:t>
            </w:r>
            <w:proofErr w:type="spellEnd"/>
            <w:r w:rsidRPr="00593F81">
              <w:rPr>
                <w:rFonts w:ascii="JetBrains Mono" w:hAnsi="JetBrains Mono"/>
                <w:b w:val="0"/>
                <w:bCs/>
                <w:color w:val="A9B7C6"/>
                <w:sz w:val="20"/>
                <w:szCs w:val="20"/>
              </w:rPr>
              <w:t xml:space="preserve"> req</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proofErr w:type="spellEnd"/>
            <w:r w:rsidRPr="00593F81">
              <w:rPr>
                <w:rFonts w:ascii="JetBrains Mono" w:hAnsi="JetBrains Mono"/>
                <w:b w:val="0"/>
                <w:bCs/>
                <w:color w:val="A9B7C6"/>
                <w:sz w:val="20"/>
                <w:szCs w:val="20"/>
              </w:rPr>
              <w:t xml:space="preserve"> resp) {</w:t>
            </w:r>
            <w:r w:rsidRPr="00593F81">
              <w:rPr>
                <w:rFonts w:ascii="JetBrains Mono" w:hAnsi="JetBrains Mono"/>
                <w:b w:val="0"/>
                <w:bCs/>
                <w:color w:val="A9B7C6"/>
                <w:sz w:val="20"/>
                <w:szCs w:val="20"/>
              </w:rPr>
              <w:br/>
              <w:t xml:space="preserve">        </w:t>
            </w:r>
            <w:proofErr w:type="spellStart"/>
            <w:r>
              <w:rPr>
                <w:rFonts w:ascii="JetBrains Mono" w:hAnsi="JetBrains Mono"/>
                <w:b w:val="0"/>
                <w:bCs/>
                <w:color w:val="A9B7C6"/>
                <w:sz w:val="20"/>
                <w:szCs w:val="20"/>
              </w:rPr>
              <w:t>System.out.println</w:t>
            </w:r>
            <w:proofErr w:type="spellEnd"/>
            <w:r>
              <w:rPr>
                <w:rFonts w:ascii="JetBrains Mono" w:hAnsi="JetBrains Mono"/>
                <w:b w:val="0"/>
                <w:bCs/>
                <w:color w:val="A9B7C6"/>
                <w:sz w:val="20"/>
                <w:szCs w:val="20"/>
              </w:rPr>
              <w:t>(“add…”);</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r>
            <w:r w:rsidRPr="00593F81">
              <w:rPr>
                <w:rFonts w:ascii="JetBrains Mono" w:hAnsi="JetBrains Mono"/>
                <w:b w:val="0"/>
                <w:bCs/>
                <w:color w:val="A9B7C6"/>
                <w:sz w:val="20"/>
                <w:szCs w:val="20"/>
              </w:rPr>
              <w:br/>
              <w:t xml:space="preserve">    </w:t>
            </w:r>
            <w:r w:rsidRPr="00593F81">
              <w:rPr>
                <w:rFonts w:ascii="JetBrains Mono" w:hAnsi="JetBrains Mono"/>
                <w:b w:val="0"/>
                <w:bCs/>
                <w:color w:val="CC7832"/>
                <w:sz w:val="20"/>
                <w:szCs w:val="20"/>
              </w:rPr>
              <w:t xml:space="preserve">public void </w:t>
            </w:r>
            <w:r>
              <w:rPr>
                <w:rFonts w:ascii="JetBrains Mono" w:hAnsi="JetBrains Mono"/>
                <w:b w:val="0"/>
                <w:bCs/>
                <w:color w:val="CC7832"/>
                <w:sz w:val="20"/>
                <w:szCs w:val="20"/>
              </w:rPr>
              <w:t>delete</w:t>
            </w:r>
            <w:r w:rsidRPr="00593F81">
              <w:rPr>
                <w:rFonts w:ascii="JetBrains Mono" w:hAnsi="JetBrains Mono"/>
                <w:b w:val="0"/>
                <w:bCs/>
                <w:color w:val="A9B7C6"/>
                <w:sz w:val="20"/>
                <w:szCs w:val="20"/>
              </w:rPr>
              <w:t>(</w:t>
            </w:r>
            <w:proofErr w:type="spellStart"/>
            <w:r w:rsidRPr="00593F81">
              <w:rPr>
                <w:rFonts w:ascii="JetBrains Mono" w:hAnsi="JetBrains Mono"/>
                <w:b w:val="0"/>
                <w:bCs/>
                <w:color w:val="A9B7C6"/>
                <w:sz w:val="20"/>
                <w:szCs w:val="20"/>
              </w:rPr>
              <w:t>HttpServletRequest</w:t>
            </w:r>
            <w:proofErr w:type="spellEnd"/>
            <w:r w:rsidRPr="00593F81">
              <w:rPr>
                <w:rFonts w:ascii="JetBrains Mono" w:hAnsi="JetBrains Mono"/>
                <w:b w:val="0"/>
                <w:bCs/>
                <w:color w:val="A9B7C6"/>
                <w:sz w:val="20"/>
                <w:szCs w:val="20"/>
              </w:rPr>
              <w:t xml:space="preserve"> req</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proofErr w:type="spellEnd"/>
            <w:r w:rsidRPr="00593F81">
              <w:rPr>
                <w:rFonts w:ascii="JetBrains Mono" w:hAnsi="JetBrains Mono"/>
                <w:b w:val="0"/>
                <w:bCs/>
                <w:color w:val="A9B7C6"/>
                <w:sz w:val="20"/>
                <w:szCs w:val="20"/>
              </w:rPr>
              <w:t xml:space="preserve"> resp) {</w:t>
            </w:r>
            <w:r w:rsidRPr="00593F81">
              <w:rPr>
                <w:rFonts w:ascii="JetBrains Mono" w:hAnsi="JetBrains Mono"/>
                <w:b w:val="0"/>
                <w:bCs/>
                <w:color w:val="A9B7C6"/>
                <w:sz w:val="20"/>
                <w:szCs w:val="20"/>
              </w:rPr>
              <w:br/>
              <w:t xml:space="preserve">        </w:t>
            </w:r>
            <w:proofErr w:type="spellStart"/>
            <w:r>
              <w:rPr>
                <w:rFonts w:ascii="JetBrains Mono" w:hAnsi="JetBrains Mono"/>
                <w:b w:val="0"/>
                <w:bCs/>
                <w:color w:val="A9B7C6"/>
                <w:sz w:val="20"/>
                <w:szCs w:val="20"/>
              </w:rPr>
              <w:t>System.out.println</w:t>
            </w:r>
            <w:proofErr w:type="spellEnd"/>
            <w:r>
              <w:rPr>
                <w:rFonts w:ascii="JetBrains Mono" w:hAnsi="JetBrains Mono"/>
                <w:b w:val="0"/>
                <w:bCs/>
                <w:color w:val="A9B7C6"/>
                <w:sz w:val="20"/>
                <w:szCs w:val="20"/>
              </w:rPr>
              <w:t>(“delete…”);</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w:t>
            </w:r>
          </w:p>
          <w:p w14:paraId="0D050A15" w14:textId="77777777" w:rsidR="00593F81" w:rsidRDefault="00593F81" w:rsidP="00593F81">
            <w:pPr>
              <w:pStyle w:val="HTML"/>
              <w:shd w:val="clear" w:color="auto" w:fill="2B2B2B"/>
              <w:rPr>
                <w:rFonts w:ascii="JetBrains Mono" w:hAnsi="JetBrains Mono" w:hint="eastAsia"/>
                <w:bCs/>
                <w:color w:val="A9B7C6"/>
                <w:sz w:val="20"/>
                <w:szCs w:val="20"/>
              </w:rPr>
            </w:pPr>
          </w:p>
          <w:p w14:paraId="462DBA59" w14:textId="5CED5D3D" w:rsidR="00593F81" w:rsidRPr="00CF12FE" w:rsidRDefault="00593F81" w:rsidP="00CF12FE">
            <w:pPr>
              <w:pStyle w:val="HTML"/>
              <w:shd w:val="clear" w:color="auto" w:fill="2B2B2B"/>
              <w:rPr>
                <w:rFonts w:ascii="JetBrains Mono" w:hAnsi="JetBrains Mono" w:hint="eastAsia"/>
                <w:b w:val="0"/>
                <w:bCs/>
                <w:color w:val="A9B7C6"/>
                <w:sz w:val="20"/>
                <w:szCs w:val="20"/>
              </w:rPr>
            </w:pPr>
            <w:r w:rsidRPr="00593F81">
              <w:rPr>
                <w:rFonts w:ascii="JetBrains Mono" w:hAnsi="JetBrains Mono"/>
                <w:b w:val="0"/>
                <w:bCs/>
                <w:color w:val="A9B7C6"/>
                <w:sz w:val="20"/>
                <w:szCs w:val="20"/>
              </w:rPr>
              <w:t xml:space="preserve">    </w:t>
            </w:r>
            <w:r w:rsidRPr="00593F81">
              <w:rPr>
                <w:rFonts w:ascii="JetBrains Mono" w:hAnsi="JetBrains Mono"/>
                <w:b w:val="0"/>
                <w:bCs/>
                <w:color w:val="CC7832"/>
                <w:sz w:val="20"/>
                <w:szCs w:val="20"/>
              </w:rPr>
              <w:t xml:space="preserve">public void </w:t>
            </w:r>
            <w:proofErr w:type="spellStart"/>
            <w:proofErr w:type="gramStart"/>
            <w:r>
              <w:rPr>
                <w:rFonts w:ascii="JetBrains Mono" w:hAnsi="JetBrains Mono"/>
                <w:b w:val="0"/>
                <w:bCs/>
                <w:color w:val="CC7832"/>
                <w:sz w:val="20"/>
                <w:szCs w:val="20"/>
              </w:rPr>
              <w:t>getOne</w:t>
            </w:r>
            <w:proofErr w:type="spellEnd"/>
            <w:r w:rsidRPr="00593F81">
              <w:rPr>
                <w:rFonts w:ascii="JetBrains Mono" w:hAnsi="JetBrains Mono"/>
                <w:b w:val="0"/>
                <w:bCs/>
                <w:color w:val="A9B7C6"/>
                <w:sz w:val="20"/>
                <w:szCs w:val="20"/>
              </w:rPr>
              <w:t>(</w:t>
            </w:r>
            <w:proofErr w:type="spellStart"/>
            <w:proofErr w:type="gramEnd"/>
            <w:r w:rsidRPr="00593F81">
              <w:rPr>
                <w:rFonts w:ascii="JetBrains Mono" w:hAnsi="JetBrains Mono"/>
                <w:b w:val="0"/>
                <w:bCs/>
                <w:color w:val="A9B7C6"/>
                <w:sz w:val="20"/>
                <w:szCs w:val="20"/>
              </w:rPr>
              <w:t>HttpServletRequest</w:t>
            </w:r>
            <w:proofErr w:type="spellEnd"/>
            <w:r w:rsidRPr="00593F81">
              <w:rPr>
                <w:rFonts w:ascii="JetBrains Mono" w:hAnsi="JetBrains Mono"/>
                <w:b w:val="0"/>
                <w:bCs/>
                <w:color w:val="A9B7C6"/>
                <w:sz w:val="20"/>
                <w:szCs w:val="20"/>
              </w:rPr>
              <w:t xml:space="preserve"> req</w:t>
            </w:r>
            <w:r w:rsidRPr="00593F81">
              <w:rPr>
                <w:rFonts w:ascii="JetBrains Mono" w:hAnsi="JetBrains Mono"/>
                <w:b w:val="0"/>
                <w:bCs/>
                <w:color w:val="CC7832"/>
                <w:sz w:val="20"/>
                <w:szCs w:val="20"/>
              </w:rPr>
              <w:t xml:space="preserve">, </w:t>
            </w:r>
            <w:proofErr w:type="spellStart"/>
            <w:r w:rsidRPr="00593F81">
              <w:rPr>
                <w:rFonts w:ascii="JetBrains Mono" w:hAnsi="JetBrains Mono"/>
                <w:b w:val="0"/>
                <w:bCs/>
                <w:color w:val="A9B7C6"/>
                <w:sz w:val="20"/>
                <w:szCs w:val="20"/>
              </w:rPr>
              <w:t>HttpServletResponse</w:t>
            </w:r>
            <w:proofErr w:type="spellEnd"/>
            <w:r w:rsidRPr="00593F81">
              <w:rPr>
                <w:rFonts w:ascii="JetBrains Mono" w:hAnsi="JetBrains Mono"/>
                <w:b w:val="0"/>
                <w:bCs/>
                <w:color w:val="A9B7C6"/>
                <w:sz w:val="20"/>
                <w:szCs w:val="20"/>
              </w:rPr>
              <w:t xml:space="preserve"> resp) {</w:t>
            </w:r>
            <w:r w:rsidRPr="00593F81">
              <w:rPr>
                <w:rFonts w:ascii="JetBrains Mono" w:hAnsi="JetBrains Mono"/>
                <w:b w:val="0"/>
                <w:bCs/>
                <w:color w:val="A9B7C6"/>
                <w:sz w:val="20"/>
                <w:szCs w:val="20"/>
              </w:rPr>
              <w:br/>
              <w:t xml:space="preserve">        </w:t>
            </w:r>
            <w:proofErr w:type="spellStart"/>
            <w:r>
              <w:rPr>
                <w:rFonts w:ascii="JetBrains Mono" w:hAnsi="JetBrains Mono"/>
                <w:b w:val="0"/>
                <w:bCs/>
                <w:color w:val="A9B7C6"/>
                <w:sz w:val="20"/>
                <w:szCs w:val="20"/>
              </w:rPr>
              <w:t>System.out.println</w:t>
            </w:r>
            <w:proofErr w:type="spellEnd"/>
            <w:r>
              <w:rPr>
                <w:rFonts w:ascii="JetBrains Mono" w:hAnsi="JetBrains Mono"/>
                <w:b w:val="0"/>
                <w:bCs/>
                <w:color w:val="A9B7C6"/>
                <w:sz w:val="20"/>
                <w:szCs w:val="20"/>
              </w:rPr>
              <w:t>(“</w:t>
            </w:r>
            <w:proofErr w:type="spellStart"/>
            <w:r>
              <w:rPr>
                <w:rFonts w:ascii="JetBrains Mono" w:hAnsi="JetBrains Mono"/>
                <w:b w:val="0"/>
                <w:bCs/>
                <w:color w:val="A9B7C6"/>
                <w:sz w:val="20"/>
                <w:szCs w:val="20"/>
              </w:rPr>
              <w:t>getOne</w:t>
            </w:r>
            <w:proofErr w:type="spellEnd"/>
            <w:r>
              <w:rPr>
                <w:rFonts w:ascii="JetBrains Mono" w:hAnsi="JetBrains Mono"/>
                <w:b w:val="0"/>
                <w:bCs/>
                <w:color w:val="A9B7C6"/>
                <w:sz w:val="20"/>
                <w:szCs w:val="20"/>
              </w:rPr>
              <w:t>…”);</w:t>
            </w:r>
            <w:r w:rsidRPr="00593F81">
              <w:rPr>
                <w:rFonts w:ascii="JetBrains Mono" w:hAnsi="JetBrains Mono"/>
                <w:b w:val="0"/>
                <w:bCs/>
                <w:color w:val="CC7832"/>
                <w:sz w:val="20"/>
                <w:szCs w:val="20"/>
              </w:rPr>
              <w:br/>
              <w:t xml:space="preserve">    </w:t>
            </w:r>
            <w:r w:rsidRPr="00593F81">
              <w:rPr>
                <w:rFonts w:ascii="JetBrains Mono" w:hAnsi="JetBrains Mono"/>
                <w:b w:val="0"/>
                <w:bCs/>
                <w:color w:val="A9B7C6"/>
                <w:sz w:val="20"/>
                <w:szCs w:val="20"/>
              </w:rPr>
              <w:t>}</w:t>
            </w:r>
            <w:r w:rsidRPr="00593F81">
              <w:rPr>
                <w:rFonts w:ascii="JetBrains Mono" w:hAnsi="JetBrains Mono"/>
                <w:b w:val="0"/>
                <w:bCs/>
                <w:color w:val="A9B7C6"/>
                <w:sz w:val="20"/>
                <w:szCs w:val="20"/>
              </w:rPr>
              <w:br/>
              <w:t>}</w:t>
            </w:r>
          </w:p>
        </w:tc>
      </w:tr>
    </w:tbl>
    <w:p w14:paraId="06E6FC01" w14:textId="3B023423" w:rsidR="00593F81" w:rsidRDefault="00CF12FE" w:rsidP="00CF12FE">
      <w:pPr>
        <w:pStyle w:val="20"/>
        <w:ind w:firstLineChars="0" w:firstLine="0"/>
      </w:pPr>
      <w:r>
        <w:rPr>
          <w:rFonts w:hint="eastAsia"/>
        </w:rPr>
        <w:lastRenderedPageBreak/>
        <w:t>调用</w:t>
      </w:r>
      <w:r>
        <w:rPr>
          <w:rFonts w:hint="eastAsia"/>
        </w:rPr>
        <w:t xml:space="preserve"> add</w:t>
      </w:r>
      <w:r>
        <w:t xml:space="preserve">() </w:t>
      </w:r>
      <w:r>
        <w:rPr>
          <w:rFonts w:hint="eastAsia"/>
        </w:rPr>
        <w:t>方法：</w:t>
      </w:r>
      <w:r>
        <w:fldChar w:fldCharType="begin"/>
      </w:r>
      <w:r>
        <w:instrText xml:space="preserve"> HYPERLINK "http://ip:port/" </w:instrText>
      </w:r>
      <w:r>
        <w:fldChar w:fldCharType="separate"/>
      </w:r>
      <w:r w:rsidRPr="00013025">
        <w:rPr>
          <w:rStyle w:val="af"/>
          <w:rFonts w:hint="eastAsia"/>
        </w:rPr>
        <w:t>h</w:t>
      </w:r>
      <w:r w:rsidRPr="00013025">
        <w:rPr>
          <w:rStyle w:val="af"/>
        </w:rPr>
        <w:t>ttp://ip:port/</w:t>
      </w:r>
      <w:r>
        <w:rPr>
          <w:rStyle w:val="af"/>
        </w:rPr>
        <w:fldChar w:fldCharType="end"/>
      </w:r>
      <w:r>
        <w:rPr>
          <w:rFonts w:hint="eastAsia"/>
        </w:rPr>
        <w:t>工程名</w:t>
      </w:r>
      <w:r>
        <w:rPr>
          <w:rFonts w:hint="eastAsia"/>
        </w:rPr>
        <w:t>/</w:t>
      </w:r>
      <w:proofErr w:type="spellStart"/>
      <w:r>
        <w:t>test_servlet?action</w:t>
      </w:r>
      <w:proofErr w:type="spellEnd"/>
      <w:r>
        <w:t>=add</w:t>
      </w:r>
    </w:p>
    <w:p w14:paraId="5E970073" w14:textId="2A438D8F" w:rsidR="00CF12FE" w:rsidRDefault="00CF12FE" w:rsidP="00CF12FE">
      <w:pPr>
        <w:pStyle w:val="20"/>
        <w:ind w:firstLineChars="0" w:firstLine="0"/>
      </w:pPr>
      <w:r>
        <w:rPr>
          <w:rFonts w:hint="eastAsia"/>
        </w:rPr>
        <w:t>调用</w:t>
      </w:r>
      <w:r>
        <w:rPr>
          <w:rFonts w:hint="eastAsia"/>
        </w:rPr>
        <w:t xml:space="preserve"> </w:t>
      </w:r>
      <w:r>
        <w:t xml:space="preserve">delete() </w:t>
      </w:r>
      <w:r>
        <w:rPr>
          <w:rFonts w:hint="eastAsia"/>
        </w:rPr>
        <w:t>方法：</w:t>
      </w:r>
      <w:r>
        <w:fldChar w:fldCharType="begin"/>
      </w:r>
      <w:r>
        <w:instrText xml:space="preserve"> HYPERLINK "http://ip:port/" </w:instrText>
      </w:r>
      <w:r>
        <w:fldChar w:fldCharType="separate"/>
      </w:r>
      <w:r w:rsidRPr="00013025">
        <w:rPr>
          <w:rStyle w:val="af"/>
          <w:rFonts w:hint="eastAsia"/>
        </w:rPr>
        <w:t>h</w:t>
      </w:r>
      <w:r w:rsidRPr="00013025">
        <w:rPr>
          <w:rStyle w:val="af"/>
        </w:rPr>
        <w:t>ttp://ip:port/</w:t>
      </w:r>
      <w:r>
        <w:rPr>
          <w:rStyle w:val="af"/>
        </w:rPr>
        <w:fldChar w:fldCharType="end"/>
      </w:r>
      <w:r>
        <w:rPr>
          <w:rFonts w:hint="eastAsia"/>
        </w:rPr>
        <w:t>工程名</w:t>
      </w:r>
      <w:r>
        <w:rPr>
          <w:rFonts w:hint="eastAsia"/>
        </w:rPr>
        <w:t>/</w:t>
      </w:r>
      <w:proofErr w:type="spellStart"/>
      <w:r>
        <w:t>test_servlet?action</w:t>
      </w:r>
      <w:proofErr w:type="spellEnd"/>
      <w:r>
        <w:t>=delete</w:t>
      </w:r>
    </w:p>
    <w:p w14:paraId="7C9A6151" w14:textId="154D4A30" w:rsidR="00CF12FE" w:rsidRPr="00523827" w:rsidRDefault="00CF12FE" w:rsidP="00CF12FE">
      <w:pPr>
        <w:pStyle w:val="20"/>
        <w:ind w:firstLineChars="0" w:firstLine="0"/>
      </w:pPr>
      <w:r>
        <w:rPr>
          <w:rFonts w:hint="eastAsia"/>
        </w:rPr>
        <w:t>调用</w:t>
      </w:r>
      <w:r>
        <w:rPr>
          <w:rFonts w:hint="eastAsia"/>
        </w:rPr>
        <w:t xml:space="preserve"> </w:t>
      </w:r>
      <w:proofErr w:type="spellStart"/>
      <w:r>
        <w:t>getOne</w:t>
      </w:r>
      <w:proofErr w:type="spellEnd"/>
      <w:r>
        <w:t xml:space="preserve">() </w:t>
      </w:r>
      <w:r>
        <w:rPr>
          <w:rFonts w:hint="eastAsia"/>
        </w:rPr>
        <w:t>方法：</w:t>
      </w:r>
      <w:r>
        <w:fldChar w:fldCharType="begin"/>
      </w:r>
      <w:r>
        <w:instrText xml:space="preserve"> HYPERLINK "http://ip:port/" </w:instrText>
      </w:r>
      <w:r>
        <w:fldChar w:fldCharType="separate"/>
      </w:r>
      <w:r w:rsidRPr="00013025">
        <w:rPr>
          <w:rStyle w:val="af"/>
          <w:rFonts w:hint="eastAsia"/>
        </w:rPr>
        <w:t>h</w:t>
      </w:r>
      <w:r w:rsidRPr="00013025">
        <w:rPr>
          <w:rStyle w:val="af"/>
        </w:rPr>
        <w:t>ttp://ip:port/</w:t>
      </w:r>
      <w:r>
        <w:rPr>
          <w:rStyle w:val="af"/>
        </w:rPr>
        <w:fldChar w:fldCharType="end"/>
      </w:r>
      <w:r>
        <w:rPr>
          <w:rFonts w:hint="eastAsia"/>
        </w:rPr>
        <w:t>工程名</w:t>
      </w:r>
      <w:r>
        <w:rPr>
          <w:rFonts w:hint="eastAsia"/>
        </w:rPr>
        <w:t>/</w:t>
      </w:r>
      <w:proofErr w:type="spellStart"/>
      <w:r>
        <w:t>test_servlet?action</w:t>
      </w:r>
      <w:proofErr w:type="spellEnd"/>
      <w:r>
        <w:t>=</w:t>
      </w:r>
      <w:proofErr w:type="spellStart"/>
      <w:r>
        <w:t>getOne</w:t>
      </w:r>
      <w:proofErr w:type="spellEnd"/>
    </w:p>
    <w:p w14:paraId="0CDA6264" w14:textId="7BAC46C3" w:rsidR="001758A4" w:rsidRDefault="001758A4" w:rsidP="001758A4">
      <w:pPr>
        <w:pStyle w:val="1"/>
      </w:pPr>
      <w:r>
        <w:rPr>
          <w:rFonts w:hint="eastAsia"/>
        </w:rPr>
        <w:lastRenderedPageBreak/>
        <w:t>文件上传和下载</w:t>
      </w:r>
    </w:p>
    <w:p w14:paraId="1B23A0C0" w14:textId="43AD2FAC" w:rsidR="00A02B06" w:rsidRDefault="00A02B06" w:rsidP="00A02B06">
      <w:pPr>
        <w:pStyle w:val="2"/>
        <w:spacing w:before="120" w:after="120"/>
      </w:pPr>
      <w:r>
        <w:rPr>
          <w:rFonts w:hint="eastAsia"/>
        </w:rPr>
        <w:t>文件上传</w:t>
      </w:r>
    </w:p>
    <w:p w14:paraId="660AC0E2" w14:textId="60EE915D" w:rsidR="00A02B06" w:rsidRDefault="00A02B06" w:rsidP="005D3996">
      <w:pPr>
        <w:pStyle w:val="3"/>
      </w:pPr>
      <w:r>
        <w:rPr>
          <w:rFonts w:hint="eastAsia"/>
        </w:rPr>
        <w:t>编写文件上</w:t>
      </w:r>
      <w:proofErr w:type="gramStart"/>
      <w:r>
        <w:rPr>
          <w:rFonts w:hint="eastAsia"/>
        </w:rPr>
        <w:t>传功能</w:t>
      </w:r>
      <w:proofErr w:type="gramEnd"/>
      <w:r>
        <w:rPr>
          <w:rFonts w:hint="eastAsia"/>
        </w:rPr>
        <w:t>步骤：</w:t>
      </w:r>
    </w:p>
    <w:p w14:paraId="3B4B8F34" w14:textId="13C362DA" w:rsidR="00A02B06" w:rsidRDefault="00A02B06">
      <w:pPr>
        <w:pStyle w:val="af1"/>
        <w:numPr>
          <w:ilvl w:val="0"/>
          <w:numId w:val="38"/>
        </w:numPr>
        <w:ind w:firstLineChars="0"/>
      </w:pPr>
      <w:r w:rsidRPr="00A02B06">
        <w:rPr>
          <w:rFonts w:hint="eastAsia"/>
        </w:rPr>
        <w:t>要有一个</w:t>
      </w:r>
      <w:r w:rsidRPr="00A02B06">
        <w:rPr>
          <w:rFonts w:hint="eastAsia"/>
        </w:rPr>
        <w:t xml:space="preserve"> form </w:t>
      </w:r>
      <w:r w:rsidRPr="00A02B06">
        <w:rPr>
          <w:rFonts w:hint="eastAsia"/>
        </w:rPr>
        <w:t>标签，</w:t>
      </w:r>
      <w:r w:rsidRPr="00A02B06">
        <w:rPr>
          <w:rFonts w:hint="eastAsia"/>
        </w:rPr>
        <w:t xml:space="preserve">method=post </w:t>
      </w:r>
      <w:r w:rsidRPr="00A02B06">
        <w:rPr>
          <w:rFonts w:hint="eastAsia"/>
        </w:rPr>
        <w:t>请求</w:t>
      </w:r>
    </w:p>
    <w:p w14:paraId="49B41046" w14:textId="2FBF2927" w:rsidR="00A02B06" w:rsidRDefault="00A02B06">
      <w:pPr>
        <w:pStyle w:val="af1"/>
        <w:numPr>
          <w:ilvl w:val="0"/>
          <w:numId w:val="38"/>
        </w:numPr>
        <w:ind w:firstLineChars="0"/>
      </w:pPr>
      <w:r w:rsidRPr="00A02B06">
        <w:rPr>
          <w:rFonts w:hint="eastAsia"/>
        </w:rPr>
        <w:t xml:space="preserve">form </w:t>
      </w:r>
      <w:r w:rsidRPr="00A02B06">
        <w:rPr>
          <w:rFonts w:hint="eastAsia"/>
        </w:rPr>
        <w:t>标签的</w:t>
      </w:r>
      <w:r w:rsidRPr="00A02B06">
        <w:rPr>
          <w:rFonts w:hint="eastAsia"/>
        </w:rPr>
        <w:t xml:space="preserve"> </w:t>
      </w:r>
      <w:proofErr w:type="spellStart"/>
      <w:r w:rsidRPr="00A02B06">
        <w:rPr>
          <w:rFonts w:hint="eastAsia"/>
        </w:rPr>
        <w:t>encType</w:t>
      </w:r>
      <w:proofErr w:type="spellEnd"/>
      <w:r w:rsidRPr="00A02B06">
        <w:rPr>
          <w:rFonts w:hint="eastAsia"/>
        </w:rPr>
        <w:t xml:space="preserve"> </w:t>
      </w:r>
      <w:r w:rsidRPr="00A02B06">
        <w:rPr>
          <w:rFonts w:hint="eastAsia"/>
        </w:rPr>
        <w:t>属性</w:t>
      </w:r>
      <w:proofErr w:type="gramStart"/>
      <w:r w:rsidRPr="00A02B06">
        <w:rPr>
          <w:rFonts w:hint="eastAsia"/>
        </w:rPr>
        <w:t>值必须</w:t>
      </w:r>
      <w:proofErr w:type="gramEnd"/>
      <w:r w:rsidRPr="00A02B06">
        <w:rPr>
          <w:rFonts w:hint="eastAsia"/>
        </w:rPr>
        <w:t>为</w:t>
      </w:r>
      <w:r w:rsidRPr="00A02B06">
        <w:rPr>
          <w:rFonts w:hint="eastAsia"/>
        </w:rPr>
        <w:t xml:space="preserve"> multipart/form-data </w:t>
      </w:r>
      <w:r w:rsidRPr="00A02B06">
        <w:rPr>
          <w:rFonts w:hint="eastAsia"/>
        </w:rPr>
        <w:t>值</w:t>
      </w:r>
    </w:p>
    <w:p w14:paraId="539A9821" w14:textId="21FBEA86" w:rsidR="00A02B06" w:rsidRDefault="00A02B06">
      <w:pPr>
        <w:pStyle w:val="af1"/>
        <w:numPr>
          <w:ilvl w:val="0"/>
          <w:numId w:val="38"/>
        </w:numPr>
        <w:ind w:firstLineChars="0"/>
      </w:pPr>
      <w:r w:rsidRPr="00A02B06">
        <w:rPr>
          <w:rFonts w:hint="eastAsia"/>
        </w:rPr>
        <w:t>在</w:t>
      </w:r>
      <w:r w:rsidRPr="00A02B06">
        <w:rPr>
          <w:rFonts w:hint="eastAsia"/>
        </w:rPr>
        <w:t xml:space="preserve"> form </w:t>
      </w:r>
      <w:r w:rsidRPr="00A02B06">
        <w:rPr>
          <w:rFonts w:hint="eastAsia"/>
        </w:rPr>
        <w:t>标签中使用</w:t>
      </w:r>
      <w:r w:rsidRPr="00A02B06">
        <w:rPr>
          <w:rFonts w:hint="eastAsia"/>
        </w:rPr>
        <w:t xml:space="preserve"> input type=file </w:t>
      </w:r>
      <w:r w:rsidRPr="00A02B06">
        <w:rPr>
          <w:rFonts w:hint="eastAsia"/>
        </w:rPr>
        <w:t>添加上传的文件</w:t>
      </w:r>
    </w:p>
    <w:p w14:paraId="5860DD90" w14:textId="19C2A61B" w:rsidR="00A02B06" w:rsidRDefault="00A02B06">
      <w:pPr>
        <w:pStyle w:val="af1"/>
        <w:numPr>
          <w:ilvl w:val="0"/>
          <w:numId w:val="38"/>
        </w:numPr>
        <w:ind w:firstLineChars="0"/>
      </w:pPr>
      <w:r w:rsidRPr="00A02B06">
        <w:rPr>
          <w:rFonts w:hint="eastAsia"/>
        </w:rPr>
        <w:t>编写服务器代码（</w:t>
      </w:r>
      <w:r w:rsidRPr="00A02B06">
        <w:rPr>
          <w:rFonts w:hint="eastAsia"/>
        </w:rPr>
        <w:t xml:space="preserve">Servlet </w:t>
      </w:r>
      <w:r w:rsidRPr="00A02B06">
        <w:rPr>
          <w:rFonts w:hint="eastAsia"/>
        </w:rPr>
        <w:t>程序）接收，处理上传的数</w:t>
      </w:r>
    </w:p>
    <w:p w14:paraId="5B6B214A" w14:textId="7C8EA528" w:rsidR="00C91ACE" w:rsidRDefault="00C91ACE" w:rsidP="00C91ACE">
      <w:proofErr w:type="spellStart"/>
      <w:r w:rsidRPr="00C91ACE">
        <w:rPr>
          <w:rFonts w:hint="eastAsia"/>
        </w:rPr>
        <w:t>encType</w:t>
      </w:r>
      <w:proofErr w:type="spellEnd"/>
      <w:r w:rsidRPr="00C91ACE">
        <w:rPr>
          <w:rFonts w:hint="eastAsia"/>
        </w:rPr>
        <w:t xml:space="preserve">=multipart/form-data </w:t>
      </w:r>
      <w:r w:rsidRPr="00C91ACE">
        <w:rPr>
          <w:rFonts w:hint="eastAsia"/>
        </w:rPr>
        <w:t>表示提交的数据，以多段（每一个表单项一个数据段）的形式进行拼</w:t>
      </w:r>
      <w:r w:rsidRPr="00C91ACE">
        <w:rPr>
          <w:rFonts w:hint="eastAsia"/>
        </w:rPr>
        <w:t xml:space="preserve"> </w:t>
      </w:r>
      <w:r w:rsidRPr="00C91ACE">
        <w:rPr>
          <w:rFonts w:hint="eastAsia"/>
        </w:rPr>
        <w:t>接，然后以二进制流的形式发送给服务器</w:t>
      </w:r>
    </w:p>
    <w:p w14:paraId="0762EC37" w14:textId="58989086" w:rsidR="00C91ACE" w:rsidRDefault="00C91ACE" w:rsidP="00C91ACE">
      <w:pPr>
        <w:pStyle w:val="3"/>
      </w:pPr>
      <w:r>
        <w:rPr>
          <w:rFonts w:hint="eastAsia"/>
        </w:rPr>
        <w:t>文件上传时的</w:t>
      </w:r>
      <w:r>
        <w:rPr>
          <w:rFonts w:hint="eastAsia"/>
        </w:rPr>
        <w:t>HTTP</w:t>
      </w:r>
      <w:r>
        <w:rPr>
          <w:rFonts w:hint="eastAsia"/>
        </w:rPr>
        <w:t>协议说明</w:t>
      </w:r>
    </w:p>
    <w:p w14:paraId="16731E44" w14:textId="76C9880B" w:rsidR="00C91ACE" w:rsidRDefault="00C91ACE" w:rsidP="00C91ACE">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5</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w:t>
      </w:r>
      <w:r w:rsidR="00821A29">
        <w:fldChar w:fldCharType="end"/>
      </w:r>
      <w:r>
        <w:t xml:space="preserve"> </w:t>
      </w:r>
      <w:r>
        <w:rPr>
          <w:rFonts w:hint="eastAsia"/>
        </w:rPr>
        <w:t>文件上传时的</w:t>
      </w:r>
      <w:r>
        <w:rPr>
          <w:rFonts w:hint="eastAsia"/>
        </w:rPr>
        <w:t>HTTP</w:t>
      </w:r>
      <w:r>
        <w:rPr>
          <w:rFonts w:hint="eastAsia"/>
        </w:rPr>
        <w:t>协议说明</w:t>
      </w:r>
    </w:p>
    <w:p w14:paraId="48455658" w14:textId="36F8613A" w:rsidR="00C91ACE" w:rsidRDefault="00C91ACE" w:rsidP="00C91ACE">
      <w:pPr>
        <w:pStyle w:val="image"/>
        <w:spacing w:before="72"/>
      </w:pPr>
      <w:r>
        <w:rPr>
          <w:noProof/>
        </w:rPr>
        <w:drawing>
          <wp:inline distT="0" distB="0" distL="0" distR="0" wp14:anchorId="1A7D0F7E" wp14:editId="78E91479">
            <wp:extent cx="5760085" cy="2470150"/>
            <wp:effectExtent l="19050" t="19050" r="12065" b="2540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294"/>
                    <a:stretch/>
                  </pic:blipFill>
                  <pic:spPr bwMode="auto">
                    <a:xfrm>
                      <a:off x="0" y="0"/>
                      <a:ext cx="5760085" cy="247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2358C5" w14:textId="142138F1" w:rsidR="00391F3A" w:rsidRDefault="00391F3A" w:rsidP="00391F3A">
      <w:pPr>
        <w:pStyle w:val="3"/>
      </w:pPr>
      <w:r>
        <w:rPr>
          <w:rFonts w:hint="eastAsia"/>
        </w:rPr>
        <w:t>commons</w:t>
      </w:r>
      <w:r>
        <w:t>-fileupload.jar</w:t>
      </w:r>
      <w:r>
        <w:rPr>
          <w:rFonts w:hint="eastAsia"/>
        </w:rPr>
        <w:t>常用</w:t>
      </w:r>
      <w:r>
        <w:rPr>
          <w:rFonts w:hint="eastAsia"/>
        </w:rPr>
        <w:t>API</w:t>
      </w:r>
      <w:r>
        <w:rPr>
          <w:rFonts w:hint="eastAsia"/>
        </w:rPr>
        <w:t>介绍</w:t>
      </w:r>
    </w:p>
    <w:p w14:paraId="59922833" w14:textId="4961EEAA" w:rsidR="00391F3A" w:rsidRDefault="00391F3A" w:rsidP="00391F3A">
      <w:pPr>
        <w:pStyle w:val="20"/>
        <w:ind w:firstLine="480"/>
      </w:pPr>
      <w:r>
        <w:rPr>
          <w:rFonts w:hint="eastAsia"/>
        </w:rPr>
        <w:t>c</w:t>
      </w:r>
      <w:r>
        <w:t>ommons-fileupload.jar</w:t>
      </w:r>
      <w:r>
        <w:rPr>
          <w:rFonts w:hint="eastAsia"/>
        </w:rPr>
        <w:t>用于已经封装好了文件上传和下载的一些常用方法，我们只需要调用其中的方法即可轻松实现文件的上传和下载。</w:t>
      </w:r>
    </w:p>
    <w:p w14:paraId="4D0DD091" w14:textId="25867036" w:rsidR="00391F3A" w:rsidRDefault="00391F3A" w:rsidP="00391F3A">
      <w:pPr>
        <w:pStyle w:val="20"/>
        <w:ind w:firstLine="480"/>
      </w:pPr>
      <w:r w:rsidRPr="00391F3A">
        <w:rPr>
          <w:rFonts w:hint="eastAsia"/>
        </w:rPr>
        <w:t xml:space="preserve">commons-fileupload.jar </w:t>
      </w:r>
      <w:r w:rsidRPr="00391F3A">
        <w:rPr>
          <w:rFonts w:hint="eastAsia"/>
        </w:rPr>
        <w:t>需要依赖</w:t>
      </w:r>
      <w:r w:rsidRPr="00391F3A">
        <w:rPr>
          <w:rFonts w:hint="eastAsia"/>
        </w:rPr>
        <w:t xml:space="preserve"> commons-io.jar </w:t>
      </w:r>
      <w:r w:rsidRPr="00391F3A">
        <w:rPr>
          <w:rFonts w:hint="eastAsia"/>
        </w:rPr>
        <w:t>这个包，所以两个包我们都要引入。</w:t>
      </w:r>
    </w:p>
    <w:p w14:paraId="318B7E9E" w14:textId="21565A3D" w:rsidR="00AB0D58" w:rsidRDefault="00AB0D58" w:rsidP="00391F3A">
      <w:pPr>
        <w:pStyle w:val="20"/>
        <w:ind w:firstLine="480"/>
      </w:pPr>
      <w:r w:rsidRPr="00391F3A">
        <w:rPr>
          <w:rFonts w:hint="eastAsia"/>
        </w:rPr>
        <w:t>commons-fileupload.jar</w:t>
      </w:r>
      <w:r>
        <w:rPr>
          <w:rFonts w:hint="eastAsia"/>
        </w:rPr>
        <w:t>和</w:t>
      </w:r>
      <w:r w:rsidRPr="00391F3A">
        <w:rPr>
          <w:rFonts w:hint="eastAsia"/>
        </w:rPr>
        <w:t>commons-io.jar</w:t>
      </w:r>
      <w:r>
        <w:rPr>
          <w:rFonts w:hint="eastAsia"/>
        </w:rPr>
        <w:t>常用类：</w:t>
      </w:r>
    </w:p>
    <w:p w14:paraId="08D08E96" w14:textId="02D5D940" w:rsidR="00AB0D58" w:rsidRDefault="00AB0D58">
      <w:pPr>
        <w:pStyle w:val="20"/>
        <w:numPr>
          <w:ilvl w:val="0"/>
          <w:numId w:val="39"/>
        </w:numPr>
        <w:ind w:firstLineChars="0"/>
      </w:pPr>
      <w:proofErr w:type="spellStart"/>
      <w:r w:rsidRPr="00AB0D58">
        <w:rPr>
          <w:rFonts w:hint="eastAsia"/>
        </w:rPr>
        <w:t>ServletFileUpload</w:t>
      </w:r>
      <w:proofErr w:type="spellEnd"/>
      <w:r w:rsidRPr="00AB0D58">
        <w:rPr>
          <w:rFonts w:hint="eastAsia"/>
        </w:rPr>
        <w:t xml:space="preserve"> </w:t>
      </w:r>
      <w:r w:rsidRPr="00AB0D58">
        <w:rPr>
          <w:rFonts w:hint="eastAsia"/>
        </w:rPr>
        <w:t>类，用于解析上传的数据。</w:t>
      </w:r>
    </w:p>
    <w:p w14:paraId="60FC1E4D" w14:textId="4935685F" w:rsidR="00AB0D58" w:rsidRDefault="00AB0D58">
      <w:pPr>
        <w:pStyle w:val="20"/>
        <w:numPr>
          <w:ilvl w:val="0"/>
          <w:numId w:val="39"/>
        </w:numPr>
        <w:ind w:firstLineChars="0"/>
      </w:pPr>
      <w:proofErr w:type="spellStart"/>
      <w:r w:rsidRPr="00AB0D58">
        <w:rPr>
          <w:rFonts w:hint="eastAsia"/>
        </w:rPr>
        <w:t>FileItem</w:t>
      </w:r>
      <w:proofErr w:type="spellEnd"/>
      <w:r w:rsidRPr="00AB0D58">
        <w:rPr>
          <w:rFonts w:hint="eastAsia"/>
        </w:rPr>
        <w:t xml:space="preserve"> </w:t>
      </w:r>
      <w:r w:rsidRPr="00AB0D58">
        <w:rPr>
          <w:rFonts w:hint="eastAsia"/>
        </w:rPr>
        <w:t>类，表示每一个表单项。</w:t>
      </w:r>
    </w:p>
    <w:p w14:paraId="20F1CEFE" w14:textId="169AC69E" w:rsidR="006A5DA8" w:rsidRDefault="006A5DA8">
      <w:pPr>
        <w:pStyle w:val="20"/>
        <w:numPr>
          <w:ilvl w:val="0"/>
          <w:numId w:val="35"/>
        </w:numPr>
        <w:ind w:firstLineChars="0"/>
      </w:pPr>
      <w:r>
        <w:rPr>
          <w:rFonts w:hint="eastAsia"/>
        </w:rPr>
        <w:t>常用</w:t>
      </w:r>
      <w:r>
        <w:rPr>
          <w:rFonts w:hint="eastAsia"/>
        </w:rPr>
        <w:t>API</w:t>
      </w:r>
      <w:r>
        <w:rPr>
          <w:rFonts w:hint="eastAsia"/>
        </w:rPr>
        <w:t>：</w:t>
      </w:r>
    </w:p>
    <w:p w14:paraId="4AC25432" w14:textId="629A7664" w:rsidR="006A5DA8" w:rsidRDefault="006A5DA8">
      <w:pPr>
        <w:pStyle w:val="20"/>
        <w:numPr>
          <w:ilvl w:val="0"/>
          <w:numId w:val="40"/>
        </w:numPr>
        <w:ind w:firstLineChars="0"/>
      </w:pPr>
      <w:proofErr w:type="spellStart"/>
      <w:r w:rsidRPr="006A5DA8">
        <w:lastRenderedPageBreak/>
        <w:t>boolean</w:t>
      </w:r>
      <w:proofErr w:type="spellEnd"/>
      <w:r w:rsidRPr="006A5DA8">
        <w:t xml:space="preserve"> </w:t>
      </w:r>
      <w:proofErr w:type="spellStart"/>
      <w:r w:rsidRPr="006A5DA8">
        <w:t>ServletFileUpload.isMultipartContent</w:t>
      </w:r>
      <w:proofErr w:type="spellEnd"/>
      <w:r w:rsidRPr="006A5DA8">
        <w:t>(</w:t>
      </w:r>
      <w:proofErr w:type="spellStart"/>
      <w:r w:rsidRPr="006A5DA8">
        <w:t>HttpServletRequest</w:t>
      </w:r>
      <w:proofErr w:type="spellEnd"/>
      <w:r w:rsidRPr="006A5DA8">
        <w:t xml:space="preserve"> request);</w:t>
      </w:r>
    </w:p>
    <w:p w14:paraId="5ABCD117" w14:textId="5C96ABB7" w:rsidR="006A5DA8" w:rsidRDefault="006A5DA8" w:rsidP="006A5DA8">
      <w:pPr>
        <w:pStyle w:val="20"/>
        <w:ind w:left="840" w:firstLineChars="0" w:firstLine="0"/>
      </w:pPr>
      <w:r w:rsidRPr="006A5DA8">
        <w:rPr>
          <w:rFonts w:hint="eastAsia"/>
        </w:rPr>
        <w:t>判断</w:t>
      </w:r>
      <w:proofErr w:type="gramStart"/>
      <w:r w:rsidRPr="006A5DA8">
        <w:rPr>
          <w:rFonts w:hint="eastAsia"/>
        </w:rPr>
        <w:t>当前上</w:t>
      </w:r>
      <w:proofErr w:type="gramEnd"/>
      <w:r w:rsidRPr="006A5DA8">
        <w:rPr>
          <w:rFonts w:hint="eastAsia"/>
        </w:rPr>
        <w:t>传的数据格式是否是多段的格式</w:t>
      </w:r>
    </w:p>
    <w:p w14:paraId="1B46670C" w14:textId="283636A2" w:rsidR="006A5DA8" w:rsidRDefault="006A5DA8">
      <w:pPr>
        <w:pStyle w:val="20"/>
        <w:numPr>
          <w:ilvl w:val="0"/>
          <w:numId w:val="40"/>
        </w:numPr>
        <w:ind w:firstLineChars="0"/>
      </w:pPr>
      <w:r w:rsidRPr="006A5DA8">
        <w:t>public List&lt;</w:t>
      </w:r>
      <w:proofErr w:type="spellStart"/>
      <w:r w:rsidRPr="006A5DA8">
        <w:t>FileItem</w:t>
      </w:r>
      <w:proofErr w:type="spellEnd"/>
      <w:r w:rsidRPr="006A5DA8">
        <w:t xml:space="preserve">&gt; </w:t>
      </w:r>
      <w:proofErr w:type="spellStart"/>
      <w:proofErr w:type="gramStart"/>
      <w:r w:rsidRPr="006A5DA8">
        <w:t>parseRequest</w:t>
      </w:r>
      <w:proofErr w:type="spellEnd"/>
      <w:r w:rsidRPr="006A5DA8">
        <w:t>(</w:t>
      </w:r>
      <w:proofErr w:type="spellStart"/>
      <w:proofErr w:type="gramEnd"/>
      <w:r w:rsidRPr="006A5DA8">
        <w:t>HttpServletRequest</w:t>
      </w:r>
      <w:proofErr w:type="spellEnd"/>
      <w:r w:rsidRPr="006A5DA8">
        <w:t xml:space="preserve"> request)</w:t>
      </w:r>
    </w:p>
    <w:p w14:paraId="42DAA85D" w14:textId="79C0AA49" w:rsidR="006A5DA8" w:rsidRDefault="005307E2" w:rsidP="006A5DA8">
      <w:pPr>
        <w:pStyle w:val="20"/>
        <w:ind w:left="840" w:firstLineChars="0" w:firstLine="0"/>
      </w:pPr>
      <w:r w:rsidRPr="005307E2">
        <w:rPr>
          <w:rFonts w:hint="eastAsia"/>
        </w:rPr>
        <w:t>解析上传的数据</w:t>
      </w:r>
      <w:r>
        <w:rPr>
          <w:rFonts w:hint="eastAsia"/>
        </w:rPr>
        <w:t>，将其放到</w:t>
      </w:r>
      <w:r>
        <w:rPr>
          <w:rFonts w:hint="eastAsia"/>
        </w:rPr>
        <w:t>List</w:t>
      </w:r>
      <w:r>
        <w:rPr>
          <w:rFonts w:hint="eastAsia"/>
        </w:rPr>
        <w:t>集合中</w:t>
      </w:r>
    </w:p>
    <w:p w14:paraId="6F51A336" w14:textId="41D67428" w:rsidR="005307E2" w:rsidRDefault="005307E2">
      <w:pPr>
        <w:pStyle w:val="20"/>
        <w:numPr>
          <w:ilvl w:val="0"/>
          <w:numId w:val="40"/>
        </w:numPr>
        <w:ind w:firstLineChars="0"/>
      </w:pPr>
      <w:proofErr w:type="spellStart"/>
      <w:r w:rsidRPr="005307E2">
        <w:t>boolean</w:t>
      </w:r>
      <w:proofErr w:type="spellEnd"/>
      <w:r w:rsidRPr="005307E2">
        <w:t xml:space="preserve"> </w:t>
      </w:r>
      <w:proofErr w:type="spellStart"/>
      <w:r w:rsidRPr="005307E2">
        <w:t>FileItem.isFormField</w:t>
      </w:r>
      <w:proofErr w:type="spellEnd"/>
      <w:r w:rsidRPr="005307E2">
        <w:t>()</w:t>
      </w:r>
    </w:p>
    <w:p w14:paraId="5B32ECB5" w14:textId="3CB80557" w:rsidR="005307E2" w:rsidRDefault="005307E2" w:rsidP="005307E2">
      <w:pPr>
        <w:pStyle w:val="20"/>
        <w:ind w:left="840" w:firstLineChars="0" w:firstLine="0"/>
      </w:pPr>
      <w:r w:rsidRPr="005307E2">
        <w:rPr>
          <w:rFonts w:hint="eastAsia"/>
        </w:rPr>
        <w:t>判断当前这个表单项，是否是普通的表单项</w:t>
      </w:r>
      <w:r>
        <w:rPr>
          <w:rFonts w:hint="eastAsia"/>
        </w:rPr>
        <w:t>，</w:t>
      </w:r>
      <w:r w:rsidRPr="005307E2">
        <w:rPr>
          <w:rFonts w:hint="eastAsia"/>
        </w:rPr>
        <w:t>还是</w:t>
      </w:r>
      <w:r>
        <w:rPr>
          <w:rFonts w:hint="eastAsia"/>
        </w:rPr>
        <w:t>文件类型</w:t>
      </w:r>
      <w:r w:rsidRPr="005307E2">
        <w:rPr>
          <w:rFonts w:hint="eastAsia"/>
        </w:rPr>
        <w:t>。</w:t>
      </w:r>
    </w:p>
    <w:p w14:paraId="7AB1B1BE" w14:textId="0A7B15B9" w:rsidR="005307E2" w:rsidRDefault="005307E2" w:rsidP="005307E2">
      <w:pPr>
        <w:pStyle w:val="20"/>
        <w:ind w:left="840" w:firstLineChars="0" w:firstLine="0"/>
      </w:pPr>
      <w:r w:rsidRPr="005307E2">
        <w:rPr>
          <w:rFonts w:hint="eastAsia"/>
        </w:rPr>
        <w:t xml:space="preserve">true </w:t>
      </w:r>
      <w:r w:rsidRPr="005307E2">
        <w:rPr>
          <w:rFonts w:hint="eastAsia"/>
        </w:rPr>
        <w:t>表示普通类型的表单项</w:t>
      </w:r>
    </w:p>
    <w:p w14:paraId="2EFD1EB1" w14:textId="4CEFB129" w:rsidR="005A08FD" w:rsidRDefault="005A08FD" w:rsidP="005307E2">
      <w:pPr>
        <w:pStyle w:val="20"/>
        <w:ind w:left="840" w:firstLineChars="0" w:firstLine="0"/>
      </w:pPr>
      <w:r w:rsidRPr="005A08FD">
        <w:rPr>
          <w:rFonts w:hint="eastAsia"/>
        </w:rPr>
        <w:t xml:space="preserve">false </w:t>
      </w:r>
      <w:r w:rsidRPr="005A08FD">
        <w:rPr>
          <w:rFonts w:hint="eastAsia"/>
        </w:rPr>
        <w:t>表示上文件类型</w:t>
      </w:r>
    </w:p>
    <w:p w14:paraId="226C6297" w14:textId="2822BF20" w:rsidR="005A08FD" w:rsidRDefault="005A08FD">
      <w:pPr>
        <w:pStyle w:val="20"/>
        <w:numPr>
          <w:ilvl w:val="0"/>
          <w:numId w:val="40"/>
        </w:numPr>
        <w:ind w:firstLineChars="0"/>
      </w:pPr>
      <w:r w:rsidRPr="005A08FD">
        <w:t xml:space="preserve">String </w:t>
      </w:r>
      <w:proofErr w:type="spellStart"/>
      <w:r w:rsidRPr="005A08FD">
        <w:t>FileItem.getFieldName</w:t>
      </w:r>
      <w:proofErr w:type="spellEnd"/>
      <w:r w:rsidRPr="005A08FD">
        <w:t>()</w:t>
      </w:r>
    </w:p>
    <w:p w14:paraId="580AE59F" w14:textId="02536284" w:rsidR="005A08FD" w:rsidRDefault="005A08FD" w:rsidP="005A08FD">
      <w:pPr>
        <w:pStyle w:val="20"/>
        <w:ind w:left="840" w:firstLineChars="0" w:firstLine="0"/>
      </w:pPr>
      <w:r w:rsidRPr="005A08FD">
        <w:rPr>
          <w:rFonts w:hint="eastAsia"/>
        </w:rPr>
        <w:t>获取表单项的</w:t>
      </w:r>
      <w:r w:rsidRPr="005A08FD">
        <w:rPr>
          <w:rFonts w:hint="eastAsia"/>
        </w:rPr>
        <w:t xml:space="preserve"> name </w:t>
      </w:r>
      <w:r w:rsidRPr="005A08FD">
        <w:rPr>
          <w:rFonts w:hint="eastAsia"/>
        </w:rPr>
        <w:t>属性值</w:t>
      </w:r>
    </w:p>
    <w:p w14:paraId="53F71D25" w14:textId="334CF7C0" w:rsidR="005A08FD" w:rsidRDefault="005A08FD">
      <w:pPr>
        <w:pStyle w:val="20"/>
        <w:numPr>
          <w:ilvl w:val="0"/>
          <w:numId w:val="40"/>
        </w:numPr>
        <w:ind w:firstLineChars="0"/>
      </w:pPr>
      <w:r w:rsidRPr="005A08FD">
        <w:t xml:space="preserve">String </w:t>
      </w:r>
      <w:proofErr w:type="spellStart"/>
      <w:r w:rsidRPr="005A08FD">
        <w:t>FileItem.getString</w:t>
      </w:r>
      <w:proofErr w:type="spellEnd"/>
      <w:r w:rsidRPr="005A08FD">
        <w:t>()</w:t>
      </w:r>
    </w:p>
    <w:p w14:paraId="2AC94EC1" w14:textId="79455154" w:rsidR="005A08FD" w:rsidRDefault="005A08FD" w:rsidP="005A08FD">
      <w:pPr>
        <w:pStyle w:val="20"/>
        <w:ind w:left="840" w:firstLineChars="0" w:firstLine="0"/>
      </w:pPr>
      <w:r w:rsidRPr="005A08FD">
        <w:rPr>
          <w:rFonts w:hint="eastAsia"/>
        </w:rPr>
        <w:t>获取当前表单项的值</w:t>
      </w:r>
    </w:p>
    <w:p w14:paraId="28F0A73F" w14:textId="6D812F79" w:rsidR="005A08FD" w:rsidRDefault="00FC1A10">
      <w:pPr>
        <w:pStyle w:val="20"/>
        <w:numPr>
          <w:ilvl w:val="0"/>
          <w:numId w:val="40"/>
        </w:numPr>
        <w:ind w:firstLineChars="0"/>
      </w:pPr>
      <w:r w:rsidRPr="00FC1A10">
        <w:t xml:space="preserve">void </w:t>
      </w:r>
      <w:proofErr w:type="spellStart"/>
      <w:r w:rsidRPr="00FC1A10">
        <w:t>FileItem.write</w:t>
      </w:r>
      <w:proofErr w:type="spellEnd"/>
      <w:proofErr w:type="gramStart"/>
      <w:r w:rsidRPr="00FC1A10">
        <w:t>( file</w:t>
      </w:r>
      <w:proofErr w:type="gramEnd"/>
      <w:r w:rsidRPr="00FC1A10">
        <w:t xml:space="preserve"> );</w:t>
      </w:r>
    </w:p>
    <w:p w14:paraId="10071F35" w14:textId="5A69D2D1" w:rsidR="00FC1A10" w:rsidRDefault="00FC1A10" w:rsidP="00FC1A10">
      <w:pPr>
        <w:pStyle w:val="20"/>
        <w:ind w:left="840" w:firstLineChars="0" w:firstLine="0"/>
      </w:pPr>
      <w:r w:rsidRPr="00FC1A10">
        <w:rPr>
          <w:rFonts w:hint="eastAsia"/>
        </w:rPr>
        <w:t>将上传的文件写到</w:t>
      </w:r>
      <w:r w:rsidRPr="00FC1A10">
        <w:rPr>
          <w:rFonts w:hint="eastAsia"/>
        </w:rPr>
        <w:t xml:space="preserve"> </w:t>
      </w:r>
      <w:r w:rsidRPr="00FC1A10">
        <w:rPr>
          <w:rFonts w:hint="eastAsia"/>
        </w:rPr>
        <w:t>参数</w:t>
      </w:r>
      <w:r w:rsidRPr="00FC1A10">
        <w:rPr>
          <w:rFonts w:hint="eastAsia"/>
        </w:rPr>
        <w:t xml:space="preserve"> file </w:t>
      </w:r>
      <w:r w:rsidRPr="00FC1A10">
        <w:rPr>
          <w:rFonts w:hint="eastAsia"/>
        </w:rPr>
        <w:t>所指向抽硬盘位置</w:t>
      </w:r>
    </w:p>
    <w:p w14:paraId="28C98BB9" w14:textId="25376534" w:rsidR="008B5F88" w:rsidRDefault="008B5F88" w:rsidP="008B5F88">
      <w:pPr>
        <w:pStyle w:val="20"/>
        <w:numPr>
          <w:ilvl w:val="0"/>
          <w:numId w:val="40"/>
        </w:numPr>
        <w:ind w:firstLineChars="0"/>
      </w:pPr>
      <w:r>
        <w:rPr>
          <w:rFonts w:hint="eastAsia"/>
        </w:rPr>
        <w:t>long</w:t>
      </w:r>
      <w:r>
        <w:t xml:space="preserve"> </w:t>
      </w:r>
      <w:proofErr w:type="spellStart"/>
      <w:proofErr w:type="gramStart"/>
      <w:r>
        <w:t>getSize</w:t>
      </w:r>
      <w:proofErr w:type="spellEnd"/>
      <w:r>
        <w:t>(</w:t>
      </w:r>
      <w:proofErr w:type="gramEnd"/>
      <w:r>
        <w:t>);</w:t>
      </w:r>
    </w:p>
    <w:p w14:paraId="59323E0D" w14:textId="1DEC0ACD" w:rsidR="008B5F88" w:rsidRDefault="008B5F88" w:rsidP="008B5F88">
      <w:pPr>
        <w:pStyle w:val="20"/>
        <w:ind w:left="840" w:firstLineChars="0" w:firstLine="0"/>
      </w:pPr>
      <w:r>
        <w:rPr>
          <w:rFonts w:hint="eastAsia"/>
        </w:rPr>
        <w:t>获取文件大小，单位为字节</w:t>
      </w:r>
    </w:p>
    <w:p w14:paraId="03671D63" w14:textId="348F6551" w:rsidR="008B5F88" w:rsidRDefault="008B5F88" w:rsidP="008B5F88">
      <w:pPr>
        <w:pStyle w:val="20"/>
        <w:numPr>
          <w:ilvl w:val="0"/>
          <w:numId w:val="40"/>
        </w:numPr>
        <w:ind w:firstLineChars="0"/>
      </w:pPr>
      <w:r>
        <w:rPr>
          <w:rFonts w:hint="eastAsia"/>
        </w:rPr>
        <w:t>String</w:t>
      </w:r>
      <w:r>
        <w:t xml:space="preserve"> </w:t>
      </w:r>
      <w:proofErr w:type="spellStart"/>
      <w:proofErr w:type="gramStart"/>
      <w:r>
        <w:t>getContentType</w:t>
      </w:r>
      <w:proofErr w:type="spellEnd"/>
      <w:r>
        <w:t>(</w:t>
      </w:r>
      <w:proofErr w:type="gramEnd"/>
      <w:r>
        <w:t>)</w:t>
      </w:r>
    </w:p>
    <w:p w14:paraId="7C2EB707" w14:textId="7BC67683" w:rsidR="008B5F88" w:rsidRDefault="008B5F88" w:rsidP="008B5F88">
      <w:pPr>
        <w:pStyle w:val="20"/>
        <w:ind w:left="840" w:firstLineChars="0" w:firstLine="0"/>
      </w:pPr>
      <w:r>
        <w:rPr>
          <w:rFonts w:hint="eastAsia"/>
        </w:rPr>
        <w:t>获取文件类型</w:t>
      </w:r>
      <w:r w:rsidR="009F7917">
        <w:rPr>
          <w:rFonts w:hint="eastAsia"/>
        </w:rPr>
        <w:t>，如</w:t>
      </w:r>
      <w:r w:rsidR="009F7917">
        <w:rPr>
          <w:rFonts w:hint="eastAsia"/>
        </w:rPr>
        <w:t>i</w:t>
      </w:r>
      <w:r w:rsidR="009F7917">
        <w:t>mage/jpeg</w:t>
      </w:r>
    </w:p>
    <w:p w14:paraId="07BD7C93" w14:textId="644F977A" w:rsidR="009F7917" w:rsidRDefault="009F7917" w:rsidP="009F7917">
      <w:pPr>
        <w:pStyle w:val="20"/>
        <w:numPr>
          <w:ilvl w:val="0"/>
          <w:numId w:val="40"/>
        </w:numPr>
        <w:ind w:firstLineChars="0"/>
      </w:pPr>
      <w:r>
        <w:t xml:space="preserve">String </w:t>
      </w:r>
      <w:proofErr w:type="spellStart"/>
      <w:proofErr w:type="gramStart"/>
      <w:r>
        <w:t>getName</w:t>
      </w:r>
      <w:proofErr w:type="spellEnd"/>
      <w:r>
        <w:t>(</w:t>
      </w:r>
      <w:proofErr w:type="gramEnd"/>
      <w:r>
        <w:t>)</w:t>
      </w:r>
    </w:p>
    <w:p w14:paraId="5C7306F9" w14:textId="4038B33B" w:rsidR="009F7917" w:rsidRDefault="009F7917" w:rsidP="009F7917">
      <w:pPr>
        <w:pStyle w:val="20"/>
        <w:ind w:left="840" w:firstLineChars="0" w:firstLine="0"/>
      </w:pPr>
      <w:r>
        <w:rPr>
          <w:rFonts w:hint="eastAsia"/>
        </w:rPr>
        <w:t>获取文件名</w:t>
      </w:r>
    </w:p>
    <w:p w14:paraId="5A40AA8F" w14:textId="581AB510" w:rsidR="008C3C55" w:rsidRDefault="008C3C55" w:rsidP="008C3C55">
      <w:pPr>
        <w:pStyle w:val="3"/>
      </w:pPr>
      <w:r>
        <w:rPr>
          <w:rFonts w:hint="eastAsia"/>
        </w:rPr>
        <w:t>文件上传实现</w:t>
      </w:r>
    </w:p>
    <w:p w14:paraId="2B9D03F4" w14:textId="663702AC" w:rsidR="008C3C55" w:rsidRDefault="008C3C55" w:rsidP="008C3C55">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5</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w:t>
      </w:r>
      <w:proofErr w:type="spellStart"/>
      <w:r>
        <w:t>upload.jsp</w:t>
      </w:r>
      <w:proofErr w:type="spellEnd"/>
    </w:p>
    <w:tbl>
      <w:tblPr>
        <w:tblStyle w:val="ae"/>
        <w:tblW w:w="0" w:type="auto"/>
        <w:tblLook w:val="04A0" w:firstRow="1" w:lastRow="0" w:firstColumn="1" w:lastColumn="0" w:noHBand="0" w:noVBand="1"/>
      </w:tblPr>
      <w:tblGrid>
        <w:gridCol w:w="9071"/>
      </w:tblGrid>
      <w:tr w:rsidR="008C3C55" w:rsidRPr="008C3C55" w14:paraId="08E7470A" w14:textId="77777777" w:rsidTr="008C3C55">
        <w:trPr>
          <w:cnfStyle w:val="100000000000" w:firstRow="1" w:lastRow="0" w:firstColumn="0" w:lastColumn="0" w:oddVBand="0" w:evenVBand="0" w:oddHBand="0" w:evenHBand="0" w:firstRowFirstColumn="0" w:firstRowLastColumn="0" w:lastRowFirstColumn="0" w:lastRowLastColumn="0"/>
        </w:trPr>
        <w:tc>
          <w:tcPr>
            <w:tcW w:w="9071" w:type="dxa"/>
          </w:tcPr>
          <w:p w14:paraId="6DB9B87B" w14:textId="04C3CFBC" w:rsidR="008C3C55" w:rsidRPr="008C3C55" w:rsidRDefault="008C3C55" w:rsidP="008C3C55">
            <w:pPr>
              <w:pStyle w:val="HTML"/>
              <w:shd w:val="clear" w:color="auto" w:fill="2B2B2B"/>
              <w:rPr>
                <w:rFonts w:ascii="JetBrains Mono" w:hAnsi="JetBrains Mono" w:hint="eastAsia"/>
                <w:b w:val="0"/>
                <w:bCs/>
                <w:color w:val="A9B7C6"/>
                <w:sz w:val="20"/>
                <w:szCs w:val="20"/>
              </w:rPr>
            </w:pPr>
            <w:r w:rsidRPr="008C3C55">
              <w:rPr>
                <w:rFonts w:ascii="JetBrains Mono" w:hAnsi="JetBrains Mono"/>
                <w:b w:val="0"/>
                <w:bCs/>
                <w:color w:val="808080"/>
                <w:sz w:val="20"/>
                <w:szCs w:val="20"/>
              </w:rPr>
              <w:t>&lt;%--</w:t>
            </w:r>
            <w:r w:rsidRPr="008C3C55">
              <w:rPr>
                <w:rFonts w:ascii="JetBrains Mono" w:hAnsi="JetBrains Mono"/>
                <w:b w:val="0"/>
                <w:bCs/>
                <w:color w:val="808080"/>
                <w:sz w:val="20"/>
                <w:szCs w:val="20"/>
              </w:rPr>
              <w:br/>
              <w:t xml:space="preserve">  Created by IntelliJ IDEA.</w:t>
            </w:r>
            <w:r w:rsidRPr="008C3C55">
              <w:rPr>
                <w:rFonts w:ascii="JetBrains Mono" w:hAnsi="JetBrains Mono"/>
                <w:b w:val="0"/>
                <w:bCs/>
                <w:color w:val="808080"/>
                <w:sz w:val="20"/>
                <w:szCs w:val="20"/>
              </w:rPr>
              <w:br/>
              <w:t xml:space="preserve">  User: luxianghai</w:t>
            </w:r>
            <w:r w:rsidRPr="008C3C55">
              <w:rPr>
                <w:rFonts w:ascii="JetBrains Mono" w:hAnsi="JetBrains Mono"/>
                <w:b w:val="0"/>
                <w:bCs/>
                <w:color w:val="808080"/>
                <w:sz w:val="20"/>
                <w:szCs w:val="20"/>
              </w:rPr>
              <w:br/>
              <w:t xml:space="preserve">  Date: 2022/7/28</w:t>
            </w:r>
            <w:r w:rsidRPr="008C3C55">
              <w:rPr>
                <w:rFonts w:ascii="JetBrains Mono" w:hAnsi="JetBrains Mono"/>
                <w:b w:val="0"/>
                <w:bCs/>
                <w:color w:val="808080"/>
                <w:sz w:val="20"/>
                <w:szCs w:val="20"/>
              </w:rPr>
              <w:br/>
              <w:t xml:space="preserve">  Time: 11:53</w:t>
            </w:r>
            <w:r w:rsidRPr="008C3C55">
              <w:rPr>
                <w:rFonts w:ascii="JetBrains Mono" w:hAnsi="JetBrains Mono"/>
                <w:b w:val="0"/>
                <w:bCs/>
                <w:color w:val="808080"/>
                <w:sz w:val="20"/>
                <w:szCs w:val="20"/>
              </w:rPr>
              <w:br/>
              <w:t xml:space="preserve">  To change this template use File | Settings | File Templates.</w:t>
            </w:r>
            <w:r w:rsidRPr="008C3C55">
              <w:rPr>
                <w:rFonts w:ascii="JetBrains Mono" w:hAnsi="JetBrains Mono"/>
                <w:b w:val="0"/>
                <w:bCs/>
                <w:color w:val="808080"/>
                <w:sz w:val="20"/>
                <w:szCs w:val="20"/>
              </w:rPr>
              <w:br/>
              <w:t>--%&gt;</w:t>
            </w:r>
            <w:r w:rsidRPr="008C3C55">
              <w:rPr>
                <w:rFonts w:ascii="JetBrains Mono" w:hAnsi="JetBrains Mono"/>
                <w:b w:val="0"/>
                <w:bCs/>
                <w:color w:val="808080"/>
                <w:sz w:val="20"/>
                <w:szCs w:val="20"/>
              </w:rPr>
              <w:br/>
            </w:r>
            <w:r w:rsidRPr="008C3C55">
              <w:rPr>
                <w:rFonts w:ascii="JetBrains Mono" w:hAnsi="JetBrains Mono"/>
                <w:b w:val="0"/>
                <w:bCs/>
                <w:color w:val="A9B7C6"/>
                <w:sz w:val="20"/>
                <w:szCs w:val="20"/>
                <w:shd w:val="clear" w:color="auto" w:fill="232525"/>
              </w:rPr>
              <w:t xml:space="preserve">&lt;%@ </w:t>
            </w:r>
            <w:r w:rsidRPr="008C3C55">
              <w:rPr>
                <w:rFonts w:ascii="JetBrains Mono" w:hAnsi="JetBrains Mono"/>
                <w:b w:val="0"/>
                <w:bCs/>
                <w:color w:val="CC7832"/>
                <w:sz w:val="20"/>
                <w:szCs w:val="20"/>
                <w:shd w:val="clear" w:color="auto" w:fill="232525"/>
              </w:rPr>
              <w:t xml:space="preserve">page </w:t>
            </w:r>
            <w:proofErr w:type="spellStart"/>
            <w:r w:rsidRPr="008C3C55">
              <w:rPr>
                <w:rFonts w:ascii="JetBrains Mono" w:hAnsi="JetBrains Mono"/>
                <w:b w:val="0"/>
                <w:bCs/>
                <w:color w:val="A9B7C6"/>
                <w:sz w:val="20"/>
                <w:szCs w:val="20"/>
                <w:shd w:val="clear" w:color="auto" w:fill="232525"/>
              </w:rPr>
              <w:t>contentType</w:t>
            </w:r>
            <w:proofErr w:type="spellEnd"/>
            <w:r w:rsidRPr="008C3C55">
              <w:rPr>
                <w:rFonts w:ascii="JetBrains Mono" w:hAnsi="JetBrains Mono"/>
                <w:b w:val="0"/>
                <w:bCs/>
                <w:color w:val="A9B7C6"/>
                <w:sz w:val="20"/>
                <w:szCs w:val="20"/>
                <w:shd w:val="clear" w:color="auto" w:fill="232525"/>
              </w:rPr>
              <w:t>="</w:t>
            </w:r>
            <w:r w:rsidRPr="008C3C55">
              <w:rPr>
                <w:rFonts w:ascii="JetBrains Mono" w:hAnsi="JetBrains Mono"/>
                <w:b w:val="0"/>
                <w:bCs/>
                <w:color w:val="6A8759"/>
                <w:sz w:val="20"/>
                <w:szCs w:val="20"/>
                <w:shd w:val="clear" w:color="auto" w:fill="232525"/>
              </w:rPr>
              <w:t>text/</w:t>
            </w:r>
            <w:proofErr w:type="spellStart"/>
            <w:r w:rsidRPr="008C3C55">
              <w:rPr>
                <w:rFonts w:ascii="JetBrains Mono" w:hAnsi="JetBrains Mono"/>
                <w:b w:val="0"/>
                <w:bCs/>
                <w:color w:val="6A8759"/>
                <w:sz w:val="20"/>
                <w:szCs w:val="20"/>
                <w:shd w:val="clear" w:color="auto" w:fill="232525"/>
              </w:rPr>
              <w:t>html;charset</w:t>
            </w:r>
            <w:proofErr w:type="spellEnd"/>
            <w:r w:rsidRPr="008C3C55">
              <w:rPr>
                <w:rFonts w:ascii="JetBrains Mono" w:hAnsi="JetBrains Mono"/>
                <w:b w:val="0"/>
                <w:bCs/>
                <w:color w:val="6A8759"/>
                <w:sz w:val="20"/>
                <w:szCs w:val="20"/>
                <w:shd w:val="clear" w:color="auto" w:fill="232525"/>
              </w:rPr>
              <w:t>=UTF-8</w:t>
            </w:r>
            <w:r w:rsidRPr="008C3C55">
              <w:rPr>
                <w:rFonts w:ascii="JetBrains Mono" w:hAnsi="JetBrains Mono"/>
                <w:b w:val="0"/>
                <w:bCs/>
                <w:color w:val="A9B7C6"/>
                <w:sz w:val="20"/>
                <w:szCs w:val="20"/>
                <w:shd w:val="clear" w:color="auto" w:fill="232525"/>
              </w:rPr>
              <w:t>" language="</w:t>
            </w:r>
            <w:r w:rsidRPr="008C3C55">
              <w:rPr>
                <w:rFonts w:ascii="JetBrains Mono" w:hAnsi="JetBrains Mono"/>
                <w:b w:val="0"/>
                <w:bCs/>
                <w:color w:val="6A8759"/>
                <w:sz w:val="20"/>
                <w:szCs w:val="20"/>
                <w:shd w:val="clear" w:color="auto" w:fill="232525"/>
              </w:rPr>
              <w:t>java</w:t>
            </w:r>
            <w:r w:rsidRPr="008C3C55">
              <w:rPr>
                <w:rFonts w:ascii="JetBrains Mono" w:hAnsi="JetBrains Mono"/>
                <w:b w:val="0"/>
                <w:bCs/>
                <w:color w:val="A9B7C6"/>
                <w:sz w:val="20"/>
                <w:szCs w:val="20"/>
                <w:shd w:val="clear" w:color="auto" w:fill="232525"/>
              </w:rPr>
              <w:t>" %&gt;</w:t>
            </w:r>
            <w:r w:rsidRPr="008C3C55">
              <w:rPr>
                <w:rFonts w:ascii="JetBrains Mono" w:hAnsi="JetBrains Mono"/>
                <w:b w:val="0"/>
                <w:bCs/>
                <w:color w:val="A9B7C6"/>
                <w:sz w:val="20"/>
                <w:szCs w:val="20"/>
              </w:rPr>
              <w:br/>
            </w:r>
            <w:r w:rsidRPr="008C3C55">
              <w:rPr>
                <w:rFonts w:ascii="JetBrains Mono" w:hAnsi="JetBrains Mono"/>
                <w:b w:val="0"/>
                <w:bCs/>
                <w:color w:val="E8BF6A"/>
                <w:sz w:val="20"/>
                <w:szCs w:val="20"/>
              </w:rPr>
              <w:t>&lt;html&gt;</w:t>
            </w:r>
            <w:r w:rsidRPr="008C3C55">
              <w:rPr>
                <w:rFonts w:ascii="JetBrains Mono" w:hAnsi="JetBrains Mono"/>
                <w:b w:val="0"/>
                <w:bCs/>
                <w:color w:val="E8BF6A"/>
                <w:sz w:val="20"/>
                <w:szCs w:val="20"/>
              </w:rPr>
              <w:br/>
              <w:t>&lt;head&gt;</w:t>
            </w:r>
            <w:r w:rsidRPr="008C3C55">
              <w:rPr>
                <w:rFonts w:ascii="JetBrains Mono" w:hAnsi="JetBrains Mono"/>
                <w:b w:val="0"/>
                <w:bCs/>
                <w:color w:val="E8BF6A"/>
                <w:sz w:val="20"/>
                <w:szCs w:val="20"/>
              </w:rPr>
              <w:br/>
              <w:t xml:space="preserve">    &lt;title&gt;</w:t>
            </w:r>
            <w:r w:rsidRPr="008C3C55">
              <w:rPr>
                <w:rFonts w:ascii="JetBrains Mono" w:hAnsi="JetBrains Mono"/>
                <w:b w:val="0"/>
                <w:bCs/>
                <w:color w:val="A9B7C6"/>
                <w:sz w:val="20"/>
                <w:szCs w:val="20"/>
              </w:rPr>
              <w:t>Title</w:t>
            </w:r>
            <w:r w:rsidRPr="008C3C55">
              <w:rPr>
                <w:rFonts w:ascii="JetBrains Mono" w:hAnsi="JetBrains Mono"/>
                <w:b w:val="0"/>
                <w:bCs/>
                <w:color w:val="E8BF6A"/>
                <w:sz w:val="20"/>
                <w:szCs w:val="20"/>
              </w:rPr>
              <w:t>&lt;/title&gt;</w:t>
            </w:r>
            <w:r w:rsidRPr="008C3C55">
              <w:rPr>
                <w:rFonts w:ascii="JetBrains Mono" w:hAnsi="JetBrains Mono"/>
                <w:b w:val="0"/>
                <w:bCs/>
                <w:color w:val="E8BF6A"/>
                <w:sz w:val="20"/>
                <w:szCs w:val="20"/>
              </w:rPr>
              <w:br/>
              <w:t>&lt;/head&gt;</w:t>
            </w:r>
            <w:r w:rsidRPr="008C3C55">
              <w:rPr>
                <w:rFonts w:ascii="JetBrains Mono" w:hAnsi="JetBrains Mono"/>
                <w:b w:val="0"/>
                <w:bCs/>
                <w:color w:val="E8BF6A"/>
                <w:sz w:val="20"/>
                <w:szCs w:val="20"/>
              </w:rPr>
              <w:br/>
              <w:t>&lt;body&gt;</w:t>
            </w:r>
            <w:r w:rsidRPr="008C3C55">
              <w:rPr>
                <w:rFonts w:ascii="JetBrains Mono" w:hAnsi="JetBrains Mono"/>
                <w:b w:val="0"/>
                <w:bCs/>
                <w:color w:val="E8BF6A"/>
                <w:sz w:val="20"/>
                <w:szCs w:val="20"/>
              </w:rPr>
              <w:br/>
              <w:t xml:space="preserve">    &lt;form </w:t>
            </w:r>
            <w:r w:rsidRPr="008C3C55">
              <w:rPr>
                <w:rFonts w:ascii="JetBrains Mono" w:hAnsi="JetBrains Mono"/>
                <w:b w:val="0"/>
                <w:bCs/>
                <w:color w:val="BABABA"/>
                <w:sz w:val="20"/>
                <w:szCs w:val="20"/>
              </w:rPr>
              <w:t>action</w:t>
            </w:r>
            <w:r w:rsidRPr="008C3C55">
              <w:rPr>
                <w:rFonts w:ascii="JetBrains Mono" w:hAnsi="JetBrains Mono"/>
                <w:b w:val="0"/>
                <w:bCs/>
                <w:color w:val="A5C261"/>
                <w:sz w:val="20"/>
                <w:szCs w:val="20"/>
              </w:rPr>
              <w:t xml:space="preserve">="/d05_file_load/upload" </w:t>
            </w:r>
            <w:proofErr w:type="spellStart"/>
            <w:r w:rsidRPr="008C3C55">
              <w:rPr>
                <w:rFonts w:ascii="JetBrains Mono" w:hAnsi="JetBrains Mono"/>
                <w:b w:val="0"/>
                <w:bCs/>
                <w:color w:val="BABABA"/>
                <w:sz w:val="20"/>
                <w:szCs w:val="20"/>
              </w:rPr>
              <w:t>enctype</w:t>
            </w:r>
            <w:proofErr w:type="spellEnd"/>
            <w:r w:rsidRPr="008C3C55">
              <w:rPr>
                <w:rFonts w:ascii="JetBrains Mono" w:hAnsi="JetBrains Mono"/>
                <w:b w:val="0"/>
                <w:bCs/>
                <w:color w:val="A5C261"/>
                <w:sz w:val="20"/>
                <w:szCs w:val="20"/>
              </w:rPr>
              <w:t xml:space="preserve">="multipart/form-data" </w:t>
            </w:r>
            <w:r w:rsidRPr="008C3C55">
              <w:rPr>
                <w:rFonts w:ascii="JetBrains Mono" w:hAnsi="JetBrains Mono"/>
                <w:b w:val="0"/>
                <w:bCs/>
                <w:color w:val="BABABA"/>
                <w:sz w:val="20"/>
                <w:szCs w:val="20"/>
              </w:rPr>
              <w:t>method</w:t>
            </w:r>
            <w:r w:rsidRPr="008C3C55">
              <w:rPr>
                <w:rFonts w:ascii="JetBrains Mono" w:hAnsi="JetBrains Mono"/>
                <w:b w:val="0"/>
                <w:bCs/>
                <w:color w:val="A5C261"/>
                <w:sz w:val="20"/>
                <w:szCs w:val="20"/>
              </w:rPr>
              <w:t>="post"</w:t>
            </w:r>
            <w:r w:rsidRPr="008C3C55">
              <w:rPr>
                <w:rFonts w:ascii="JetBrains Mono" w:hAnsi="JetBrains Mono"/>
                <w:b w:val="0"/>
                <w:bCs/>
                <w:color w:val="E8BF6A"/>
                <w:sz w:val="20"/>
                <w:szCs w:val="20"/>
              </w:rPr>
              <w:t>&gt;</w:t>
            </w:r>
            <w:r w:rsidRPr="008C3C55">
              <w:rPr>
                <w:rFonts w:ascii="JetBrains Mono" w:hAnsi="JetBrains Mono"/>
                <w:b w:val="0"/>
                <w:bCs/>
                <w:color w:val="E8BF6A"/>
                <w:sz w:val="20"/>
                <w:szCs w:val="20"/>
              </w:rPr>
              <w:br/>
              <w:t xml:space="preserve">        </w:t>
            </w:r>
            <w:r w:rsidRPr="008C3C55">
              <w:rPr>
                <w:rFonts w:hint="eastAsia"/>
                <w:b w:val="0"/>
                <w:bCs/>
                <w:color w:val="A9B7C6"/>
                <w:sz w:val="20"/>
                <w:szCs w:val="20"/>
              </w:rPr>
              <w:t>用户名：</w:t>
            </w:r>
            <w:r w:rsidRPr="008C3C55">
              <w:rPr>
                <w:rFonts w:ascii="JetBrains Mono" w:hAnsi="JetBrains Mono"/>
                <w:b w:val="0"/>
                <w:bCs/>
                <w:color w:val="E8BF6A"/>
                <w:sz w:val="20"/>
                <w:szCs w:val="20"/>
              </w:rPr>
              <w:t xml:space="preserve">&lt;input </w:t>
            </w:r>
            <w:r w:rsidRPr="008C3C55">
              <w:rPr>
                <w:rFonts w:ascii="JetBrains Mono" w:hAnsi="JetBrains Mono"/>
                <w:b w:val="0"/>
                <w:bCs/>
                <w:color w:val="BABABA"/>
                <w:sz w:val="20"/>
                <w:szCs w:val="20"/>
              </w:rPr>
              <w:t>type</w:t>
            </w:r>
            <w:r w:rsidRPr="008C3C55">
              <w:rPr>
                <w:rFonts w:ascii="JetBrains Mono" w:hAnsi="JetBrains Mono"/>
                <w:b w:val="0"/>
                <w:bCs/>
                <w:color w:val="A5C261"/>
                <w:sz w:val="20"/>
                <w:szCs w:val="20"/>
              </w:rPr>
              <w:t xml:space="preserve">="text" </w:t>
            </w:r>
            <w:r w:rsidRPr="008C3C55">
              <w:rPr>
                <w:rFonts w:ascii="JetBrains Mono" w:hAnsi="JetBrains Mono"/>
                <w:b w:val="0"/>
                <w:bCs/>
                <w:color w:val="BABABA"/>
                <w:sz w:val="20"/>
                <w:szCs w:val="20"/>
              </w:rPr>
              <w:t>name</w:t>
            </w:r>
            <w:r w:rsidRPr="008C3C55">
              <w:rPr>
                <w:rFonts w:ascii="JetBrains Mono" w:hAnsi="JetBrains Mono"/>
                <w:b w:val="0"/>
                <w:bCs/>
                <w:color w:val="A5C261"/>
                <w:sz w:val="20"/>
                <w:szCs w:val="20"/>
              </w:rPr>
              <w:t>="username"</w:t>
            </w:r>
            <w:r w:rsidRPr="008C3C55">
              <w:rPr>
                <w:rFonts w:ascii="JetBrains Mono" w:hAnsi="JetBrains Mono"/>
                <w:b w:val="0"/>
                <w:bCs/>
                <w:color w:val="E8BF6A"/>
                <w:sz w:val="20"/>
                <w:szCs w:val="20"/>
              </w:rPr>
              <w:t>&gt;&lt;</w:t>
            </w:r>
            <w:proofErr w:type="spellStart"/>
            <w:r w:rsidRPr="008C3C55">
              <w:rPr>
                <w:rFonts w:ascii="JetBrains Mono" w:hAnsi="JetBrains Mono"/>
                <w:b w:val="0"/>
                <w:bCs/>
                <w:color w:val="E8BF6A"/>
                <w:sz w:val="20"/>
                <w:szCs w:val="20"/>
              </w:rPr>
              <w:t>br</w:t>
            </w:r>
            <w:proofErr w:type="spellEnd"/>
            <w:r w:rsidRPr="008C3C55">
              <w:rPr>
                <w:rFonts w:ascii="JetBrains Mono" w:hAnsi="JetBrains Mono"/>
                <w:b w:val="0"/>
                <w:bCs/>
                <w:color w:val="E8BF6A"/>
                <w:sz w:val="20"/>
                <w:szCs w:val="20"/>
              </w:rPr>
              <w:t>&gt;</w:t>
            </w:r>
            <w:r w:rsidRPr="008C3C55">
              <w:rPr>
                <w:rFonts w:ascii="JetBrains Mono" w:hAnsi="JetBrains Mono"/>
                <w:b w:val="0"/>
                <w:bCs/>
                <w:color w:val="E8BF6A"/>
                <w:sz w:val="20"/>
                <w:szCs w:val="20"/>
              </w:rPr>
              <w:br/>
              <w:t xml:space="preserve">        </w:t>
            </w:r>
            <w:r w:rsidRPr="008C3C55">
              <w:rPr>
                <w:rFonts w:hint="eastAsia"/>
                <w:b w:val="0"/>
                <w:bCs/>
                <w:color w:val="A9B7C6"/>
                <w:sz w:val="20"/>
                <w:szCs w:val="20"/>
              </w:rPr>
              <w:t>头像：</w:t>
            </w:r>
            <w:r w:rsidRPr="008C3C55">
              <w:rPr>
                <w:rFonts w:ascii="JetBrains Mono" w:hAnsi="JetBrains Mono"/>
                <w:b w:val="0"/>
                <w:bCs/>
                <w:color w:val="E8BF6A"/>
                <w:sz w:val="20"/>
                <w:szCs w:val="20"/>
              </w:rPr>
              <w:t xml:space="preserve">&lt;input </w:t>
            </w:r>
            <w:r w:rsidRPr="008C3C55">
              <w:rPr>
                <w:rFonts w:ascii="JetBrains Mono" w:hAnsi="JetBrains Mono"/>
                <w:b w:val="0"/>
                <w:bCs/>
                <w:color w:val="BABABA"/>
                <w:sz w:val="20"/>
                <w:szCs w:val="20"/>
              </w:rPr>
              <w:t>type</w:t>
            </w:r>
            <w:r w:rsidRPr="008C3C55">
              <w:rPr>
                <w:rFonts w:ascii="JetBrains Mono" w:hAnsi="JetBrains Mono"/>
                <w:b w:val="0"/>
                <w:bCs/>
                <w:color w:val="A5C261"/>
                <w:sz w:val="20"/>
                <w:szCs w:val="20"/>
              </w:rPr>
              <w:t xml:space="preserve">="file" </w:t>
            </w:r>
            <w:r w:rsidRPr="008C3C55">
              <w:rPr>
                <w:rFonts w:ascii="JetBrains Mono" w:hAnsi="JetBrains Mono"/>
                <w:b w:val="0"/>
                <w:bCs/>
                <w:color w:val="BABABA"/>
                <w:sz w:val="20"/>
                <w:szCs w:val="20"/>
              </w:rPr>
              <w:t>name</w:t>
            </w:r>
            <w:r w:rsidRPr="008C3C55">
              <w:rPr>
                <w:rFonts w:ascii="JetBrains Mono" w:hAnsi="JetBrains Mono"/>
                <w:b w:val="0"/>
                <w:bCs/>
                <w:color w:val="A5C261"/>
                <w:sz w:val="20"/>
                <w:szCs w:val="20"/>
              </w:rPr>
              <w:t>="photo"</w:t>
            </w:r>
            <w:r w:rsidRPr="008C3C55">
              <w:rPr>
                <w:rFonts w:ascii="JetBrains Mono" w:hAnsi="JetBrains Mono"/>
                <w:b w:val="0"/>
                <w:bCs/>
                <w:color w:val="E8BF6A"/>
                <w:sz w:val="20"/>
                <w:szCs w:val="20"/>
              </w:rPr>
              <w:t>&gt;</w:t>
            </w:r>
            <w:r w:rsidRPr="008C3C55">
              <w:rPr>
                <w:rFonts w:ascii="JetBrains Mono" w:hAnsi="JetBrains Mono"/>
                <w:b w:val="0"/>
                <w:bCs/>
                <w:color w:val="E8BF6A"/>
                <w:sz w:val="20"/>
                <w:szCs w:val="20"/>
              </w:rPr>
              <w:br/>
              <w:t xml:space="preserve">        &lt;input </w:t>
            </w:r>
            <w:r w:rsidRPr="008C3C55">
              <w:rPr>
                <w:rFonts w:ascii="JetBrains Mono" w:hAnsi="JetBrains Mono"/>
                <w:b w:val="0"/>
                <w:bCs/>
                <w:color w:val="BABABA"/>
                <w:sz w:val="20"/>
                <w:szCs w:val="20"/>
              </w:rPr>
              <w:t>type</w:t>
            </w:r>
            <w:r w:rsidRPr="008C3C55">
              <w:rPr>
                <w:rFonts w:ascii="JetBrains Mono" w:hAnsi="JetBrains Mono"/>
                <w:b w:val="0"/>
                <w:bCs/>
                <w:color w:val="A5C261"/>
                <w:sz w:val="20"/>
                <w:szCs w:val="20"/>
              </w:rPr>
              <w:t xml:space="preserve">="submit" </w:t>
            </w:r>
            <w:r w:rsidRPr="008C3C55">
              <w:rPr>
                <w:rFonts w:ascii="JetBrains Mono" w:hAnsi="JetBrains Mono"/>
                <w:b w:val="0"/>
                <w:bCs/>
                <w:color w:val="BABABA"/>
                <w:sz w:val="20"/>
                <w:szCs w:val="20"/>
              </w:rPr>
              <w:t>value</w:t>
            </w:r>
            <w:r w:rsidRPr="008C3C55">
              <w:rPr>
                <w:rFonts w:ascii="JetBrains Mono" w:hAnsi="JetBrains Mono"/>
                <w:b w:val="0"/>
                <w:bCs/>
                <w:color w:val="A5C261"/>
                <w:sz w:val="20"/>
                <w:szCs w:val="20"/>
              </w:rPr>
              <w:t>="</w:t>
            </w:r>
            <w:r w:rsidRPr="008C3C55">
              <w:rPr>
                <w:rFonts w:hint="eastAsia"/>
                <w:b w:val="0"/>
                <w:bCs/>
                <w:color w:val="A5C261"/>
                <w:sz w:val="20"/>
                <w:szCs w:val="20"/>
              </w:rPr>
              <w:t>提交</w:t>
            </w:r>
            <w:r w:rsidRPr="008C3C55">
              <w:rPr>
                <w:rFonts w:ascii="JetBrains Mono" w:hAnsi="JetBrains Mono"/>
                <w:b w:val="0"/>
                <w:bCs/>
                <w:color w:val="A5C261"/>
                <w:sz w:val="20"/>
                <w:szCs w:val="20"/>
              </w:rPr>
              <w:t>"</w:t>
            </w:r>
            <w:r w:rsidRPr="008C3C55">
              <w:rPr>
                <w:rFonts w:ascii="JetBrains Mono" w:hAnsi="JetBrains Mono"/>
                <w:b w:val="0"/>
                <w:bCs/>
                <w:color w:val="E8BF6A"/>
                <w:sz w:val="20"/>
                <w:szCs w:val="20"/>
              </w:rPr>
              <w:t>&gt;</w:t>
            </w:r>
            <w:r w:rsidRPr="008C3C55">
              <w:rPr>
                <w:rFonts w:ascii="JetBrains Mono" w:hAnsi="JetBrains Mono"/>
                <w:b w:val="0"/>
                <w:bCs/>
                <w:color w:val="E8BF6A"/>
                <w:sz w:val="20"/>
                <w:szCs w:val="20"/>
              </w:rPr>
              <w:br/>
              <w:t xml:space="preserve">    &lt;/form&gt;</w:t>
            </w:r>
            <w:r w:rsidRPr="008C3C55">
              <w:rPr>
                <w:rFonts w:ascii="JetBrains Mono" w:hAnsi="JetBrains Mono"/>
                <w:b w:val="0"/>
                <w:bCs/>
                <w:color w:val="E8BF6A"/>
                <w:sz w:val="20"/>
                <w:szCs w:val="20"/>
              </w:rPr>
              <w:br/>
            </w:r>
            <w:r w:rsidRPr="008C3C55">
              <w:rPr>
                <w:rFonts w:ascii="JetBrains Mono" w:hAnsi="JetBrains Mono"/>
                <w:b w:val="0"/>
                <w:bCs/>
                <w:color w:val="E8BF6A"/>
                <w:sz w:val="20"/>
                <w:szCs w:val="20"/>
              </w:rPr>
              <w:lastRenderedPageBreak/>
              <w:t>&lt;/body&gt;</w:t>
            </w:r>
            <w:r w:rsidRPr="008C3C55">
              <w:rPr>
                <w:rFonts w:ascii="JetBrains Mono" w:hAnsi="JetBrains Mono"/>
                <w:b w:val="0"/>
                <w:bCs/>
                <w:color w:val="E8BF6A"/>
                <w:sz w:val="20"/>
                <w:szCs w:val="20"/>
              </w:rPr>
              <w:br/>
              <w:t>&lt;/html&gt;</w:t>
            </w:r>
          </w:p>
        </w:tc>
      </w:tr>
    </w:tbl>
    <w:p w14:paraId="673BA8E6" w14:textId="7D3A1F19" w:rsidR="008C3C55" w:rsidRDefault="008C3C55" w:rsidP="008C3C55">
      <w:pPr>
        <w:pStyle w:val="a8"/>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5</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w:t>
      </w:r>
      <w:r w:rsidR="009A4100">
        <w:fldChar w:fldCharType="end"/>
      </w:r>
      <w:r>
        <w:t xml:space="preserve"> UploadServlet.java</w:t>
      </w:r>
    </w:p>
    <w:tbl>
      <w:tblPr>
        <w:tblStyle w:val="ae"/>
        <w:tblW w:w="0" w:type="auto"/>
        <w:tblLook w:val="04A0" w:firstRow="1" w:lastRow="0" w:firstColumn="1" w:lastColumn="0" w:noHBand="0" w:noVBand="1"/>
      </w:tblPr>
      <w:tblGrid>
        <w:gridCol w:w="9071"/>
      </w:tblGrid>
      <w:tr w:rsidR="008C3C55" w:rsidRPr="005E7B36" w14:paraId="70E0481E" w14:textId="77777777" w:rsidTr="008C3C55">
        <w:trPr>
          <w:cnfStyle w:val="100000000000" w:firstRow="1" w:lastRow="0" w:firstColumn="0" w:lastColumn="0" w:oddVBand="0" w:evenVBand="0" w:oddHBand="0" w:evenHBand="0" w:firstRowFirstColumn="0" w:firstRowLastColumn="0" w:lastRowFirstColumn="0" w:lastRowLastColumn="0"/>
        </w:trPr>
        <w:tc>
          <w:tcPr>
            <w:tcW w:w="9071" w:type="dxa"/>
          </w:tcPr>
          <w:p w14:paraId="339EDF10" w14:textId="7352570F" w:rsidR="008C3C55" w:rsidRPr="005E7B36" w:rsidRDefault="005E7B36" w:rsidP="005E7B36">
            <w:pPr>
              <w:pStyle w:val="HTML"/>
              <w:shd w:val="clear" w:color="auto" w:fill="2B2B2B"/>
              <w:rPr>
                <w:rFonts w:ascii="JetBrains Mono" w:hAnsi="JetBrains Mono" w:hint="eastAsia"/>
                <w:b w:val="0"/>
                <w:bCs/>
                <w:color w:val="A9B7C6"/>
                <w:sz w:val="20"/>
                <w:szCs w:val="20"/>
              </w:rPr>
            </w:pPr>
            <w:r w:rsidRPr="005E7B36">
              <w:rPr>
                <w:rFonts w:ascii="JetBrains Mono" w:hAnsi="JetBrains Mono"/>
                <w:b w:val="0"/>
                <w:bCs/>
                <w:color w:val="CC7832"/>
                <w:sz w:val="20"/>
                <w:szCs w:val="20"/>
              </w:rPr>
              <w:t xml:space="preserve">package </w:t>
            </w:r>
            <w:proofErr w:type="spellStart"/>
            <w:r w:rsidRPr="005E7B36">
              <w:rPr>
                <w:rFonts w:ascii="JetBrains Mono" w:hAnsi="JetBrains Mono"/>
                <w:b w:val="0"/>
                <w:bCs/>
                <w:color w:val="A9B7C6"/>
                <w:sz w:val="20"/>
                <w:szCs w:val="20"/>
              </w:rPr>
              <w:t>com.lxh.file</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org.apache.commons.fileupload.FileItem</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org.apache.commons.fileupload.FileItemFactory</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org.apache.commons.fileupload.FileUploadException</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org.apache.commons.fileupload.FileUploadException</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org.apache.commons.fileupload.disk.DiskFileItemFactory</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org.apache.commons.fileupload.servlet.ServletFileUpload</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javax.servlet.ServletException</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javax.servlet.annotation.</w:t>
            </w:r>
            <w:r w:rsidRPr="005E7B36">
              <w:rPr>
                <w:rFonts w:ascii="JetBrains Mono" w:hAnsi="JetBrains Mono"/>
                <w:b w:val="0"/>
                <w:bCs/>
                <w:color w:val="BBB529"/>
                <w:sz w:val="20"/>
                <w:szCs w:val="20"/>
              </w:rPr>
              <w:t>WebServlet</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javax.servlet.http.HttpServlet</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javax.servlet.http.HttpServletRequest</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javax.servlet.http.HttpServletResponse</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java.io.File</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java.io.IOException</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import </w:t>
            </w:r>
            <w:proofErr w:type="spellStart"/>
            <w:r w:rsidRPr="005E7B36">
              <w:rPr>
                <w:rFonts w:ascii="JetBrains Mono" w:hAnsi="JetBrains Mono"/>
                <w:b w:val="0"/>
                <w:bCs/>
                <w:color w:val="A9B7C6"/>
                <w:sz w:val="20"/>
                <w:szCs w:val="20"/>
              </w:rPr>
              <w:t>java.util.List</w:t>
            </w:r>
            <w:proofErr w:type="spellEnd"/>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r>
            <w:r w:rsidRPr="005E7B36">
              <w:rPr>
                <w:rFonts w:ascii="JetBrains Mono" w:hAnsi="JetBrains Mono"/>
                <w:b w:val="0"/>
                <w:bCs/>
                <w:color w:val="CC7832"/>
                <w:sz w:val="20"/>
                <w:szCs w:val="20"/>
              </w:rPr>
              <w:br/>
            </w:r>
            <w:r w:rsidRPr="005E7B36">
              <w:rPr>
                <w:rFonts w:ascii="JetBrains Mono" w:hAnsi="JetBrains Mono"/>
                <w:b w:val="0"/>
                <w:bCs/>
                <w:color w:val="BBB529"/>
                <w:sz w:val="20"/>
                <w:szCs w:val="20"/>
              </w:rPr>
              <w:t>@WebServlet</w:t>
            </w:r>
            <w:r w:rsidRPr="005E7B36">
              <w:rPr>
                <w:rFonts w:ascii="JetBrains Mono" w:hAnsi="JetBrains Mono"/>
                <w:b w:val="0"/>
                <w:bCs/>
                <w:color w:val="A9B7C6"/>
                <w:sz w:val="20"/>
                <w:szCs w:val="20"/>
              </w:rPr>
              <w:t>(</w:t>
            </w:r>
            <w:r w:rsidRPr="005E7B36">
              <w:rPr>
                <w:rFonts w:ascii="JetBrains Mono" w:hAnsi="JetBrains Mono"/>
                <w:b w:val="0"/>
                <w:bCs/>
                <w:color w:val="D0D0FF"/>
                <w:sz w:val="20"/>
                <w:szCs w:val="20"/>
              </w:rPr>
              <w:t xml:space="preserve">name </w:t>
            </w:r>
            <w:r w:rsidRPr="005E7B36">
              <w:rPr>
                <w:rFonts w:ascii="JetBrains Mono" w:hAnsi="JetBrains Mono"/>
                <w:b w:val="0"/>
                <w:bCs/>
                <w:color w:val="A9B7C6"/>
                <w:sz w:val="20"/>
                <w:szCs w:val="20"/>
              </w:rPr>
              <w:t xml:space="preserve">= </w:t>
            </w:r>
            <w:r w:rsidRPr="005E7B36">
              <w:rPr>
                <w:rFonts w:ascii="JetBrains Mono" w:hAnsi="JetBrains Mono"/>
                <w:b w:val="0"/>
                <w:bCs/>
                <w:color w:val="6A8759"/>
                <w:sz w:val="20"/>
                <w:szCs w:val="20"/>
              </w:rPr>
              <w:t>"</w:t>
            </w:r>
            <w:proofErr w:type="spellStart"/>
            <w:r w:rsidRPr="005E7B36">
              <w:rPr>
                <w:rFonts w:ascii="JetBrains Mono" w:hAnsi="JetBrains Mono"/>
                <w:b w:val="0"/>
                <w:bCs/>
                <w:color w:val="6A8759"/>
                <w:sz w:val="20"/>
                <w:szCs w:val="20"/>
              </w:rPr>
              <w:t>UploadServlet</w:t>
            </w:r>
            <w:proofErr w:type="spellEnd"/>
            <w:r w:rsidRPr="005E7B36">
              <w:rPr>
                <w:rFonts w:ascii="JetBrains Mono" w:hAnsi="JetBrains Mono"/>
                <w:b w:val="0"/>
                <w:bCs/>
                <w:color w:val="6A8759"/>
                <w:sz w:val="20"/>
                <w:szCs w:val="20"/>
              </w:rPr>
              <w:t>"</w:t>
            </w:r>
            <w:r w:rsidRPr="005E7B36">
              <w:rPr>
                <w:rFonts w:ascii="JetBrains Mono" w:hAnsi="JetBrains Mono"/>
                <w:b w:val="0"/>
                <w:bCs/>
                <w:color w:val="CC7832"/>
                <w:sz w:val="20"/>
                <w:szCs w:val="20"/>
              </w:rPr>
              <w:t xml:space="preserve">, </w:t>
            </w:r>
            <w:r w:rsidRPr="005E7B36">
              <w:rPr>
                <w:rFonts w:ascii="JetBrains Mono" w:hAnsi="JetBrains Mono"/>
                <w:b w:val="0"/>
                <w:bCs/>
                <w:color w:val="D0D0FF"/>
                <w:sz w:val="20"/>
                <w:szCs w:val="20"/>
              </w:rPr>
              <w:t xml:space="preserve">value </w:t>
            </w:r>
            <w:r w:rsidRPr="005E7B36">
              <w:rPr>
                <w:rFonts w:ascii="JetBrains Mono" w:hAnsi="JetBrains Mono"/>
                <w:b w:val="0"/>
                <w:bCs/>
                <w:color w:val="A9B7C6"/>
                <w:sz w:val="20"/>
                <w:szCs w:val="20"/>
              </w:rPr>
              <w:t>= {</w:t>
            </w:r>
            <w:r w:rsidRPr="005E7B36">
              <w:rPr>
                <w:rFonts w:ascii="JetBrains Mono" w:hAnsi="JetBrains Mono"/>
                <w:b w:val="0"/>
                <w:bCs/>
                <w:color w:val="6A8759"/>
                <w:sz w:val="20"/>
                <w:szCs w:val="20"/>
              </w:rPr>
              <w:t>"/upload"</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r>
            <w:r w:rsidRPr="005E7B36">
              <w:rPr>
                <w:rFonts w:ascii="JetBrains Mono" w:hAnsi="JetBrains Mono"/>
                <w:b w:val="0"/>
                <w:bCs/>
                <w:color w:val="CC7832"/>
                <w:sz w:val="20"/>
                <w:szCs w:val="20"/>
              </w:rPr>
              <w:t xml:space="preserve">public class </w:t>
            </w:r>
            <w:proofErr w:type="spellStart"/>
            <w:r w:rsidRPr="005E7B36">
              <w:rPr>
                <w:rFonts w:ascii="JetBrains Mono" w:hAnsi="JetBrains Mono"/>
                <w:b w:val="0"/>
                <w:bCs/>
                <w:color w:val="A9B7C6"/>
                <w:sz w:val="20"/>
                <w:szCs w:val="20"/>
              </w:rPr>
              <w:t>UploadServlet</w:t>
            </w:r>
            <w:proofErr w:type="spellEnd"/>
            <w:r w:rsidRPr="005E7B36">
              <w:rPr>
                <w:rFonts w:ascii="JetBrains Mono" w:hAnsi="JetBrains Mono"/>
                <w:b w:val="0"/>
                <w:bCs/>
                <w:color w:val="A9B7C6"/>
                <w:sz w:val="20"/>
                <w:szCs w:val="20"/>
              </w:rPr>
              <w:t xml:space="preserve"> </w:t>
            </w:r>
            <w:r w:rsidRPr="005E7B36">
              <w:rPr>
                <w:rFonts w:ascii="JetBrains Mono" w:hAnsi="JetBrains Mono"/>
                <w:b w:val="0"/>
                <w:bCs/>
                <w:color w:val="CC7832"/>
                <w:sz w:val="20"/>
                <w:szCs w:val="20"/>
              </w:rPr>
              <w:t xml:space="preserve">extends </w:t>
            </w:r>
            <w:proofErr w:type="spellStart"/>
            <w:r w:rsidRPr="005E7B36">
              <w:rPr>
                <w:rFonts w:ascii="JetBrains Mono" w:hAnsi="JetBrains Mono"/>
                <w:b w:val="0"/>
                <w:bCs/>
                <w:color w:val="A9B7C6"/>
                <w:sz w:val="20"/>
                <w:szCs w:val="20"/>
              </w:rPr>
              <w:t>HttpServlet</w:t>
            </w:r>
            <w:proofErr w:type="spellEnd"/>
            <w:r w:rsidRPr="005E7B36">
              <w:rPr>
                <w:rFonts w:ascii="JetBrains Mono" w:hAnsi="JetBrains Mono"/>
                <w:b w:val="0"/>
                <w:bCs/>
                <w:color w:val="A9B7C6"/>
                <w:sz w:val="20"/>
                <w:szCs w:val="20"/>
              </w:rPr>
              <w:t xml:space="preserve"> {</w:t>
            </w:r>
            <w:r w:rsidRPr="005E7B36">
              <w:rPr>
                <w:rFonts w:ascii="JetBrains Mono" w:hAnsi="JetBrains Mono"/>
                <w:b w:val="0"/>
                <w:bCs/>
                <w:color w:val="A9B7C6"/>
                <w:sz w:val="20"/>
                <w:szCs w:val="20"/>
              </w:rPr>
              <w:br/>
            </w:r>
            <w:r w:rsidRPr="005E7B36">
              <w:rPr>
                <w:rFonts w:ascii="JetBrains Mono" w:hAnsi="JetBrains Mono"/>
                <w:b w:val="0"/>
                <w:bCs/>
                <w:color w:val="A9B7C6"/>
                <w:sz w:val="20"/>
                <w:szCs w:val="20"/>
              </w:rPr>
              <w:br/>
              <w:t xml:space="preserve">    </w:t>
            </w:r>
            <w:r w:rsidRPr="005E7B36">
              <w:rPr>
                <w:rFonts w:ascii="JetBrains Mono" w:hAnsi="JetBrains Mono"/>
                <w:b w:val="0"/>
                <w:bCs/>
                <w:color w:val="BBB529"/>
                <w:sz w:val="20"/>
                <w:szCs w:val="20"/>
              </w:rPr>
              <w:t>@Override</w:t>
            </w:r>
            <w:r w:rsidRPr="005E7B36">
              <w:rPr>
                <w:rFonts w:ascii="JetBrains Mono" w:hAnsi="JetBrains Mono"/>
                <w:b w:val="0"/>
                <w:bCs/>
                <w:color w:val="BBB529"/>
                <w:sz w:val="20"/>
                <w:szCs w:val="20"/>
              </w:rPr>
              <w:br/>
              <w:t xml:space="preserve">    </w:t>
            </w:r>
            <w:r w:rsidRPr="005E7B36">
              <w:rPr>
                <w:rFonts w:ascii="JetBrains Mono" w:hAnsi="JetBrains Mono"/>
                <w:b w:val="0"/>
                <w:bCs/>
                <w:color w:val="CC7832"/>
                <w:sz w:val="20"/>
                <w:szCs w:val="20"/>
              </w:rPr>
              <w:t xml:space="preserve">protected void </w:t>
            </w:r>
            <w:proofErr w:type="spellStart"/>
            <w:r w:rsidRPr="005E7B36">
              <w:rPr>
                <w:rFonts w:ascii="JetBrains Mono" w:hAnsi="JetBrains Mono"/>
                <w:b w:val="0"/>
                <w:bCs/>
                <w:color w:val="FFC66D"/>
                <w:sz w:val="20"/>
                <w:szCs w:val="20"/>
              </w:rPr>
              <w:t>doPost</w:t>
            </w:r>
            <w:proofErr w:type="spellEnd"/>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HttpServletRequest</w:t>
            </w:r>
            <w:proofErr w:type="spellEnd"/>
            <w:r w:rsidRPr="005E7B36">
              <w:rPr>
                <w:rFonts w:ascii="JetBrains Mono" w:hAnsi="JetBrains Mono"/>
                <w:b w:val="0"/>
                <w:bCs/>
                <w:color w:val="A9B7C6"/>
                <w:sz w:val="20"/>
                <w:szCs w:val="20"/>
              </w:rPr>
              <w:t xml:space="preserve"> req</w:t>
            </w:r>
            <w:r w:rsidRPr="005E7B36">
              <w:rPr>
                <w:rFonts w:ascii="JetBrains Mono" w:hAnsi="JetBrains Mono"/>
                <w:b w:val="0"/>
                <w:bCs/>
                <w:color w:val="CC7832"/>
                <w:sz w:val="20"/>
                <w:szCs w:val="20"/>
              </w:rPr>
              <w:t xml:space="preserve">, </w:t>
            </w:r>
            <w:proofErr w:type="spellStart"/>
            <w:r w:rsidRPr="005E7B36">
              <w:rPr>
                <w:rFonts w:ascii="JetBrains Mono" w:hAnsi="JetBrains Mono"/>
                <w:b w:val="0"/>
                <w:bCs/>
                <w:color w:val="A9B7C6"/>
                <w:sz w:val="20"/>
                <w:szCs w:val="20"/>
              </w:rPr>
              <w:t>HttpServletResponse</w:t>
            </w:r>
            <w:proofErr w:type="spellEnd"/>
            <w:r w:rsidRPr="005E7B36">
              <w:rPr>
                <w:rFonts w:ascii="JetBrains Mono" w:hAnsi="JetBrains Mono"/>
                <w:b w:val="0"/>
                <w:bCs/>
                <w:color w:val="A9B7C6"/>
                <w:sz w:val="20"/>
                <w:szCs w:val="20"/>
              </w:rPr>
              <w:t xml:space="preserve"> resp) </w:t>
            </w:r>
            <w:r w:rsidRPr="005E7B36">
              <w:rPr>
                <w:rFonts w:ascii="JetBrains Mono" w:hAnsi="JetBrains Mono"/>
                <w:b w:val="0"/>
                <w:bCs/>
                <w:color w:val="CC7832"/>
                <w:sz w:val="20"/>
                <w:szCs w:val="20"/>
              </w:rPr>
              <w:t xml:space="preserve">throws </w:t>
            </w:r>
            <w:proofErr w:type="spellStart"/>
            <w:r w:rsidRPr="005E7B36">
              <w:rPr>
                <w:rFonts w:ascii="JetBrains Mono" w:hAnsi="JetBrains Mono"/>
                <w:b w:val="0"/>
                <w:bCs/>
                <w:color w:val="A9B7C6"/>
                <w:sz w:val="20"/>
                <w:szCs w:val="20"/>
              </w:rPr>
              <w:t>ServletException</w:t>
            </w:r>
            <w:proofErr w:type="spellEnd"/>
            <w:r w:rsidRPr="005E7B36">
              <w:rPr>
                <w:rFonts w:ascii="JetBrains Mono" w:hAnsi="JetBrains Mono"/>
                <w:b w:val="0"/>
                <w:bCs/>
                <w:color w:val="CC7832"/>
                <w:sz w:val="20"/>
                <w:szCs w:val="20"/>
              </w:rPr>
              <w:t xml:space="preserve">, </w:t>
            </w:r>
            <w:proofErr w:type="spellStart"/>
            <w:r w:rsidRPr="005E7B36">
              <w:rPr>
                <w:rFonts w:ascii="JetBrains Mono" w:hAnsi="JetBrains Mono"/>
                <w:b w:val="0"/>
                <w:bCs/>
                <w:color w:val="A9B7C6"/>
                <w:sz w:val="20"/>
                <w:szCs w:val="20"/>
              </w:rPr>
              <w:t>IOException</w:t>
            </w:r>
            <w:proofErr w:type="spellEnd"/>
            <w:r w:rsidRPr="005E7B36">
              <w:rPr>
                <w:rFonts w:ascii="JetBrains Mono" w:hAnsi="JetBrains Mono"/>
                <w:b w:val="0"/>
                <w:bCs/>
                <w:color w:val="A9B7C6"/>
                <w:sz w:val="20"/>
                <w:szCs w:val="20"/>
              </w:rPr>
              <w:t xml:space="preserve"> {</w:t>
            </w:r>
            <w:r w:rsidRPr="005E7B36">
              <w:rPr>
                <w:rFonts w:ascii="JetBrains Mono" w:hAnsi="JetBrains Mono"/>
                <w:b w:val="0"/>
                <w:bCs/>
                <w:color w:val="A9B7C6"/>
                <w:sz w:val="20"/>
                <w:szCs w:val="20"/>
              </w:rPr>
              <w:br/>
              <w:t xml:space="preserve">        </w:t>
            </w:r>
            <w:proofErr w:type="spellStart"/>
            <w:r w:rsidRPr="005E7B36">
              <w:rPr>
                <w:rFonts w:ascii="JetBrains Mono" w:hAnsi="JetBrains Mono"/>
                <w:b w:val="0"/>
                <w:bCs/>
                <w:color w:val="A9B7C6"/>
                <w:sz w:val="20"/>
                <w:szCs w:val="20"/>
              </w:rPr>
              <w:t>req.setCharacterEncoding</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"UTF-8"</w:t>
            </w:r>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proofErr w:type="spellStart"/>
            <w:r w:rsidRPr="005E7B36">
              <w:rPr>
                <w:rFonts w:ascii="JetBrains Mono" w:hAnsi="JetBrains Mono"/>
                <w:b w:val="0"/>
                <w:bCs/>
                <w:color w:val="A9B7C6"/>
                <w:sz w:val="20"/>
                <w:szCs w:val="20"/>
              </w:rPr>
              <w:t>resp.setContentType</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"text/</w:t>
            </w:r>
            <w:proofErr w:type="spellStart"/>
            <w:r w:rsidRPr="005E7B36">
              <w:rPr>
                <w:rFonts w:ascii="JetBrains Mono" w:hAnsi="JetBrains Mono"/>
                <w:b w:val="0"/>
                <w:bCs/>
                <w:color w:val="6A8759"/>
                <w:sz w:val="20"/>
                <w:szCs w:val="20"/>
              </w:rPr>
              <w:t>html;charset</w:t>
            </w:r>
            <w:proofErr w:type="spellEnd"/>
            <w:r w:rsidRPr="005E7B36">
              <w:rPr>
                <w:rFonts w:ascii="JetBrains Mono" w:hAnsi="JetBrains Mono"/>
                <w:b w:val="0"/>
                <w:bCs/>
                <w:color w:val="6A8759"/>
                <w:sz w:val="20"/>
                <w:szCs w:val="20"/>
              </w:rPr>
              <w:t>=utf-8"</w:t>
            </w:r>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808080"/>
                <w:sz w:val="20"/>
                <w:szCs w:val="20"/>
              </w:rPr>
              <w:t>// 1.</w:t>
            </w:r>
            <w:r w:rsidRPr="005E7B36">
              <w:rPr>
                <w:rFonts w:hint="eastAsia"/>
                <w:b w:val="0"/>
                <w:bCs/>
                <w:color w:val="808080"/>
                <w:sz w:val="20"/>
                <w:szCs w:val="20"/>
              </w:rPr>
              <w:t>判断是否是多段数据上传的表单（多段数据才可能是文件上传）</w:t>
            </w:r>
            <w:r w:rsidRPr="005E7B36">
              <w:rPr>
                <w:rFonts w:hint="eastAsia"/>
                <w:b w:val="0"/>
                <w:bCs/>
                <w:color w:val="808080"/>
                <w:sz w:val="20"/>
                <w:szCs w:val="20"/>
              </w:rPr>
              <w:br/>
              <w:t xml:space="preserve">        </w:t>
            </w:r>
            <w:r w:rsidRPr="005E7B36">
              <w:rPr>
                <w:rFonts w:ascii="JetBrains Mono" w:hAnsi="JetBrains Mono"/>
                <w:b w:val="0"/>
                <w:bCs/>
                <w:color w:val="CC7832"/>
                <w:sz w:val="20"/>
                <w:szCs w:val="20"/>
              </w:rPr>
              <w:t xml:space="preserve">if </w:t>
            </w:r>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ServletFileUpload.</w:t>
            </w:r>
            <w:r w:rsidRPr="005E7B36">
              <w:rPr>
                <w:rFonts w:ascii="JetBrains Mono" w:hAnsi="JetBrains Mono"/>
                <w:b w:val="0"/>
                <w:bCs/>
                <w:i/>
                <w:iCs/>
                <w:color w:val="A9B7C6"/>
                <w:sz w:val="20"/>
                <w:szCs w:val="20"/>
              </w:rPr>
              <w:t>isMultipartContent</w:t>
            </w:r>
            <w:proofErr w:type="spellEnd"/>
            <w:r w:rsidRPr="005E7B36">
              <w:rPr>
                <w:rFonts w:ascii="JetBrains Mono" w:hAnsi="JetBrains Mono"/>
                <w:b w:val="0"/>
                <w:bCs/>
                <w:color w:val="A9B7C6"/>
                <w:sz w:val="20"/>
                <w:szCs w:val="20"/>
              </w:rPr>
              <w:t>(req)) {</w:t>
            </w:r>
            <w:r w:rsidRPr="005E7B36">
              <w:rPr>
                <w:rFonts w:ascii="JetBrains Mono" w:hAnsi="JetBrains Mono"/>
                <w:b w:val="0"/>
                <w:bCs/>
                <w:color w:val="A9B7C6"/>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创建</w:t>
            </w:r>
            <w:r w:rsidRPr="005E7B36">
              <w:rPr>
                <w:rFonts w:ascii="JetBrains Mono" w:hAnsi="JetBrains Mono"/>
                <w:b w:val="0"/>
                <w:bCs/>
                <w:color w:val="808080"/>
                <w:sz w:val="20"/>
                <w:szCs w:val="20"/>
              </w:rPr>
              <w:t xml:space="preserve"> </w:t>
            </w:r>
            <w:proofErr w:type="spellStart"/>
            <w:r w:rsidRPr="005E7B36">
              <w:rPr>
                <w:rFonts w:ascii="JetBrains Mono" w:hAnsi="JetBrains Mono"/>
                <w:b w:val="0"/>
                <w:bCs/>
                <w:color w:val="808080"/>
                <w:sz w:val="20"/>
                <w:szCs w:val="20"/>
              </w:rPr>
              <w:t>FileItemFactory</w:t>
            </w:r>
            <w:proofErr w:type="spellEnd"/>
            <w:r w:rsidRPr="005E7B36">
              <w:rPr>
                <w:rFonts w:ascii="JetBrains Mono" w:hAnsi="JetBrains Mono"/>
                <w:b w:val="0"/>
                <w:bCs/>
                <w:color w:val="808080"/>
                <w:sz w:val="20"/>
                <w:szCs w:val="20"/>
              </w:rPr>
              <w:t xml:space="preserve"> </w:t>
            </w:r>
            <w:r w:rsidRPr="005E7B36">
              <w:rPr>
                <w:rFonts w:hint="eastAsia"/>
                <w:b w:val="0"/>
                <w:bCs/>
                <w:color w:val="808080"/>
                <w:sz w:val="20"/>
                <w:szCs w:val="20"/>
              </w:rPr>
              <w:t>工厂实现类</w:t>
            </w:r>
            <w:r w:rsidRPr="005E7B36">
              <w:rPr>
                <w:rFonts w:hint="eastAsia"/>
                <w:b w:val="0"/>
                <w:bCs/>
                <w:color w:val="808080"/>
                <w:sz w:val="20"/>
                <w:szCs w:val="20"/>
              </w:rPr>
              <w:br/>
              <w:t xml:space="preserve">            </w:t>
            </w:r>
            <w:proofErr w:type="spellStart"/>
            <w:r w:rsidRPr="005E7B36">
              <w:rPr>
                <w:rFonts w:ascii="JetBrains Mono" w:hAnsi="JetBrains Mono"/>
                <w:b w:val="0"/>
                <w:bCs/>
                <w:color w:val="A9B7C6"/>
                <w:sz w:val="20"/>
                <w:szCs w:val="20"/>
              </w:rPr>
              <w:t>FileItemFactory</w:t>
            </w:r>
            <w:proofErr w:type="spellEnd"/>
            <w:r w:rsidRPr="005E7B36">
              <w:rPr>
                <w:rFonts w:ascii="JetBrains Mono" w:hAnsi="JetBrains Mono"/>
                <w:b w:val="0"/>
                <w:bCs/>
                <w:color w:val="A9B7C6"/>
                <w:sz w:val="20"/>
                <w:szCs w:val="20"/>
              </w:rPr>
              <w:t xml:space="preserve"> </w:t>
            </w:r>
            <w:proofErr w:type="spellStart"/>
            <w:r w:rsidRPr="005E7B36">
              <w:rPr>
                <w:rFonts w:ascii="JetBrains Mono" w:hAnsi="JetBrains Mono"/>
                <w:b w:val="0"/>
                <w:bCs/>
                <w:color w:val="A9B7C6"/>
                <w:sz w:val="20"/>
                <w:szCs w:val="20"/>
              </w:rPr>
              <w:t>fileItemFactory</w:t>
            </w:r>
            <w:proofErr w:type="spellEnd"/>
            <w:r w:rsidRPr="005E7B36">
              <w:rPr>
                <w:rFonts w:ascii="JetBrains Mono" w:hAnsi="JetBrains Mono"/>
                <w:b w:val="0"/>
                <w:bCs/>
                <w:color w:val="A9B7C6"/>
                <w:sz w:val="20"/>
                <w:szCs w:val="20"/>
              </w:rPr>
              <w:t xml:space="preserve"> = </w:t>
            </w:r>
            <w:r w:rsidRPr="005E7B36">
              <w:rPr>
                <w:rFonts w:ascii="JetBrains Mono" w:hAnsi="JetBrains Mono"/>
                <w:b w:val="0"/>
                <w:bCs/>
                <w:color w:val="CC7832"/>
                <w:sz w:val="20"/>
                <w:szCs w:val="20"/>
              </w:rPr>
              <w:t xml:space="preserve">new </w:t>
            </w:r>
            <w:proofErr w:type="spellStart"/>
            <w:r w:rsidRPr="005E7B36">
              <w:rPr>
                <w:rFonts w:ascii="JetBrains Mono" w:hAnsi="JetBrains Mono"/>
                <w:b w:val="0"/>
                <w:bCs/>
                <w:color w:val="A9B7C6"/>
                <w:sz w:val="20"/>
                <w:szCs w:val="20"/>
              </w:rPr>
              <w:t>DiskFileItemFactory</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创建用于解析上传数据的工具类</w:t>
            </w:r>
            <w:r w:rsidRPr="005E7B36">
              <w:rPr>
                <w:rFonts w:ascii="JetBrains Mono" w:hAnsi="JetBrains Mono"/>
                <w:b w:val="0"/>
                <w:bCs/>
                <w:color w:val="808080"/>
                <w:sz w:val="20"/>
                <w:szCs w:val="20"/>
              </w:rPr>
              <w:t xml:space="preserve"> </w:t>
            </w:r>
            <w:proofErr w:type="spellStart"/>
            <w:r w:rsidRPr="005E7B36">
              <w:rPr>
                <w:rFonts w:ascii="JetBrains Mono" w:hAnsi="JetBrains Mono"/>
                <w:b w:val="0"/>
                <w:bCs/>
                <w:color w:val="808080"/>
                <w:sz w:val="20"/>
                <w:szCs w:val="20"/>
              </w:rPr>
              <w:t>ServletFileUpload</w:t>
            </w:r>
            <w:proofErr w:type="spellEnd"/>
            <w:r w:rsidRPr="005E7B36">
              <w:rPr>
                <w:rFonts w:ascii="JetBrains Mono" w:hAnsi="JetBrains Mono"/>
                <w:b w:val="0"/>
                <w:bCs/>
                <w:color w:val="808080"/>
                <w:sz w:val="20"/>
                <w:szCs w:val="20"/>
              </w:rPr>
              <w:br/>
              <w:t xml:space="preserve">            </w:t>
            </w:r>
            <w:proofErr w:type="spellStart"/>
            <w:r w:rsidRPr="005E7B36">
              <w:rPr>
                <w:rFonts w:ascii="JetBrains Mono" w:hAnsi="JetBrains Mono"/>
                <w:b w:val="0"/>
                <w:bCs/>
                <w:color w:val="A9B7C6"/>
                <w:sz w:val="20"/>
                <w:szCs w:val="20"/>
              </w:rPr>
              <w:t>ServletFileUpload</w:t>
            </w:r>
            <w:proofErr w:type="spellEnd"/>
            <w:r w:rsidRPr="005E7B36">
              <w:rPr>
                <w:rFonts w:ascii="JetBrains Mono" w:hAnsi="JetBrains Mono"/>
                <w:b w:val="0"/>
                <w:bCs/>
                <w:color w:val="A9B7C6"/>
                <w:sz w:val="20"/>
                <w:szCs w:val="20"/>
              </w:rPr>
              <w:t xml:space="preserve"> </w:t>
            </w:r>
            <w:proofErr w:type="spellStart"/>
            <w:r w:rsidRPr="005E7B36">
              <w:rPr>
                <w:rFonts w:ascii="JetBrains Mono" w:hAnsi="JetBrains Mono"/>
                <w:b w:val="0"/>
                <w:bCs/>
                <w:color w:val="A9B7C6"/>
                <w:sz w:val="20"/>
                <w:szCs w:val="20"/>
              </w:rPr>
              <w:t>servletFileUpload</w:t>
            </w:r>
            <w:proofErr w:type="spellEnd"/>
            <w:r w:rsidRPr="005E7B36">
              <w:rPr>
                <w:rFonts w:ascii="JetBrains Mono" w:hAnsi="JetBrains Mono"/>
                <w:b w:val="0"/>
                <w:bCs/>
                <w:color w:val="A9B7C6"/>
                <w:sz w:val="20"/>
                <w:szCs w:val="20"/>
              </w:rPr>
              <w:t xml:space="preserve"> = </w:t>
            </w:r>
            <w:r w:rsidRPr="005E7B36">
              <w:rPr>
                <w:rFonts w:ascii="JetBrains Mono" w:hAnsi="JetBrains Mono"/>
                <w:b w:val="0"/>
                <w:bCs/>
                <w:color w:val="CC7832"/>
                <w:sz w:val="20"/>
                <w:szCs w:val="20"/>
              </w:rPr>
              <w:t xml:space="preserve">new </w:t>
            </w:r>
            <w:proofErr w:type="spellStart"/>
            <w:r w:rsidRPr="005E7B36">
              <w:rPr>
                <w:rFonts w:ascii="JetBrains Mono" w:hAnsi="JetBrains Mono"/>
                <w:b w:val="0"/>
                <w:bCs/>
                <w:color w:val="A9B7C6"/>
                <w:sz w:val="20"/>
                <w:szCs w:val="20"/>
              </w:rPr>
              <w:t>ServletFileUpload</w:t>
            </w:r>
            <w:proofErr w:type="spellEnd"/>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fileItemFactory</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try </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将上传的数据解析到</w:t>
            </w:r>
            <w:r w:rsidRPr="005E7B36">
              <w:rPr>
                <w:rFonts w:ascii="JetBrains Mono" w:hAnsi="JetBrains Mono"/>
                <w:b w:val="0"/>
                <w:bCs/>
                <w:color w:val="808080"/>
                <w:sz w:val="20"/>
                <w:szCs w:val="20"/>
              </w:rPr>
              <w:t xml:space="preserve"> List </w:t>
            </w:r>
            <w:r w:rsidRPr="005E7B36">
              <w:rPr>
                <w:rFonts w:hint="eastAsia"/>
                <w:b w:val="0"/>
                <w:bCs/>
                <w:color w:val="808080"/>
                <w:sz w:val="20"/>
                <w:szCs w:val="20"/>
              </w:rPr>
              <w:t>集合中</w:t>
            </w:r>
            <w:r w:rsidRPr="005E7B36">
              <w:rPr>
                <w:rFonts w:hint="eastAsia"/>
                <w:b w:val="0"/>
                <w:bCs/>
                <w:color w:val="808080"/>
                <w:sz w:val="20"/>
                <w:szCs w:val="20"/>
              </w:rPr>
              <w:br/>
              <w:t xml:space="preserve">                </w:t>
            </w:r>
            <w:r w:rsidRPr="005E7B36">
              <w:rPr>
                <w:rFonts w:ascii="JetBrains Mono" w:hAnsi="JetBrains Mono"/>
                <w:b w:val="0"/>
                <w:bCs/>
                <w:color w:val="A9B7C6"/>
                <w:sz w:val="20"/>
                <w:szCs w:val="20"/>
              </w:rPr>
              <w:t>List&lt;</w:t>
            </w:r>
            <w:proofErr w:type="spellStart"/>
            <w:r w:rsidRPr="005E7B36">
              <w:rPr>
                <w:rFonts w:ascii="JetBrains Mono" w:hAnsi="JetBrains Mono"/>
                <w:b w:val="0"/>
                <w:bCs/>
                <w:color w:val="A9B7C6"/>
                <w:sz w:val="20"/>
                <w:szCs w:val="20"/>
              </w:rPr>
              <w:t>FileItem</w:t>
            </w:r>
            <w:proofErr w:type="spellEnd"/>
            <w:r w:rsidRPr="005E7B36">
              <w:rPr>
                <w:rFonts w:ascii="JetBrains Mono" w:hAnsi="JetBrains Mono"/>
                <w:b w:val="0"/>
                <w:bCs/>
                <w:color w:val="A9B7C6"/>
                <w:sz w:val="20"/>
                <w:szCs w:val="20"/>
              </w:rPr>
              <w:t xml:space="preserve">&gt; list = </w:t>
            </w:r>
            <w:proofErr w:type="spellStart"/>
            <w:r w:rsidRPr="005E7B36">
              <w:rPr>
                <w:rFonts w:ascii="JetBrains Mono" w:hAnsi="JetBrains Mono"/>
                <w:b w:val="0"/>
                <w:bCs/>
                <w:color w:val="A9B7C6"/>
                <w:sz w:val="20"/>
                <w:szCs w:val="20"/>
              </w:rPr>
              <w:t>servletFileUpload.parseRequest</w:t>
            </w:r>
            <w:proofErr w:type="spellEnd"/>
            <w:r w:rsidRPr="005E7B36">
              <w:rPr>
                <w:rFonts w:ascii="JetBrains Mono" w:hAnsi="JetBrains Mono"/>
                <w:b w:val="0"/>
                <w:bCs/>
                <w:color w:val="A9B7C6"/>
                <w:sz w:val="20"/>
                <w:szCs w:val="20"/>
              </w:rPr>
              <w:t>(req)</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for </w:t>
            </w:r>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FileItem</w:t>
            </w:r>
            <w:proofErr w:type="spellEnd"/>
            <w:r w:rsidRPr="005E7B36">
              <w:rPr>
                <w:rFonts w:ascii="JetBrains Mono" w:hAnsi="JetBrains Mono"/>
                <w:b w:val="0"/>
                <w:bCs/>
                <w:color w:val="A9B7C6"/>
                <w:sz w:val="20"/>
                <w:szCs w:val="20"/>
              </w:rPr>
              <w:t xml:space="preserve"> item: list) {</w:t>
            </w:r>
            <w:r w:rsidRPr="005E7B36">
              <w:rPr>
                <w:rFonts w:ascii="JetBrains Mono" w:hAnsi="JetBrains Mono"/>
                <w:b w:val="0"/>
                <w:bCs/>
                <w:color w:val="A9B7C6"/>
                <w:sz w:val="20"/>
                <w:szCs w:val="20"/>
              </w:rPr>
              <w:br/>
              <w:t xml:space="preserve">                    </w:t>
            </w:r>
            <w:r w:rsidRPr="005E7B36">
              <w:rPr>
                <w:rFonts w:ascii="JetBrains Mono" w:hAnsi="JetBrains Mono"/>
                <w:b w:val="0"/>
                <w:bCs/>
                <w:color w:val="CC7832"/>
                <w:sz w:val="20"/>
                <w:szCs w:val="20"/>
              </w:rPr>
              <w:t xml:space="preserve">if </w:t>
            </w:r>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item.isFormField</w:t>
            </w:r>
            <w:proofErr w:type="spellEnd"/>
            <w:r w:rsidRPr="005E7B36">
              <w:rPr>
                <w:rFonts w:ascii="JetBrains Mono" w:hAnsi="JetBrains Mono"/>
                <w:b w:val="0"/>
                <w:bCs/>
                <w:color w:val="A9B7C6"/>
                <w:sz w:val="20"/>
                <w:szCs w:val="20"/>
              </w:rPr>
              <w:t>()) {</w:t>
            </w:r>
            <w:r w:rsidRPr="005E7B36">
              <w:rPr>
                <w:rFonts w:ascii="JetBrains Mono" w:hAnsi="JetBrains Mono"/>
                <w:b w:val="0"/>
                <w:bCs/>
                <w:color w:val="A9B7C6"/>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普通表单项</w:t>
            </w:r>
            <w:r w:rsidRPr="005E7B36">
              <w:rPr>
                <w:rFonts w:hint="eastAsia"/>
                <w:b w:val="0"/>
                <w:bCs/>
                <w:color w:val="808080"/>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获取表单项的</w:t>
            </w:r>
            <w:r w:rsidRPr="005E7B36">
              <w:rPr>
                <w:rFonts w:ascii="JetBrains Mono" w:hAnsi="JetBrains Mono"/>
                <w:b w:val="0"/>
                <w:bCs/>
                <w:color w:val="808080"/>
                <w:sz w:val="20"/>
                <w:szCs w:val="20"/>
              </w:rPr>
              <w:t>name</w:t>
            </w:r>
            <w:r w:rsidRPr="005E7B36">
              <w:rPr>
                <w:rFonts w:hint="eastAsia"/>
                <w:b w:val="0"/>
                <w:bCs/>
                <w:color w:val="808080"/>
                <w:sz w:val="20"/>
                <w:szCs w:val="20"/>
              </w:rPr>
              <w:t>值</w:t>
            </w:r>
            <w:r w:rsidRPr="005E7B36">
              <w:rPr>
                <w:rFonts w:hint="eastAsia"/>
                <w:b w:val="0"/>
                <w:bCs/>
                <w:color w:val="808080"/>
                <w:sz w:val="20"/>
                <w:szCs w:val="20"/>
              </w:rPr>
              <w:br/>
              <w:t xml:space="preserve">                        </w:t>
            </w:r>
            <w:r w:rsidRPr="005E7B36">
              <w:rPr>
                <w:rFonts w:ascii="JetBrains Mono" w:hAnsi="JetBrains Mono"/>
                <w:b w:val="0"/>
                <w:bCs/>
                <w:color w:val="A9B7C6"/>
                <w:sz w:val="20"/>
                <w:szCs w:val="20"/>
              </w:rPr>
              <w:t xml:space="preserve">String </w:t>
            </w:r>
            <w:proofErr w:type="spellStart"/>
            <w:r w:rsidRPr="005E7B36">
              <w:rPr>
                <w:rFonts w:ascii="JetBrains Mono" w:hAnsi="JetBrains Mono"/>
                <w:b w:val="0"/>
                <w:bCs/>
                <w:color w:val="A9B7C6"/>
                <w:sz w:val="20"/>
                <w:szCs w:val="20"/>
              </w:rPr>
              <w:t>fieldName</w:t>
            </w:r>
            <w:proofErr w:type="spellEnd"/>
            <w:r w:rsidRPr="005E7B36">
              <w:rPr>
                <w:rFonts w:ascii="JetBrains Mono" w:hAnsi="JetBrains Mono"/>
                <w:b w:val="0"/>
                <w:bCs/>
                <w:color w:val="A9B7C6"/>
                <w:sz w:val="20"/>
                <w:szCs w:val="20"/>
              </w:rPr>
              <w:t xml:space="preserve"> = </w:t>
            </w:r>
            <w:proofErr w:type="spellStart"/>
            <w:r w:rsidRPr="005E7B36">
              <w:rPr>
                <w:rFonts w:ascii="JetBrains Mono" w:hAnsi="JetBrains Mono"/>
                <w:b w:val="0"/>
                <w:bCs/>
                <w:color w:val="A9B7C6"/>
                <w:sz w:val="20"/>
                <w:szCs w:val="20"/>
              </w:rPr>
              <w:t>item.getFieldName</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获取表单项的</w:t>
            </w:r>
            <w:r w:rsidRPr="005E7B36">
              <w:rPr>
                <w:rFonts w:ascii="JetBrains Mono" w:hAnsi="JetBrains Mono"/>
                <w:b w:val="0"/>
                <w:bCs/>
                <w:color w:val="808080"/>
                <w:sz w:val="20"/>
                <w:szCs w:val="20"/>
              </w:rPr>
              <w:t>value</w:t>
            </w:r>
            <w:r w:rsidRPr="005E7B36">
              <w:rPr>
                <w:rFonts w:hint="eastAsia"/>
                <w:b w:val="0"/>
                <w:bCs/>
                <w:color w:val="808080"/>
                <w:sz w:val="20"/>
                <w:szCs w:val="20"/>
              </w:rPr>
              <w:t>值</w:t>
            </w:r>
            <w:r w:rsidRPr="005E7B36">
              <w:rPr>
                <w:rFonts w:ascii="JetBrains Mono" w:hAnsi="JetBrains Mono"/>
                <w:b w:val="0"/>
                <w:bCs/>
                <w:color w:val="808080"/>
                <w:sz w:val="20"/>
                <w:szCs w:val="20"/>
              </w:rPr>
              <w:t>,</w:t>
            </w:r>
            <w:r w:rsidRPr="005E7B36">
              <w:rPr>
                <w:rFonts w:hint="eastAsia"/>
                <w:b w:val="0"/>
                <w:bCs/>
                <w:color w:val="808080"/>
                <w:sz w:val="20"/>
                <w:szCs w:val="20"/>
              </w:rPr>
              <w:t>指定编码为</w:t>
            </w:r>
            <w:r w:rsidRPr="005E7B36">
              <w:rPr>
                <w:rFonts w:ascii="JetBrains Mono" w:hAnsi="JetBrains Mono"/>
                <w:b w:val="0"/>
                <w:bCs/>
                <w:color w:val="808080"/>
                <w:sz w:val="20"/>
                <w:szCs w:val="20"/>
              </w:rPr>
              <w:t>utf-8</w:t>
            </w:r>
            <w:r w:rsidRPr="005E7B36">
              <w:rPr>
                <w:rFonts w:ascii="JetBrains Mono" w:hAnsi="JetBrains Mono"/>
                <w:b w:val="0"/>
                <w:bCs/>
                <w:color w:val="808080"/>
                <w:sz w:val="20"/>
                <w:szCs w:val="20"/>
              </w:rPr>
              <w:br/>
              <w:t xml:space="preserve">                        </w:t>
            </w:r>
            <w:r w:rsidRPr="005E7B36">
              <w:rPr>
                <w:rFonts w:ascii="JetBrains Mono" w:hAnsi="JetBrains Mono"/>
                <w:b w:val="0"/>
                <w:bCs/>
                <w:color w:val="A9B7C6"/>
                <w:sz w:val="20"/>
                <w:szCs w:val="20"/>
              </w:rPr>
              <w:t xml:space="preserve">String value = </w:t>
            </w:r>
            <w:proofErr w:type="spellStart"/>
            <w:r w:rsidRPr="005E7B36">
              <w:rPr>
                <w:rFonts w:ascii="JetBrains Mono" w:hAnsi="JetBrains Mono"/>
                <w:b w:val="0"/>
                <w:bCs/>
                <w:color w:val="A9B7C6"/>
                <w:sz w:val="20"/>
                <w:szCs w:val="20"/>
              </w:rPr>
              <w:t>item.getString</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"UTF-8"</w:t>
            </w:r>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proofErr w:type="spellStart"/>
            <w:r w:rsidRPr="005E7B36">
              <w:rPr>
                <w:rFonts w:ascii="JetBrains Mono" w:hAnsi="JetBrains Mono"/>
                <w:b w:val="0"/>
                <w:bCs/>
                <w:color w:val="A9B7C6"/>
                <w:sz w:val="20"/>
                <w:szCs w:val="20"/>
              </w:rPr>
              <w:t>System.</w:t>
            </w:r>
            <w:r w:rsidRPr="005E7B36">
              <w:rPr>
                <w:rFonts w:ascii="JetBrains Mono" w:hAnsi="JetBrains Mono"/>
                <w:b w:val="0"/>
                <w:bCs/>
                <w:i/>
                <w:iCs/>
                <w:color w:val="9876AA"/>
                <w:sz w:val="20"/>
                <w:szCs w:val="20"/>
              </w:rPr>
              <w:t>out</w:t>
            </w:r>
            <w:r w:rsidRPr="005E7B36">
              <w:rPr>
                <w:rFonts w:ascii="JetBrains Mono" w:hAnsi="JetBrains Mono"/>
                <w:b w:val="0"/>
                <w:bCs/>
                <w:color w:val="A9B7C6"/>
                <w:sz w:val="20"/>
                <w:szCs w:val="20"/>
              </w:rPr>
              <w:t>.println</w:t>
            </w:r>
            <w:proofErr w:type="spellEnd"/>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fieldName</w:t>
            </w:r>
            <w:proofErr w:type="spellEnd"/>
            <w:r w:rsidRPr="005E7B36">
              <w:rPr>
                <w:rFonts w:ascii="JetBrains Mono" w:hAnsi="JetBrains Mono"/>
                <w:b w:val="0"/>
                <w:bCs/>
                <w:color w:val="A9B7C6"/>
                <w:sz w:val="20"/>
                <w:szCs w:val="20"/>
              </w:rPr>
              <w:t xml:space="preserve"> + </w:t>
            </w:r>
            <w:r w:rsidRPr="005E7B36">
              <w:rPr>
                <w:rFonts w:ascii="JetBrains Mono" w:hAnsi="JetBrains Mono"/>
                <w:b w:val="0"/>
                <w:bCs/>
                <w:color w:val="6A8759"/>
                <w:sz w:val="20"/>
                <w:szCs w:val="20"/>
              </w:rPr>
              <w:t xml:space="preserve">" = " </w:t>
            </w:r>
            <w:r w:rsidRPr="005E7B36">
              <w:rPr>
                <w:rFonts w:ascii="JetBrains Mono" w:hAnsi="JetBrains Mono"/>
                <w:b w:val="0"/>
                <w:bCs/>
                <w:color w:val="A9B7C6"/>
                <w:sz w:val="20"/>
                <w:szCs w:val="20"/>
              </w:rPr>
              <w:t>+ value)</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A9B7C6"/>
                <w:sz w:val="20"/>
                <w:szCs w:val="20"/>
              </w:rPr>
              <w:t xml:space="preserve">} </w:t>
            </w:r>
            <w:r w:rsidRPr="005E7B36">
              <w:rPr>
                <w:rFonts w:ascii="JetBrains Mono" w:hAnsi="JetBrains Mono"/>
                <w:b w:val="0"/>
                <w:bCs/>
                <w:color w:val="CC7832"/>
                <w:sz w:val="20"/>
                <w:szCs w:val="20"/>
              </w:rPr>
              <w:t xml:space="preserve">else </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文件</w:t>
            </w:r>
            <w:r w:rsidRPr="005E7B36">
              <w:rPr>
                <w:rFonts w:hint="eastAsia"/>
                <w:b w:val="0"/>
                <w:bCs/>
                <w:color w:val="808080"/>
                <w:sz w:val="20"/>
                <w:szCs w:val="20"/>
              </w:rPr>
              <w:br/>
              <w:t xml:space="preserve">                        </w:t>
            </w:r>
            <w:proofErr w:type="spellStart"/>
            <w:r w:rsidRPr="005E7B36">
              <w:rPr>
                <w:rFonts w:ascii="JetBrains Mono" w:hAnsi="JetBrains Mono"/>
                <w:b w:val="0"/>
                <w:bCs/>
                <w:color w:val="A9B7C6"/>
                <w:sz w:val="20"/>
                <w:szCs w:val="20"/>
              </w:rPr>
              <w:t>System.</w:t>
            </w:r>
            <w:r w:rsidRPr="005E7B36">
              <w:rPr>
                <w:rFonts w:ascii="JetBrains Mono" w:hAnsi="JetBrains Mono"/>
                <w:b w:val="0"/>
                <w:bCs/>
                <w:i/>
                <w:iCs/>
                <w:color w:val="9876AA"/>
                <w:sz w:val="20"/>
                <w:szCs w:val="20"/>
              </w:rPr>
              <w:t>out</w:t>
            </w:r>
            <w:r w:rsidRPr="005E7B36">
              <w:rPr>
                <w:rFonts w:ascii="JetBrains Mono" w:hAnsi="JetBrains Mono"/>
                <w:b w:val="0"/>
                <w:bCs/>
                <w:color w:val="A9B7C6"/>
                <w:sz w:val="20"/>
                <w:szCs w:val="20"/>
              </w:rPr>
              <w:t>.println</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w:t>
            </w:r>
            <w:r w:rsidRPr="005E7B36">
              <w:rPr>
                <w:rFonts w:hint="eastAsia"/>
                <w:b w:val="0"/>
                <w:bCs/>
                <w:color w:val="6A8759"/>
                <w:sz w:val="20"/>
                <w:szCs w:val="20"/>
              </w:rPr>
              <w:t>表单项的</w:t>
            </w:r>
            <w:r w:rsidRPr="005E7B36">
              <w:rPr>
                <w:rFonts w:ascii="JetBrains Mono" w:hAnsi="JetBrains Mono"/>
                <w:b w:val="0"/>
                <w:bCs/>
                <w:color w:val="6A8759"/>
                <w:sz w:val="20"/>
                <w:szCs w:val="20"/>
              </w:rPr>
              <w:t>name</w:t>
            </w:r>
            <w:r w:rsidRPr="005E7B36">
              <w:rPr>
                <w:rFonts w:hint="eastAsia"/>
                <w:b w:val="0"/>
                <w:bCs/>
                <w:color w:val="6A8759"/>
                <w:sz w:val="20"/>
                <w:szCs w:val="20"/>
              </w:rPr>
              <w:t>值：</w:t>
            </w:r>
            <w:r w:rsidRPr="005E7B36">
              <w:rPr>
                <w:rFonts w:ascii="JetBrains Mono" w:hAnsi="JetBrains Mono"/>
                <w:b w:val="0"/>
                <w:bCs/>
                <w:color w:val="6A8759"/>
                <w:sz w:val="20"/>
                <w:szCs w:val="20"/>
              </w:rPr>
              <w:t xml:space="preserve">" </w:t>
            </w:r>
            <w:r w:rsidRPr="005E7B36">
              <w:rPr>
                <w:rFonts w:ascii="JetBrains Mono" w:hAnsi="JetBrains Mono"/>
                <w:b w:val="0"/>
                <w:bCs/>
                <w:color w:val="A9B7C6"/>
                <w:sz w:val="20"/>
                <w:szCs w:val="20"/>
              </w:rPr>
              <w:t xml:space="preserve">+ </w:t>
            </w:r>
            <w:proofErr w:type="spellStart"/>
            <w:r w:rsidRPr="005E7B36">
              <w:rPr>
                <w:rFonts w:ascii="JetBrains Mono" w:hAnsi="JetBrains Mono"/>
                <w:b w:val="0"/>
                <w:bCs/>
                <w:color w:val="A9B7C6"/>
                <w:sz w:val="20"/>
                <w:szCs w:val="20"/>
              </w:rPr>
              <w:t>item.getFieldName</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proofErr w:type="spellStart"/>
            <w:r w:rsidRPr="005E7B36">
              <w:rPr>
                <w:rFonts w:ascii="JetBrains Mono" w:hAnsi="JetBrains Mono"/>
                <w:b w:val="0"/>
                <w:bCs/>
                <w:color w:val="A9B7C6"/>
                <w:sz w:val="20"/>
                <w:szCs w:val="20"/>
              </w:rPr>
              <w:t>System.</w:t>
            </w:r>
            <w:r w:rsidRPr="005E7B36">
              <w:rPr>
                <w:rFonts w:ascii="JetBrains Mono" w:hAnsi="JetBrains Mono"/>
                <w:b w:val="0"/>
                <w:bCs/>
                <w:i/>
                <w:iCs/>
                <w:color w:val="9876AA"/>
                <w:sz w:val="20"/>
                <w:szCs w:val="20"/>
              </w:rPr>
              <w:t>out</w:t>
            </w:r>
            <w:r w:rsidRPr="005E7B36">
              <w:rPr>
                <w:rFonts w:ascii="JetBrains Mono" w:hAnsi="JetBrains Mono"/>
                <w:b w:val="0"/>
                <w:bCs/>
                <w:color w:val="A9B7C6"/>
                <w:sz w:val="20"/>
                <w:szCs w:val="20"/>
              </w:rPr>
              <w:t>.println</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w:t>
            </w:r>
            <w:r w:rsidRPr="005E7B36">
              <w:rPr>
                <w:rFonts w:hint="eastAsia"/>
                <w:b w:val="0"/>
                <w:bCs/>
                <w:color w:val="6A8759"/>
                <w:sz w:val="20"/>
                <w:szCs w:val="20"/>
              </w:rPr>
              <w:t>上传的文件名：</w:t>
            </w:r>
            <w:r w:rsidRPr="005E7B36">
              <w:rPr>
                <w:rFonts w:ascii="JetBrains Mono" w:hAnsi="JetBrains Mono"/>
                <w:b w:val="0"/>
                <w:bCs/>
                <w:color w:val="6A8759"/>
                <w:sz w:val="20"/>
                <w:szCs w:val="20"/>
              </w:rPr>
              <w:t xml:space="preserve">" </w:t>
            </w:r>
            <w:r w:rsidRPr="005E7B36">
              <w:rPr>
                <w:rFonts w:ascii="JetBrains Mono" w:hAnsi="JetBrains Mono"/>
                <w:b w:val="0"/>
                <w:bCs/>
                <w:color w:val="A9B7C6"/>
                <w:sz w:val="20"/>
                <w:szCs w:val="20"/>
              </w:rPr>
              <w:t xml:space="preserve">+ </w:t>
            </w:r>
            <w:proofErr w:type="spellStart"/>
            <w:r w:rsidRPr="005E7B36">
              <w:rPr>
                <w:rFonts w:ascii="JetBrains Mono" w:hAnsi="JetBrains Mono"/>
                <w:b w:val="0"/>
                <w:bCs/>
                <w:color w:val="A9B7C6"/>
                <w:sz w:val="20"/>
                <w:szCs w:val="20"/>
              </w:rPr>
              <w:t>item.getName</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获取工程部署路径</w:t>
            </w:r>
            <w:r w:rsidRPr="005E7B36">
              <w:rPr>
                <w:rFonts w:ascii="JetBrains Mono" w:hAnsi="JetBrains Mono"/>
                <w:b w:val="0"/>
                <w:bCs/>
                <w:color w:val="808080"/>
                <w:sz w:val="20"/>
                <w:szCs w:val="20"/>
              </w:rPr>
              <w:t xml:space="preserve"> "/"</w:t>
            </w:r>
            <w:r w:rsidRPr="005E7B36">
              <w:rPr>
                <w:rFonts w:hint="eastAsia"/>
                <w:b w:val="0"/>
                <w:bCs/>
                <w:color w:val="808080"/>
                <w:sz w:val="20"/>
                <w:szCs w:val="20"/>
              </w:rPr>
              <w:t>映射到</w:t>
            </w:r>
            <w:r w:rsidRPr="005E7B36">
              <w:rPr>
                <w:rFonts w:ascii="JetBrains Mono" w:hAnsi="JetBrains Mono"/>
                <w:b w:val="0"/>
                <w:bCs/>
                <w:color w:val="808080"/>
                <w:sz w:val="20"/>
                <w:szCs w:val="20"/>
              </w:rPr>
              <w:t xml:space="preserve"> http://ip:port/</w:t>
            </w:r>
            <w:r w:rsidRPr="005E7B36">
              <w:rPr>
                <w:rFonts w:hint="eastAsia"/>
                <w:b w:val="0"/>
                <w:bCs/>
                <w:color w:val="808080"/>
                <w:sz w:val="20"/>
                <w:szCs w:val="20"/>
              </w:rPr>
              <w:t>工程路径</w:t>
            </w:r>
            <w:r w:rsidRPr="005E7B36">
              <w:rPr>
                <w:rFonts w:ascii="JetBrains Mono" w:hAnsi="JetBrains Mono"/>
                <w:b w:val="0"/>
                <w:bCs/>
                <w:color w:val="808080"/>
                <w:sz w:val="20"/>
                <w:szCs w:val="20"/>
              </w:rPr>
              <w:t>/</w:t>
            </w:r>
            <w:r w:rsidRPr="005E7B36">
              <w:rPr>
                <w:rFonts w:ascii="JetBrains Mono" w:hAnsi="JetBrains Mono"/>
                <w:b w:val="0"/>
                <w:bCs/>
                <w:color w:val="808080"/>
                <w:sz w:val="20"/>
                <w:szCs w:val="20"/>
              </w:rPr>
              <w:br/>
              <w:t xml:space="preserve">                        </w:t>
            </w:r>
            <w:r w:rsidRPr="005E7B36">
              <w:rPr>
                <w:rFonts w:ascii="JetBrains Mono" w:hAnsi="JetBrains Mono"/>
                <w:b w:val="0"/>
                <w:bCs/>
                <w:color w:val="A9B7C6"/>
                <w:sz w:val="20"/>
                <w:szCs w:val="20"/>
              </w:rPr>
              <w:t xml:space="preserve">String </w:t>
            </w:r>
            <w:proofErr w:type="spellStart"/>
            <w:r w:rsidRPr="005E7B36">
              <w:rPr>
                <w:rFonts w:ascii="JetBrains Mono" w:hAnsi="JetBrains Mono"/>
                <w:b w:val="0"/>
                <w:bCs/>
                <w:color w:val="A9B7C6"/>
                <w:sz w:val="20"/>
                <w:szCs w:val="20"/>
              </w:rPr>
              <w:t>realPath</w:t>
            </w:r>
            <w:proofErr w:type="spellEnd"/>
            <w:r w:rsidRPr="005E7B36">
              <w:rPr>
                <w:rFonts w:ascii="JetBrains Mono" w:hAnsi="JetBrains Mono"/>
                <w:b w:val="0"/>
                <w:bCs/>
                <w:color w:val="A9B7C6"/>
                <w:sz w:val="20"/>
                <w:szCs w:val="20"/>
              </w:rPr>
              <w:t xml:space="preserve"> = </w:t>
            </w:r>
            <w:proofErr w:type="spellStart"/>
            <w:r w:rsidRPr="005E7B36">
              <w:rPr>
                <w:rFonts w:ascii="JetBrains Mono" w:hAnsi="JetBrains Mono"/>
                <w:b w:val="0"/>
                <w:bCs/>
                <w:color w:val="A9B7C6"/>
                <w:sz w:val="20"/>
                <w:szCs w:val="20"/>
              </w:rPr>
              <w:t>getServletContext</w:t>
            </w:r>
            <w:proofErr w:type="spellEnd"/>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getRealPath</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w:t>
            </w:r>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r>
            <w:r w:rsidRPr="005E7B36">
              <w:rPr>
                <w:rFonts w:ascii="JetBrains Mono" w:hAnsi="JetBrains Mono"/>
                <w:b w:val="0"/>
                <w:bCs/>
                <w:color w:val="808080"/>
                <w:sz w:val="20"/>
                <w:szCs w:val="20"/>
              </w:rPr>
              <w:t xml:space="preserve">//                        </w:t>
            </w:r>
            <w:proofErr w:type="spellStart"/>
            <w:r w:rsidRPr="005E7B36">
              <w:rPr>
                <w:rFonts w:ascii="JetBrains Mono" w:hAnsi="JetBrains Mono"/>
                <w:b w:val="0"/>
                <w:bCs/>
                <w:color w:val="808080"/>
                <w:sz w:val="20"/>
                <w:szCs w:val="20"/>
              </w:rPr>
              <w:t>System.out.println</w:t>
            </w:r>
            <w:proofErr w:type="spellEnd"/>
            <w:r w:rsidRPr="005E7B36">
              <w:rPr>
                <w:rFonts w:ascii="JetBrains Mono" w:hAnsi="JetBrains Mono"/>
                <w:b w:val="0"/>
                <w:bCs/>
                <w:color w:val="808080"/>
                <w:sz w:val="20"/>
                <w:szCs w:val="20"/>
              </w:rPr>
              <w:t>("</w:t>
            </w:r>
            <w:proofErr w:type="spellStart"/>
            <w:r w:rsidRPr="005E7B36">
              <w:rPr>
                <w:rFonts w:ascii="JetBrains Mono" w:hAnsi="JetBrains Mono"/>
                <w:b w:val="0"/>
                <w:bCs/>
                <w:color w:val="808080"/>
                <w:sz w:val="20"/>
                <w:szCs w:val="20"/>
              </w:rPr>
              <w:t>realPath</w:t>
            </w:r>
            <w:proofErr w:type="spellEnd"/>
            <w:r w:rsidRPr="005E7B36">
              <w:rPr>
                <w:rFonts w:ascii="JetBrains Mono" w:hAnsi="JetBrains Mono"/>
                <w:b w:val="0"/>
                <w:bCs/>
                <w:color w:val="808080"/>
                <w:sz w:val="20"/>
                <w:szCs w:val="20"/>
              </w:rPr>
              <w:t xml:space="preserve"> = " + </w:t>
            </w:r>
            <w:proofErr w:type="spellStart"/>
            <w:r w:rsidRPr="005E7B36">
              <w:rPr>
                <w:rFonts w:ascii="JetBrains Mono" w:hAnsi="JetBrains Mono"/>
                <w:b w:val="0"/>
                <w:bCs/>
                <w:color w:val="808080"/>
                <w:sz w:val="20"/>
                <w:szCs w:val="20"/>
              </w:rPr>
              <w:t>realPath</w:t>
            </w:r>
            <w:proofErr w:type="spellEnd"/>
            <w:r w:rsidRPr="005E7B36">
              <w:rPr>
                <w:rFonts w:ascii="JetBrains Mono" w:hAnsi="JetBrains Mono"/>
                <w:b w:val="0"/>
                <w:bCs/>
                <w:color w:val="808080"/>
                <w:sz w:val="20"/>
                <w:szCs w:val="20"/>
              </w:rPr>
              <w:t>);</w:t>
            </w:r>
            <w:r w:rsidRPr="005E7B36">
              <w:rPr>
                <w:rFonts w:ascii="JetBrains Mono" w:hAnsi="JetBrains Mono"/>
                <w:b w:val="0"/>
                <w:bCs/>
                <w:color w:val="808080"/>
                <w:sz w:val="20"/>
                <w:szCs w:val="20"/>
              </w:rPr>
              <w:br/>
              <w:t xml:space="preserve">//                        long size = </w:t>
            </w:r>
            <w:proofErr w:type="spellStart"/>
            <w:r w:rsidRPr="005E7B36">
              <w:rPr>
                <w:rFonts w:ascii="JetBrains Mono" w:hAnsi="JetBrains Mono"/>
                <w:b w:val="0"/>
                <w:bCs/>
                <w:color w:val="808080"/>
                <w:sz w:val="20"/>
                <w:szCs w:val="20"/>
              </w:rPr>
              <w:t>item.getSize</w:t>
            </w:r>
            <w:proofErr w:type="spellEnd"/>
            <w:r w:rsidRPr="005E7B36">
              <w:rPr>
                <w:rFonts w:ascii="JetBrains Mono" w:hAnsi="JetBrains Mono"/>
                <w:b w:val="0"/>
                <w:bCs/>
                <w:color w:val="808080"/>
                <w:sz w:val="20"/>
                <w:szCs w:val="20"/>
              </w:rPr>
              <w:t>();</w:t>
            </w:r>
            <w:r w:rsidRPr="005E7B36">
              <w:rPr>
                <w:rFonts w:ascii="JetBrains Mono" w:hAnsi="JetBrains Mono"/>
                <w:b w:val="0"/>
                <w:bCs/>
                <w:color w:val="808080"/>
                <w:sz w:val="20"/>
                <w:szCs w:val="20"/>
              </w:rPr>
              <w:br/>
              <w:t xml:space="preserve">//                        </w:t>
            </w:r>
            <w:proofErr w:type="spellStart"/>
            <w:r w:rsidRPr="005E7B36">
              <w:rPr>
                <w:rFonts w:ascii="JetBrains Mono" w:hAnsi="JetBrains Mono"/>
                <w:b w:val="0"/>
                <w:bCs/>
                <w:color w:val="808080"/>
                <w:sz w:val="20"/>
                <w:szCs w:val="20"/>
              </w:rPr>
              <w:t>System.out.println</w:t>
            </w:r>
            <w:proofErr w:type="spellEnd"/>
            <w:r w:rsidRPr="005E7B36">
              <w:rPr>
                <w:rFonts w:ascii="JetBrains Mono" w:hAnsi="JetBrains Mono"/>
                <w:b w:val="0"/>
                <w:bCs/>
                <w:color w:val="808080"/>
                <w:sz w:val="20"/>
                <w:szCs w:val="20"/>
              </w:rPr>
              <w:t>("size = " + size);</w:t>
            </w:r>
            <w:r w:rsidRPr="005E7B36">
              <w:rPr>
                <w:rFonts w:ascii="JetBrains Mono" w:hAnsi="JetBrains Mono"/>
                <w:b w:val="0"/>
                <w:bCs/>
                <w:color w:val="808080"/>
                <w:sz w:val="20"/>
                <w:szCs w:val="20"/>
              </w:rPr>
              <w:br/>
              <w:t xml:space="preserve">//                        String </w:t>
            </w:r>
            <w:proofErr w:type="spellStart"/>
            <w:r w:rsidRPr="005E7B36">
              <w:rPr>
                <w:rFonts w:ascii="JetBrains Mono" w:hAnsi="JetBrains Mono"/>
                <w:b w:val="0"/>
                <w:bCs/>
                <w:color w:val="808080"/>
                <w:sz w:val="20"/>
                <w:szCs w:val="20"/>
              </w:rPr>
              <w:t>contentType</w:t>
            </w:r>
            <w:proofErr w:type="spellEnd"/>
            <w:r w:rsidRPr="005E7B36">
              <w:rPr>
                <w:rFonts w:ascii="JetBrains Mono" w:hAnsi="JetBrains Mono"/>
                <w:b w:val="0"/>
                <w:bCs/>
                <w:color w:val="808080"/>
                <w:sz w:val="20"/>
                <w:szCs w:val="20"/>
              </w:rPr>
              <w:t xml:space="preserve"> = </w:t>
            </w:r>
            <w:proofErr w:type="spellStart"/>
            <w:r w:rsidRPr="005E7B36">
              <w:rPr>
                <w:rFonts w:ascii="JetBrains Mono" w:hAnsi="JetBrains Mono"/>
                <w:b w:val="0"/>
                <w:bCs/>
                <w:color w:val="808080"/>
                <w:sz w:val="20"/>
                <w:szCs w:val="20"/>
              </w:rPr>
              <w:t>item.getContentType</w:t>
            </w:r>
            <w:proofErr w:type="spellEnd"/>
            <w:r w:rsidRPr="005E7B36">
              <w:rPr>
                <w:rFonts w:ascii="JetBrains Mono" w:hAnsi="JetBrains Mono"/>
                <w:b w:val="0"/>
                <w:bCs/>
                <w:color w:val="808080"/>
                <w:sz w:val="20"/>
                <w:szCs w:val="20"/>
              </w:rPr>
              <w:t>();</w:t>
            </w:r>
            <w:r w:rsidRPr="005E7B36">
              <w:rPr>
                <w:rFonts w:ascii="JetBrains Mono" w:hAnsi="JetBrains Mono"/>
                <w:b w:val="0"/>
                <w:bCs/>
                <w:color w:val="808080"/>
                <w:sz w:val="20"/>
                <w:szCs w:val="20"/>
              </w:rPr>
              <w:br/>
              <w:t xml:space="preserve">//                        </w:t>
            </w:r>
            <w:proofErr w:type="spellStart"/>
            <w:r w:rsidRPr="005E7B36">
              <w:rPr>
                <w:rFonts w:ascii="JetBrains Mono" w:hAnsi="JetBrains Mono"/>
                <w:b w:val="0"/>
                <w:bCs/>
                <w:color w:val="808080"/>
                <w:sz w:val="20"/>
                <w:szCs w:val="20"/>
              </w:rPr>
              <w:t>System.out.println</w:t>
            </w:r>
            <w:proofErr w:type="spellEnd"/>
            <w:r w:rsidRPr="005E7B36">
              <w:rPr>
                <w:rFonts w:ascii="JetBrains Mono" w:hAnsi="JetBrains Mono"/>
                <w:b w:val="0"/>
                <w:bCs/>
                <w:color w:val="808080"/>
                <w:sz w:val="20"/>
                <w:szCs w:val="20"/>
              </w:rPr>
              <w:t>("</w:t>
            </w:r>
            <w:proofErr w:type="spellStart"/>
            <w:r w:rsidRPr="005E7B36">
              <w:rPr>
                <w:rFonts w:ascii="JetBrains Mono" w:hAnsi="JetBrains Mono"/>
                <w:b w:val="0"/>
                <w:bCs/>
                <w:color w:val="808080"/>
                <w:sz w:val="20"/>
                <w:szCs w:val="20"/>
              </w:rPr>
              <w:t>contentType</w:t>
            </w:r>
            <w:proofErr w:type="spellEnd"/>
            <w:r w:rsidRPr="005E7B36">
              <w:rPr>
                <w:rFonts w:ascii="JetBrains Mono" w:hAnsi="JetBrains Mono"/>
                <w:b w:val="0"/>
                <w:bCs/>
                <w:color w:val="808080"/>
                <w:sz w:val="20"/>
                <w:szCs w:val="20"/>
              </w:rPr>
              <w:t xml:space="preserve"> = " + </w:t>
            </w:r>
            <w:proofErr w:type="spellStart"/>
            <w:r w:rsidRPr="005E7B36">
              <w:rPr>
                <w:rFonts w:ascii="JetBrains Mono" w:hAnsi="JetBrains Mono"/>
                <w:b w:val="0"/>
                <w:bCs/>
                <w:color w:val="808080"/>
                <w:sz w:val="20"/>
                <w:szCs w:val="20"/>
              </w:rPr>
              <w:t>contentType</w:t>
            </w:r>
            <w:proofErr w:type="spellEnd"/>
            <w:r w:rsidRPr="005E7B36">
              <w:rPr>
                <w:rFonts w:ascii="JetBrains Mono" w:hAnsi="JetBrains Mono"/>
                <w:b w:val="0"/>
                <w:bCs/>
                <w:color w:val="808080"/>
                <w:sz w:val="20"/>
                <w:szCs w:val="20"/>
              </w:rPr>
              <w:t>);</w:t>
            </w:r>
            <w:r w:rsidRPr="005E7B36">
              <w:rPr>
                <w:rFonts w:ascii="JetBrains Mono" w:hAnsi="JetBrains Mono"/>
                <w:b w:val="0"/>
                <w:bCs/>
                <w:color w:val="808080"/>
                <w:sz w:val="20"/>
                <w:szCs w:val="20"/>
              </w:rPr>
              <w:br/>
            </w:r>
            <w:r w:rsidRPr="005E7B36">
              <w:rPr>
                <w:rFonts w:ascii="JetBrains Mono" w:hAnsi="JetBrains Mono"/>
                <w:b w:val="0"/>
                <w:bCs/>
                <w:color w:val="808080"/>
                <w:sz w:val="20"/>
                <w:szCs w:val="20"/>
              </w:rPr>
              <w:lastRenderedPageBreak/>
              <w:t xml:space="preserve">                        // </w:t>
            </w:r>
            <w:r w:rsidRPr="005E7B36">
              <w:rPr>
                <w:rFonts w:hint="eastAsia"/>
                <w:b w:val="0"/>
                <w:bCs/>
                <w:color w:val="808080"/>
                <w:sz w:val="20"/>
                <w:szCs w:val="20"/>
              </w:rPr>
              <w:t>限制文件类型只能为</w:t>
            </w:r>
            <w:r w:rsidRPr="005E7B36">
              <w:rPr>
                <w:rFonts w:ascii="JetBrains Mono" w:hAnsi="JetBrains Mono"/>
                <w:b w:val="0"/>
                <w:bCs/>
                <w:color w:val="808080"/>
                <w:sz w:val="20"/>
                <w:szCs w:val="20"/>
              </w:rPr>
              <w:t xml:space="preserve"> .jpg </w:t>
            </w:r>
            <w:r w:rsidRPr="005E7B36">
              <w:rPr>
                <w:rFonts w:hint="eastAsia"/>
                <w:b w:val="0"/>
                <w:bCs/>
                <w:color w:val="808080"/>
                <w:sz w:val="20"/>
                <w:szCs w:val="20"/>
              </w:rPr>
              <w:t>和</w:t>
            </w:r>
            <w:r w:rsidRPr="005E7B36">
              <w:rPr>
                <w:rFonts w:ascii="JetBrains Mono" w:hAnsi="JetBrains Mono"/>
                <w:b w:val="0"/>
                <w:bCs/>
                <w:color w:val="808080"/>
                <w:sz w:val="20"/>
                <w:szCs w:val="20"/>
              </w:rPr>
              <w:t xml:space="preserve"> .jpeg</w:t>
            </w:r>
            <w:r w:rsidRPr="005E7B36">
              <w:rPr>
                <w:rFonts w:ascii="JetBrains Mono" w:hAnsi="JetBrains Mono"/>
                <w:b w:val="0"/>
                <w:bCs/>
                <w:color w:val="808080"/>
                <w:sz w:val="20"/>
                <w:szCs w:val="20"/>
              </w:rPr>
              <w:br/>
              <w:t xml:space="preserve">                        </w:t>
            </w:r>
            <w:r w:rsidRPr="005E7B36">
              <w:rPr>
                <w:rFonts w:ascii="JetBrains Mono" w:hAnsi="JetBrains Mono"/>
                <w:b w:val="0"/>
                <w:bCs/>
                <w:color w:val="CC7832"/>
                <w:sz w:val="20"/>
                <w:szCs w:val="20"/>
              </w:rPr>
              <w:t xml:space="preserve">if </w:t>
            </w:r>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item.getName</w:t>
            </w:r>
            <w:proofErr w:type="spellEnd"/>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endsWith</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".jpg"</w:t>
            </w:r>
            <w:r w:rsidRPr="005E7B36">
              <w:rPr>
                <w:rFonts w:ascii="JetBrains Mono" w:hAnsi="JetBrains Mono"/>
                <w:b w:val="0"/>
                <w:bCs/>
                <w:color w:val="A9B7C6"/>
                <w:sz w:val="20"/>
                <w:szCs w:val="20"/>
              </w:rPr>
              <w:t>) &amp;&amp; !</w:t>
            </w:r>
            <w:proofErr w:type="spellStart"/>
            <w:r w:rsidRPr="005E7B36">
              <w:rPr>
                <w:rFonts w:ascii="JetBrains Mono" w:hAnsi="JetBrains Mono"/>
                <w:b w:val="0"/>
                <w:bCs/>
                <w:color w:val="A9B7C6"/>
                <w:sz w:val="20"/>
                <w:szCs w:val="20"/>
              </w:rPr>
              <w:t>item.getName</w:t>
            </w:r>
            <w:proofErr w:type="spellEnd"/>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endsWith</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".jpeg"</w:t>
            </w:r>
            <w:r w:rsidRPr="005E7B36">
              <w:rPr>
                <w:rFonts w:ascii="JetBrains Mono" w:hAnsi="JetBrains Mono"/>
                <w:b w:val="0"/>
                <w:bCs/>
                <w:color w:val="A9B7C6"/>
                <w:sz w:val="20"/>
                <w:szCs w:val="20"/>
              </w:rPr>
              <w:t>)) {</w:t>
            </w:r>
            <w:r w:rsidRPr="005E7B36">
              <w:rPr>
                <w:rFonts w:ascii="JetBrains Mono" w:hAnsi="JetBrains Mono"/>
                <w:b w:val="0"/>
                <w:bCs/>
                <w:color w:val="A9B7C6"/>
                <w:sz w:val="20"/>
                <w:szCs w:val="20"/>
              </w:rPr>
              <w:br/>
              <w:t xml:space="preserve">                            </w:t>
            </w:r>
            <w:r w:rsidRPr="005E7B36">
              <w:rPr>
                <w:rFonts w:ascii="JetBrains Mono" w:hAnsi="JetBrains Mono"/>
                <w:b w:val="0"/>
                <w:bCs/>
                <w:color w:val="CC7832"/>
                <w:sz w:val="20"/>
                <w:szCs w:val="20"/>
              </w:rPr>
              <w:t xml:space="preserve">throw new </w:t>
            </w:r>
            <w:proofErr w:type="spellStart"/>
            <w:r w:rsidRPr="005E7B36">
              <w:rPr>
                <w:rFonts w:ascii="JetBrains Mono" w:hAnsi="JetBrains Mono"/>
                <w:b w:val="0"/>
                <w:bCs/>
                <w:color w:val="A9B7C6"/>
                <w:sz w:val="20"/>
                <w:szCs w:val="20"/>
              </w:rPr>
              <w:t>RuntimeException</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w:t>
            </w:r>
            <w:r w:rsidRPr="005E7B36">
              <w:rPr>
                <w:rFonts w:hint="eastAsia"/>
                <w:b w:val="0"/>
                <w:bCs/>
                <w:color w:val="6A8759"/>
                <w:sz w:val="20"/>
                <w:szCs w:val="20"/>
              </w:rPr>
              <w:t>文件类型不符</w:t>
            </w:r>
            <w:r w:rsidRPr="005E7B36">
              <w:rPr>
                <w:rFonts w:ascii="JetBrains Mono" w:hAnsi="JetBrains Mono"/>
                <w:b w:val="0"/>
                <w:bCs/>
                <w:color w:val="6A8759"/>
                <w:sz w:val="20"/>
                <w:szCs w:val="20"/>
              </w:rPr>
              <w:t>"</w:t>
            </w:r>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t xml:space="preserve">                        </w:t>
            </w:r>
            <w:r w:rsidRPr="005E7B36">
              <w:rPr>
                <w:rFonts w:ascii="JetBrains Mono" w:hAnsi="JetBrains Mono"/>
                <w:b w:val="0"/>
                <w:bCs/>
                <w:color w:val="808080"/>
                <w:sz w:val="20"/>
                <w:szCs w:val="20"/>
              </w:rPr>
              <w:t xml:space="preserve">// </w:t>
            </w:r>
            <w:r w:rsidRPr="005E7B36">
              <w:rPr>
                <w:rFonts w:hint="eastAsia"/>
                <w:b w:val="0"/>
                <w:bCs/>
                <w:color w:val="808080"/>
                <w:sz w:val="20"/>
                <w:szCs w:val="20"/>
              </w:rPr>
              <w:t>限制文件大小最大为</w:t>
            </w:r>
            <w:r w:rsidRPr="005E7B36">
              <w:rPr>
                <w:rFonts w:ascii="JetBrains Mono" w:hAnsi="JetBrains Mono"/>
                <w:b w:val="0"/>
                <w:bCs/>
                <w:color w:val="808080"/>
                <w:sz w:val="20"/>
                <w:szCs w:val="20"/>
              </w:rPr>
              <w:t>200KB</w:t>
            </w:r>
            <w:r w:rsidRPr="005E7B36">
              <w:rPr>
                <w:rFonts w:hint="eastAsia"/>
                <w:b w:val="0"/>
                <w:bCs/>
                <w:color w:val="808080"/>
                <w:sz w:val="20"/>
                <w:szCs w:val="20"/>
              </w:rPr>
              <w:t>：</w:t>
            </w:r>
            <w:r w:rsidRPr="005E7B36">
              <w:rPr>
                <w:rFonts w:ascii="JetBrains Mono" w:hAnsi="JetBrains Mono"/>
                <w:b w:val="0"/>
                <w:bCs/>
                <w:color w:val="808080"/>
                <w:sz w:val="20"/>
                <w:szCs w:val="20"/>
              </w:rPr>
              <w:t>102400Byte = 1024Byte*100 = 100KB   --</w:t>
            </w:r>
            <w:proofErr w:type="gramStart"/>
            <w:r w:rsidRPr="005E7B36">
              <w:rPr>
                <w:rFonts w:hint="eastAsia"/>
                <w:b w:val="0"/>
                <w:bCs/>
                <w:color w:val="808080"/>
                <w:sz w:val="20"/>
                <w:szCs w:val="20"/>
              </w:rPr>
              <w:t>》</w:t>
            </w:r>
            <w:proofErr w:type="gramEnd"/>
            <w:r w:rsidRPr="005E7B36">
              <w:rPr>
                <w:rFonts w:ascii="JetBrains Mono" w:hAnsi="JetBrains Mono"/>
                <w:b w:val="0"/>
                <w:bCs/>
                <w:color w:val="808080"/>
                <w:sz w:val="20"/>
                <w:szCs w:val="20"/>
              </w:rPr>
              <w:t xml:space="preserve"> *2=200KB</w:t>
            </w:r>
            <w:r w:rsidRPr="005E7B36">
              <w:rPr>
                <w:rFonts w:ascii="JetBrains Mono" w:hAnsi="JetBrains Mono"/>
                <w:b w:val="0"/>
                <w:bCs/>
                <w:color w:val="808080"/>
                <w:sz w:val="20"/>
                <w:szCs w:val="20"/>
              </w:rPr>
              <w:br/>
              <w:t xml:space="preserve">                        </w:t>
            </w:r>
            <w:r w:rsidRPr="005E7B36">
              <w:rPr>
                <w:rFonts w:ascii="JetBrains Mono" w:hAnsi="JetBrains Mono"/>
                <w:b w:val="0"/>
                <w:bCs/>
                <w:color w:val="CC7832"/>
                <w:sz w:val="20"/>
                <w:szCs w:val="20"/>
              </w:rPr>
              <w:t xml:space="preserve">if </w:t>
            </w:r>
            <w:r w:rsidRPr="005E7B36">
              <w:rPr>
                <w:rFonts w:ascii="JetBrains Mono" w:hAnsi="JetBrains Mono"/>
                <w:b w:val="0"/>
                <w:bCs/>
                <w:color w:val="A9B7C6"/>
                <w:sz w:val="20"/>
                <w:szCs w:val="20"/>
              </w:rPr>
              <w:t>(</w:t>
            </w:r>
            <w:proofErr w:type="spellStart"/>
            <w:r w:rsidRPr="005E7B36">
              <w:rPr>
                <w:rFonts w:ascii="JetBrains Mono" w:hAnsi="JetBrains Mono"/>
                <w:b w:val="0"/>
                <w:bCs/>
                <w:color w:val="A9B7C6"/>
                <w:sz w:val="20"/>
                <w:szCs w:val="20"/>
              </w:rPr>
              <w:t>item.getSize</w:t>
            </w:r>
            <w:proofErr w:type="spellEnd"/>
            <w:r w:rsidRPr="005E7B36">
              <w:rPr>
                <w:rFonts w:ascii="JetBrains Mono" w:hAnsi="JetBrains Mono"/>
                <w:b w:val="0"/>
                <w:bCs/>
                <w:color w:val="A9B7C6"/>
                <w:sz w:val="20"/>
                <w:szCs w:val="20"/>
              </w:rPr>
              <w:t xml:space="preserve">() &gt; </w:t>
            </w:r>
            <w:r w:rsidRPr="005E7B36">
              <w:rPr>
                <w:rFonts w:ascii="JetBrains Mono" w:hAnsi="JetBrains Mono"/>
                <w:b w:val="0"/>
                <w:bCs/>
                <w:color w:val="6897BB"/>
                <w:sz w:val="20"/>
                <w:szCs w:val="20"/>
              </w:rPr>
              <w:t>102400</w:t>
            </w:r>
            <w:r w:rsidRPr="005E7B36">
              <w:rPr>
                <w:rFonts w:ascii="JetBrains Mono" w:hAnsi="JetBrains Mono"/>
                <w:b w:val="0"/>
                <w:bCs/>
                <w:color w:val="A9B7C6"/>
                <w:sz w:val="20"/>
                <w:szCs w:val="20"/>
              </w:rPr>
              <w:t>*</w:t>
            </w:r>
            <w:r w:rsidRPr="005E7B36">
              <w:rPr>
                <w:rFonts w:ascii="JetBrains Mono" w:hAnsi="JetBrains Mono"/>
                <w:b w:val="0"/>
                <w:bCs/>
                <w:color w:val="6897BB"/>
                <w:sz w:val="20"/>
                <w:szCs w:val="20"/>
              </w:rPr>
              <w:t>2</w:t>
            </w:r>
            <w:r w:rsidRPr="005E7B36">
              <w:rPr>
                <w:rFonts w:ascii="JetBrains Mono" w:hAnsi="JetBrains Mono"/>
                <w:b w:val="0"/>
                <w:bCs/>
                <w:color w:val="A9B7C6"/>
                <w:sz w:val="20"/>
                <w:szCs w:val="20"/>
              </w:rPr>
              <w:t>) {</w:t>
            </w:r>
            <w:r w:rsidRPr="005E7B36">
              <w:rPr>
                <w:rFonts w:ascii="JetBrains Mono" w:hAnsi="JetBrains Mono"/>
                <w:b w:val="0"/>
                <w:bCs/>
                <w:color w:val="A9B7C6"/>
                <w:sz w:val="20"/>
                <w:szCs w:val="20"/>
              </w:rPr>
              <w:br/>
              <w:t xml:space="preserve">                            </w:t>
            </w:r>
            <w:r w:rsidRPr="005E7B36">
              <w:rPr>
                <w:rFonts w:ascii="JetBrains Mono" w:hAnsi="JetBrains Mono"/>
                <w:b w:val="0"/>
                <w:bCs/>
                <w:color w:val="CC7832"/>
                <w:sz w:val="20"/>
                <w:szCs w:val="20"/>
              </w:rPr>
              <w:t xml:space="preserve">throw new </w:t>
            </w:r>
            <w:proofErr w:type="spellStart"/>
            <w:r w:rsidRPr="005E7B36">
              <w:rPr>
                <w:rFonts w:ascii="JetBrains Mono" w:hAnsi="JetBrains Mono"/>
                <w:b w:val="0"/>
                <w:bCs/>
                <w:color w:val="A9B7C6"/>
                <w:sz w:val="20"/>
                <w:szCs w:val="20"/>
              </w:rPr>
              <w:t>RuntimeException</w:t>
            </w:r>
            <w:proofErr w:type="spellEnd"/>
            <w:r w:rsidRPr="005E7B36">
              <w:rPr>
                <w:rFonts w:ascii="JetBrains Mono" w:hAnsi="JetBrains Mono"/>
                <w:b w:val="0"/>
                <w:bCs/>
                <w:color w:val="A9B7C6"/>
                <w:sz w:val="20"/>
                <w:szCs w:val="20"/>
              </w:rPr>
              <w:t>(</w:t>
            </w:r>
            <w:r w:rsidRPr="005E7B36">
              <w:rPr>
                <w:rFonts w:ascii="JetBrains Mono" w:hAnsi="JetBrains Mono"/>
                <w:b w:val="0"/>
                <w:bCs/>
                <w:color w:val="6A8759"/>
                <w:sz w:val="20"/>
                <w:szCs w:val="20"/>
              </w:rPr>
              <w:t>"</w:t>
            </w:r>
            <w:r w:rsidRPr="005E7B36">
              <w:rPr>
                <w:rFonts w:hint="eastAsia"/>
                <w:b w:val="0"/>
                <w:bCs/>
                <w:color w:val="6A8759"/>
                <w:sz w:val="20"/>
                <w:szCs w:val="20"/>
              </w:rPr>
              <w:t>文件太大，超过</w:t>
            </w:r>
            <w:r w:rsidRPr="005E7B36">
              <w:rPr>
                <w:rFonts w:ascii="JetBrains Mono" w:hAnsi="JetBrains Mono"/>
                <w:b w:val="0"/>
                <w:bCs/>
                <w:color w:val="6A8759"/>
                <w:sz w:val="20"/>
                <w:szCs w:val="20"/>
              </w:rPr>
              <w:t>200KB</w:t>
            </w:r>
            <w:r w:rsidRPr="005E7B36">
              <w:rPr>
                <w:rFonts w:hint="eastAsia"/>
                <w:b w:val="0"/>
                <w:bCs/>
                <w:color w:val="6A8759"/>
                <w:sz w:val="20"/>
                <w:szCs w:val="20"/>
              </w:rPr>
              <w:t>了</w:t>
            </w:r>
            <w:r w:rsidRPr="005E7B36">
              <w:rPr>
                <w:rFonts w:ascii="JetBrains Mono" w:hAnsi="JetBrains Mono"/>
                <w:b w:val="0"/>
                <w:bCs/>
                <w:color w:val="6A8759"/>
                <w:sz w:val="20"/>
                <w:szCs w:val="20"/>
              </w:rPr>
              <w:t>"</w:t>
            </w:r>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t xml:space="preserve">                        </w:t>
            </w:r>
            <w:proofErr w:type="spellStart"/>
            <w:r w:rsidRPr="005E7B36">
              <w:rPr>
                <w:rFonts w:ascii="JetBrains Mono" w:hAnsi="JetBrains Mono"/>
                <w:b w:val="0"/>
                <w:bCs/>
                <w:color w:val="A9B7C6"/>
                <w:sz w:val="20"/>
                <w:szCs w:val="20"/>
              </w:rPr>
              <w:t>item.write</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 xml:space="preserve">new </w:t>
            </w:r>
            <w:r w:rsidRPr="005E7B36">
              <w:rPr>
                <w:rFonts w:ascii="JetBrains Mono" w:hAnsi="JetBrains Mono"/>
                <w:b w:val="0"/>
                <w:bCs/>
                <w:color w:val="A9B7C6"/>
                <w:sz w:val="20"/>
                <w:szCs w:val="20"/>
              </w:rPr>
              <w:t>File(</w:t>
            </w:r>
            <w:proofErr w:type="spellStart"/>
            <w:r w:rsidRPr="005E7B36">
              <w:rPr>
                <w:rFonts w:ascii="JetBrains Mono" w:hAnsi="JetBrains Mono"/>
                <w:b w:val="0"/>
                <w:bCs/>
                <w:color w:val="A9B7C6"/>
                <w:sz w:val="20"/>
                <w:szCs w:val="20"/>
              </w:rPr>
              <w:t>realPath</w:t>
            </w:r>
            <w:proofErr w:type="spellEnd"/>
            <w:r w:rsidRPr="005E7B36">
              <w:rPr>
                <w:rFonts w:ascii="JetBrains Mono" w:hAnsi="JetBrains Mono"/>
                <w:b w:val="0"/>
                <w:bCs/>
                <w:color w:val="A9B7C6"/>
                <w:sz w:val="20"/>
                <w:szCs w:val="20"/>
              </w:rPr>
              <w:t xml:space="preserve"> + </w:t>
            </w:r>
            <w:r w:rsidRPr="005E7B36">
              <w:rPr>
                <w:rFonts w:ascii="JetBrains Mono" w:hAnsi="JetBrains Mono"/>
                <w:b w:val="0"/>
                <w:bCs/>
                <w:color w:val="6A8759"/>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6A8759"/>
                <w:sz w:val="20"/>
                <w:szCs w:val="20"/>
              </w:rPr>
              <w:t>file</w:t>
            </w:r>
            <w:r w:rsidRPr="005E7B36">
              <w:rPr>
                <w:rFonts w:ascii="JetBrains Mono" w:hAnsi="JetBrains Mono"/>
                <w:b w:val="0"/>
                <w:bCs/>
                <w:color w:val="CC7832"/>
                <w:sz w:val="20"/>
                <w:szCs w:val="20"/>
              </w:rPr>
              <w:t>\\</w:t>
            </w:r>
            <w:r w:rsidRPr="005E7B36">
              <w:rPr>
                <w:rFonts w:ascii="JetBrains Mono" w:hAnsi="JetBrains Mono"/>
                <w:b w:val="0"/>
                <w:bCs/>
                <w:color w:val="6A8759"/>
                <w:sz w:val="20"/>
                <w:szCs w:val="20"/>
              </w:rPr>
              <w:t xml:space="preserve">" </w:t>
            </w:r>
            <w:r w:rsidRPr="005E7B36">
              <w:rPr>
                <w:rFonts w:ascii="JetBrains Mono" w:hAnsi="JetBrains Mono"/>
                <w:b w:val="0"/>
                <w:bCs/>
                <w:color w:val="A9B7C6"/>
                <w:sz w:val="20"/>
                <w:szCs w:val="20"/>
              </w:rPr>
              <w:t xml:space="preserve">+ </w:t>
            </w:r>
            <w:proofErr w:type="spellStart"/>
            <w:r w:rsidRPr="005E7B36">
              <w:rPr>
                <w:rFonts w:ascii="JetBrains Mono" w:hAnsi="JetBrains Mono"/>
                <w:b w:val="0"/>
                <w:bCs/>
                <w:color w:val="A9B7C6"/>
                <w:sz w:val="20"/>
                <w:szCs w:val="20"/>
              </w:rPr>
              <w:t>item.getName</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t xml:space="preserve">                }</w:t>
            </w:r>
            <w:r w:rsidRPr="005E7B36">
              <w:rPr>
                <w:rFonts w:ascii="JetBrains Mono" w:hAnsi="JetBrains Mono"/>
                <w:b w:val="0"/>
                <w:bCs/>
                <w:color w:val="A9B7C6"/>
                <w:sz w:val="20"/>
                <w:szCs w:val="20"/>
              </w:rPr>
              <w:br/>
              <w:t xml:space="preserve">            } </w:t>
            </w:r>
            <w:r w:rsidRPr="005E7B36">
              <w:rPr>
                <w:rFonts w:ascii="JetBrains Mono" w:hAnsi="JetBrains Mono"/>
                <w:b w:val="0"/>
                <w:bCs/>
                <w:color w:val="CC7832"/>
                <w:sz w:val="20"/>
                <w:szCs w:val="20"/>
              </w:rPr>
              <w:t xml:space="preserve">catch </w:t>
            </w:r>
            <w:r w:rsidRPr="005E7B36">
              <w:rPr>
                <w:rFonts w:ascii="JetBrains Mono" w:hAnsi="JetBrains Mono"/>
                <w:b w:val="0"/>
                <w:bCs/>
                <w:color w:val="A9B7C6"/>
                <w:sz w:val="20"/>
                <w:szCs w:val="20"/>
              </w:rPr>
              <w:t>(Exception e) {</w:t>
            </w:r>
            <w:r w:rsidRPr="005E7B36">
              <w:rPr>
                <w:rFonts w:ascii="JetBrains Mono" w:hAnsi="JetBrains Mono"/>
                <w:b w:val="0"/>
                <w:bCs/>
                <w:color w:val="A9B7C6"/>
                <w:sz w:val="20"/>
                <w:szCs w:val="20"/>
              </w:rPr>
              <w:br/>
              <w:t xml:space="preserve">                </w:t>
            </w:r>
            <w:proofErr w:type="spellStart"/>
            <w:r w:rsidRPr="005E7B36">
              <w:rPr>
                <w:rFonts w:ascii="JetBrains Mono" w:hAnsi="JetBrains Mono"/>
                <w:b w:val="0"/>
                <w:bCs/>
                <w:color w:val="A9B7C6"/>
                <w:sz w:val="20"/>
                <w:szCs w:val="20"/>
              </w:rPr>
              <w:t>e.printStackTrace</w:t>
            </w:r>
            <w:proofErr w:type="spellEnd"/>
            <w:r w:rsidRPr="005E7B36">
              <w:rPr>
                <w:rFonts w:ascii="JetBrains Mono" w:hAnsi="JetBrains Mono"/>
                <w:b w:val="0"/>
                <w:bCs/>
                <w:color w:val="A9B7C6"/>
                <w:sz w:val="20"/>
                <w:szCs w:val="20"/>
              </w:rPr>
              <w:t>()</w:t>
            </w:r>
            <w:r w:rsidRPr="005E7B36">
              <w:rPr>
                <w:rFonts w:ascii="JetBrains Mono" w:hAnsi="JetBrains Mono"/>
                <w:b w:val="0"/>
                <w:bCs/>
                <w:color w:val="CC7832"/>
                <w:sz w:val="20"/>
                <w:szCs w:val="20"/>
              </w:rPr>
              <w:t>;</w:t>
            </w:r>
            <w:r w:rsidRPr="005E7B36">
              <w:rPr>
                <w:rFonts w:ascii="JetBrains Mono" w:hAnsi="JetBrains Mono"/>
                <w:b w:val="0"/>
                <w:bCs/>
                <w:color w:val="CC7832"/>
                <w:sz w:val="20"/>
                <w:szCs w:val="20"/>
              </w:rPr>
              <w:br/>
              <w:t xml:space="preserve">            </w:t>
            </w:r>
            <w:r w:rsidRPr="005E7B36">
              <w:rPr>
                <w:rFonts w:ascii="JetBrains Mono" w:hAnsi="JetBrains Mono"/>
                <w:b w:val="0"/>
                <w:bCs/>
                <w:color w:val="A9B7C6"/>
                <w:sz w:val="20"/>
                <w:szCs w:val="20"/>
              </w:rPr>
              <w:t>}</w:t>
            </w:r>
            <w:r w:rsidRPr="005E7B36">
              <w:rPr>
                <w:rFonts w:ascii="JetBrains Mono" w:hAnsi="JetBrains Mono"/>
                <w:b w:val="0"/>
                <w:bCs/>
                <w:color w:val="A9B7C6"/>
                <w:sz w:val="20"/>
                <w:szCs w:val="20"/>
              </w:rPr>
              <w:br/>
              <w:t xml:space="preserve">        }</w:t>
            </w:r>
            <w:r w:rsidRPr="005E7B36">
              <w:rPr>
                <w:rFonts w:ascii="JetBrains Mono" w:hAnsi="JetBrains Mono"/>
                <w:b w:val="0"/>
                <w:bCs/>
                <w:color w:val="A9B7C6"/>
                <w:sz w:val="20"/>
                <w:szCs w:val="20"/>
              </w:rPr>
              <w:br/>
            </w:r>
            <w:r w:rsidRPr="005E7B36">
              <w:rPr>
                <w:rFonts w:ascii="JetBrains Mono" w:hAnsi="JetBrains Mono"/>
                <w:b w:val="0"/>
                <w:bCs/>
                <w:color w:val="A9B7C6"/>
                <w:sz w:val="20"/>
                <w:szCs w:val="20"/>
              </w:rPr>
              <w:br/>
              <w:t xml:space="preserve">    }</w:t>
            </w:r>
            <w:r w:rsidRPr="005E7B36">
              <w:rPr>
                <w:rFonts w:ascii="JetBrains Mono" w:hAnsi="JetBrains Mono"/>
                <w:b w:val="0"/>
                <w:bCs/>
                <w:color w:val="A9B7C6"/>
                <w:sz w:val="20"/>
                <w:szCs w:val="20"/>
              </w:rPr>
              <w:br/>
              <w:t>}</w:t>
            </w:r>
          </w:p>
        </w:tc>
      </w:tr>
    </w:tbl>
    <w:p w14:paraId="14518FDD" w14:textId="559947AB" w:rsidR="008C3C55" w:rsidRDefault="00F57A25" w:rsidP="00F57A25">
      <w:pPr>
        <w:pStyle w:val="2"/>
        <w:spacing w:before="120" w:after="120"/>
      </w:pPr>
      <w:r>
        <w:rPr>
          <w:rFonts w:hint="eastAsia"/>
        </w:rPr>
        <w:lastRenderedPageBreak/>
        <w:t>文件下载</w:t>
      </w:r>
    </w:p>
    <w:p w14:paraId="745F43C2" w14:textId="0837018E" w:rsidR="00DA4CC5" w:rsidRDefault="00DA4CC5" w:rsidP="005D3996">
      <w:pPr>
        <w:pStyle w:val="3"/>
      </w:pPr>
      <w:r>
        <w:rPr>
          <w:rFonts w:hint="eastAsia"/>
        </w:rPr>
        <w:t>编写文件下载功能的步骤：</w:t>
      </w:r>
    </w:p>
    <w:p w14:paraId="41436985" w14:textId="549B51B4" w:rsidR="00DA4CC5" w:rsidRDefault="00DA4CC5" w:rsidP="00DA4CC5">
      <w:pPr>
        <w:pStyle w:val="af1"/>
        <w:numPr>
          <w:ilvl w:val="0"/>
          <w:numId w:val="41"/>
        </w:numPr>
        <w:ind w:firstLineChars="0"/>
      </w:pPr>
      <w:r>
        <w:rPr>
          <w:rFonts w:hint="eastAsia"/>
        </w:rPr>
        <w:t>获取要下载文件的路径和文件名</w:t>
      </w:r>
    </w:p>
    <w:p w14:paraId="659A3A9C" w14:textId="70F6D1D3" w:rsidR="000A3EA1" w:rsidRDefault="000A3EA1" w:rsidP="00DA4CC5">
      <w:pPr>
        <w:pStyle w:val="af1"/>
        <w:numPr>
          <w:ilvl w:val="0"/>
          <w:numId w:val="41"/>
        </w:numPr>
        <w:ind w:firstLineChars="0"/>
      </w:pPr>
      <w:r>
        <w:rPr>
          <w:rFonts w:hint="eastAsia"/>
        </w:rPr>
        <w:t>根据文件名获取文件对应的</w:t>
      </w:r>
      <w:r>
        <w:rPr>
          <w:rFonts w:hint="eastAsia"/>
        </w:rPr>
        <w:t>MIME</w:t>
      </w:r>
      <w:r>
        <w:rPr>
          <w:rFonts w:hint="eastAsia"/>
        </w:rPr>
        <w:t>类型</w:t>
      </w:r>
    </w:p>
    <w:p w14:paraId="47DC9093" w14:textId="4E9D4EC2" w:rsidR="000A3EA1" w:rsidRDefault="000A3EA1" w:rsidP="00DA4CC5">
      <w:pPr>
        <w:pStyle w:val="af1"/>
        <w:numPr>
          <w:ilvl w:val="0"/>
          <w:numId w:val="41"/>
        </w:numPr>
        <w:ind w:firstLineChars="0"/>
      </w:pPr>
      <w:r>
        <w:rPr>
          <w:rFonts w:hint="eastAsia"/>
        </w:rPr>
        <w:t>设置响应数据类型，设置为文件对应的</w:t>
      </w:r>
      <w:r>
        <w:rPr>
          <w:rFonts w:hint="eastAsia"/>
        </w:rPr>
        <w:t>MIME</w:t>
      </w:r>
      <w:r>
        <w:rPr>
          <w:rFonts w:hint="eastAsia"/>
        </w:rPr>
        <w:t>类型即可</w:t>
      </w:r>
    </w:p>
    <w:p w14:paraId="03E35A85" w14:textId="5940B126" w:rsidR="000A3EA1" w:rsidRDefault="00282352" w:rsidP="00DA4CC5">
      <w:pPr>
        <w:pStyle w:val="af1"/>
        <w:numPr>
          <w:ilvl w:val="0"/>
          <w:numId w:val="41"/>
        </w:numPr>
        <w:ind w:firstLineChars="0"/>
      </w:pPr>
      <w:r>
        <w:rPr>
          <w:rFonts w:hint="eastAsia"/>
        </w:rPr>
        <w:t>通过响应</w:t>
      </w:r>
      <w:proofErr w:type="gramStart"/>
      <w:r>
        <w:rPr>
          <w:rFonts w:hint="eastAsia"/>
        </w:rPr>
        <w:t>头</w:t>
      </w:r>
      <w:r w:rsidR="000A3EA1">
        <w:rPr>
          <w:rFonts w:hint="eastAsia"/>
        </w:rPr>
        <w:t>设置</w:t>
      </w:r>
      <w:proofErr w:type="gramEnd"/>
      <w:r>
        <w:rPr>
          <w:rFonts w:hint="eastAsia"/>
        </w:rPr>
        <w:t>回传到客户端的文件的处理处理方式。【可选】</w:t>
      </w:r>
    </w:p>
    <w:p w14:paraId="21D8F38C" w14:textId="4EE9B12F" w:rsidR="00282352" w:rsidRDefault="00282352" w:rsidP="00DA4CC5">
      <w:pPr>
        <w:pStyle w:val="af1"/>
        <w:numPr>
          <w:ilvl w:val="0"/>
          <w:numId w:val="41"/>
        </w:numPr>
        <w:ind w:firstLineChars="0"/>
      </w:pPr>
      <w:r>
        <w:rPr>
          <w:rFonts w:hint="eastAsia"/>
        </w:rPr>
        <w:t>根据文件获取</w:t>
      </w:r>
      <w:r w:rsidR="005D3996">
        <w:rPr>
          <w:rFonts w:hint="eastAsia"/>
        </w:rPr>
        <w:t>其对应的输入流</w:t>
      </w:r>
    </w:p>
    <w:p w14:paraId="763F338F" w14:textId="3CA12C78" w:rsidR="005D3996" w:rsidRDefault="005D3996" w:rsidP="00DA4CC5">
      <w:pPr>
        <w:pStyle w:val="af1"/>
        <w:numPr>
          <w:ilvl w:val="0"/>
          <w:numId w:val="41"/>
        </w:numPr>
        <w:ind w:firstLineChars="0"/>
      </w:pPr>
      <w:r>
        <w:rPr>
          <w:rFonts w:hint="eastAsia"/>
        </w:rPr>
        <w:t>获取响应输出流</w:t>
      </w:r>
    </w:p>
    <w:p w14:paraId="0E33DBB4" w14:textId="56322D09" w:rsidR="005D3996" w:rsidRDefault="005D3996" w:rsidP="00DA4CC5">
      <w:pPr>
        <w:pStyle w:val="af1"/>
        <w:numPr>
          <w:ilvl w:val="0"/>
          <w:numId w:val="41"/>
        </w:numPr>
        <w:ind w:firstLineChars="0"/>
      </w:pPr>
      <w:r>
        <w:rPr>
          <w:rFonts w:hint="eastAsia"/>
        </w:rPr>
        <w:t>将文件输入流复制到响应输出流中</w:t>
      </w:r>
    </w:p>
    <w:p w14:paraId="5DF69972" w14:textId="10CCAB05" w:rsidR="005D3996" w:rsidRDefault="005D3996" w:rsidP="005D3996">
      <w:pPr>
        <w:pStyle w:val="3"/>
      </w:pPr>
      <w:r>
        <w:rPr>
          <w:rFonts w:hint="eastAsia"/>
        </w:rPr>
        <w:t>实现文件下载</w:t>
      </w:r>
    </w:p>
    <w:p w14:paraId="43EC3BE1" w14:textId="3BF6BE72" w:rsidR="00194AF3" w:rsidRDefault="00194AF3" w:rsidP="00194AF3">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5</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3</w:t>
      </w:r>
      <w:r w:rsidR="009A4100">
        <w:fldChar w:fldCharType="end"/>
      </w:r>
      <w:r>
        <w:t xml:space="preserve"> </w:t>
      </w:r>
      <w:r>
        <w:rPr>
          <w:rFonts w:hint="eastAsia"/>
        </w:rPr>
        <w:t>文件下载代码如下</w:t>
      </w:r>
      <w:r>
        <w:rPr>
          <w:rFonts w:hint="eastAsia"/>
        </w:rPr>
        <w:t xml:space="preserve"> </w:t>
      </w:r>
      <w:r>
        <w:t>DownloadServlet.java</w:t>
      </w:r>
    </w:p>
    <w:tbl>
      <w:tblPr>
        <w:tblStyle w:val="ae"/>
        <w:tblW w:w="0" w:type="auto"/>
        <w:tblLook w:val="04A0" w:firstRow="1" w:lastRow="0" w:firstColumn="1" w:lastColumn="0" w:noHBand="0" w:noVBand="1"/>
      </w:tblPr>
      <w:tblGrid>
        <w:gridCol w:w="9071"/>
      </w:tblGrid>
      <w:tr w:rsidR="00194AF3" w:rsidRPr="009C0D94" w14:paraId="438AEE7E" w14:textId="77777777" w:rsidTr="00194AF3">
        <w:trPr>
          <w:cnfStyle w:val="100000000000" w:firstRow="1" w:lastRow="0" w:firstColumn="0" w:lastColumn="0" w:oddVBand="0" w:evenVBand="0" w:oddHBand="0" w:evenHBand="0" w:firstRowFirstColumn="0" w:firstRowLastColumn="0" w:lastRowFirstColumn="0" w:lastRowLastColumn="0"/>
        </w:trPr>
        <w:tc>
          <w:tcPr>
            <w:tcW w:w="9071" w:type="dxa"/>
          </w:tcPr>
          <w:p w14:paraId="2E927478" w14:textId="65523BC5" w:rsidR="00194AF3" w:rsidRPr="009C0D94" w:rsidRDefault="009C0D94" w:rsidP="00194AF3">
            <w:pPr>
              <w:pStyle w:val="HTML"/>
              <w:shd w:val="clear" w:color="auto" w:fill="2B2B2B"/>
              <w:rPr>
                <w:rFonts w:ascii="JetBrains Mono" w:hAnsi="JetBrains Mono" w:hint="eastAsia"/>
                <w:b w:val="0"/>
                <w:bCs/>
                <w:color w:val="A9B7C6"/>
                <w:sz w:val="20"/>
                <w:szCs w:val="20"/>
              </w:rPr>
            </w:pPr>
            <w:r w:rsidRPr="009C0D94">
              <w:rPr>
                <w:rFonts w:ascii="JetBrains Mono" w:hAnsi="JetBrains Mono"/>
                <w:b w:val="0"/>
                <w:bCs/>
                <w:color w:val="CC7832"/>
                <w:sz w:val="20"/>
                <w:szCs w:val="20"/>
              </w:rPr>
              <w:t xml:space="preserve">package </w:t>
            </w:r>
            <w:proofErr w:type="spellStart"/>
            <w:r w:rsidRPr="009C0D94">
              <w:rPr>
                <w:rFonts w:ascii="JetBrains Mono" w:hAnsi="JetBrains Mono"/>
                <w:b w:val="0"/>
                <w:bCs/>
                <w:color w:val="A9B7C6"/>
                <w:sz w:val="20"/>
                <w:szCs w:val="20"/>
              </w:rPr>
              <w:t>com.lxh.file</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org.apache.commons.io.IOUtils</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javax.servlet.ServletException</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javax.servlet.ServletOutputStream</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javax.servlet.annotation.</w:t>
            </w:r>
            <w:r w:rsidRPr="009C0D94">
              <w:rPr>
                <w:rFonts w:ascii="JetBrains Mono" w:hAnsi="JetBrains Mono"/>
                <w:b w:val="0"/>
                <w:bCs/>
                <w:color w:val="BBB529"/>
                <w:sz w:val="20"/>
                <w:szCs w:val="20"/>
              </w:rPr>
              <w:t>WebServlet</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javax.servlet.http.HttpServlet</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javax.servlet.http.HttpServletRequest</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javax.servlet.http.HttpServletResponse</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java.io.IOException</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java.io.InputStream</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import </w:t>
            </w:r>
            <w:proofErr w:type="spellStart"/>
            <w:r w:rsidRPr="009C0D94">
              <w:rPr>
                <w:rFonts w:ascii="JetBrains Mono" w:hAnsi="JetBrains Mono"/>
                <w:b w:val="0"/>
                <w:bCs/>
                <w:color w:val="A9B7C6"/>
                <w:sz w:val="20"/>
                <w:szCs w:val="20"/>
              </w:rPr>
              <w:t>java.net.URLEncoder</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r>
            <w:r w:rsidRPr="009C0D94">
              <w:rPr>
                <w:rFonts w:ascii="JetBrains Mono" w:hAnsi="JetBrains Mono"/>
                <w:b w:val="0"/>
                <w:bCs/>
                <w:color w:val="CC7832"/>
                <w:sz w:val="20"/>
                <w:szCs w:val="20"/>
              </w:rPr>
              <w:br/>
            </w:r>
            <w:r w:rsidRPr="009C0D94">
              <w:rPr>
                <w:rFonts w:ascii="JetBrains Mono" w:hAnsi="JetBrains Mono"/>
                <w:b w:val="0"/>
                <w:bCs/>
                <w:color w:val="BBB529"/>
                <w:sz w:val="20"/>
                <w:szCs w:val="20"/>
              </w:rPr>
              <w:lastRenderedPageBreak/>
              <w:t>@WebServlet</w:t>
            </w:r>
            <w:r w:rsidRPr="009C0D94">
              <w:rPr>
                <w:rFonts w:ascii="JetBrains Mono" w:hAnsi="JetBrains Mono"/>
                <w:b w:val="0"/>
                <w:bCs/>
                <w:color w:val="A9B7C6"/>
                <w:sz w:val="20"/>
                <w:szCs w:val="20"/>
              </w:rPr>
              <w:t>(</w:t>
            </w:r>
            <w:r w:rsidRPr="009C0D94">
              <w:rPr>
                <w:rFonts w:ascii="JetBrains Mono" w:hAnsi="JetBrains Mono"/>
                <w:b w:val="0"/>
                <w:bCs/>
                <w:color w:val="D0D0FF"/>
                <w:sz w:val="20"/>
                <w:szCs w:val="20"/>
              </w:rPr>
              <w:t xml:space="preserve">name </w:t>
            </w:r>
            <w:r w:rsidRPr="009C0D94">
              <w:rPr>
                <w:rFonts w:ascii="JetBrains Mono" w:hAnsi="JetBrains Mono"/>
                <w:b w:val="0"/>
                <w:bCs/>
                <w:color w:val="A9B7C6"/>
                <w:sz w:val="20"/>
                <w:szCs w:val="20"/>
              </w:rPr>
              <w:t xml:space="preserve">= </w:t>
            </w:r>
            <w:r w:rsidRPr="009C0D94">
              <w:rPr>
                <w:rFonts w:ascii="JetBrains Mono" w:hAnsi="JetBrains Mono"/>
                <w:b w:val="0"/>
                <w:bCs/>
                <w:color w:val="6A8759"/>
                <w:sz w:val="20"/>
                <w:szCs w:val="20"/>
              </w:rPr>
              <w:t>"</w:t>
            </w:r>
            <w:proofErr w:type="spellStart"/>
            <w:r w:rsidRPr="009C0D94">
              <w:rPr>
                <w:rFonts w:ascii="JetBrains Mono" w:hAnsi="JetBrains Mono"/>
                <w:b w:val="0"/>
                <w:bCs/>
                <w:color w:val="6A8759"/>
                <w:sz w:val="20"/>
                <w:szCs w:val="20"/>
              </w:rPr>
              <w:t>DownloadServlet</w:t>
            </w:r>
            <w:proofErr w:type="spellEnd"/>
            <w:r w:rsidRPr="009C0D94">
              <w:rPr>
                <w:rFonts w:ascii="JetBrains Mono" w:hAnsi="JetBrains Mono"/>
                <w:b w:val="0"/>
                <w:bCs/>
                <w:color w:val="6A8759"/>
                <w:sz w:val="20"/>
                <w:szCs w:val="20"/>
              </w:rPr>
              <w:t>"</w:t>
            </w:r>
            <w:r w:rsidRPr="009C0D94">
              <w:rPr>
                <w:rFonts w:ascii="JetBrains Mono" w:hAnsi="JetBrains Mono"/>
                <w:b w:val="0"/>
                <w:bCs/>
                <w:color w:val="CC7832"/>
                <w:sz w:val="20"/>
                <w:szCs w:val="20"/>
              </w:rPr>
              <w:t xml:space="preserve">, </w:t>
            </w:r>
            <w:r w:rsidRPr="009C0D94">
              <w:rPr>
                <w:rFonts w:ascii="JetBrains Mono" w:hAnsi="JetBrains Mono"/>
                <w:b w:val="0"/>
                <w:bCs/>
                <w:color w:val="D0D0FF"/>
                <w:sz w:val="20"/>
                <w:szCs w:val="20"/>
              </w:rPr>
              <w:t xml:space="preserve">value </w:t>
            </w:r>
            <w:r w:rsidRPr="009C0D94">
              <w:rPr>
                <w:rFonts w:ascii="JetBrains Mono" w:hAnsi="JetBrains Mono"/>
                <w:b w:val="0"/>
                <w:bCs/>
                <w:color w:val="A9B7C6"/>
                <w:sz w:val="20"/>
                <w:szCs w:val="20"/>
              </w:rPr>
              <w:t>= {</w:t>
            </w:r>
            <w:r w:rsidRPr="009C0D94">
              <w:rPr>
                <w:rFonts w:ascii="JetBrains Mono" w:hAnsi="JetBrains Mono"/>
                <w:b w:val="0"/>
                <w:bCs/>
                <w:color w:val="6A8759"/>
                <w:sz w:val="20"/>
                <w:szCs w:val="20"/>
              </w:rPr>
              <w:t>"/download"</w:t>
            </w:r>
            <w:r w:rsidRPr="009C0D94">
              <w:rPr>
                <w:rFonts w:ascii="JetBrains Mono" w:hAnsi="JetBrains Mono"/>
                <w:b w:val="0"/>
                <w:bCs/>
                <w:color w:val="A9B7C6"/>
                <w:sz w:val="20"/>
                <w:szCs w:val="20"/>
              </w:rPr>
              <w:t>})</w:t>
            </w:r>
            <w:r w:rsidRPr="009C0D94">
              <w:rPr>
                <w:rFonts w:ascii="JetBrains Mono" w:hAnsi="JetBrains Mono"/>
                <w:b w:val="0"/>
                <w:bCs/>
                <w:color w:val="A9B7C6"/>
                <w:sz w:val="20"/>
                <w:szCs w:val="20"/>
              </w:rPr>
              <w:br/>
            </w:r>
            <w:r w:rsidRPr="009C0D94">
              <w:rPr>
                <w:rFonts w:ascii="JetBrains Mono" w:hAnsi="JetBrains Mono"/>
                <w:b w:val="0"/>
                <w:bCs/>
                <w:color w:val="CC7832"/>
                <w:sz w:val="20"/>
                <w:szCs w:val="20"/>
              </w:rPr>
              <w:t xml:space="preserve">public class </w:t>
            </w:r>
            <w:proofErr w:type="spellStart"/>
            <w:r w:rsidRPr="009C0D94">
              <w:rPr>
                <w:rFonts w:ascii="JetBrains Mono" w:hAnsi="JetBrains Mono"/>
                <w:b w:val="0"/>
                <w:bCs/>
                <w:color w:val="A9B7C6"/>
                <w:sz w:val="20"/>
                <w:szCs w:val="20"/>
              </w:rPr>
              <w:t>DownloadServlet</w:t>
            </w:r>
            <w:proofErr w:type="spellEnd"/>
            <w:r w:rsidRPr="009C0D94">
              <w:rPr>
                <w:rFonts w:ascii="JetBrains Mono" w:hAnsi="JetBrains Mono"/>
                <w:b w:val="0"/>
                <w:bCs/>
                <w:color w:val="A9B7C6"/>
                <w:sz w:val="20"/>
                <w:szCs w:val="20"/>
              </w:rPr>
              <w:t xml:space="preserve"> </w:t>
            </w:r>
            <w:r w:rsidRPr="009C0D94">
              <w:rPr>
                <w:rFonts w:ascii="JetBrains Mono" w:hAnsi="JetBrains Mono"/>
                <w:b w:val="0"/>
                <w:bCs/>
                <w:color w:val="CC7832"/>
                <w:sz w:val="20"/>
                <w:szCs w:val="20"/>
              </w:rPr>
              <w:t xml:space="preserve">extends </w:t>
            </w:r>
            <w:proofErr w:type="spellStart"/>
            <w:r w:rsidRPr="009C0D94">
              <w:rPr>
                <w:rFonts w:ascii="JetBrains Mono" w:hAnsi="JetBrains Mono"/>
                <w:b w:val="0"/>
                <w:bCs/>
                <w:color w:val="A9B7C6"/>
                <w:sz w:val="20"/>
                <w:szCs w:val="20"/>
              </w:rPr>
              <w:t>HttpServlet</w:t>
            </w:r>
            <w:proofErr w:type="spellEnd"/>
            <w:r w:rsidRPr="009C0D94">
              <w:rPr>
                <w:rFonts w:ascii="JetBrains Mono" w:hAnsi="JetBrains Mono"/>
                <w:b w:val="0"/>
                <w:bCs/>
                <w:color w:val="A9B7C6"/>
                <w:sz w:val="20"/>
                <w:szCs w:val="20"/>
              </w:rPr>
              <w:t xml:space="preserve"> {</w:t>
            </w:r>
            <w:r w:rsidRPr="009C0D94">
              <w:rPr>
                <w:rFonts w:ascii="JetBrains Mono" w:hAnsi="JetBrains Mono"/>
                <w:b w:val="0"/>
                <w:bCs/>
                <w:color w:val="A9B7C6"/>
                <w:sz w:val="20"/>
                <w:szCs w:val="20"/>
              </w:rPr>
              <w:br/>
            </w:r>
            <w:r w:rsidRPr="009C0D94">
              <w:rPr>
                <w:rFonts w:ascii="JetBrains Mono" w:hAnsi="JetBrains Mono"/>
                <w:b w:val="0"/>
                <w:bCs/>
                <w:color w:val="A9B7C6"/>
                <w:sz w:val="20"/>
                <w:szCs w:val="20"/>
              </w:rPr>
              <w:br/>
              <w:t xml:space="preserve">    </w:t>
            </w:r>
            <w:r w:rsidRPr="009C0D94">
              <w:rPr>
                <w:rFonts w:ascii="JetBrains Mono" w:hAnsi="JetBrains Mono"/>
                <w:b w:val="0"/>
                <w:bCs/>
                <w:color w:val="BBB529"/>
                <w:sz w:val="20"/>
                <w:szCs w:val="20"/>
              </w:rPr>
              <w:t>@Override</w:t>
            </w:r>
            <w:r w:rsidRPr="009C0D94">
              <w:rPr>
                <w:rFonts w:ascii="JetBrains Mono" w:hAnsi="JetBrains Mono"/>
                <w:b w:val="0"/>
                <w:bCs/>
                <w:color w:val="BBB529"/>
                <w:sz w:val="20"/>
                <w:szCs w:val="20"/>
              </w:rPr>
              <w:br/>
              <w:t xml:space="preserve">    </w:t>
            </w:r>
            <w:r w:rsidRPr="009C0D94">
              <w:rPr>
                <w:rFonts w:ascii="JetBrains Mono" w:hAnsi="JetBrains Mono"/>
                <w:b w:val="0"/>
                <w:bCs/>
                <w:color w:val="CC7832"/>
                <w:sz w:val="20"/>
                <w:szCs w:val="20"/>
              </w:rPr>
              <w:t xml:space="preserve">protected void </w:t>
            </w:r>
            <w:proofErr w:type="spellStart"/>
            <w:r w:rsidRPr="009C0D94">
              <w:rPr>
                <w:rFonts w:ascii="JetBrains Mono" w:hAnsi="JetBrains Mono"/>
                <w:b w:val="0"/>
                <w:bCs/>
                <w:color w:val="FFC66D"/>
                <w:sz w:val="20"/>
                <w:szCs w:val="20"/>
              </w:rPr>
              <w:t>doGet</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HttpServletRequest</w:t>
            </w:r>
            <w:proofErr w:type="spellEnd"/>
            <w:r w:rsidRPr="009C0D94">
              <w:rPr>
                <w:rFonts w:ascii="JetBrains Mono" w:hAnsi="JetBrains Mono"/>
                <w:b w:val="0"/>
                <w:bCs/>
                <w:color w:val="A9B7C6"/>
                <w:sz w:val="20"/>
                <w:szCs w:val="20"/>
              </w:rPr>
              <w:t xml:space="preserve"> req</w:t>
            </w:r>
            <w:r w:rsidRPr="009C0D94">
              <w:rPr>
                <w:rFonts w:ascii="JetBrains Mono" w:hAnsi="JetBrains Mono"/>
                <w:b w:val="0"/>
                <w:bCs/>
                <w:color w:val="CC7832"/>
                <w:sz w:val="20"/>
                <w:szCs w:val="20"/>
              </w:rPr>
              <w:t xml:space="preserve">, </w:t>
            </w:r>
            <w:proofErr w:type="spellStart"/>
            <w:r w:rsidRPr="009C0D94">
              <w:rPr>
                <w:rFonts w:ascii="JetBrains Mono" w:hAnsi="JetBrains Mono"/>
                <w:b w:val="0"/>
                <w:bCs/>
                <w:color w:val="A9B7C6"/>
                <w:sz w:val="20"/>
                <w:szCs w:val="20"/>
              </w:rPr>
              <w:t>HttpServletResponse</w:t>
            </w:r>
            <w:proofErr w:type="spellEnd"/>
            <w:r w:rsidRPr="009C0D94">
              <w:rPr>
                <w:rFonts w:ascii="JetBrains Mono" w:hAnsi="JetBrains Mono"/>
                <w:b w:val="0"/>
                <w:bCs/>
                <w:color w:val="A9B7C6"/>
                <w:sz w:val="20"/>
                <w:szCs w:val="20"/>
              </w:rPr>
              <w:t xml:space="preserve"> resp) </w:t>
            </w:r>
            <w:r w:rsidRPr="009C0D94">
              <w:rPr>
                <w:rFonts w:ascii="JetBrains Mono" w:hAnsi="JetBrains Mono"/>
                <w:b w:val="0"/>
                <w:bCs/>
                <w:color w:val="CC7832"/>
                <w:sz w:val="20"/>
                <w:szCs w:val="20"/>
              </w:rPr>
              <w:t xml:space="preserve">throws </w:t>
            </w:r>
            <w:proofErr w:type="spellStart"/>
            <w:r w:rsidRPr="009C0D94">
              <w:rPr>
                <w:rFonts w:ascii="JetBrains Mono" w:hAnsi="JetBrains Mono"/>
                <w:b w:val="0"/>
                <w:bCs/>
                <w:color w:val="A9B7C6"/>
                <w:sz w:val="20"/>
                <w:szCs w:val="20"/>
              </w:rPr>
              <w:t>ServletException</w:t>
            </w:r>
            <w:proofErr w:type="spellEnd"/>
            <w:r w:rsidRPr="009C0D94">
              <w:rPr>
                <w:rFonts w:ascii="JetBrains Mono" w:hAnsi="JetBrains Mono"/>
                <w:b w:val="0"/>
                <w:bCs/>
                <w:color w:val="CC7832"/>
                <w:sz w:val="20"/>
                <w:szCs w:val="20"/>
              </w:rPr>
              <w:t xml:space="preserve">, </w:t>
            </w:r>
            <w:proofErr w:type="spellStart"/>
            <w:r w:rsidRPr="009C0D94">
              <w:rPr>
                <w:rFonts w:ascii="JetBrains Mono" w:hAnsi="JetBrains Mono"/>
                <w:b w:val="0"/>
                <w:bCs/>
                <w:color w:val="A9B7C6"/>
                <w:sz w:val="20"/>
                <w:szCs w:val="20"/>
              </w:rPr>
              <w:t>IOException</w:t>
            </w:r>
            <w:proofErr w:type="spellEnd"/>
            <w:r w:rsidRPr="009C0D94">
              <w:rPr>
                <w:rFonts w:ascii="JetBrains Mono" w:hAnsi="JetBrains Mono"/>
                <w:b w:val="0"/>
                <w:bCs/>
                <w:color w:val="A9B7C6"/>
                <w:sz w:val="20"/>
                <w:szCs w:val="20"/>
              </w:rPr>
              <w:t xml:space="preserve"> {</w:t>
            </w:r>
            <w:r w:rsidRPr="009C0D94">
              <w:rPr>
                <w:rFonts w:ascii="JetBrains Mono" w:hAnsi="JetBrains Mono"/>
                <w:b w:val="0"/>
                <w:bCs/>
                <w:color w:val="A9B7C6"/>
                <w:sz w:val="20"/>
                <w:szCs w:val="20"/>
              </w:rPr>
              <w:br/>
              <w:t xml:space="preserve">        </w:t>
            </w:r>
            <w:r w:rsidRPr="009C0D94">
              <w:rPr>
                <w:rFonts w:ascii="JetBrains Mono" w:hAnsi="JetBrains Mono"/>
                <w:b w:val="0"/>
                <w:bCs/>
                <w:color w:val="808080"/>
                <w:sz w:val="20"/>
                <w:szCs w:val="20"/>
              </w:rPr>
              <w:t xml:space="preserve">// </w:t>
            </w:r>
            <w:r w:rsidRPr="009C0D94">
              <w:rPr>
                <w:rFonts w:hint="eastAsia"/>
                <w:b w:val="0"/>
                <w:bCs/>
                <w:color w:val="808080"/>
                <w:sz w:val="20"/>
                <w:szCs w:val="20"/>
              </w:rPr>
              <w:t>要下载的目标文件</w:t>
            </w:r>
            <w:r w:rsidRPr="009C0D94">
              <w:rPr>
                <w:rFonts w:ascii="JetBrains Mono" w:hAnsi="JetBrains Mono"/>
                <w:b w:val="0"/>
                <w:bCs/>
                <w:color w:val="808080"/>
                <w:sz w:val="20"/>
                <w:szCs w:val="20"/>
              </w:rPr>
              <w:t xml:space="preserve">, </w:t>
            </w:r>
            <w:proofErr w:type="spellStart"/>
            <w:r w:rsidRPr="009C0D94">
              <w:rPr>
                <w:rFonts w:ascii="JetBrains Mono" w:hAnsi="JetBrains Mono"/>
                <w:b w:val="0"/>
                <w:bCs/>
                <w:color w:val="808080"/>
                <w:sz w:val="20"/>
                <w:szCs w:val="20"/>
              </w:rPr>
              <w:t>targetFile</w:t>
            </w:r>
            <w:proofErr w:type="spellEnd"/>
            <w:r w:rsidRPr="009C0D94">
              <w:rPr>
                <w:rFonts w:hint="eastAsia"/>
                <w:b w:val="0"/>
                <w:bCs/>
                <w:color w:val="808080"/>
                <w:sz w:val="20"/>
                <w:szCs w:val="20"/>
              </w:rPr>
              <w:t>中的第一个</w:t>
            </w:r>
            <w:r w:rsidRPr="009C0D94">
              <w:rPr>
                <w:rFonts w:ascii="JetBrains Mono" w:hAnsi="JetBrains Mono"/>
                <w:b w:val="0"/>
                <w:bCs/>
                <w:color w:val="808080"/>
                <w:sz w:val="20"/>
                <w:szCs w:val="20"/>
              </w:rPr>
              <w:t>"/"</w:t>
            </w:r>
            <w:r w:rsidRPr="009C0D94">
              <w:rPr>
                <w:rFonts w:hint="eastAsia"/>
                <w:b w:val="0"/>
                <w:bCs/>
                <w:color w:val="808080"/>
                <w:sz w:val="20"/>
                <w:szCs w:val="20"/>
              </w:rPr>
              <w:t>表示</w:t>
            </w:r>
            <w:r w:rsidRPr="009C0D94">
              <w:rPr>
                <w:rFonts w:ascii="JetBrains Mono" w:hAnsi="JetBrains Mono"/>
                <w:b w:val="0"/>
                <w:bCs/>
                <w:color w:val="808080"/>
                <w:sz w:val="20"/>
                <w:szCs w:val="20"/>
              </w:rPr>
              <w:t xml:space="preserve"> http://ip:port/</w:t>
            </w:r>
            <w:r w:rsidRPr="009C0D94">
              <w:rPr>
                <w:rFonts w:hint="eastAsia"/>
                <w:b w:val="0"/>
                <w:bCs/>
                <w:color w:val="808080"/>
                <w:sz w:val="20"/>
                <w:szCs w:val="20"/>
              </w:rPr>
              <w:t>工程路径</w:t>
            </w:r>
            <w:r w:rsidRPr="009C0D94">
              <w:rPr>
                <w:rFonts w:ascii="JetBrains Mono" w:hAnsi="JetBrains Mono"/>
                <w:b w:val="0"/>
                <w:bCs/>
                <w:color w:val="808080"/>
                <w:sz w:val="20"/>
                <w:szCs w:val="20"/>
              </w:rPr>
              <w:t>/</w:t>
            </w:r>
            <w:r w:rsidRPr="009C0D94">
              <w:rPr>
                <w:rFonts w:ascii="JetBrains Mono" w:hAnsi="JetBrains Mono"/>
                <w:b w:val="0"/>
                <w:bCs/>
                <w:color w:val="808080"/>
                <w:sz w:val="20"/>
                <w:szCs w:val="20"/>
              </w:rPr>
              <w:br/>
              <w:t xml:space="preserve">        // "/file/" </w:t>
            </w:r>
            <w:r w:rsidRPr="009C0D94">
              <w:rPr>
                <w:rFonts w:hint="eastAsia"/>
                <w:b w:val="0"/>
                <w:bCs/>
                <w:color w:val="808080"/>
                <w:sz w:val="20"/>
                <w:szCs w:val="20"/>
              </w:rPr>
              <w:t>表示地址为</w:t>
            </w:r>
            <w:r w:rsidRPr="009C0D94">
              <w:rPr>
                <w:rFonts w:ascii="JetBrains Mono" w:hAnsi="JetBrains Mono"/>
                <w:b w:val="0"/>
                <w:bCs/>
                <w:color w:val="808080"/>
                <w:sz w:val="20"/>
                <w:szCs w:val="20"/>
              </w:rPr>
              <w:t xml:space="preserve"> http://ip:port/</w:t>
            </w:r>
            <w:r w:rsidRPr="009C0D94">
              <w:rPr>
                <w:rFonts w:hint="eastAsia"/>
                <w:b w:val="0"/>
                <w:bCs/>
                <w:color w:val="808080"/>
                <w:sz w:val="20"/>
                <w:szCs w:val="20"/>
              </w:rPr>
              <w:t>工程路径</w:t>
            </w:r>
            <w:r w:rsidRPr="009C0D94">
              <w:rPr>
                <w:rFonts w:ascii="JetBrains Mono" w:hAnsi="JetBrains Mono"/>
                <w:b w:val="0"/>
                <w:bCs/>
                <w:color w:val="808080"/>
                <w:sz w:val="20"/>
                <w:szCs w:val="20"/>
              </w:rPr>
              <w:t>/file/</w:t>
            </w:r>
            <w:r w:rsidRPr="009C0D94">
              <w:rPr>
                <w:rFonts w:ascii="JetBrains Mono" w:hAnsi="JetBrains Mono"/>
                <w:b w:val="0"/>
                <w:bCs/>
                <w:color w:val="808080"/>
                <w:sz w:val="20"/>
                <w:szCs w:val="20"/>
              </w:rPr>
              <w:br/>
              <w:t xml:space="preserve">        </w:t>
            </w:r>
            <w:r w:rsidRPr="009C0D94">
              <w:rPr>
                <w:rFonts w:ascii="JetBrains Mono" w:hAnsi="JetBrains Mono"/>
                <w:b w:val="0"/>
                <w:bCs/>
                <w:color w:val="A9B7C6"/>
                <w:sz w:val="20"/>
                <w:szCs w:val="20"/>
              </w:rPr>
              <w:t xml:space="preserve">String </w:t>
            </w:r>
            <w:proofErr w:type="spellStart"/>
            <w:r w:rsidRPr="009C0D94">
              <w:rPr>
                <w:rFonts w:ascii="JetBrains Mono" w:hAnsi="JetBrains Mono"/>
                <w:b w:val="0"/>
                <w:bCs/>
                <w:color w:val="A9B7C6"/>
                <w:sz w:val="20"/>
                <w:szCs w:val="20"/>
              </w:rPr>
              <w:t>fileName</w:t>
            </w:r>
            <w:proofErr w:type="spellEnd"/>
            <w:r w:rsidRPr="009C0D94">
              <w:rPr>
                <w:rFonts w:ascii="JetBrains Mono" w:hAnsi="JetBrains Mono"/>
                <w:b w:val="0"/>
                <w:bCs/>
                <w:color w:val="A9B7C6"/>
                <w:sz w:val="20"/>
                <w:szCs w:val="20"/>
              </w:rPr>
              <w:t xml:space="preserve"> = </w:t>
            </w:r>
            <w:r w:rsidRPr="009C0D94">
              <w:rPr>
                <w:rFonts w:ascii="JetBrains Mono" w:hAnsi="JetBrains Mono"/>
                <w:b w:val="0"/>
                <w:bCs/>
                <w:color w:val="6A8759"/>
                <w:sz w:val="20"/>
                <w:szCs w:val="20"/>
              </w:rPr>
              <w:t>"</w:t>
            </w:r>
            <w:r w:rsidRPr="009C0D94">
              <w:rPr>
                <w:rFonts w:hint="eastAsia"/>
                <w:b w:val="0"/>
                <w:bCs/>
                <w:color w:val="6A8759"/>
                <w:sz w:val="20"/>
                <w:szCs w:val="20"/>
              </w:rPr>
              <w:t>无标题</w:t>
            </w:r>
            <w:r w:rsidRPr="009C0D94">
              <w:rPr>
                <w:rFonts w:ascii="JetBrains Mono" w:hAnsi="JetBrains Mono"/>
                <w:b w:val="0"/>
                <w:bCs/>
                <w:color w:val="6A8759"/>
                <w:sz w:val="20"/>
                <w:szCs w:val="20"/>
              </w:rPr>
              <w:t>.jpg"</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A9B7C6"/>
                <w:sz w:val="20"/>
                <w:szCs w:val="20"/>
              </w:rPr>
              <w:t xml:space="preserve">String </w:t>
            </w:r>
            <w:proofErr w:type="spellStart"/>
            <w:r w:rsidRPr="009C0D94">
              <w:rPr>
                <w:rFonts w:ascii="JetBrains Mono" w:hAnsi="JetBrains Mono"/>
                <w:b w:val="0"/>
                <w:bCs/>
                <w:color w:val="A9B7C6"/>
                <w:sz w:val="20"/>
                <w:szCs w:val="20"/>
              </w:rPr>
              <w:t>targetFile</w:t>
            </w:r>
            <w:proofErr w:type="spellEnd"/>
            <w:r w:rsidRPr="009C0D94">
              <w:rPr>
                <w:rFonts w:ascii="JetBrains Mono" w:hAnsi="JetBrains Mono"/>
                <w:b w:val="0"/>
                <w:bCs/>
                <w:color w:val="A9B7C6"/>
                <w:sz w:val="20"/>
                <w:szCs w:val="20"/>
              </w:rPr>
              <w:t xml:space="preserve"> = </w:t>
            </w:r>
            <w:r w:rsidRPr="009C0D94">
              <w:rPr>
                <w:rFonts w:ascii="JetBrains Mono" w:hAnsi="JetBrains Mono"/>
                <w:b w:val="0"/>
                <w:bCs/>
                <w:color w:val="6A8759"/>
                <w:sz w:val="20"/>
                <w:szCs w:val="20"/>
              </w:rPr>
              <w:t xml:space="preserve">"/file/" </w:t>
            </w:r>
            <w:r w:rsidRPr="009C0D94">
              <w:rPr>
                <w:rFonts w:ascii="JetBrains Mono" w:hAnsi="JetBrains Mono"/>
                <w:b w:val="0"/>
                <w:bCs/>
                <w:color w:val="A9B7C6"/>
                <w:sz w:val="20"/>
                <w:szCs w:val="20"/>
              </w:rPr>
              <w:t xml:space="preserve">+ </w:t>
            </w:r>
            <w:proofErr w:type="spellStart"/>
            <w:r w:rsidRPr="009C0D94">
              <w:rPr>
                <w:rFonts w:ascii="JetBrains Mono" w:hAnsi="JetBrains Mono"/>
                <w:b w:val="0"/>
                <w:bCs/>
                <w:color w:val="A9B7C6"/>
                <w:sz w:val="20"/>
                <w:szCs w:val="20"/>
              </w:rPr>
              <w:t>fileName</w:t>
            </w:r>
            <w:proofErr w:type="spellEnd"/>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808080"/>
                <w:sz w:val="20"/>
                <w:szCs w:val="20"/>
              </w:rPr>
              <w:t xml:space="preserve">// </w:t>
            </w:r>
            <w:r w:rsidRPr="009C0D94">
              <w:rPr>
                <w:rFonts w:hint="eastAsia"/>
                <w:b w:val="0"/>
                <w:bCs/>
                <w:color w:val="808080"/>
                <w:sz w:val="20"/>
                <w:szCs w:val="20"/>
              </w:rPr>
              <w:t>获取目标文件的</w:t>
            </w:r>
            <w:r w:rsidRPr="009C0D94">
              <w:rPr>
                <w:rFonts w:ascii="JetBrains Mono" w:hAnsi="JetBrains Mono"/>
                <w:b w:val="0"/>
                <w:bCs/>
                <w:color w:val="808080"/>
                <w:sz w:val="20"/>
                <w:szCs w:val="20"/>
              </w:rPr>
              <w:t xml:space="preserve"> </w:t>
            </w:r>
            <w:proofErr w:type="spellStart"/>
            <w:r w:rsidRPr="009C0D94">
              <w:rPr>
                <w:rFonts w:ascii="JetBrains Mono" w:hAnsi="JetBrains Mono"/>
                <w:b w:val="0"/>
                <w:bCs/>
                <w:color w:val="808080"/>
                <w:sz w:val="20"/>
                <w:szCs w:val="20"/>
              </w:rPr>
              <w:t>MimeType</w:t>
            </w:r>
            <w:proofErr w:type="spellEnd"/>
            <w:r w:rsidRPr="009C0D94">
              <w:rPr>
                <w:rFonts w:ascii="JetBrains Mono" w:hAnsi="JetBrains Mono"/>
                <w:b w:val="0"/>
                <w:bCs/>
                <w:color w:val="808080"/>
                <w:sz w:val="20"/>
                <w:szCs w:val="20"/>
              </w:rPr>
              <w:t xml:space="preserve"> </w:t>
            </w:r>
            <w:r w:rsidRPr="009C0D94">
              <w:rPr>
                <w:rFonts w:hint="eastAsia"/>
                <w:b w:val="0"/>
                <w:bCs/>
                <w:color w:val="808080"/>
                <w:sz w:val="20"/>
                <w:szCs w:val="20"/>
              </w:rPr>
              <w:t>类型</w:t>
            </w:r>
            <w:r w:rsidRPr="009C0D94">
              <w:rPr>
                <w:rFonts w:hint="eastAsia"/>
                <w:b w:val="0"/>
                <w:bCs/>
                <w:color w:val="808080"/>
                <w:sz w:val="20"/>
                <w:szCs w:val="20"/>
              </w:rPr>
              <w:br/>
              <w:t xml:space="preserve">        </w:t>
            </w:r>
            <w:r w:rsidRPr="009C0D94">
              <w:rPr>
                <w:rFonts w:ascii="JetBrains Mono" w:hAnsi="JetBrains Mono"/>
                <w:b w:val="0"/>
                <w:bCs/>
                <w:color w:val="A9B7C6"/>
                <w:sz w:val="20"/>
                <w:szCs w:val="20"/>
              </w:rPr>
              <w:t xml:space="preserve">String </w:t>
            </w:r>
            <w:proofErr w:type="spellStart"/>
            <w:r w:rsidRPr="009C0D94">
              <w:rPr>
                <w:rFonts w:ascii="JetBrains Mono" w:hAnsi="JetBrains Mono"/>
                <w:b w:val="0"/>
                <w:bCs/>
                <w:color w:val="A9B7C6"/>
                <w:sz w:val="20"/>
                <w:szCs w:val="20"/>
              </w:rPr>
              <w:t>mimeType</w:t>
            </w:r>
            <w:proofErr w:type="spellEnd"/>
            <w:r w:rsidRPr="009C0D94">
              <w:rPr>
                <w:rFonts w:ascii="JetBrains Mono" w:hAnsi="JetBrains Mono"/>
                <w:b w:val="0"/>
                <w:bCs/>
                <w:color w:val="A9B7C6"/>
                <w:sz w:val="20"/>
                <w:szCs w:val="20"/>
              </w:rPr>
              <w:t xml:space="preserve"> = </w:t>
            </w:r>
            <w:proofErr w:type="spellStart"/>
            <w:r w:rsidRPr="009C0D94">
              <w:rPr>
                <w:rFonts w:ascii="JetBrains Mono" w:hAnsi="JetBrains Mono"/>
                <w:b w:val="0"/>
                <w:bCs/>
                <w:color w:val="A9B7C6"/>
                <w:sz w:val="20"/>
                <w:szCs w:val="20"/>
              </w:rPr>
              <w:t>getServletContext</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getMimeType</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targetFile</w:t>
            </w:r>
            <w:proofErr w:type="spellEnd"/>
            <w:r w:rsidRPr="009C0D94">
              <w:rPr>
                <w:rFonts w:ascii="JetBrains Mono" w:hAnsi="JetBrains Mono"/>
                <w:b w:val="0"/>
                <w:bCs/>
                <w:color w:val="A9B7C6"/>
                <w:sz w:val="20"/>
                <w:szCs w:val="20"/>
              </w:rPr>
              <w:t>)</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808080"/>
                <w:sz w:val="20"/>
                <w:szCs w:val="20"/>
              </w:rPr>
              <w:t>//</w:t>
            </w:r>
            <w:proofErr w:type="spellStart"/>
            <w:r w:rsidRPr="009C0D94">
              <w:rPr>
                <w:rFonts w:ascii="JetBrains Mono" w:hAnsi="JetBrains Mono"/>
                <w:b w:val="0"/>
                <w:bCs/>
                <w:color w:val="808080"/>
                <w:sz w:val="20"/>
                <w:szCs w:val="20"/>
              </w:rPr>
              <w:t>System.out.println</w:t>
            </w:r>
            <w:proofErr w:type="spellEnd"/>
            <w:r w:rsidRPr="009C0D94">
              <w:rPr>
                <w:rFonts w:ascii="JetBrains Mono" w:hAnsi="JetBrains Mono"/>
                <w:b w:val="0"/>
                <w:bCs/>
                <w:color w:val="808080"/>
                <w:sz w:val="20"/>
                <w:szCs w:val="20"/>
              </w:rPr>
              <w:t>("</w:t>
            </w:r>
            <w:proofErr w:type="spellStart"/>
            <w:r w:rsidRPr="009C0D94">
              <w:rPr>
                <w:rFonts w:ascii="JetBrains Mono" w:hAnsi="JetBrains Mono"/>
                <w:b w:val="0"/>
                <w:bCs/>
                <w:color w:val="808080"/>
                <w:sz w:val="20"/>
                <w:szCs w:val="20"/>
              </w:rPr>
              <w:t>mimeType</w:t>
            </w:r>
            <w:proofErr w:type="spellEnd"/>
            <w:r w:rsidRPr="009C0D94">
              <w:rPr>
                <w:rFonts w:ascii="JetBrains Mono" w:hAnsi="JetBrains Mono"/>
                <w:b w:val="0"/>
                <w:bCs/>
                <w:color w:val="808080"/>
                <w:sz w:val="20"/>
                <w:szCs w:val="20"/>
              </w:rPr>
              <w:t xml:space="preserve"> = " + </w:t>
            </w:r>
            <w:proofErr w:type="spellStart"/>
            <w:r w:rsidRPr="009C0D94">
              <w:rPr>
                <w:rFonts w:ascii="JetBrains Mono" w:hAnsi="JetBrains Mono"/>
                <w:b w:val="0"/>
                <w:bCs/>
                <w:color w:val="808080"/>
                <w:sz w:val="20"/>
                <w:szCs w:val="20"/>
              </w:rPr>
              <w:t>mimeType</w:t>
            </w:r>
            <w:proofErr w:type="spellEnd"/>
            <w:r w:rsidRPr="009C0D94">
              <w:rPr>
                <w:rFonts w:ascii="JetBrains Mono" w:hAnsi="JetBrains Mono"/>
                <w:b w:val="0"/>
                <w:bCs/>
                <w:color w:val="808080"/>
                <w:sz w:val="20"/>
                <w:szCs w:val="20"/>
              </w:rPr>
              <w:t>);</w:t>
            </w:r>
            <w:r w:rsidRPr="009C0D94">
              <w:rPr>
                <w:rFonts w:ascii="JetBrains Mono" w:hAnsi="JetBrains Mono"/>
                <w:b w:val="0"/>
                <w:bCs/>
                <w:color w:val="808080"/>
                <w:sz w:val="20"/>
                <w:szCs w:val="20"/>
              </w:rPr>
              <w:br/>
              <w:t xml:space="preserve">        // </w:t>
            </w:r>
            <w:r w:rsidRPr="009C0D94">
              <w:rPr>
                <w:rFonts w:hint="eastAsia"/>
                <w:b w:val="0"/>
                <w:bCs/>
                <w:color w:val="808080"/>
                <w:sz w:val="20"/>
                <w:szCs w:val="20"/>
              </w:rPr>
              <w:t>设置响应给客户端的文件是什么样的格式</w:t>
            </w:r>
            <w:r w:rsidRPr="009C0D94">
              <w:rPr>
                <w:rFonts w:hint="eastAsia"/>
                <w:b w:val="0"/>
                <w:bCs/>
                <w:color w:val="808080"/>
                <w:sz w:val="20"/>
                <w:szCs w:val="20"/>
              </w:rPr>
              <w:br/>
              <w:t xml:space="preserve">        </w:t>
            </w:r>
            <w:proofErr w:type="spellStart"/>
            <w:r w:rsidRPr="009C0D94">
              <w:rPr>
                <w:rFonts w:ascii="JetBrains Mono" w:hAnsi="JetBrains Mono"/>
                <w:b w:val="0"/>
                <w:bCs/>
                <w:color w:val="A9B7C6"/>
                <w:sz w:val="20"/>
                <w:szCs w:val="20"/>
              </w:rPr>
              <w:t>resp.setContentType</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mimeType</w:t>
            </w:r>
            <w:proofErr w:type="spellEnd"/>
            <w:r w:rsidRPr="009C0D94">
              <w:rPr>
                <w:rFonts w:ascii="JetBrains Mono" w:hAnsi="JetBrains Mono"/>
                <w:b w:val="0"/>
                <w:bCs/>
                <w:color w:val="A9B7C6"/>
                <w:sz w:val="20"/>
                <w:szCs w:val="20"/>
              </w:rPr>
              <w:t>)</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808080"/>
                <w:sz w:val="20"/>
                <w:szCs w:val="20"/>
              </w:rPr>
              <w:t xml:space="preserve">// Content-Disposition </w:t>
            </w:r>
            <w:r w:rsidRPr="009C0D94">
              <w:rPr>
                <w:rFonts w:hint="eastAsia"/>
                <w:b w:val="0"/>
                <w:bCs/>
                <w:color w:val="808080"/>
                <w:sz w:val="20"/>
                <w:szCs w:val="20"/>
              </w:rPr>
              <w:t>响应头表示客户端接收到的数据要怎么处理</w:t>
            </w:r>
            <w:r w:rsidRPr="009C0D94">
              <w:rPr>
                <w:rFonts w:hint="eastAsia"/>
                <w:b w:val="0"/>
                <w:bCs/>
                <w:color w:val="808080"/>
                <w:sz w:val="20"/>
                <w:szCs w:val="20"/>
              </w:rPr>
              <w:br/>
              <w:t xml:space="preserve">        </w:t>
            </w:r>
            <w:r w:rsidRPr="009C0D94">
              <w:rPr>
                <w:rFonts w:ascii="JetBrains Mono" w:hAnsi="JetBrains Mono"/>
                <w:b w:val="0"/>
                <w:bCs/>
                <w:color w:val="808080"/>
                <w:sz w:val="20"/>
                <w:szCs w:val="20"/>
              </w:rPr>
              <w:t>// attachment</w:t>
            </w:r>
            <w:r w:rsidRPr="009C0D94">
              <w:rPr>
                <w:rFonts w:hint="eastAsia"/>
                <w:b w:val="0"/>
                <w:bCs/>
                <w:color w:val="808080"/>
                <w:sz w:val="20"/>
                <w:szCs w:val="20"/>
              </w:rPr>
              <w:t>表示附件，表示下载使用</w:t>
            </w:r>
            <w:r w:rsidRPr="009C0D94">
              <w:rPr>
                <w:rFonts w:hint="eastAsia"/>
                <w:b w:val="0"/>
                <w:bCs/>
                <w:color w:val="808080"/>
                <w:sz w:val="20"/>
                <w:szCs w:val="20"/>
              </w:rPr>
              <w:br/>
              <w:t xml:space="preserve">        </w:t>
            </w:r>
            <w:r w:rsidRPr="009C0D94">
              <w:rPr>
                <w:rFonts w:ascii="JetBrains Mono" w:hAnsi="JetBrains Mono"/>
                <w:b w:val="0"/>
                <w:bCs/>
                <w:color w:val="A9B7C6"/>
                <w:sz w:val="20"/>
                <w:szCs w:val="20"/>
              </w:rPr>
              <w:t xml:space="preserve">String str = </w:t>
            </w:r>
            <w:r w:rsidRPr="009C0D94">
              <w:rPr>
                <w:rFonts w:ascii="JetBrains Mono" w:hAnsi="JetBrains Mono"/>
                <w:b w:val="0"/>
                <w:bCs/>
                <w:color w:val="6A8759"/>
                <w:sz w:val="20"/>
                <w:szCs w:val="20"/>
              </w:rPr>
              <w:t xml:space="preserve">"attachment; filename=" </w:t>
            </w:r>
            <w:r w:rsidRPr="009C0D94">
              <w:rPr>
                <w:rFonts w:ascii="JetBrains Mono" w:hAnsi="JetBrains Mono"/>
                <w:b w:val="0"/>
                <w:bCs/>
                <w:color w:val="A9B7C6"/>
                <w:sz w:val="20"/>
                <w:szCs w:val="20"/>
              </w:rPr>
              <w:t xml:space="preserve">+ </w:t>
            </w:r>
            <w:proofErr w:type="spellStart"/>
            <w:r w:rsidRPr="009C0D94">
              <w:rPr>
                <w:rFonts w:ascii="JetBrains Mono" w:hAnsi="JetBrains Mono"/>
                <w:b w:val="0"/>
                <w:bCs/>
                <w:color w:val="A9B7C6"/>
                <w:sz w:val="20"/>
                <w:szCs w:val="20"/>
              </w:rPr>
              <w:t>URLEncoder.</w:t>
            </w:r>
            <w:r w:rsidRPr="009C0D94">
              <w:rPr>
                <w:rFonts w:ascii="JetBrains Mono" w:hAnsi="JetBrains Mono"/>
                <w:b w:val="0"/>
                <w:bCs/>
                <w:i/>
                <w:iCs/>
                <w:color w:val="A9B7C6"/>
                <w:sz w:val="20"/>
                <w:szCs w:val="20"/>
              </w:rPr>
              <w:t>encode</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fileName</w:t>
            </w:r>
            <w:proofErr w:type="spellEnd"/>
            <w:r w:rsidRPr="009C0D94">
              <w:rPr>
                <w:rFonts w:ascii="JetBrains Mono" w:hAnsi="JetBrains Mono"/>
                <w:b w:val="0"/>
                <w:bCs/>
                <w:color w:val="CC7832"/>
                <w:sz w:val="20"/>
                <w:szCs w:val="20"/>
              </w:rPr>
              <w:t xml:space="preserve">, </w:t>
            </w:r>
            <w:r w:rsidRPr="009C0D94">
              <w:rPr>
                <w:rFonts w:ascii="JetBrains Mono" w:hAnsi="JetBrains Mono"/>
                <w:b w:val="0"/>
                <w:bCs/>
                <w:color w:val="6A8759"/>
                <w:sz w:val="20"/>
                <w:szCs w:val="20"/>
              </w:rPr>
              <w:t>"UTF-8"</w:t>
            </w:r>
            <w:r w:rsidRPr="009C0D94">
              <w:rPr>
                <w:rFonts w:ascii="JetBrains Mono" w:hAnsi="JetBrains Mono"/>
                <w:b w:val="0"/>
                <w:bCs/>
                <w:color w:val="A9B7C6"/>
                <w:sz w:val="20"/>
                <w:szCs w:val="20"/>
              </w:rPr>
              <w:t>)</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proofErr w:type="spellStart"/>
            <w:r w:rsidRPr="009C0D94">
              <w:rPr>
                <w:rFonts w:ascii="JetBrains Mono" w:hAnsi="JetBrains Mono"/>
                <w:b w:val="0"/>
                <w:bCs/>
                <w:color w:val="A9B7C6"/>
                <w:sz w:val="20"/>
                <w:szCs w:val="20"/>
              </w:rPr>
              <w:t>resp.setHeader</w:t>
            </w:r>
            <w:proofErr w:type="spellEnd"/>
            <w:r w:rsidRPr="009C0D94">
              <w:rPr>
                <w:rFonts w:ascii="JetBrains Mono" w:hAnsi="JetBrains Mono"/>
                <w:b w:val="0"/>
                <w:bCs/>
                <w:color w:val="A9B7C6"/>
                <w:sz w:val="20"/>
                <w:szCs w:val="20"/>
              </w:rPr>
              <w:t>(</w:t>
            </w:r>
            <w:r w:rsidRPr="009C0D94">
              <w:rPr>
                <w:rFonts w:ascii="JetBrains Mono" w:hAnsi="JetBrains Mono"/>
                <w:b w:val="0"/>
                <w:bCs/>
                <w:color w:val="6A8759"/>
                <w:sz w:val="20"/>
                <w:szCs w:val="20"/>
              </w:rPr>
              <w:t>"Content-Disposition"</w:t>
            </w:r>
            <w:r w:rsidRPr="009C0D94">
              <w:rPr>
                <w:rFonts w:ascii="JetBrains Mono" w:hAnsi="JetBrains Mono"/>
                <w:b w:val="0"/>
                <w:bCs/>
                <w:color w:val="CC7832"/>
                <w:sz w:val="20"/>
                <w:szCs w:val="20"/>
              </w:rPr>
              <w:t xml:space="preserve">, </w:t>
            </w:r>
            <w:r w:rsidRPr="009C0D94">
              <w:rPr>
                <w:rFonts w:ascii="JetBrains Mono" w:hAnsi="JetBrains Mono"/>
                <w:b w:val="0"/>
                <w:bCs/>
                <w:color w:val="A9B7C6"/>
                <w:sz w:val="20"/>
                <w:szCs w:val="20"/>
              </w:rPr>
              <w:t>str)</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r>
            <w:r w:rsidRPr="009C0D94">
              <w:rPr>
                <w:rFonts w:ascii="JetBrains Mono" w:hAnsi="JetBrains Mono"/>
                <w:b w:val="0"/>
                <w:bCs/>
                <w:color w:val="CC7832"/>
                <w:sz w:val="20"/>
                <w:szCs w:val="20"/>
              </w:rPr>
              <w:br/>
              <w:t xml:space="preserve">        </w:t>
            </w:r>
            <w:r w:rsidRPr="009C0D94">
              <w:rPr>
                <w:rFonts w:ascii="JetBrains Mono" w:hAnsi="JetBrains Mono"/>
                <w:b w:val="0"/>
                <w:bCs/>
                <w:color w:val="808080"/>
                <w:sz w:val="20"/>
                <w:szCs w:val="20"/>
              </w:rPr>
              <w:t xml:space="preserve">// </w:t>
            </w:r>
            <w:r w:rsidRPr="009C0D94">
              <w:rPr>
                <w:rFonts w:hint="eastAsia"/>
                <w:b w:val="0"/>
                <w:bCs/>
                <w:color w:val="808080"/>
                <w:sz w:val="20"/>
                <w:szCs w:val="20"/>
              </w:rPr>
              <w:t>获取输入流</w:t>
            </w:r>
            <w:r w:rsidRPr="009C0D94">
              <w:rPr>
                <w:rFonts w:hint="eastAsia"/>
                <w:b w:val="0"/>
                <w:bCs/>
                <w:color w:val="808080"/>
                <w:sz w:val="20"/>
                <w:szCs w:val="20"/>
              </w:rPr>
              <w:br/>
              <w:t xml:space="preserve">        </w:t>
            </w:r>
            <w:proofErr w:type="spellStart"/>
            <w:r w:rsidRPr="009C0D94">
              <w:rPr>
                <w:rFonts w:ascii="JetBrains Mono" w:hAnsi="JetBrains Mono"/>
                <w:b w:val="0"/>
                <w:bCs/>
                <w:color w:val="A9B7C6"/>
                <w:sz w:val="20"/>
                <w:szCs w:val="20"/>
              </w:rPr>
              <w:t>InputStream</w:t>
            </w:r>
            <w:proofErr w:type="spellEnd"/>
            <w:r w:rsidRPr="009C0D94">
              <w:rPr>
                <w:rFonts w:ascii="JetBrains Mono" w:hAnsi="JetBrains Mono"/>
                <w:b w:val="0"/>
                <w:bCs/>
                <w:color w:val="A9B7C6"/>
                <w:sz w:val="20"/>
                <w:szCs w:val="20"/>
              </w:rPr>
              <w:t xml:space="preserve"> </w:t>
            </w:r>
            <w:proofErr w:type="spellStart"/>
            <w:r w:rsidRPr="009C0D94">
              <w:rPr>
                <w:rFonts w:ascii="JetBrains Mono" w:hAnsi="JetBrains Mono"/>
                <w:b w:val="0"/>
                <w:bCs/>
                <w:color w:val="A9B7C6"/>
                <w:sz w:val="20"/>
                <w:szCs w:val="20"/>
              </w:rPr>
              <w:t>resourceAsStream</w:t>
            </w:r>
            <w:proofErr w:type="spellEnd"/>
            <w:r w:rsidRPr="009C0D94">
              <w:rPr>
                <w:rFonts w:ascii="JetBrains Mono" w:hAnsi="JetBrains Mono"/>
                <w:b w:val="0"/>
                <w:bCs/>
                <w:color w:val="A9B7C6"/>
                <w:sz w:val="20"/>
                <w:szCs w:val="20"/>
              </w:rPr>
              <w:t xml:space="preserve"> = </w:t>
            </w:r>
            <w:proofErr w:type="spellStart"/>
            <w:r w:rsidRPr="009C0D94">
              <w:rPr>
                <w:rFonts w:ascii="JetBrains Mono" w:hAnsi="JetBrains Mono"/>
                <w:b w:val="0"/>
                <w:bCs/>
                <w:color w:val="A9B7C6"/>
                <w:sz w:val="20"/>
                <w:szCs w:val="20"/>
              </w:rPr>
              <w:t>getServletContext</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getResourceAsStream</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targetFile</w:t>
            </w:r>
            <w:proofErr w:type="spellEnd"/>
            <w:r w:rsidRPr="009C0D94">
              <w:rPr>
                <w:rFonts w:ascii="JetBrains Mono" w:hAnsi="JetBrains Mono"/>
                <w:b w:val="0"/>
                <w:bCs/>
                <w:color w:val="A9B7C6"/>
                <w:sz w:val="20"/>
                <w:szCs w:val="20"/>
              </w:rPr>
              <w:t>)</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808080"/>
                <w:sz w:val="20"/>
                <w:szCs w:val="20"/>
              </w:rPr>
              <w:t xml:space="preserve">// </w:t>
            </w:r>
            <w:r w:rsidRPr="009C0D94">
              <w:rPr>
                <w:rFonts w:hint="eastAsia"/>
                <w:b w:val="0"/>
                <w:bCs/>
                <w:color w:val="808080"/>
                <w:sz w:val="20"/>
                <w:szCs w:val="20"/>
              </w:rPr>
              <w:t>获取响应输出流</w:t>
            </w:r>
            <w:r w:rsidRPr="009C0D94">
              <w:rPr>
                <w:rFonts w:hint="eastAsia"/>
                <w:b w:val="0"/>
                <w:bCs/>
                <w:color w:val="808080"/>
                <w:sz w:val="20"/>
                <w:szCs w:val="20"/>
              </w:rPr>
              <w:br/>
              <w:t xml:space="preserve">        </w:t>
            </w:r>
            <w:proofErr w:type="spellStart"/>
            <w:r w:rsidRPr="009C0D94">
              <w:rPr>
                <w:rFonts w:ascii="JetBrains Mono" w:hAnsi="JetBrains Mono"/>
                <w:b w:val="0"/>
                <w:bCs/>
                <w:color w:val="A9B7C6"/>
                <w:sz w:val="20"/>
                <w:szCs w:val="20"/>
              </w:rPr>
              <w:t>ServletOutputStream</w:t>
            </w:r>
            <w:proofErr w:type="spellEnd"/>
            <w:r w:rsidRPr="009C0D94">
              <w:rPr>
                <w:rFonts w:ascii="JetBrains Mono" w:hAnsi="JetBrains Mono"/>
                <w:b w:val="0"/>
                <w:bCs/>
                <w:color w:val="A9B7C6"/>
                <w:sz w:val="20"/>
                <w:szCs w:val="20"/>
              </w:rPr>
              <w:t xml:space="preserve"> </w:t>
            </w:r>
            <w:proofErr w:type="spellStart"/>
            <w:r w:rsidRPr="009C0D94">
              <w:rPr>
                <w:rFonts w:ascii="JetBrains Mono" w:hAnsi="JetBrains Mono"/>
                <w:b w:val="0"/>
                <w:bCs/>
                <w:color w:val="A9B7C6"/>
                <w:sz w:val="20"/>
                <w:szCs w:val="20"/>
              </w:rPr>
              <w:t>outputStream</w:t>
            </w:r>
            <w:proofErr w:type="spellEnd"/>
            <w:r w:rsidRPr="009C0D94">
              <w:rPr>
                <w:rFonts w:ascii="JetBrains Mono" w:hAnsi="JetBrains Mono"/>
                <w:b w:val="0"/>
                <w:bCs/>
                <w:color w:val="A9B7C6"/>
                <w:sz w:val="20"/>
                <w:szCs w:val="20"/>
              </w:rPr>
              <w:t xml:space="preserve"> = </w:t>
            </w:r>
            <w:proofErr w:type="spellStart"/>
            <w:r w:rsidRPr="009C0D94">
              <w:rPr>
                <w:rFonts w:ascii="JetBrains Mono" w:hAnsi="JetBrains Mono"/>
                <w:b w:val="0"/>
                <w:bCs/>
                <w:color w:val="A9B7C6"/>
                <w:sz w:val="20"/>
                <w:szCs w:val="20"/>
              </w:rPr>
              <w:t>resp.getOutputStream</w:t>
            </w:r>
            <w:proofErr w:type="spellEnd"/>
            <w:r w:rsidRPr="009C0D94">
              <w:rPr>
                <w:rFonts w:ascii="JetBrains Mono" w:hAnsi="JetBrains Mono"/>
                <w:b w:val="0"/>
                <w:bCs/>
                <w:color w:val="A9B7C6"/>
                <w:sz w:val="20"/>
                <w:szCs w:val="20"/>
              </w:rPr>
              <w:t>()</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808080"/>
                <w:sz w:val="20"/>
                <w:szCs w:val="20"/>
              </w:rPr>
              <w:t xml:space="preserve">// </w:t>
            </w:r>
            <w:r w:rsidRPr="009C0D94">
              <w:rPr>
                <w:rFonts w:hint="eastAsia"/>
                <w:b w:val="0"/>
                <w:bCs/>
                <w:color w:val="808080"/>
                <w:sz w:val="20"/>
                <w:szCs w:val="20"/>
              </w:rPr>
              <w:t>将输入流的数据复制到响应输出流中，完成将数据传递到客户端</w:t>
            </w:r>
            <w:r w:rsidRPr="009C0D94">
              <w:rPr>
                <w:rFonts w:hint="eastAsia"/>
                <w:b w:val="0"/>
                <w:bCs/>
                <w:color w:val="808080"/>
                <w:sz w:val="20"/>
                <w:szCs w:val="20"/>
              </w:rPr>
              <w:br/>
              <w:t xml:space="preserve">        </w:t>
            </w:r>
            <w:proofErr w:type="spellStart"/>
            <w:r w:rsidRPr="009C0D94">
              <w:rPr>
                <w:rFonts w:ascii="JetBrains Mono" w:hAnsi="JetBrains Mono"/>
                <w:b w:val="0"/>
                <w:bCs/>
                <w:color w:val="A9B7C6"/>
                <w:sz w:val="20"/>
                <w:szCs w:val="20"/>
              </w:rPr>
              <w:t>IOUtils.</w:t>
            </w:r>
            <w:r w:rsidRPr="009C0D94">
              <w:rPr>
                <w:rFonts w:ascii="JetBrains Mono" w:hAnsi="JetBrains Mono"/>
                <w:b w:val="0"/>
                <w:bCs/>
                <w:i/>
                <w:iCs/>
                <w:color w:val="A9B7C6"/>
                <w:sz w:val="20"/>
                <w:szCs w:val="20"/>
              </w:rPr>
              <w:t>copy</w:t>
            </w:r>
            <w:proofErr w:type="spellEnd"/>
            <w:r w:rsidRPr="009C0D94">
              <w:rPr>
                <w:rFonts w:ascii="JetBrains Mono" w:hAnsi="JetBrains Mono"/>
                <w:b w:val="0"/>
                <w:bCs/>
                <w:color w:val="A9B7C6"/>
                <w:sz w:val="20"/>
                <w:szCs w:val="20"/>
              </w:rPr>
              <w:t>(</w:t>
            </w:r>
            <w:proofErr w:type="spellStart"/>
            <w:r w:rsidRPr="009C0D94">
              <w:rPr>
                <w:rFonts w:ascii="JetBrains Mono" w:hAnsi="JetBrains Mono"/>
                <w:b w:val="0"/>
                <w:bCs/>
                <w:color w:val="A9B7C6"/>
                <w:sz w:val="20"/>
                <w:szCs w:val="20"/>
              </w:rPr>
              <w:t>resourceAsStream</w:t>
            </w:r>
            <w:proofErr w:type="spellEnd"/>
            <w:r w:rsidRPr="009C0D94">
              <w:rPr>
                <w:rFonts w:ascii="JetBrains Mono" w:hAnsi="JetBrains Mono"/>
                <w:b w:val="0"/>
                <w:bCs/>
                <w:color w:val="CC7832"/>
                <w:sz w:val="20"/>
                <w:szCs w:val="20"/>
              </w:rPr>
              <w:t xml:space="preserve">, </w:t>
            </w:r>
            <w:proofErr w:type="spellStart"/>
            <w:r w:rsidRPr="009C0D94">
              <w:rPr>
                <w:rFonts w:ascii="JetBrains Mono" w:hAnsi="JetBrains Mono"/>
                <w:b w:val="0"/>
                <w:bCs/>
                <w:color w:val="A9B7C6"/>
                <w:sz w:val="20"/>
                <w:szCs w:val="20"/>
              </w:rPr>
              <w:t>outputStream</w:t>
            </w:r>
            <w:proofErr w:type="spellEnd"/>
            <w:r w:rsidRPr="009C0D94">
              <w:rPr>
                <w:rFonts w:ascii="JetBrains Mono" w:hAnsi="JetBrains Mono"/>
                <w:b w:val="0"/>
                <w:bCs/>
                <w:color w:val="A9B7C6"/>
                <w:sz w:val="20"/>
                <w:szCs w:val="20"/>
              </w:rPr>
              <w:t>)</w:t>
            </w:r>
            <w:r w:rsidRPr="009C0D94">
              <w:rPr>
                <w:rFonts w:ascii="JetBrains Mono" w:hAnsi="JetBrains Mono"/>
                <w:b w:val="0"/>
                <w:bCs/>
                <w:color w:val="CC7832"/>
                <w:sz w:val="20"/>
                <w:szCs w:val="20"/>
              </w:rPr>
              <w:t>;</w:t>
            </w:r>
            <w:r w:rsidRPr="009C0D94">
              <w:rPr>
                <w:rFonts w:ascii="JetBrains Mono" w:hAnsi="JetBrains Mono"/>
                <w:b w:val="0"/>
                <w:bCs/>
                <w:color w:val="CC7832"/>
                <w:sz w:val="20"/>
                <w:szCs w:val="20"/>
              </w:rPr>
              <w:br/>
              <w:t xml:space="preserve">    </w:t>
            </w:r>
            <w:r w:rsidRPr="009C0D94">
              <w:rPr>
                <w:rFonts w:ascii="JetBrains Mono" w:hAnsi="JetBrains Mono"/>
                <w:b w:val="0"/>
                <w:bCs/>
                <w:color w:val="A9B7C6"/>
                <w:sz w:val="20"/>
                <w:szCs w:val="20"/>
              </w:rPr>
              <w:t>}</w:t>
            </w:r>
            <w:r w:rsidRPr="009C0D94">
              <w:rPr>
                <w:rFonts w:ascii="JetBrains Mono" w:hAnsi="JetBrains Mono"/>
                <w:b w:val="0"/>
                <w:bCs/>
                <w:color w:val="A9B7C6"/>
                <w:sz w:val="20"/>
                <w:szCs w:val="20"/>
              </w:rPr>
              <w:br/>
              <w:t>}</w:t>
            </w:r>
          </w:p>
        </w:tc>
      </w:tr>
    </w:tbl>
    <w:p w14:paraId="16C9AB2C" w14:textId="4F87CA17" w:rsidR="00194AF3" w:rsidRDefault="00C056AF" w:rsidP="00C056AF">
      <w:pPr>
        <w:pStyle w:val="3"/>
      </w:pPr>
      <w:r>
        <w:rPr>
          <w:rFonts w:hint="eastAsia"/>
        </w:rPr>
        <w:lastRenderedPageBreak/>
        <w:t>解决</w:t>
      </w:r>
      <w:r>
        <w:rPr>
          <w:rFonts w:hint="eastAsia"/>
        </w:rPr>
        <w:t>Chrome</w:t>
      </w:r>
      <w:r>
        <w:rPr>
          <w:rFonts w:hint="eastAsia"/>
        </w:rPr>
        <w:t>和</w:t>
      </w:r>
      <w:r>
        <w:rPr>
          <w:rFonts w:hint="eastAsia"/>
        </w:rPr>
        <w:t>IE</w:t>
      </w:r>
      <w:r>
        <w:rPr>
          <w:rFonts w:hint="eastAsia"/>
        </w:rPr>
        <w:t>附件中文</w:t>
      </w:r>
      <w:r w:rsidR="00F300AE">
        <w:rPr>
          <w:rFonts w:hint="eastAsia"/>
        </w:rPr>
        <w:t>名</w:t>
      </w:r>
      <w:r>
        <w:rPr>
          <w:rFonts w:hint="eastAsia"/>
        </w:rPr>
        <w:t>乱码问题</w:t>
      </w:r>
    </w:p>
    <w:p w14:paraId="5ED6385F" w14:textId="77777777" w:rsidR="00CD5113" w:rsidRDefault="00CD5113" w:rsidP="00C056AF">
      <w:pPr>
        <w:pStyle w:val="20"/>
        <w:ind w:firstLine="480"/>
      </w:pPr>
      <w:r w:rsidRPr="00CD5113">
        <w:rPr>
          <w:rFonts w:hint="eastAsia"/>
        </w:rPr>
        <w:t>如果客户端浏览器是</w:t>
      </w:r>
      <w:r w:rsidRPr="00CD5113">
        <w:rPr>
          <w:rFonts w:hint="eastAsia"/>
        </w:rPr>
        <w:t xml:space="preserve"> IE </w:t>
      </w:r>
      <w:r w:rsidRPr="00CD5113">
        <w:rPr>
          <w:rFonts w:hint="eastAsia"/>
        </w:rPr>
        <w:t>浏览器</w:t>
      </w:r>
      <w:r w:rsidRPr="00CD5113">
        <w:rPr>
          <w:rFonts w:hint="eastAsia"/>
        </w:rPr>
        <w:t xml:space="preserve"> </w:t>
      </w:r>
      <w:r w:rsidRPr="00CD5113">
        <w:rPr>
          <w:rFonts w:hint="eastAsia"/>
        </w:rPr>
        <w:t>或者</w:t>
      </w:r>
      <w:r w:rsidRPr="00CD5113">
        <w:rPr>
          <w:rFonts w:hint="eastAsia"/>
        </w:rPr>
        <w:t xml:space="preserve"> </w:t>
      </w:r>
      <w:proofErr w:type="gramStart"/>
      <w:r w:rsidRPr="00CD5113">
        <w:rPr>
          <w:rFonts w:hint="eastAsia"/>
        </w:rPr>
        <w:t>是谷歌浏览器</w:t>
      </w:r>
      <w:proofErr w:type="gramEnd"/>
      <w:r w:rsidRPr="00CD5113">
        <w:rPr>
          <w:rFonts w:hint="eastAsia"/>
        </w:rPr>
        <w:t>。我们需要使用</w:t>
      </w:r>
      <w:r w:rsidRPr="00CD5113">
        <w:rPr>
          <w:rFonts w:hint="eastAsia"/>
        </w:rPr>
        <w:t xml:space="preserve"> </w:t>
      </w:r>
      <w:proofErr w:type="spellStart"/>
      <w:r w:rsidRPr="00CD5113">
        <w:rPr>
          <w:rFonts w:hint="eastAsia"/>
        </w:rPr>
        <w:t>URLEncoder</w:t>
      </w:r>
      <w:proofErr w:type="spellEnd"/>
      <w:r w:rsidRPr="00CD5113">
        <w:rPr>
          <w:rFonts w:hint="eastAsia"/>
        </w:rPr>
        <w:t xml:space="preserve"> </w:t>
      </w:r>
      <w:proofErr w:type="gramStart"/>
      <w:r w:rsidRPr="00CD5113">
        <w:rPr>
          <w:rFonts w:hint="eastAsia"/>
        </w:rPr>
        <w:t>类先对</w:t>
      </w:r>
      <w:proofErr w:type="gramEnd"/>
      <w:r w:rsidRPr="00CD5113">
        <w:rPr>
          <w:rFonts w:hint="eastAsia"/>
        </w:rPr>
        <w:t>中文名进行</w:t>
      </w:r>
      <w:r w:rsidRPr="00CD5113">
        <w:rPr>
          <w:rFonts w:hint="eastAsia"/>
        </w:rPr>
        <w:t xml:space="preserve"> UTF-8 </w:t>
      </w:r>
      <w:r w:rsidRPr="00CD5113">
        <w:rPr>
          <w:rFonts w:hint="eastAsia"/>
        </w:rPr>
        <w:t>的编码</w:t>
      </w:r>
      <w:r w:rsidRPr="00CD5113">
        <w:rPr>
          <w:rFonts w:hint="eastAsia"/>
        </w:rPr>
        <w:t xml:space="preserve"> </w:t>
      </w:r>
      <w:r w:rsidRPr="00CD5113">
        <w:rPr>
          <w:rFonts w:hint="eastAsia"/>
        </w:rPr>
        <w:t>操作。</w:t>
      </w:r>
    </w:p>
    <w:p w14:paraId="721E9389" w14:textId="50A500F3" w:rsidR="00C056AF" w:rsidRDefault="00CD5113" w:rsidP="00C056AF">
      <w:pPr>
        <w:pStyle w:val="20"/>
        <w:ind w:firstLine="480"/>
      </w:pPr>
      <w:r w:rsidRPr="00CD5113">
        <w:rPr>
          <w:rFonts w:hint="eastAsia"/>
        </w:rPr>
        <w:t>因为</w:t>
      </w:r>
      <w:r w:rsidRPr="00CD5113">
        <w:rPr>
          <w:rFonts w:hint="eastAsia"/>
        </w:rPr>
        <w:t xml:space="preserve"> IE </w:t>
      </w:r>
      <w:r w:rsidRPr="00CD5113">
        <w:rPr>
          <w:rFonts w:hint="eastAsia"/>
        </w:rPr>
        <w:t>浏览器和谷歌浏览器收到含有编码后的字符串后会以</w:t>
      </w:r>
      <w:r w:rsidRPr="00CD5113">
        <w:rPr>
          <w:rFonts w:hint="eastAsia"/>
        </w:rPr>
        <w:t xml:space="preserve"> UTF-8 </w:t>
      </w:r>
      <w:r w:rsidRPr="00CD5113">
        <w:rPr>
          <w:rFonts w:hint="eastAsia"/>
        </w:rPr>
        <w:t>字符集进行解码显示。</w:t>
      </w:r>
    </w:p>
    <w:p w14:paraId="65225BDE" w14:textId="12A66CFB" w:rsidR="00021BC7" w:rsidRDefault="00021BC7" w:rsidP="00C056AF">
      <w:pPr>
        <w:pStyle w:val="20"/>
        <w:ind w:firstLine="480"/>
      </w:pPr>
      <w:r>
        <w:rPr>
          <w:rFonts w:hint="eastAsia"/>
        </w:rPr>
        <w:t>代码如下：</w:t>
      </w:r>
    </w:p>
    <w:p w14:paraId="4C790F9F" w14:textId="7C26D75D" w:rsidR="00021BC7" w:rsidRDefault="00021BC7" w:rsidP="00021BC7">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5</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4</w:t>
      </w:r>
      <w:r w:rsidR="009A4100">
        <w:fldChar w:fldCharType="end"/>
      </w:r>
      <w:r>
        <w:t xml:space="preserve"> </w:t>
      </w:r>
      <w:r>
        <w:rPr>
          <w:rFonts w:hint="eastAsia"/>
        </w:rPr>
        <w:t>使用</w:t>
      </w:r>
      <w:r>
        <w:rPr>
          <w:rFonts w:hint="eastAsia"/>
        </w:rPr>
        <w:t>URL</w:t>
      </w:r>
      <w:r>
        <w:rPr>
          <w:rFonts w:hint="eastAsia"/>
        </w:rPr>
        <w:t>编码器解决中文乱码问题</w:t>
      </w:r>
    </w:p>
    <w:tbl>
      <w:tblPr>
        <w:tblStyle w:val="ae"/>
        <w:tblW w:w="0" w:type="auto"/>
        <w:tblLook w:val="04A0" w:firstRow="1" w:lastRow="0" w:firstColumn="1" w:lastColumn="0" w:noHBand="0" w:noVBand="1"/>
      </w:tblPr>
      <w:tblGrid>
        <w:gridCol w:w="9071"/>
      </w:tblGrid>
      <w:tr w:rsidR="00021BC7" w:rsidRPr="00021BC7" w14:paraId="740A5C05" w14:textId="77777777" w:rsidTr="00021BC7">
        <w:trPr>
          <w:cnfStyle w:val="100000000000" w:firstRow="1" w:lastRow="0" w:firstColumn="0" w:lastColumn="0" w:oddVBand="0" w:evenVBand="0" w:oddHBand="0" w:evenHBand="0" w:firstRowFirstColumn="0" w:firstRowLastColumn="0" w:lastRowFirstColumn="0" w:lastRowLastColumn="0"/>
        </w:trPr>
        <w:tc>
          <w:tcPr>
            <w:tcW w:w="9071" w:type="dxa"/>
          </w:tcPr>
          <w:p w14:paraId="16130DF0" w14:textId="3D6DF99B" w:rsidR="00021BC7" w:rsidRPr="00021BC7" w:rsidRDefault="00021BC7" w:rsidP="00021BC7">
            <w:pPr>
              <w:pStyle w:val="HTML"/>
              <w:shd w:val="clear" w:color="auto" w:fill="2B2B2B"/>
              <w:rPr>
                <w:rFonts w:ascii="JetBrains Mono" w:hAnsi="JetBrains Mono" w:hint="eastAsia"/>
                <w:b w:val="0"/>
                <w:bCs/>
                <w:color w:val="A9B7C6"/>
                <w:sz w:val="20"/>
                <w:szCs w:val="20"/>
              </w:rPr>
            </w:pPr>
            <w:r w:rsidRPr="00021BC7">
              <w:rPr>
                <w:rFonts w:ascii="JetBrains Mono" w:hAnsi="JetBrains Mono"/>
                <w:b w:val="0"/>
                <w:bCs/>
                <w:color w:val="A9B7C6"/>
                <w:sz w:val="20"/>
                <w:szCs w:val="20"/>
              </w:rPr>
              <w:t xml:space="preserve">String str = </w:t>
            </w:r>
            <w:r w:rsidRPr="00021BC7">
              <w:rPr>
                <w:rFonts w:ascii="JetBrains Mono" w:hAnsi="JetBrains Mono"/>
                <w:b w:val="0"/>
                <w:bCs/>
                <w:color w:val="6A8759"/>
                <w:sz w:val="20"/>
                <w:szCs w:val="20"/>
              </w:rPr>
              <w:t xml:space="preserve">"attachment; filename=" </w:t>
            </w:r>
            <w:r w:rsidRPr="00021BC7">
              <w:rPr>
                <w:rFonts w:ascii="JetBrains Mono" w:hAnsi="JetBrains Mono"/>
                <w:b w:val="0"/>
                <w:bCs/>
                <w:color w:val="A9B7C6"/>
                <w:sz w:val="20"/>
                <w:szCs w:val="20"/>
              </w:rPr>
              <w:t xml:space="preserve">+ </w:t>
            </w:r>
            <w:proofErr w:type="spellStart"/>
            <w:r w:rsidRPr="00021BC7">
              <w:rPr>
                <w:rFonts w:ascii="JetBrains Mono" w:hAnsi="JetBrains Mono"/>
                <w:b w:val="0"/>
                <w:bCs/>
                <w:color w:val="A9B7C6"/>
                <w:sz w:val="20"/>
                <w:szCs w:val="20"/>
              </w:rPr>
              <w:t>URLEncoder.</w:t>
            </w:r>
            <w:r w:rsidRPr="00021BC7">
              <w:rPr>
                <w:rFonts w:ascii="JetBrains Mono" w:hAnsi="JetBrains Mono"/>
                <w:b w:val="0"/>
                <w:bCs/>
                <w:i/>
                <w:iCs/>
                <w:color w:val="A9B7C6"/>
                <w:sz w:val="20"/>
                <w:szCs w:val="20"/>
              </w:rPr>
              <w:t>encode</w:t>
            </w:r>
            <w:proofErr w:type="spellEnd"/>
            <w:r w:rsidRPr="00021BC7">
              <w:rPr>
                <w:rFonts w:ascii="JetBrains Mono" w:hAnsi="JetBrains Mono"/>
                <w:b w:val="0"/>
                <w:bCs/>
                <w:color w:val="A9B7C6"/>
                <w:sz w:val="20"/>
                <w:szCs w:val="20"/>
              </w:rPr>
              <w:t>(</w:t>
            </w:r>
            <w:proofErr w:type="spellStart"/>
            <w:r w:rsidRPr="00021BC7">
              <w:rPr>
                <w:rFonts w:ascii="JetBrains Mono" w:hAnsi="JetBrains Mono"/>
                <w:b w:val="0"/>
                <w:bCs/>
                <w:color w:val="A9B7C6"/>
                <w:sz w:val="20"/>
                <w:szCs w:val="20"/>
              </w:rPr>
              <w:t>fileName</w:t>
            </w:r>
            <w:proofErr w:type="spellEnd"/>
            <w:r w:rsidRPr="00021BC7">
              <w:rPr>
                <w:rFonts w:ascii="JetBrains Mono" w:hAnsi="JetBrains Mono"/>
                <w:b w:val="0"/>
                <w:bCs/>
                <w:color w:val="CC7832"/>
                <w:sz w:val="20"/>
                <w:szCs w:val="20"/>
              </w:rPr>
              <w:t xml:space="preserve">, </w:t>
            </w:r>
            <w:r w:rsidRPr="00021BC7">
              <w:rPr>
                <w:rFonts w:ascii="JetBrains Mono" w:hAnsi="JetBrains Mono"/>
                <w:b w:val="0"/>
                <w:bCs/>
                <w:color w:val="6A8759"/>
                <w:sz w:val="20"/>
                <w:szCs w:val="20"/>
              </w:rPr>
              <w:t>"UTF-8"</w:t>
            </w:r>
            <w:r w:rsidRPr="00021BC7">
              <w:rPr>
                <w:rFonts w:ascii="JetBrains Mono" w:hAnsi="JetBrains Mono"/>
                <w:b w:val="0"/>
                <w:bCs/>
                <w:color w:val="A9B7C6"/>
                <w:sz w:val="20"/>
                <w:szCs w:val="20"/>
              </w:rPr>
              <w:t>)</w:t>
            </w:r>
            <w:r w:rsidRPr="00021BC7">
              <w:rPr>
                <w:rFonts w:ascii="JetBrains Mono" w:hAnsi="JetBrains Mono"/>
                <w:b w:val="0"/>
                <w:bCs/>
                <w:color w:val="CC7832"/>
                <w:sz w:val="20"/>
                <w:szCs w:val="20"/>
              </w:rPr>
              <w:t>;</w:t>
            </w:r>
            <w:r w:rsidRPr="00021BC7">
              <w:rPr>
                <w:rFonts w:ascii="JetBrains Mono" w:hAnsi="JetBrains Mono"/>
                <w:b w:val="0"/>
                <w:bCs/>
                <w:color w:val="CC7832"/>
                <w:sz w:val="20"/>
                <w:szCs w:val="20"/>
              </w:rPr>
              <w:br/>
            </w:r>
            <w:proofErr w:type="spellStart"/>
            <w:proofErr w:type="gramStart"/>
            <w:r w:rsidRPr="00021BC7">
              <w:rPr>
                <w:rFonts w:ascii="JetBrains Mono" w:hAnsi="JetBrains Mono"/>
                <w:b w:val="0"/>
                <w:bCs/>
                <w:color w:val="A9B7C6"/>
                <w:sz w:val="20"/>
                <w:szCs w:val="20"/>
              </w:rPr>
              <w:t>resp.setHeader</w:t>
            </w:r>
            <w:proofErr w:type="spellEnd"/>
            <w:proofErr w:type="gramEnd"/>
            <w:r w:rsidRPr="00021BC7">
              <w:rPr>
                <w:rFonts w:ascii="JetBrains Mono" w:hAnsi="JetBrains Mono"/>
                <w:b w:val="0"/>
                <w:bCs/>
                <w:color w:val="A9B7C6"/>
                <w:sz w:val="20"/>
                <w:szCs w:val="20"/>
              </w:rPr>
              <w:t>(</w:t>
            </w:r>
            <w:r w:rsidRPr="00021BC7">
              <w:rPr>
                <w:rFonts w:ascii="JetBrains Mono" w:hAnsi="JetBrains Mono"/>
                <w:b w:val="0"/>
                <w:bCs/>
                <w:color w:val="6A8759"/>
                <w:sz w:val="20"/>
                <w:szCs w:val="20"/>
              </w:rPr>
              <w:t>"Content-Disposition"</w:t>
            </w:r>
            <w:r w:rsidRPr="00021BC7">
              <w:rPr>
                <w:rFonts w:ascii="JetBrains Mono" w:hAnsi="JetBrains Mono"/>
                <w:b w:val="0"/>
                <w:bCs/>
                <w:color w:val="CC7832"/>
                <w:sz w:val="20"/>
                <w:szCs w:val="20"/>
              </w:rPr>
              <w:t xml:space="preserve">, </w:t>
            </w:r>
            <w:r w:rsidRPr="00021BC7">
              <w:rPr>
                <w:rFonts w:ascii="JetBrains Mono" w:hAnsi="JetBrains Mono"/>
                <w:b w:val="0"/>
                <w:bCs/>
                <w:color w:val="A9B7C6"/>
                <w:sz w:val="20"/>
                <w:szCs w:val="20"/>
              </w:rPr>
              <w:t>str)</w:t>
            </w:r>
            <w:r w:rsidRPr="00021BC7">
              <w:rPr>
                <w:rFonts w:ascii="JetBrains Mono" w:hAnsi="JetBrains Mono"/>
                <w:b w:val="0"/>
                <w:bCs/>
                <w:color w:val="CC7832"/>
                <w:sz w:val="20"/>
                <w:szCs w:val="20"/>
              </w:rPr>
              <w:t>;</w:t>
            </w:r>
          </w:p>
        </w:tc>
      </w:tr>
    </w:tbl>
    <w:p w14:paraId="15AF99C6" w14:textId="2760B038" w:rsidR="00021BC7" w:rsidRDefault="00843C8B" w:rsidP="00843C8B">
      <w:pPr>
        <w:pStyle w:val="3"/>
      </w:pPr>
      <w:r>
        <w:rPr>
          <w:rFonts w:hint="eastAsia"/>
        </w:rPr>
        <w:t>解决早期</w:t>
      </w:r>
      <w:proofErr w:type="spellStart"/>
      <w:r>
        <w:rPr>
          <w:rFonts w:hint="eastAsia"/>
        </w:rPr>
        <w:t>FireFox</w:t>
      </w:r>
      <w:proofErr w:type="spellEnd"/>
      <w:r>
        <w:rPr>
          <w:rFonts w:hint="eastAsia"/>
        </w:rPr>
        <w:t>附件</w:t>
      </w:r>
      <w:proofErr w:type="gramStart"/>
      <w:r>
        <w:rPr>
          <w:rFonts w:hint="eastAsia"/>
        </w:rPr>
        <w:t>中文乱</w:t>
      </w:r>
      <w:r w:rsidR="00F300AE">
        <w:rPr>
          <w:rFonts w:hint="eastAsia"/>
        </w:rPr>
        <w:t>名</w:t>
      </w:r>
      <w:r>
        <w:rPr>
          <w:rFonts w:hint="eastAsia"/>
        </w:rPr>
        <w:t>码</w:t>
      </w:r>
      <w:proofErr w:type="gramEnd"/>
      <w:r>
        <w:rPr>
          <w:rFonts w:hint="eastAsia"/>
        </w:rPr>
        <w:t>问题</w:t>
      </w:r>
    </w:p>
    <w:p w14:paraId="0B1E8BB9" w14:textId="5411E9A0" w:rsidR="00843C8B" w:rsidRDefault="00843C8B" w:rsidP="00843C8B">
      <w:pPr>
        <w:pStyle w:val="20"/>
        <w:ind w:firstLine="480"/>
      </w:pPr>
      <w:r w:rsidRPr="00843C8B">
        <w:rPr>
          <w:rFonts w:hint="eastAsia"/>
        </w:rPr>
        <w:t>如果客户端浏览器是</w:t>
      </w:r>
      <w:r>
        <w:rPr>
          <w:rFonts w:hint="eastAsia"/>
        </w:rPr>
        <w:t>早期的</w:t>
      </w:r>
      <w:r w:rsidRPr="00843C8B">
        <w:rPr>
          <w:rFonts w:hint="eastAsia"/>
        </w:rPr>
        <w:t>火狐浏览器。</w:t>
      </w:r>
      <w:r w:rsidRPr="00843C8B">
        <w:rPr>
          <w:rFonts w:hint="eastAsia"/>
        </w:rPr>
        <w:t xml:space="preserve"> </w:t>
      </w:r>
      <w:r w:rsidRPr="00843C8B">
        <w:rPr>
          <w:rFonts w:hint="eastAsia"/>
        </w:rPr>
        <w:t>那么我们需要对中文名进行</w:t>
      </w:r>
      <w:r w:rsidRPr="00843C8B">
        <w:rPr>
          <w:rFonts w:hint="eastAsia"/>
        </w:rPr>
        <w:t xml:space="preserve"> BASE64 </w:t>
      </w:r>
      <w:r w:rsidRPr="00843C8B">
        <w:rPr>
          <w:rFonts w:hint="eastAsia"/>
        </w:rPr>
        <w:t>的编码操作。</w:t>
      </w:r>
      <w:r>
        <w:rPr>
          <w:rFonts w:hint="eastAsia"/>
        </w:rPr>
        <w:t>如果是新版的则用</w:t>
      </w:r>
      <w:r>
        <w:rPr>
          <w:rFonts w:hint="eastAsia"/>
        </w:rPr>
        <w:t>URL</w:t>
      </w:r>
      <w:r>
        <w:rPr>
          <w:rFonts w:hint="eastAsia"/>
        </w:rPr>
        <w:t>编码器解决。</w:t>
      </w:r>
    </w:p>
    <w:p w14:paraId="4E3C855D" w14:textId="6B8CEFA8" w:rsidR="00FE2F9A" w:rsidRDefault="00FE2F9A" w:rsidP="00843C8B">
      <w:pPr>
        <w:pStyle w:val="20"/>
        <w:ind w:firstLine="480"/>
      </w:pPr>
      <w:r w:rsidRPr="00FE2F9A">
        <w:rPr>
          <w:rFonts w:hint="eastAsia"/>
        </w:rPr>
        <w:t>这时候需要把请求头</w:t>
      </w:r>
      <w:r w:rsidRPr="00FE2F9A">
        <w:rPr>
          <w:rFonts w:hint="eastAsia"/>
        </w:rPr>
        <w:t xml:space="preserve"> Content-Disposition: attachment; filename=</w:t>
      </w:r>
      <w:r w:rsidRPr="00FE2F9A">
        <w:rPr>
          <w:rFonts w:hint="eastAsia"/>
        </w:rPr>
        <w:t>中文名</w:t>
      </w:r>
      <w:r w:rsidRPr="00FE2F9A">
        <w:rPr>
          <w:rFonts w:hint="eastAsia"/>
        </w:rPr>
        <w:t xml:space="preserve"> </w:t>
      </w:r>
      <w:r w:rsidRPr="00FE2F9A">
        <w:rPr>
          <w:rFonts w:hint="eastAsia"/>
        </w:rPr>
        <w:t>编码成为：</w:t>
      </w:r>
      <w:r w:rsidRPr="00FE2F9A">
        <w:rPr>
          <w:rFonts w:hint="eastAsia"/>
        </w:rPr>
        <w:t>Content-Disposition: attachment; filename==?</w:t>
      </w:r>
      <w:proofErr w:type="spellStart"/>
      <w:r w:rsidRPr="00FE2F9A">
        <w:rPr>
          <w:rFonts w:hint="eastAsia"/>
        </w:rPr>
        <w:t>charset?B?</w:t>
      </w:r>
      <w:proofErr w:type="gramStart"/>
      <w:r w:rsidRPr="00FE2F9A">
        <w:rPr>
          <w:rFonts w:hint="eastAsia"/>
        </w:rPr>
        <w:t>xxxxx</w:t>
      </w:r>
      <w:proofErr w:type="spellEnd"/>
      <w:r w:rsidRPr="00FE2F9A">
        <w:rPr>
          <w:rFonts w:hint="eastAsia"/>
        </w:rPr>
        <w:t>?=</w:t>
      </w:r>
      <w:proofErr w:type="gramEnd"/>
    </w:p>
    <w:p w14:paraId="476C27F7" w14:textId="77777777" w:rsidR="00FE2F9A" w:rsidRDefault="00FE2F9A" w:rsidP="00843C8B">
      <w:pPr>
        <w:pStyle w:val="20"/>
        <w:ind w:firstLine="480"/>
      </w:pPr>
      <w:r w:rsidRPr="00FE2F9A">
        <w:rPr>
          <w:rFonts w:hint="eastAsia"/>
        </w:rPr>
        <w:t>=?</w:t>
      </w:r>
      <w:proofErr w:type="spellStart"/>
      <w:r w:rsidRPr="00FE2F9A">
        <w:rPr>
          <w:rFonts w:hint="eastAsia"/>
        </w:rPr>
        <w:t>charset?B?</w:t>
      </w:r>
      <w:proofErr w:type="gramStart"/>
      <w:r w:rsidRPr="00FE2F9A">
        <w:rPr>
          <w:rFonts w:hint="eastAsia"/>
        </w:rPr>
        <w:t>xxxxx</w:t>
      </w:r>
      <w:proofErr w:type="spellEnd"/>
      <w:r w:rsidRPr="00FE2F9A">
        <w:rPr>
          <w:rFonts w:hint="eastAsia"/>
        </w:rPr>
        <w:t>?=</w:t>
      </w:r>
      <w:proofErr w:type="gramEnd"/>
      <w:r w:rsidRPr="00FE2F9A">
        <w:rPr>
          <w:rFonts w:hint="eastAsia"/>
        </w:rPr>
        <w:t xml:space="preserve"> </w:t>
      </w:r>
      <w:r w:rsidRPr="00FE2F9A">
        <w:rPr>
          <w:rFonts w:hint="eastAsia"/>
        </w:rPr>
        <w:t>现在我们对这段内容进行一下说明。</w:t>
      </w:r>
      <w:r w:rsidRPr="00FE2F9A">
        <w:rPr>
          <w:rFonts w:hint="eastAsia"/>
        </w:rPr>
        <w:t xml:space="preserve"> </w:t>
      </w:r>
    </w:p>
    <w:p w14:paraId="68F75862" w14:textId="7DED9307" w:rsidR="00FE2F9A" w:rsidRDefault="00FE2F9A" w:rsidP="00843C8B">
      <w:pPr>
        <w:pStyle w:val="20"/>
        <w:ind w:firstLine="480"/>
      </w:pPr>
      <w:r w:rsidRPr="00FE2F9A">
        <w:rPr>
          <w:rFonts w:hint="eastAsia"/>
        </w:rPr>
        <w:lastRenderedPageBreak/>
        <w:t>=?</w:t>
      </w:r>
      <w:r>
        <w:tab/>
      </w:r>
      <w:r>
        <w:tab/>
      </w:r>
      <w:r>
        <w:tab/>
      </w:r>
      <w:r>
        <w:tab/>
      </w:r>
      <w:r>
        <w:tab/>
      </w:r>
      <w:r>
        <w:rPr>
          <w:rFonts w:hint="eastAsia"/>
        </w:rPr>
        <w:t>表示编码开始</w:t>
      </w:r>
    </w:p>
    <w:p w14:paraId="38F11A1A" w14:textId="69C02031" w:rsidR="00FE2F9A" w:rsidRDefault="00FE2F9A" w:rsidP="00843C8B">
      <w:pPr>
        <w:pStyle w:val="20"/>
        <w:ind w:firstLine="480"/>
      </w:pPr>
      <w:r w:rsidRPr="00FE2F9A">
        <w:rPr>
          <w:rFonts w:hint="eastAsia"/>
        </w:rPr>
        <w:t xml:space="preserve">charset </w:t>
      </w:r>
      <w:r>
        <w:tab/>
      </w:r>
      <w:r>
        <w:tab/>
      </w:r>
      <w:r>
        <w:tab/>
      </w:r>
      <w:r>
        <w:rPr>
          <w:rFonts w:hint="eastAsia"/>
        </w:rPr>
        <w:t>表示编码集，一般使用</w:t>
      </w:r>
      <w:r>
        <w:rPr>
          <w:rFonts w:hint="eastAsia"/>
        </w:rPr>
        <w:t>utf</w:t>
      </w:r>
      <w:r>
        <w:t>-8</w:t>
      </w:r>
    </w:p>
    <w:p w14:paraId="07EF903B" w14:textId="25CB2AD9" w:rsidR="00FE2F9A" w:rsidRDefault="00FE2F9A" w:rsidP="00843C8B">
      <w:pPr>
        <w:pStyle w:val="20"/>
        <w:ind w:firstLine="480"/>
      </w:pPr>
      <w:r w:rsidRPr="00FE2F9A">
        <w:rPr>
          <w:rFonts w:hint="eastAsia"/>
        </w:rPr>
        <w:t>B</w:t>
      </w:r>
      <w:r>
        <w:tab/>
      </w:r>
      <w:r>
        <w:tab/>
      </w:r>
      <w:r>
        <w:tab/>
      </w:r>
      <w:r>
        <w:tab/>
      </w:r>
      <w:r>
        <w:tab/>
      </w:r>
      <w:r>
        <w:rPr>
          <w:rFonts w:hint="eastAsia"/>
        </w:rPr>
        <w:t>大写的</w:t>
      </w:r>
      <w:r>
        <w:rPr>
          <w:rFonts w:hint="eastAsia"/>
        </w:rPr>
        <w:t>B</w:t>
      </w:r>
      <w:r>
        <w:rPr>
          <w:rFonts w:hint="eastAsia"/>
        </w:rPr>
        <w:t>表示</w:t>
      </w:r>
      <w:r w:rsidR="00584EC2">
        <w:rPr>
          <w:rFonts w:hint="eastAsia"/>
        </w:rPr>
        <w:t>Base</w:t>
      </w:r>
      <w:r w:rsidR="00584EC2">
        <w:t>64</w:t>
      </w:r>
    </w:p>
    <w:p w14:paraId="2C06B868" w14:textId="7FDA21B8" w:rsidR="00FE2F9A" w:rsidRDefault="00FE2F9A" w:rsidP="00843C8B">
      <w:pPr>
        <w:pStyle w:val="20"/>
        <w:ind w:firstLine="480"/>
      </w:pPr>
      <w:proofErr w:type="spellStart"/>
      <w:r w:rsidRPr="00FE2F9A">
        <w:rPr>
          <w:rFonts w:hint="eastAsia"/>
        </w:rPr>
        <w:t>xxxx</w:t>
      </w:r>
      <w:proofErr w:type="spellEnd"/>
      <w:r w:rsidRPr="00FE2F9A">
        <w:rPr>
          <w:rFonts w:hint="eastAsia"/>
        </w:rPr>
        <w:t xml:space="preserve"> </w:t>
      </w:r>
      <w:r w:rsidR="00584EC2">
        <w:tab/>
      </w:r>
      <w:r w:rsidR="00584EC2">
        <w:tab/>
      </w:r>
      <w:r w:rsidR="00584EC2">
        <w:tab/>
      </w:r>
      <w:r w:rsidR="00584EC2">
        <w:tab/>
      </w:r>
      <w:r w:rsidR="00584EC2">
        <w:rPr>
          <w:rFonts w:hint="eastAsia"/>
        </w:rPr>
        <w:t>进行</w:t>
      </w:r>
      <w:r w:rsidR="00584EC2">
        <w:rPr>
          <w:rFonts w:hint="eastAsia"/>
        </w:rPr>
        <w:t>Base</w:t>
      </w:r>
      <w:r w:rsidR="00584EC2">
        <w:t>64</w:t>
      </w:r>
      <w:r w:rsidR="00584EC2">
        <w:rPr>
          <w:rFonts w:hint="eastAsia"/>
        </w:rPr>
        <w:t>编码后的中文名</w:t>
      </w:r>
    </w:p>
    <w:p w14:paraId="18D2E38A" w14:textId="594B9035" w:rsidR="00FE2F9A" w:rsidRDefault="00FE2F9A" w:rsidP="00843C8B">
      <w:pPr>
        <w:pStyle w:val="20"/>
        <w:ind w:firstLine="480"/>
      </w:pPr>
      <w:proofErr w:type="gramStart"/>
      <w:r w:rsidRPr="00FE2F9A">
        <w:rPr>
          <w:rFonts w:hint="eastAsia"/>
        </w:rPr>
        <w:t>?=</w:t>
      </w:r>
      <w:proofErr w:type="gramEnd"/>
      <w:r w:rsidR="00584EC2">
        <w:tab/>
      </w:r>
      <w:r w:rsidR="00584EC2">
        <w:tab/>
      </w:r>
      <w:r w:rsidR="00584EC2">
        <w:tab/>
      </w:r>
      <w:r w:rsidR="00584EC2">
        <w:tab/>
      </w:r>
      <w:r w:rsidR="00584EC2">
        <w:tab/>
      </w:r>
      <w:r w:rsidR="00584EC2">
        <w:rPr>
          <w:rFonts w:hint="eastAsia"/>
        </w:rPr>
        <w:t>编码结束</w:t>
      </w:r>
    </w:p>
    <w:p w14:paraId="42E81C4B" w14:textId="5D923752" w:rsidR="0074238C" w:rsidRDefault="0074238C" w:rsidP="00843C8B">
      <w:pPr>
        <w:pStyle w:val="20"/>
        <w:ind w:firstLine="480"/>
      </w:pPr>
    </w:p>
    <w:p w14:paraId="4D6128F8" w14:textId="620C6C63" w:rsidR="0074238C" w:rsidRDefault="0074238C" w:rsidP="00843C8B">
      <w:pPr>
        <w:pStyle w:val="20"/>
        <w:ind w:firstLine="480"/>
      </w:pPr>
      <w:r w:rsidRPr="0074238C">
        <w:rPr>
          <w:rFonts w:hint="eastAsia"/>
        </w:rPr>
        <w:t>因为</w:t>
      </w:r>
      <w:r>
        <w:rPr>
          <w:rFonts w:hint="eastAsia"/>
        </w:rPr>
        <w:t>早期</w:t>
      </w:r>
      <w:r w:rsidRPr="0074238C">
        <w:rPr>
          <w:rFonts w:hint="eastAsia"/>
        </w:rPr>
        <w:t>火狐使用的是</w:t>
      </w:r>
      <w:r w:rsidRPr="0074238C">
        <w:rPr>
          <w:rFonts w:hint="eastAsia"/>
        </w:rPr>
        <w:t xml:space="preserve"> BASE64 </w:t>
      </w:r>
      <w:r w:rsidRPr="0074238C">
        <w:rPr>
          <w:rFonts w:hint="eastAsia"/>
        </w:rPr>
        <w:t>的编解码方式还原响应中的汉字。所以需要使用</w:t>
      </w:r>
      <w:r w:rsidRPr="0074238C">
        <w:rPr>
          <w:rFonts w:hint="eastAsia"/>
        </w:rPr>
        <w:t xml:space="preserve"> BASE64Encoder </w:t>
      </w:r>
      <w:r w:rsidRPr="0074238C">
        <w:rPr>
          <w:rFonts w:hint="eastAsia"/>
        </w:rPr>
        <w:t>类进行编码操作。</w:t>
      </w:r>
      <w:r>
        <w:rPr>
          <w:rFonts w:hint="eastAsia"/>
        </w:rPr>
        <w:t>代码如下：</w:t>
      </w:r>
    </w:p>
    <w:p w14:paraId="089E4CA8" w14:textId="3150195B" w:rsidR="0074238C" w:rsidRDefault="0074238C" w:rsidP="0074238C">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5</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5</w:t>
      </w:r>
      <w:r w:rsidR="009A4100">
        <w:fldChar w:fldCharType="end"/>
      </w:r>
      <w:r>
        <w:t xml:space="preserve"> </w:t>
      </w:r>
      <w:r>
        <w:rPr>
          <w:rFonts w:hint="eastAsia"/>
        </w:rPr>
        <w:t>Base</w:t>
      </w:r>
      <w:r>
        <w:t>64</w:t>
      </w:r>
      <w:r>
        <w:rPr>
          <w:rFonts w:hint="eastAsia"/>
        </w:rPr>
        <w:t>解决早期火狐</w:t>
      </w:r>
      <w:r w:rsidR="00F300AE">
        <w:rPr>
          <w:rFonts w:hint="eastAsia"/>
        </w:rPr>
        <w:t>附件</w:t>
      </w:r>
      <w:r>
        <w:rPr>
          <w:rFonts w:hint="eastAsia"/>
        </w:rPr>
        <w:t>中文</w:t>
      </w:r>
      <w:r w:rsidR="00F300AE">
        <w:rPr>
          <w:rFonts w:hint="eastAsia"/>
        </w:rPr>
        <w:t>名</w:t>
      </w:r>
      <w:r>
        <w:rPr>
          <w:rFonts w:hint="eastAsia"/>
        </w:rPr>
        <w:t>乱码问题</w:t>
      </w:r>
    </w:p>
    <w:tbl>
      <w:tblPr>
        <w:tblStyle w:val="ae"/>
        <w:tblW w:w="0" w:type="auto"/>
        <w:tblLook w:val="04A0" w:firstRow="1" w:lastRow="0" w:firstColumn="1" w:lastColumn="0" w:noHBand="0" w:noVBand="1"/>
      </w:tblPr>
      <w:tblGrid>
        <w:gridCol w:w="9071"/>
      </w:tblGrid>
      <w:tr w:rsidR="0074238C" w:rsidRPr="0074238C" w14:paraId="1298BD2E" w14:textId="77777777" w:rsidTr="0074238C">
        <w:trPr>
          <w:cnfStyle w:val="100000000000" w:firstRow="1" w:lastRow="0" w:firstColumn="0" w:lastColumn="0" w:oddVBand="0" w:evenVBand="0" w:oddHBand="0" w:evenHBand="0" w:firstRowFirstColumn="0" w:firstRowLastColumn="0" w:lastRowFirstColumn="0" w:lastRowLastColumn="0"/>
        </w:trPr>
        <w:tc>
          <w:tcPr>
            <w:tcW w:w="9071" w:type="dxa"/>
          </w:tcPr>
          <w:p w14:paraId="142AAAC4" w14:textId="77777777" w:rsidR="0074238C" w:rsidRPr="0074238C" w:rsidRDefault="0074238C" w:rsidP="0074238C">
            <w:pPr>
              <w:widowControl/>
              <w:wordWrap/>
              <w:spacing w:line="240" w:lineRule="auto"/>
              <w:jc w:val="left"/>
              <w:rPr>
                <w:rFonts w:ascii="宋体" w:hAnsi="宋体" w:cs="宋体"/>
                <w:b w:val="0"/>
                <w:bCs/>
                <w:kern w:val="0"/>
                <w:szCs w:val="24"/>
              </w:rPr>
            </w:pPr>
            <w:r w:rsidRPr="0074238C">
              <w:rPr>
                <w:rFonts w:ascii="Consolas" w:hAnsi="Consolas" w:cs="宋体"/>
                <w:b w:val="0"/>
                <w:bCs/>
                <w:color w:val="3F7F5F"/>
                <w:kern w:val="0"/>
                <w:sz w:val="22"/>
              </w:rPr>
              <w:t xml:space="preserve">// </w:t>
            </w:r>
            <w:r w:rsidRPr="0074238C">
              <w:rPr>
                <w:rFonts w:ascii="宋体" w:hAnsi="宋体" w:cs="宋体" w:hint="eastAsia"/>
                <w:b w:val="0"/>
                <w:bCs/>
                <w:color w:val="3F7F5F"/>
                <w:kern w:val="0"/>
                <w:sz w:val="22"/>
              </w:rPr>
              <w:t xml:space="preserve">使用下面的格式进行 </w:t>
            </w:r>
            <w:r w:rsidRPr="0074238C">
              <w:rPr>
                <w:rFonts w:ascii="Consolas" w:hAnsi="Consolas" w:cs="宋体"/>
                <w:b w:val="0"/>
                <w:bCs/>
                <w:color w:val="3F7F5F"/>
                <w:kern w:val="0"/>
                <w:sz w:val="22"/>
              </w:rPr>
              <w:t xml:space="preserve">BASE64 </w:t>
            </w:r>
            <w:r w:rsidRPr="0074238C">
              <w:rPr>
                <w:rFonts w:ascii="宋体" w:hAnsi="宋体" w:cs="宋体" w:hint="eastAsia"/>
                <w:b w:val="0"/>
                <w:bCs/>
                <w:color w:val="3F7F5F"/>
                <w:kern w:val="0"/>
                <w:sz w:val="22"/>
              </w:rPr>
              <w:t xml:space="preserve">编码后 </w:t>
            </w:r>
          </w:p>
          <w:p w14:paraId="43E5EAC8" w14:textId="77777777" w:rsidR="0074238C" w:rsidRPr="0074238C" w:rsidRDefault="0074238C" w:rsidP="0074238C">
            <w:pPr>
              <w:widowControl/>
              <w:wordWrap/>
              <w:spacing w:line="240" w:lineRule="auto"/>
              <w:jc w:val="left"/>
              <w:rPr>
                <w:rFonts w:ascii="宋体" w:hAnsi="宋体" w:cs="宋体"/>
                <w:b w:val="0"/>
                <w:bCs/>
                <w:kern w:val="0"/>
                <w:szCs w:val="24"/>
              </w:rPr>
            </w:pPr>
            <w:r w:rsidRPr="0074238C">
              <w:rPr>
                <w:rFonts w:ascii="Consolas" w:hAnsi="Consolas" w:cs="宋体"/>
                <w:b w:val="0"/>
                <w:bCs/>
                <w:color w:val="000000"/>
                <w:kern w:val="0"/>
                <w:sz w:val="22"/>
              </w:rPr>
              <w:t xml:space="preserve">String </w:t>
            </w:r>
            <w:r w:rsidRPr="0074238C">
              <w:rPr>
                <w:rFonts w:ascii="Consolas" w:hAnsi="Consolas" w:cs="宋体"/>
                <w:b w:val="0"/>
                <w:bCs/>
                <w:color w:val="6A3E3E"/>
                <w:kern w:val="0"/>
                <w:sz w:val="22"/>
              </w:rPr>
              <w:t xml:space="preserve">str </w:t>
            </w:r>
            <w:r w:rsidRPr="0074238C">
              <w:rPr>
                <w:rFonts w:ascii="Consolas" w:hAnsi="Consolas" w:cs="宋体"/>
                <w:b w:val="0"/>
                <w:bCs/>
                <w:color w:val="000000"/>
                <w:kern w:val="0"/>
                <w:sz w:val="22"/>
              </w:rPr>
              <w:t xml:space="preserve">= </w:t>
            </w:r>
            <w:r w:rsidRPr="0074238C">
              <w:rPr>
                <w:rFonts w:ascii="Consolas" w:hAnsi="Consolas" w:cs="宋体"/>
                <w:b w:val="0"/>
                <w:bCs/>
                <w:color w:val="2A00FF"/>
                <w:kern w:val="0"/>
                <w:sz w:val="22"/>
              </w:rPr>
              <w:t xml:space="preserve">"attachment; </w:t>
            </w:r>
            <w:proofErr w:type="spellStart"/>
            <w:r w:rsidRPr="0074238C">
              <w:rPr>
                <w:rFonts w:ascii="Consolas" w:hAnsi="Consolas" w:cs="宋体"/>
                <w:b w:val="0"/>
                <w:bCs/>
                <w:color w:val="2A00FF"/>
                <w:kern w:val="0"/>
                <w:sz w:val="22"/>
              </w:rPr>
              <w:t>fileName</w:t>
            </w:r>
            <w:proofErr w:type="spellEnd"/>
            <w:r w:rsidRPr="0074238C">
              <w:rPr>
                <w:rFonts w:ascii="Consolas" w:hAnsi="Consolas" w:cs="宋体"/>
                <w:b w:val="0"/>
                <w:bCs/>
                <w:color w:val="2A00FF"/>
                <w:kern w:val="0"/>
                <w:sz w:val="22"/>
              </w:rPr>
              <w:t xml:space="preserve">=" </w:t>
            </w:r>
            <w:r w:rsidRPr="0074238C">
              <w:rPr>
                <w:rFonts w:ascii="Consolas" w:hAnsi="Consolas" w:cs="宋体"/>
                <w:b w:val="0"/>
                <w:bCs/>
                <w:color w:val="000000"/>
                <w:kern w:val="0"/>
                <w:sz w:val="22"/>
              </w:rPr>
              <w:t xml:space="preserve">+ </w:t>
            </w:r>
            <w:r w:rsidRPr="0074238C">
              <w:rPr>
                <w:rFonts w:ascii="Consolas" w:hAnsi="Consolas" w:cs="宋体"/>
                <w:b w:val="0"/>
                <w:bCs/>
                <w:color w:val="2A00FF"/>
                <w:kern w:val="0"/>
                <w:sz w:val="22"/>
              </w:rPr>
              <w:t>"</w:t>
            </w:r>
            <w:proofErr w:type="gramStart"/>
            <w:r w:rsidRPr="0074238C">
              <w:rPr>
                <w:rFonts w:ascii="Consolas" w:hAnsi="Consolas" w:cs="宋体"/>
                <w:b w:val="0"/>
                <w:bCs/>
                <w:color w:val="2A00FF"/>
                <w:kern w:val="0"/>
                <w:sz w:val="22"/>
              </w:rPr>
              <w:t>=?utf</w:t>
            </w:r>
            <w:proofErr w:type="gramEnd"/>
            <w:r w:rsidRPr="0074238C">
              <w:rPr>
                <w:rFonts w:ascii="Consolas" w:hAnsi="Consolas" w:cs="宋体"/>
                <w:b w:val="0"/>
                <w:bCs/>
                <w:color w:val="2A00FF"/>
                <w:kern w:val="0"/>
                <w:sz w:val="22"/>
              </w:rPr>
              <w:t xml:space="preserve">-8?B?" </w:t>
            </w:r>
          </w:p>
          <w:p w14:paraId="666CE2BB" w14:textId="77777777" w:rsidR="0074238C" w:rsidRPr="0074238C" w:rsidRDefault="0074238C" w:rsidP="0074238C">
            <w:pPr>
              <w:widowControl/>
              <w:wordWrap/>
              <w:spacing w:line="240" w:lineRule="auto"/>
              <w:jc w:val="left"/>
              <w:rPr>
                <w:rFonts w:ascii="宋体" w:hAnsi="宋体" w:cs="宋体"/>
                <w:b w:val="0"/>
                <w:bCs/>
                <w:kern w:val="0"/>
                <w:szCs w:val="24"/>
              </w:rPr>
            </w:pPr>
            <w:r w:rsidRPr="0074238C">
              <w:rPr>
                <w:rFonts w:ascii="Consolas" w:hAnsi="Consolas" w:cs="宋体"/>
                <w:b w:val="0"/>
                <w:bCs/>
                <w:color w:val="000000"/>
                <w:kern w:val="0"/>
                <w:sz w:val="22"/>
              </w:rPr>
              <w:t xml:space="preserve">+ </w:t>
            </w:r>
            <w:r w:rsidRPr="0074238C">
              <w:rPr>
                <w:rFonts w:ascii="Consolas" w:hAnsi="Consolas" w:cs="宋体"/>
                <w:b w:val="0"/>
                <w:bCs/>
                <w:color w:val="7F0055"/>
                <w:kern w:val="0"/>
                <w:sz w:val="22"/>
              </w:rPr>
              <w:t xml:space="preserve">new </w:t>
            </w:r>
            <w:r w:rsidRPr="0074238C">
              <w:rPr>
                <w:rFonts w:ascii="Consolas" w:hAnsi="Consolas" w:cs="宋体"/>
                <w:b w:val="0"/>
                <w:bCs/>
                <w:color w:val="000000"/>
                <w:kern w:val="0"/>
                <w:sz w:val="22"/>
              </w:rPr>
              <w:t>BASE64Encoder().encode(</w:t>
            </w:r>
            <w:r w:rsidRPr="0074238C">
              <w:rPr>
                <w:rFonts w:ascii="Consolas" w:hAnsi="Consolas" w:cs="宋体"/>
                <w:b w:val="0"/>
                <w:bCs/>
                <w:color w:val="2A00FF"/>
                <w:kern w:val="0"/>
                <w:sz w:val="22"/>
              </w:rPr>
              <w:t>"</w:t>
            </w:r>
            <w:r w:rsidRPr="0074238C">
              <w:rPr>
                <w:rFonts w:ascii="宋体" w:hAnsi="宋体" w:cs="宋体" w:hint="eastAsia"/>
                <w:b w:val="0"/>
                <w:bCs/>
                <w:color w:val="2A00FF"/>
                <w:kern w:val="0"/>
                <w:sz w:val="22"/>
              </w:rPr>
              <w:t>中文</w:t>
            </w:r>
            <w:r w:rsidRPr="0074238C">
              <w:rPr>
                <w:rFonts w:ascii="Consolas" w:hAnsi="Consolas" w:cs="宋体"/>
                <w:b w:val="0"/>
                <w:bCs/>
                <w:color w:val="2A00FF"/>
                <w:kern w:val="0"/>
                <w:sz w:val="22"/>
              </w:rPr>
              <w:t>.jpg"</w:t>
            </w:r>
            <w:r w:rsidRPr="0074238C">
              <w:rPr>
                <w:rFonts w:ascii="Consolas" w:hAnsi="Consolas" w:cs="宋体"/>
                <w:b w:val="0"/>
                <w:bCs/>
                <w:color w:val="000000"/>
                <w:kern w:val="0"/>
                <w:sz w:val="22"/>
              </w:rPr>
              <w:t>.</w:t>
            </w:r>
            <w:proofErr w:type="spellStart"/>
            <w:r w:rsidRPr="0074238C">
              <w:rPr>
                <w:rFonts w:ascii="Consolas" w:hAnsi="Consolas" w:cs="宋体"/>
                <w:b w:val="0"/>
                <w:bCs/>
                <w:color w:val="000000"/>
                <w:kern w:val="0"/>
                <w:sz w:val="22"/>
              </w:rPr>
              <w:t>getBytes</w:t>
            </w:r>
            <w:proofErr w:type="spellEnd"/>
            <w:r w:rsidRPr="0074238C">
              <w:rPr>
                <w:rFonts w:ascii="Consolas" w:hAnsi="Consolas" w:cs="宋体"/>
                <w:b w:val="0"/>
                <w:bCs/>
                <w:color w:val="000000"/>
                <w:kern w:val="0"/>
                <w:sz w:val="22"/>
              </w:rPr>
              <w:t>(</w:t>
            </w:r>
            <w:r w:rsidRPr="0074238C">
              <w:rPr>
                <w:rFonts w:ascii="Consolas" w:hAnsi="Consolas" w:cs="宋体"/>
                <w:b w:val="0"/>
                <w:bCs/>
                <w:color w:val="2A00FF"/>
                <w:kern w:val="0"/>
                <w:sz w:val="22"/>
              </w:rPr>
              <w:t>"utf-8"</w:t>
            </w:r>
            <w:r w:rsidRPr="0074238C">
              <w:rPr>
                <w:rFonts w:ascii="Consolas" w:hAnsi="Consolas" w:cs="宋体"/>
                <w:b w:val="0"/>
                <w:bCs/>
                <w:color w:val="000000"/>
                <w:kern w:val="0"/>
                <w:sz w:val="22"/>
              </w:rPr>
              <w:t xml:space="preserve">)) + </w:t>
            </w:r>
            <w:r w:rsidRPr="0074238C">
              <w:rPr>
                <w:rFonts w:ascii="Consolas" w:hAnsi="Consolas" w:cs="宋体"/>
                <w:b w:val="0"/>
                <w:bCs/>
                <w:color w:val="2A00FF"/>
                <w:kern w:val="0"/>
                <w:sz w:val="22"/>
              </w:rPr>
              <w:t>"?="</w:t>
            </w:r>
            <w:r w:rsidRPr="0074238C">
              <w:rPr>
                <w:rFonts w:ascii="Consolas" w:hAnsi="Consolas" w:cs="宋体"/>
                <w:b w:val="0"/>
                <w:bCs/>
                <w:color w:val="000000"/>
                <w:kern w:val="0"/>
                <w:sz w:val="22"/>
              </w:rPr>
              <w:t xml:space="preserve">; </w:t>
            </w:r>
          </w:p>
          <w:p w14:paraId="7A43053C" w14:textId="77777777" w:rsidR="0074238C" w:rsidRPr="0074238C" w:rsidRDefault="0074238C" w:rsidP="0074238C">
            <w:pPr>
              <w:widowControl/>
              <w:wordWrap/>
              <w:spacing w:line="240" w:lineRule="auto"/>
              <w:jc w:val="left"/>
              <w:rPr>
                <w:rFonts w:ascii="宋体" w:hAnsi="宋体" w:cs="宋体"/>
                <w:b w:val="0"/>
                <w:bCs/>
                <w:kern w:val="0"/>
                <w:szCs w:val="24"/>
              </w:rPr>
            </w:pPr>
            <w:r w:rsidRPr="0074238C">
              <w:rPr>
                <w:rFonts w:ascii="Consolas" w:hAnsi="Consolas" w:cs="宋体"/>
                <w:b w:val="0"/>
                <w:bCs/>
                <w:color w:val="3F7F5F"/>
                <w:kern w:val="0"/>
                <w:sz w:val="22"/>
              </w:rPr>
              <w:t xml:space="preserve">// </w:t>
            </w:r>
            <w:r w:rsidRPr="0074238C">
              <w:rPr>
                <w:rFonts w:ascii="宋体" w:hAnsi="宋体" w:cs="宋体" w:hint="eastAsia"/>
                <w:b w:val="0"/>
                <w:bCs/>
                <w:color w:val="3F7F5F"/>
                <w:kern w:val="0"/>
                <w:sz w:val="22"/>
              </w:rPr>
              <w:t xml:space="preserve">设置到响应头中 </w:t>
            </w:r>
          </w:p>
          <w:p w14:paraId="59A463E2" w14:textId="782CBED0" w:rsidR="0074238C" w:rsidRPr="0074238C" w:rsidRDefault="0074238C" w:rsidP="0074238C">
            <w:pPr>
              <w:pStyle w:val="20"/>
              <w:ind w:firstLineChars="0" w:firstLine="0"/>
              <w:rPr>
                <w:b w:val="0"/>
                <w:bCs/>
              </w:rPr>
            </w:pPr>
            <w:proofErr w:type="spellStart"/>
            <w:proofErr w:type="gramStart"/>
            <w:r w:rsidRPr="0074238C">
              <w:rPr>
                <w:rFonts w:ascii="Consolas" w:hAnsi="Consolas" w:cs="宋体"/>
                <w:b w:val="0"/>
                <w:bCs/>
                <w:color w:val="6A3E3E"/>
                <w:kern w:val="0"/>
                <w:sz w:val="22"/>
              </w:rPr>
              <w:t>response</w:t>
            </w:r>
            <w:r w:rsidRPr="0074238C">
              <w:rPr>
                <w:rFonts w:ascii="Consolas" w:hAnsi="Consolas" w:cs="宋体"/>
                <w:b w:val="0"/>
                <w:bCs/>
                <w:color w:val="000000"/>
                <w:kern w:val="0"/>
                <w:sz w:val="22"/>
              </w:rPr>
              <w:t>.setHeader</w:t>
            </w:r>
            <w:proofErr w:type="spellEnd"/>
            <w:proofErr w:type="gramEnd"/>
            <w:r w:rsidRPr="0074238C">
              <w:rPr>
                <w:rFonts w:ascii="Consolas" w:hAnsi="Consolas" w:cs="宋体"/>
                <w:b w:val="0"/>
                <w:bCs/>
                <w:color w:val="000000"/>
                <w:kern w:val="0"/>
                <w:sz w:val="22"/>
              </w:rPr>
              <w:t>(</w:t>
            </w:r>
            <w:r w:rsidRPr="0074238C">
              <w:rPr>
                <w:rFonts w:ascii="Consolas" w:hAnsi="Consolas" w:cs="宋体"/>
                <w:b w:val="0"/>
                <w:bCs/>
                <w:color w:val="2A00FF"/>
                <w:kern w:val="0"/>
                <w:sz w:val="22"/>
              </w:rPr>
              <w:t>"Content-Disposition"</w:t>
            </w:r>
            <w:r w:rsidRPr="0074238C">
              <w:rPr>
                <w:rFonts w:ascii="Consolas" w:hAnsi="Consolas" w:cs="宋体"/>
                <w:b w:val="0"/>
                <w:bCs/>
                <w:color w:val="000000"/>
                <w:kern w:val="0"/>
                <w:sz w:val="22"/>
              </w:rPr>
              <w:t xml:space="preserve">, </w:t>
            </w:r>
            <w:r w:rsidRPr="0074238C">
              <w:rPr>
                <w:rFonts w:ascii="Consolas" w:hAnsi="Consolas" w:cs="宋体"/>
                <w:b w:val="0"/>
                <w:bCs/>
                <w:color w:val="6A3E3E"/>
                <w:kern w:val="0"/>
                <w:sz w:val="22"/>
              </w:rPr>
              <w:t>str</w:t>
            </w:r>
            <w:r w:rsidRPr="0074238C">
              <w:rPr>
                <w:rFonts w:ascii="Consolas" w:hAnsi="Consolas" w:cs="宋体"/>
                <w:b w:val="0"/>
                <w:bCs/>
                <w:color w:val="000000"/>
                <w:kern w:val="0"/>
                <w:sz w:val="22"/>
              </w:rPr>
              <w:t>);</w:t>
            </w:r>
          </w:p>
        </w:tc>
      </w:tr>
    </w:tbl>
    <w:p w14:paraId="11A6F7CC" w14:textId="5374EBF2" w:rsidR="0074238C" w:rsidRDefault="00F300AE" w:rsidP="00F300AE">
      <w:pPr>
        <w:pStyle w:val="3"/>
      </w:pPr>
      <w:r>
        <w:rPr>
          <w:rFonts w:hint="eastAsia"/>
        </w:rPr>
        <w:t>动态处理</w:t>
      </w:r>
      <w:proofErr w:type="spellStart"/>
      <w:r>
        <w:rPr>
          <w:rFonts w:hint="eastAsia"/>
        </w:rPr>
        <w:t>FireFox</w:t>
      </w:r>
      <w:proofErr w:type="spellEnd"/>
      <w:r>
        <w:rPr>
          <w:rFonts w:hint="eastAsia"/>
        </w:rPr>
        <w:t>和</w:t>
      </w:r>
      <w:r>
        <w:rPr>
          <w:rFonts w:hint="eastAsia"/>
        </w:rPr>
        <w:t>Chrome</w:t>
      </w:r>
      <w:r>
        <w:rPr>
          <w:rFonts w:hint="eastAsia"/>
        </w:rPr>
        <w:t>中文名乱码问题</w:t>
      </w:r>
    </w:p>
    <w:p w14:paraId="478C8FA3" w14:textId="272EB020" w:rsidR="008B141A" w:rsidRDefault="008B141A" w:rsidP="008B141A">
      <w:pPr>
        <w:pStyle w:val="20"/>
        <w:ind w:firstLine="480"/>
      </w:pPr>
      <w:r>
        <w:rPr>
          <w:rFonts w:hint="eastAsia"/>
        </w:rPr>
        <w:t>代码如下：</w:t>
      </w:r>
    </w:p>
    <w:p w14:paraId="720A6B4E" w14:textId="61E26848" w:rsidR="008B141A" w:rsidRDefault="008B141A" w:rsidP="008B141A">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5</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6</w:t>
      </w:r>
      <w:r w:rsidR="009A4100">
        <w:fldChar w:fldCharType="end"/>
      </w:r>
      <w:r>
        <w:t xml:space="preserve"> </w:t>
      </w:r>
      <w:r>
        <w:rPr>
          <w:rFonts w:hint="eastAsia"/>
        </w:rPr>
        <w:t>使用</w:t>
      </w:r>
      <w:r>
        <w:rPr>
          <w:rFonts w:hint="eastAsia"/>
        </w:rPr>
        <w:t>User</w:t>
      </w:r>
      <w:r>
        <w:t>-Agent</w:t>
      </w:r>
      <w:r>
        <w:rPr>
          <w:rFonts w:hint="eastAsia"/>
        </w:rPr>
        <w:t>请求头动态处理中文名乱码问题</w:t>
      </w:r>
    </w:p>
    <w:tbl>
      <w:tblPr>
        <w:tblStyle w:val="ae"/>
        <w:tblW w:w="0" w:type="auto"/>
        <w:tblLook w:val="04A0" w:firstRow="1" w:lastRow="0" w:firstColumn="1" w:lastColumn="0" w:noHBand="0" w:noVBand="1"/>
      </w:tblPr>
      <w:tblGrid>
        <w:gridCol w:w="9071"/>
      </w:tblGrid>
      <w:tr w:rsidR="008B141A" w:rsidRPr="008B141A" w14:paraId="5E8366C5" w14:textId="77777777" w:rsidTr="008B141A">
        <w:trPr>
          <w:cnfStyle w:val="100000000000" w:firstRow="1" w:lastRow="0" w:firstColumn="0" w:lastColumn="0" w:oddVBand="0" w:evenVBand="0" w:oddHBand="0" w:evenHBand="0" w:firstRowFirstColumn="0" w:firstRowLastColumn="0" w:lastRowFirstColumn="0" w:lastRowLastColumn="0"/>
        </w:trPr>
        <w:tc>
          <w:tcPr>
            <w:tcW w:w="9071" w:type="dxa"/>
          </w:tcPr>
          <w:p w14:paraId="1BD489F9"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000000"/>
                <w:kern w:val="0"/>
                <w:sz w:val="22"/>
              </w:rPr>
              <w:t xml:space="preserve">String </w:t>
            </w:r>
            <w:proofErr w:type="spellStart"/>
            <w:r w:rsidRPr="008B141A">
              <w:rPr>
                <w:rFonts w:ascii="Consolas" w:hAnsi="Consolas" w:cs="宋体"/>
                <w:b w:val="0"/>
                <w:bCs/>
                <w:color w:val="6A3E3E"/>
                <w:kern w:val="0"/>
                <w:sz w:val="22"/>
              </w:rPr>
              <w:t>ua</w:t>
            </w:r>
            <w:proofErr w:type="spellEnd"/>
            <w:r w:rsidRPr="008B141A">
              <w:rPr>
                <w:rFonts w:ascii="Consolas" w:hAnsi="Consolas" w:cs="宋体"/>
                <w:b w:val="0"/>
                <w:bCs/>
                <w:color w:val="6A3E3E"/>
                <w:kern w:val="0"/>
                <w:sz w:val="22"/>
              </w:rPr>
              <w:t xml:space="preserve"> </w:t>
            </w:r>
            <w:r w:rsidRPr="008B141A">
              <w:rPr>
                <w:rFonts w:ascii="Consolas" w:hAnsi="Consolas" w:cs="宋体"/>
                <w:b w:val="0"/>
                <w:bCs/>
                <w:color w:val="000000"/>
                <w:kern w:val="0"/>
                <w:sz w:val="22"/>
              </w:rPr>
              <w:t xml:space="preserve">= </w:t>
            </w:r>
            <w:proofErr w:type="spellStart"/>
            <w:proofErr w:type="gramStart"/>
            <w:r w:rsidRPr="008B141A">
              <w:rPr>
                <w:rFonts w:ascii="Consolas" w:hAnsi="Consolas" w:cs="宋体"/>
                <w:b w:val="0"/>
                <w:bCs/>
                <w:color w:val="6A3E3E"/>
                <w:kern w:val="0"/>
                <w:sz w:val="22"/>
              </w:rPr>
              <w:t>request</w:t>
            </w:r>
            <w:r w:rsidRPr="008B141A">
              <w:rPr>
                <w:rFonts w:ascii="Consolas" w:hAnsi="Consolas" w:cs="宋体"/>
                <w:b w:val="0"/>
                <w:bCs/>
                <w:color w:val="000000"/>
                <w:kern w:val="0"/>
                <w:sz w:val="22"/>
              </w:rPr>
              <w:t>.getHeader</w:t>
            </w:r>
            <w:proofErr w:type="spellEnd"/>
            <w:proofErr w:type="gramEnd"/>
            <w:r w:rsidRPr="008B141A">
              <w:rPr>
                <w:rFonts w:ascii="Consolas" w:hAnsi="Consolas" w:cs="宋体"/>
                <w:b w:val="0"/>
                <w:bCs/>
                <w:color w:val="000000"/>
                <w:kern w:val="0"/>
                <w:sz w:val="22"/>
              </w:rPr>
              <w:t>(</w:t>
            </w:r>
            <w:r w:rsidRPr="008B141A">
              <w:rPr>
                <w:rFonts w:ascii="Consolas" w:hAnsi="Consolas" w:cs="宋体"/>
                <w:b w:val="0"/>
                <w:bCs/>
                <w:color w:val="2A00FF"/>
                <w:kern w:val="0"/>
                <w:sz w:val="22"/>
              </w:rPr>
              <w:t>"User-Agent"</w:t>
            </w:r>
            <w:r w:rsidRPr="008B141A">
              <w:rPr>
                <w:rFonts w:ascii="Consolas" w:hAnsi="Consolas" w:cs="宋体"/>
                <w:b w:val="0"/>
                <w:bCs/>
                <w:color w:val="000000"/>
                <w:kern w:val="0"/>
                <w:sz w:val="22"/>
              </w:rPr>
              <w:t xml:space="preserve">); </w:t>
            </w:r>
          </w:p>
          <w:p w14:paraId="43BDDD77"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3F7F5F"/>
                <w:kern w:val="0"/>
                <w:sz w:val="22"/>
              </w:rPr>
              <w:t xml:space="preserve">// </w:t>
            </w:r>
            <w:r w:rsidRPr="008B141A">
              <w:rPr>
                <w:rFonts w:ascii="宋体" w:hAnsi="宋体" w:cs="宋体" w:hint="eastAsia"/>
                <w:b w:val="0"/>
                <w:bCs/>
                <w:color w:val="3F7F5F"/>
                <w:kern w:val="0"/>
                <w:sz w:val="22"/>
              </w:rPr>
              <w:t xml:space="preserve">判断是否是火狐浏览器 </w:t>
            </w:r>
          </w:p>
          <w:p w14:paraId="65E5E70F"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7F0055"/>
                <w:kern w:val="0"/>
                <w:sz w:val="22"/>
              </w:rPr>
              <w:t xml:space="preserve">if </w:t>
            </w:r>
            <w:r w:rsidRPr="008B141A">
              <w:rPr>
                <w:rFonts w:ascii="Consolas" w:hAnsi="Consolas" w:cs="宋体"/>
                <w:b w:val="0"/>
                <w:bCs/>
                <w:color w:val="000000"/>
                <w:kern w:val="0"/>
                <w:sz w:val="22"/>
              </w:rPr>
              <w:t>(</w:t>
            </w:r>
            <w:proofErr w:type="spellStart"/>
            <w:proofErr w:type="gramStart"/>
            <w:r w:rsidRPr="008B141A">
              <w:rPr>
                <w:rFonts w:ascii="Consolas" w:hAnsi="Consolas" w:cs="宋体"/>
                <w:b w:val="0"/>
                <w:bCs/>
                <w:color w:val="6A3E3E"/>
                <w:kern w:val="0"/>
                <w:sz w:val="22"/>
              </w:rPr>
              <w:t>ua</w:t>
            </w:r>
            <w:r w:rsidRPr="008B141A">
              <w:rPr>
                <w:rFonts w:ascii="Consolas" w:hAnsi="Consolas" w:cs="宋体"/>
                <w:b w:val="0"/>
                <w:bCs/>
                <w:color w:val="000000"/>
                <w:kern w:val="0"/>
                <w:sz w:val="22"/>
              </w:rPr>
              <w:t>.contains</w:t>
            </w:r>
            <w:proofErr w:type="spellEnd"/>
            <w:proofErr w:type="gramEnd"/>
            <w:r w:rsidRPr="008B141A">
              <w:rPr>
                <w:rFonts w:ascii="Consolas" w:hAnsi="Consolas" w:cs="宋体"/>
                <w:b w:val="0"/>
                <w:bCs/>
                <w:color w:val="000000"/>
                <w:kern w:val="0"/>
                <w:sz w:val="22"/>
              </w:rPr>
              <w:t>(</w:t>
            </w:r>
            <w:r w:rsidRPr="008B141A">
              <w:rPr>
                <w:rFonts w:ascii="Consolas" w:hAnsi="Consolas" w:cs="宋体"/>
                <w:b w:val="0"/>
                <w:bCs/>
                <w:color w:val="2A00FF"/>
                <w:kern w:val="0"/>
                <w:sz w:val="22"/>
              </w:rPr>
              <w:t>"Firefox"</w:t>
            </w:r>
            <w:r w:rsidRPr="008B141A">
              <w:rPr>
                <w:rFonts w:ascii="Consolas" w:hAnsi="Consolas" w:cs="宋体"/>
                <w:b w:val="0"/>
                <w:bCs/>
                <w:color w:val="000000"/>
                <w:kern w:val="0"/>
                <w:sz w:val="22"/>
              </w:rPr>
              <w:t xml:space="preserve">)) { </w:t>
            </w:r>
          </w:p>
          <w:p w14:paraId="3FDE1991"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3F7F5F"/>
                <w:kern w:val="0"/>
                <w:sz w:val="22"/>
              </w:rPr>
              <w:t xml:space="preserve">// </w:t>
            </w:r>
            <w:r w:rsidRPr="008B141A">
              <w:rPr>
                <w:rFonts w:ascii="宋体" w:hAnsi="宋体" w:cs="宋体" w:hint="eastAsia"/>
                <w:b w:val="0"/>
                <w:bCs/>
                <w:color w:val="3F7F5F"/>
                <w:kern w:val="0"/>
                <w:sz w:val="22"/>
              </w:rPr>
              <w:t xml:space="preserve">使用下面的格式进行 </w:t>
            </w:r>
            <w:r w:rsidRPr="008B141A">
              <w:rPr>
                <w:rFonts w:ascii="Consolas" w:hAnsi="Consolas" w:cs="宋体"/>
                <w:b w:val="0"/>
                <w:bCs/>
                <w:color w:val="3F7F5F"/>
                <w:kern w:val="0"/>
                <w:sz w:val="22"/>
              </w:rPr>
              <w:t xml:space="preserve">BASE64 </w:t>
            </w:r>
            <w:r w:rsidRPr="008B141A">
              <w:rPr>
                <w:rFonts w:ascii="宋体" w:hAnsi="宋体" w:cs="宋体" w:hint="eastAsia"/>
                <w:b w:val="0"/>
                <w:bCs/>
                <w:color w:val="3F7F5F"/>
                <w:kern w:val="0"/>
                <w:sz w:val="22"/>
              </w:rPr>
              <w:t xml:space="preserve">编码后 </w:t>
            </w:r>
          </w:p>
          <w:p w14:paraId="4687B7D3"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000000"/>
                <w:kern w:val="0"/>
                <w:sz w:val="22"/>
              </w:rPr>
              <w:t xml:space="preserve">String </w:t>
            </w:r>
            <w:r w:rsidRPr="008B141A">
              <w:rPr>
                <w:rFonts w:ascii="Consolas" w:hAnsi="Consolas" w:cs="宋体"/>
                <w:b w:val="0"/>
                <w:bCs/>
                <w:color w:val="6A3E3E"/>
                <w:kern w:val="0"/>
                <w:sz w:val="22"/>
              </w:rPr>
              <w:t xml:space="preserve">str </w:t>
            </w:r>
            <w:r w:rsidRPr="008B141A">
              <w:rPr>
                <w:rFonts w:ascii="Consolas" w:hAnsi="Consolas" w:cs="宋体"/>
                <w:b w:val="0"/>
                <w:bCs/>
                <w:color w:val="000000"/>
                <w:kern w:val="0"/>
                <w:sz w:val="22"/>
              </w:rPr>
              <w:t xml:space="preserve">= </w:t>
            </w:r>
            <w:r w:rsidRPr="008B141A">
              <w:rPr>
                <w:rFonts w:ascii="Consolas" w:hAnsi="Consolas" w:cs="宋体"/>
                <w:b w:val="0"/>
                <w:bCs/>
                <w:color w:val="2A00FF"/>
                <w:kern w:val="0"/>
                <w:sz w:val="22"/>
              </w:rPr>
              <w:t xml:space="preserve">"attachment; </w:t>
            </w:r>
            <w:proofErr w:type="spellStart"/>
            <w:r w:rsidRPr="008B141A">
              <w:rPr>
                <w:rFonts w:ascii="Consolas" w:hAnsi="Consolas" w:cs="宋体"/>
                <w:b w:val="0"/>
                <w:bCs/>
                <w:color w:val="2A00FF"/>
                <w:kern w:val="0"/>
                <w:sz w:val="22"/>
              </w:rPr>
              <w:t>fileName</w:t>
            </w:r>
            <w:proofErr w:type="spellEnd"/>
            <w:r w:rsidRPr="008B141A">
              <w:rPr>
                <w:rFonts w:ascii="Consolas" w:hAnsi="Consolas" w:cs="宋体"/>
                <w:b w:val="0"/>
                <w:bCs/>
                <w:color w:val="2A00FF"/>
                <w:kern w:val="0"/>
                <w:sz w:val="22"/>
              </w:rPr>
              <w:t xml:space="preserve">=" </w:t>
            </w:r>
            <w:r w:rsidRPr="008B141A">
              <w:rPr>
                <w:rFonts w:ascii="Consolas" w:hAnsi="Consolas" w:cs="宋体"/>
                <w:b w:val="0"/>
                <w:bCs/>
                <w:color w:val="000000"/>
                <w:kern w:val="0"/>
                <w:sz w:val="22"/>
              </w:rPr>
              <w:t xml:space="preserve">+ </w:t>
            </w:r>
            <w:r w:rsidRPr="008B141A">
              <w:rPr>
                <w:rFonts w:ascii="Consolas" w:hAnsi="Consolas" w:cs="宋体"/>
                <w:b w:val="0"/>
                <w:bCs/>
                <w:color w:val="2A00FF"/>
                <w:kern w:val="0"/>
                <w:sz w:val="22"/>
              </w:rPr>
              <w:t>"</w:t>
            </w:r>
            <w:proofErr w:type="gramStart"/>
            <w:r w:rsidRPr="008B141A">
              <w:rPr>
                <w:rFonts w:ascii="Consolas" w:hAnsi="Consolas" w:cs="宋体"/>
                <w:b w:val="0"/>
                <w:bCs/>
                <w:color w:val="2A00FF"/>
                <w:kern w:val="0"/>
                <w:sz w:val="22"/>
              </w:rPr>
              <w:t>=?utf</w:t>
            </w:r>
            <w:proofErr w:type="gramEnd"/>
            <w:r w:rsidRPr="008B141A">
              <w:rPr>
                <w:rFonts w:ascii="Consolas" w:hAnsi="Consolas" w:cs="宋体"/>
                <w:b w:val="0"/>
                <w:bCs/>
                <w:color w:val="2A00FF"/>
                <w:kern w:val="0"/>
                <w:sz w:val="22"/>
              </w:rPr>
              <w:t xml:space="preserve">-8?B?" </w:t>
            </w:r>
          </w:p>
          <w:p w14:paraId="5FA405EC"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000000"/>
                <w:kern w:val="0"/>
                <w:sz w:val="22"/>
              </w:rPr>
              <w:t xml:space="preserve">+ </w:t>
            </w:r>
            <w:r w:rsidRPr="008B141A">
              <w:rPr>
                <w:rFonts w:ascii="Consolas" w:hAnsi="Consolas" w:cs="宋体"/>
                <w:b w:val="0"/>
                <w:bCs/>
                <w:color w:val="7F0055"/>
                <w:kern w:val="0"/>
                <w:sz w:val="22"/>
              </w:rPr>
              <w:t xml:space="preserve">new </w:t>
            </w:r>
            <w:r w:rsidRPr="008B141A">
              <w:rPr>
                <w:rFonts w:ascii="Consolas" w:hAnsi="Consolas" w:cs="宋体"/>
                <w:b w:val="0"/>
                <w:bCs/>
                <w:color w:val="000000"/>
                <w:kern w:val="0"/>
                <w:sz w:val="22"/>
              </w:rPr>
              <w:t>BASE64Encoder().encode(</w:t>
            </w:r>
            <w:r w:rsidRPr="008B141A">
              <w:rPr>
                <w:rFonts w:ascii="Consolas" w:hAnsi="Consolas" w:cs="宋体"/>
                <w:b w:val="0"/>
                <w:bCs/>
                <w:color w:val="2A00FF"/>
                <w:kern w:val="0"/>
                <w:sz w:val="22"/>
              </w:rPr>
              <w:t>"</w:t>
            </w:r>
            <w:r w:rsidRPr="008B141A">
              <w:rPr>
                <w:rFonts w:ascii="宋体" w:hAnsi="宋体" w:cs="宋体" w:hint="eastAsia"/>
                <w:b w:val="0"/>
                <w:bCs/>
                <w:color w:val="2A00FF"/>
                <w:kern w:val="0"/>
                <w:sz w:val="22"/>
              </w:rPr>
              <w:t>中文</w:t>
            </w:r>
            <w:r w:rsidRPr="008B141A">
              <w:rPr>
                <w:rFonts w:ascii="Consolas" w:hAnsi="Consolas" w:cs="宋体"/>
                <w:b w:val="0"/>
                <w:bCs/>
                <w:color w:val="2A00FF"/>
                <w:kern w:val="0"/>
                <w:sz w:val="22"/>
              </w:rPr>
              <w:t>.jpg"</w:t>
            </w:r>
            <w:r w:rsidRPr="008B141A">
              <w:rPr>
                <w:rFonts w:ascii="Consolas" w:hAnsi="Consolas" w:cs="宋体"/>
                <w:b w:val="0"/>
                <w:bCs/>
                <w:color w:val="000000"/>
                <w:kern w:val="0"/>
                <w:sz w:val="22"/>
              </w:rPr>
              <w:t>.</w:t>
            </w:r>
            <w:proofErr w:type="spellStart"/>
            <w:r w:rsidRPr="008B141A">
              <w:rPr>
                <w:rFonts w:ascii="Consolas" w:hAnsi="Consolas" w:cs="宋体"/>
                <w:b w:val="0"/>
                <w:bCs/>
                <w:color w:val="000000"/>
                <w:kern w:val="0"/>
                <w:sz w:val="22"/>
              </w:rPr>
              <w:t>getBytes</w:t>
            </w:r>
            <w:proofErr w:type="spellEnd"/>
            <w:r w:rsidRPr="008B141A">
              <w:rPr>
                <w:rFonts w:ascii="Consolas" w:hAnsi="Consolas" w:cs="宋体"/>
                <w:b w:val="0"/>
                <w:bCs/>
                <w:color w:val="000000"/>
                <w:kern w:val="0"/>
                <w:sz w:val="22"/>
              </w:rPr>
              <w:t>(</w:t>
            </w:r>
            <w:r w:rsidRPr="008B141A">
              <w:rPr>
                <w:rFonts w:ascii="Consolas" w:hAnsi="Consolas" w:cs="宋体"/>
                <w:b w:val="0"/>
                <w:bCs/>
                <w:color w:val="2A00FF"/>
                <w:kern w:val="0"/>
                <w:sz w:val="22"/>
              </w:rPr>
              <w:t>"utf-8"</w:t>
            </w:r>
            <w:r w:rsidRPr="008B141A">
              <w:rPr>
                <w:rFonts w:ascii="Consolas" w:hAnsi="Consolas" w:cs="宋体"/>
                <w:b w:val="0"/>
                <w:bCs/>
                <w:color w:val="000000"/>
                <w:kern w:val="0"/>
                <w:sz w:val="22"/>
              </w:rPr>
              <w:t xml:space="preserve">)) + </w:t>
            </w:r>
            <w:r w:rsidRPr="008B141A">
              <w:rPr>
                <w:rFonts w:ascii="Consolas" w:hAnsi="Consolas" w:cs="宋体"/>
                <w:b w:val="0"/>
                <w:bCs/>
                <w:color w:val="2A00FF"/>
                <w:kern w:val="0"/>
                <w:sz w:val="22"/>
              </w:rPr>
              <w:t>"?="</w:t>
            </w:r>
            <w:r w:rsidRPr="008B141A">
              <w:rPr>
                <w:rFonts w:ascii="Consolas" w:hAnsi="Consolas" w:cs="宋体"/>
                <w:b w:val="0"/>
                <w:bCs/>
                <w:color w:val="000000"/>
                <w:kern w:val="0"/>
                <w:sz w:val="22"/>
              </w:rPr>
              <w:t xml:space="preserve">; </w:t>
            </w:r>
          </w:p>
          <w:p w14:paraId="32841AA2"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3F7F5F"/>
                <w:kern w:val="0"/>
                <w:sz w:val="22"/>
              </w:rPr>
              <w:t xml:space="preserve">// </w:t>
            </w:r>
            <w:r w:rsidRPr="008B141A">
              <w:rPr>
                <w:rFonts w:ascii="宋体" w:hAnsi="宋体" w:cs="宋体" w:hint="eastAsia"/>
                <w:b w:val="0"/>
                <w:bCs/>
                <w:color w:val="3F7F5F"/>
                <w:kern w:val="0"/>
                <w:sz w:val="22"/>
              </w:rPr>
              <w:t xml:space="preserve">设置到响应头中 </w:t>
            </w:r>
          </w:p>
          <w:p w14:paraId="10FE81E9" w14:textId="77777777" w:rsidR="008B141A" w:rsidRPr="008B141A" w:rsidRDefault="008B141A" w:rsidP="008B141A">
            <w:pPr>
              <w:widowControl/>
              <w:wordWrap/>
              <w:spacing w:line="240" w:lineRule="auto"/>
              <w:jc w:val="left"/>
              <w:rPr>
                <w:rFonts w:ascii="宋体" w:hAnsi="宋体" w:cs="宋体"/>
                <w:b w:val="0"/>
                <w:bCs/>
                <w:kern w:val="0"/>
                <w:szCs w:val="24"/>
              </w:rPr>
            </w:pPr>
            <w:proofErr w:type="spellStart"/>
            <w:proofErr w:type="gramStart"/>
            <w:r w:rsidRPr="008B141A">
              <w:rPr>
                <w:rFonts w:ascii="Consolas" w:hAnsi="Consolas" w:cs="宋体"/>
                <w:b w:val="0"/>
                <w:bCs/>
                <w:color w:val="6A3E3E"/>
                <w:kern w:val="0"/>
                <w:sz w:val="22"/>
              </w:rPr>
              <w:t>response</w:t>
            </w:r>
            <w:r w:rsidRPr="008B141A">
              <w:rPr>
                <w:rFonts w:ascii="Consolas" w:hAnsi="Consolas" w:cs="宋体"/>
                <w:b w:val="0"/>
                <w:bCs/>
                <w:color w:val="000000"/>
                <w:kern w:val="0"/>
                <w:sz w:val="22"/>
              </w:rPr>
              <w:t>.setHeader</w:t>
            </w:r>
            <w:proofErr w:type="spellEnd"/>
            <w:proofErr w:type="gramEnd"/>
            <w:r w:rsidRPr="008B141A">
              <w:rPr>
                <w:rFonts w:ascii="Consolas" w:hAnsi="Consolas" w:cs="宋体"/>
                <w:b w:val="0"/>
                <w:bCs/>
                <w:color w:val="000000"/>
                <w:kern w:val="0"/>
                <w:sz w:val="22"/>
              </w:rPr>
              <w:t>(</w:t>
            </w:r>
            <w:r w:rsidRPr="008B141A">
              <w:rPr>
                <w:rFonts w:ascii="Consolas" w:hAnsi="Consolas" w:cs="宋体"/>
                <w:b w:val="0"/>
                <w:bCs/>
                <w:color w:val="2A00FF"/>
                <w:kern w:val="0"/>
                <w:sz w:val="22"/>
              </w:rPr>
              <w:t>"Content-Disposition"</w:t>
            </w:r>
            <w:r w:rsidRPr="008B141A">
              <w:rPr>
                <w:rFonts w:ascii="Consolas" w:hAnsi="Consolas" w:cs="宋体"/>
                <w:b w:val="0"/>
                <w:bCs/>
                <w:color w:val="000000"/>
                <w:kern w:val="0"/>
                <w:sz w:val="22"/>
              </w:rPr>
              <w:t xml:space="preserve">, </w:t>
            </w:r>
            <w:r w:rsidRPr="008B141A">
              <w:rPr>
                <w:rFonts w:ascii="Consolas" w:hAnsi="Consolas" w:cs="宋体"/>
                <w:b w:val="0"/>
                <w:bCs/>
                <w:color w:val="6A3E3E"/>
                <w:kern w:val="0"/>
                <w:sz w:val="22"/>
              </w:rPr>
              <w:t>str</w:t>
            </w:r>
            <w:r w:rsidRPr="008B141A">
              <w:rPr>
                <w:rFonts w:ascii="Consolas" w:hAnsi="Consolas" w:cs="宋体"/>
                <w:b w:val="0"/>
                <w:bCs/>
                <w:color w:val="000000"/>
                <w:kern w:val="0"/>
                <w:sz w:val="22"/>
              </w:rPr>
              <w:t xml:space="preserve">); </w:t>
            </w:r>
          </w:p>
          <w:p w14:paraId="0ECA7EF2"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000000"/>
                <w:kern w:val="0"/>
                <w:sz w:val="22"/>
              </w:rPr>
              <w:t xml:space="preserve">} </w:t>
            </w:r>
            <w:r w:rsidRPr="008B141A">
              <w:rPr>
                <w:rFonts w:ascii="Consolas" w:hAnsi="Consolas" w:cs="宋体"/>
                <w:b w:val="0"/>
                <w:bCs/>
                <w:color w:val="7F0055"/>
                <w:kern w:val="0"/>
                <w:sz w:val="22"/>
              </w:rPr>
              <w:t xml:space="preserve">else </w:t>
            </w:r>
            <w:r w:rsidRPr="008B141A">
              <w:rPr>
                <w:rFonts w:ascii="Consolas" w:hAnsi="Consolas" w:cs="宋体"/>
                <w:b w:val="0"/>
                <w:bCs/>
                <w:color w:val="000000"/>
                <w:kern w:val="0"/>
                <w:sz w:val="22"/>
              </w:rPr>
              <w:t xml:space="preserve">{ </w:t>
            </w:r>
          </w:p>
          <w:p w14:paraId="0974BF57"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3F7F5F"/>
                <w:kern w:val="0"/>
                <w:sz w:val="22"/>
              </w:rPr>
              <w:t xml:space="preserve">// </w:t>
            </w:r>
            <w:r w:rsidRPr="008B141A">
              <w:rPr>
                <w:rFonts w:ascii="宋体" w:hAnsi="宋体" w:cs="宋体" w:hint="eastAsia"/>
                <w:b w:val="0"/>
                <w:bCs/>
                <w:color w:val="3F7F5F"/>
                <w:kern w:val="0"/>
                <w:sz w:val="22"/>
              </w:rPr>
              <w:t xml:space="preserve">把中文名进行 </w:t>
            </w:r>
            <w:r w:rsidRPr="008B141A">
              <w:rPr>
                <w:rFonts w:ascii="Consolas" w:hAnsi="Consolas" w:cs="宋体"/>
                <w:b w:val="0"/>
                <w:bCs/>
                <w:color w:val="3F7F5F"/>
                <w:kern w:val="0"/>
                <w:sz w:val="22"/>
              </w:rPr>
              <w:t xml:space="preserve">UTF-8 </w:t>
            </w:r>
            <w:r w:rsidRPr="008B141A">
              <w:rPr>
                <w:rFonts w:ascii="宋体" w:hAnsi="宋体" w:cs="宋体" w:hint="eastAsia"/>
                <w:b w:val="0"/>
                <w:bCs/>
                <w:color w:val="3F7F5F"/>
                <w:kern w:val="0"/>
                <w:sz w:val="22"/>
              </w:rPr>
              <w:t xml:space="preserve">编码操作。 </w:t>
            </w:r>
          </w:p>
          <w:p w14:paraId="5EDD33A3"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000000"/>
                <w:kern w:val="0"/>
                <w:sz w:val="22"/>
              </w:rPr>
              <w:t xml:space="preserve">String </w:t>
            </w:r>
            <w:r w:rsidRPr="008B141A">
              <w:rPr>
                <w:rFonts w:ascii="Consolas" w:hAnsi="Consolas" w:cs="宋体"/>
                <w:b w:val="0"/>
                <w:bCs/>
                <w:color w:val="6A3E3E"/>
                <w:kern w:val="0"/>
                <w:sz w:val="22"/>
              </w:rPr>
              <w:t xml:space="preserve">str </w:t>
            </w:r>
            <w:r w:rsidRPr="008B141A">
              <w:rPr>
                <w:rFonts w:ascii="Consolas" w:hAnsi="Consolas" w:cs="宋体"/>
                <w:b w:val="0"/>
                <w:bCs/>
                <w:color w:val="000000"/>
                <w:kern w:val="0"/>
                <w:sz w:val="22"/>
              </w:rPr>
              <w:t xml:space="preserve">= </w:t>
            </w:r>
            <w:r w:rsidRPr="008B141A">
              <w:rPr>
                <w:rFonts w:ascii="Consolas" w:hAnsi="Consolas" w:cs="宋体"/>
                <w:b w:val="0"/>
                <w:bCs/>
                <w:color w:val="2A00FF"/>
                <w:kern w:val="0"/>
                <w:sz w:val="22"/>
              </w:rPr>
              <w:t xml:space="preserve">"attachment; </w:t>
            </w:r>
            <w:proofErr w:type="spellStart"/>
            <w:r w:rsidRPr="008B141A">
              <w:rPr>
                <w:rFonts w:ascii="Consolas" w:hAnsi="Consolas" w:cs="宋体"/>
                <w:b w:val="0"/>
                <w:bCs/>
                <w:color w:val="2A00FF"/>
                <w:kern w:val="0"/>
                <w:sz w:val="22"/>
              </w:rPr>
              <w:t>fileName</w:t>
            </w:r>
            <w:proofErr w:type="spellEnd"/>
            <w:r w:rsidRPr="008B141A">
              <w:rPr>
                <w:rFonts w:ascii="Consolas" w:hAnsi="Consolas" w:cs="宋体"/>
                <w:b w:val="0"/>
                <w:bCs/>
                <w:color w:val="2A00FF"/>
                <w:kern w:val="0"/>
                <w:sz w:val="22"/>
              </w:rPr>
              <w:t xml:space="preserve">=" </w:t>
            </w:r>
            <w:r w:rsidRPr="008B141A">
              <w:rPr>
                <w:rFonts w:ascii="Consolas" w:hAnsi="Consolas" w:cs="宋体"/>
                <w:b w:val="0"/>
                <w:bCs/>
                <w:color w:val="000000"/>
                <w:kern w:val="0"/>
                <w:sz w:val="22"/>
              </w:rPr>
              <w:t xml:space="preserve">+ </w:t>
            </w:r>
            <w:proofErr w:type="spellStart"/>
            <w:r w:rsidRPr="008B141A">
              <w:rPr>
                <w:rFonts w:ascii="Consolas" w:hAnsi="Consolas" w:cs="宋体"/>
                <w:b w:val="0"/>
                <w:bCs/>
                <w:color w:val="000000"/>
                <w:kern w:val="0"/>
                <w:sz w:val="22"/>
              </w:rPr>
              <w:t>URLEncoder.</w:t>
            </w:r>
            <w:r w:rsidRPr="008B141A">
              <w:rPr>
                <w:rFonts w:ascii="Consolas" w:hAnsi="Consolas" w:cs="宋体"/>
                <w:b w:val="0"/>
                <w:bCs/>
                <w:i/>
                <w:iCs/>
                <w:color w:val="000000"/>
                <w:kern w:val="0"/>
                <w:sz w:val="22"/>
              </w:rPr>
              <w:t>encode</w:t>
            </w:r>
            <w:proofErr w:type="spellEnd"/>
            <w:r w:rsidRPr="008B141A">
              <w:rPr>
                <w:rFonts w:ascii="Consolas" w:hAnsi="Consolas" w:cs="宋体"/>
                <w:b w:val="0"/>
                <w:bCs/>
                <w:color w:val="000000"/>
                <w:kern w:val="0"/>
                <w:sz w:val="22"/>
              </w:rPr>
              <w:t>(</w:t>
            </w:r>
            <w:r w:rsidRPr="008B141A">
              <w:rPr>
                <w:rFonts w:ascii="Consolas" w:hAnsi="Consolas" w:cs="宋体"/>
                <w:b w:val="0"/>
                <w:bCs/>
                <w:color w:val="2A00FF"/>
                <w:kern w:val="0"/>
                <w:sz w:val="22"/>
              </w:rPr>
              <w:t>"</w:t>
            </w:r>
            <w:r w:rsidRPr="008B141A">
              <w:rPr>
                <w:rFonts w:ascii="宋体" w:hAnsi="宋体" w:cs="宋体" w:hint="eastAsia"/>
                <w:b w:val="0"/>
                <w:bCs/>
                <w:color w:val="2A00FF"/>
                <w:kern w:val="0"/>
                <w:sz w:val="22"/>
              </w:rPr>
              <w:t>中文</w:t>
            </w:r>
            <w:r w:rsidRPr="008B141A">
              <w:rPr>
                <w:rFonts w:ascii="Consolas" w:hAnsi="Consolas" w:cs="宋体"/>
                <w:b w:val="0"/>
                <w:bCs/>
                <w:color w:val="2A00FF"/>
                <w:kern w:val="0"/>
                <w:sz w:val="22"/>
              </w:rPr>
              <w:t>.jpg"</w:t>
            </w:r>
            <w:r w:rsidRPr="008B141A">
              <w:rPr>
                <w:rFonts w:ascii="Consolas" w:hAnsi="Consolas" w:cs="宋体"/>
                <w:b w:val="0"/>
                <w:bCs/>
                <w:color w:val="000000"/>
                <w:kern w:val="0"/>
                <w:sz w:val="22"/>
              </w:rPr>
              <w:t xml:space="preserve">, </w:t>
            </w:r>
            <w:r w:rsidRPr="008B141A">
              <w:rPr>
                <w:rFonts w:ascii="Consolas" w:hAnsi="Consolas" w:cs="宋体"/>
                <w:b w:val="0"/>
                <w:bCs/>
                <w:color w:val="2A00FF"/>
                <w:kern w:val="0"/>
                <w:sz w:val="22"/>
              </w:rPr>
              <w:t>"UTF-8"</w:t>
            </w:r>
            <w:r w:rsidRPr="008B141A">
              <w:rPr>
                <w:rFonts w:ascii="Consolas" w:hAnsi="Consolas" w:cs="宋体"/>
                <w:b w:val="0"/>
                <w:bCs/>
                <w:color w:val="000000"/>
                <w:kern w:val="0"/>
                <w:sz w:val="22"/>
              </w:rPr>
              <w:t xml:space="preserve">); </w:t>
            </w:r>
          </w:p>
          <w:p w14:paraId="6712D58B" w14:textId="77777777" w:rsidR="008B141A" w:rsidRPr="008B141A" w:rsidRDefault="008B141A" w:rsidP="008B141A">
            <w:pPr>
              <w:widowControl/>
              <w:wordWrap/>
              <w:spacing w:line="240" w:lineRule="auto"/>
              <w:jc w:val="left"/>
              <w:rPr>
                <w:rFonts w:ascii="宋体" w:hAnsi="宋体" w:cs="宋体"/>
                <w:b w:val="0"/>
                <w:bCs/>
                <w:kern w:val="0"/>
                <w:szCs w:val="24"/>
              </w:rPr>
            </w:pPr>
            <w:r w:rsidRPr="008B141A">
              <w:rPr>
                <w:rFonts w:ascii="Consolas" w:hAnsi="Consolas" w:cs="宋体"/>
                <w:b w:val="0"/>
                <w:bCs/>
                <w:color w:val="3F7F5F"/>
                <w:kern w:val="0"/>
                <w:sz w:val="22"/>
              </w:rPr>
              <w:t xml:space="preserve">// </w:t>
            </w:r>
            <w:r w:rsidRPr="008B141A">
              <w:rPr>
                <w:rFonts w:ascii="宋体" w:hAnsi="宋体" w:cs="宋体" w:hint="eastAsia"/>
                <w:b w:val="0"/>
                <w:bCs/>
                <w:color w:val="3F7F5F"/>
                <w:kern w:val="0"/>
                <w:sz w:val="22"/>
              </w:rPr>
              <w:t xml:space="preserve">然后把编码后的字符串设置到响应头中 </w:t>
            </w:r>
          </w:p>
          <w:p w14:paraId="589733D3" w14:textId="77777777" w:rsidR="008B141A" w:rsidRPr="008B141A" w:rsidRDefault="008B141A" w:rsidP="008B141A">
            <w:pPr>
              <w:widowControl/>
              <w:wordWrap/>
              <w:spacing w:line="240" w:lineRule="auto"/>
              <w:jc w:val="left"/>
              <w:rPr>
                <w:rFonts w:ascii="宋体" w:hAnsi="宋体" w:cs="宋体"/>
                <w:b w:val="0"/>
                <w:bCs/>
                <w:kern w:val="0"/>
                <w:szCs w:val="24"/>
              </w:rPr>
            </w:pPr>
            <w:proofErr w:type="spellStart"/>
            <w:proofErr w:type="gramStart"/>
            <w:r w:rsidRPr="008B141A">
              <w:rPr>
                <w:rFonts w:ascii="Consolas" w:hAnsi="Consolas" w:cs="宋体"/>
                <w:b w:val="0"/>
                <w:bCs/>
                <w:color w:val="6A3E3E"/>
                <w:kern w:val="0"/>
                <w:sz w:val="22"/>
              </w:rPr>
              <w:t>response</w:t>
            </w:r>
            <w:r w:rsidRPr="008B141A">
              <w:rPr>
                <w:rFonts w:ascii="Consolas" w:hAnsi="Consolas" w:cs="宋体"/>
                <w:b w:val="0"/>
                <w:bCs/>
                <w:color w:val="000000"/>
                <w:kern w:val="0"/>
                <w:sz w:val="22"/>
              </w:rPr>
              <w:t>.setHeader</w:t>
            </w:r>
            <w:proofErr w:type="spellEnd"/>
            <w:proofErr w:type="gramEnd"/>
            <w:r w:rsidRPr="008B141A">
              <w:rPr>
                <w:rFonts w:ascii="Consolas" w:hAnsi="Consolas" w:cs="宋体"/>
                <w:b w:val="0"/>
                <w:bCs/>
                <w:color w:val="000000"/>
                <w:kern w:val="0"/>
                <w:sz w:val="22"/>
              </w:rPr>
              <w:t>(</w:t>
            </w:r>
            <w:r w:rsidRPr="008B141A">
              <w:rPr>
                <w:rFonts w:ascii="Consolas" w:hAnsi="Consolas" w:cs="宋体"/>
                <w:b w:val="0"/>
                <w:bCs/>
                <w:color w:val="2A00FF"/>
                <w:kern w:val="0"/>
                <w:sz w:val="22"/>
              </w:rPr>
              <w:t>"Content-Disposition"</w:t>
            </w:r>
            <w:r w:rsidRPr="008B141A">
              <w:rPr>
                <w:rFonts w:ascii="Consolas" w:hAnsi="Consolas" w:cs="宋体"/>
                <w:b w:val="0"/>
                <w:bCs/>
                <w:color w:val="000000"/>
                <w:kern w:val="0"/>
                <w:sz w:val="22"/>
              </w:rPr>
              <w:t xml:space="preserve">, </w:t>
            </w:r>
            <w:r w:rsidRPr="008B141A">
              <w:rPr>
                <w:rFonts w:ascii="Consolas" w:hAnsi="Consolas" w:cs="宋体"/>
                <w:b w:val="0"/>
                <w:bCs/>
                <w:color w:val="6A3E3E"/>
                <w:kern w:val="0"/>
                <w:sz w:val="22"/>
              </w:rPr>
              <w:t>str</w:t>
            </w:r>
            <w:r w:rsidRPr="008B141A">
              <w:rPr>
                <w:rFonts w:ascii="Consolas" w:hAnsi="Consolas" w:cs="宋体"/>
                <w:b w:val="0"/>
                <w:bCs/>
                <w:color w:val="000000"/>
                <w:kern w:val="0"/>
                <w:sz w:val="22"/>
              </w:rPr>
              <w:t xml:space="preserve">); </w:t>
            </w:r>
          </w:p>
          <w:p w14:paraId="6C67A074" w14:textId="3BAC08EF" w:rsidR="008B141A" w:rsidRPr="008B141A" w:rsidRDefault="008B141A" w:rsidP="008B141A">
            <w:pPr>
              <w:pStyle w:val="20"/>
              <w:ind w:firstLineChars="0" w:firstLine="0"/>
              <w:rPr>
                <w:b w:val="0"/>
                <w:bCs/>
              </w:rPr>
            </w:pPr>
            <w:r w:rsidRPr="008B141A">
              <w:rPr>
                <w:rFonts w:ascii="Consolas" w:hAnsi="Consolas" w:cs="宋体"/>
                <w:b w:val="0"/>
                <w:bCs/>
                <w:color w:val="000000"/>
                <w:kern w:val="0"/>
                <w:sz w:val="22"/>
              </w:rPr>
              <w:t>}</w:t>
            </w:r>
          </w:p>
        </w:tc>
      </w:tr>
    </w:tbl>
    <w:p w14:paraId="452775FF" w14:textId="1A42B6E9" w:rsidR="008B141A" w:rsidRDefault="0045427C" w:rsidP="0045427C">
      <w:pPr>
        <w:pStyle w:val="1"/>
      </w:pPr>
      <w:r>
        <w:rPr>
          <w:rFonts w:hint="eastAsia"/>
        </w:rPr>
        <w:lastRenderedPageBreak/>
        <w:t>Cookie</w:t>
      </w:r>
    </w:p>
    <w:p w14:paraId="0C6FC963" w14:textId="3509729D" w:rsidR="001E21D0" w:rsidRPr="001E21D0" w:rsidRDefault="001E21D0" w:rsidP="001E21D0">
      <w:pPr>
        <w:pStyle w:val="2"/>
        <w:spacing w:before="120" w:after="120"/>
      </w:pPr>
      <w:r>
        <w:rPr>
          <w:rFonts w:hint="eastAsia"/>
        </w:rPr>
        <w:t>Cookie</w:t>
      </w:r>
      <w:r>
        <w:rPr>
          <w:rFonts w:hint="eastAsia"/>
        </w:rPr>
        <w:t>基本介绍</w:t>
      </w:r>
    </w:p>
    <w:p w14:paraId="632363EC" w14:textId="2925E56E" w:rsidR="003E24E4" w:rsidRDefault="001E21D0" w:rsidP="001E21D0">
      <w:pPr>
        <w:pStyle w:val="20"/>
        <w:numPr>
          <w:ilvl w:val="0"/>
          <w:numId w:val="42"/>
        </w:numPr>
        <w:ind w:firstLineChars="0"/>
      </w:pPr>
      <w:r w:rsidRPr="001E21D0">
        <w:rPr>
          <w:rFonts w:hint="eastAsia"/>
        </w:rPr>
        <w:t xml:space="preserve">Cookie </w:t>
      </w:r>
      <w:r w:rsidRPr="001E21D0">
        <w:rPr>
          <w:rFonts w:hint="eastAsia"/>
        </w:rPr>
        <w:t>是服务器通知客户端保存键值对的一种技术。</w:t>
      </w:r>
    </w:p>
    <w:p w14:paraId="2DDF8155" w14:textId="469BB53D" w:rsidR="001E21D0" w:rsidRDefault="001E21D0" w:rsidP="001E21D0">
      <w:pPr>
        <w:pStyle w:val="20"/>
        <w:numPr>
          <w:ilvl w:val="0"/>
          <w:numId w:val="42"/>
        </w:numPr>
        <w:ind w:firstLineChars="0"/>
      </w:pPr>
      <w:r w:rsidRPr="001E21D0">
        <w:rPr>
          <w:rFonts w:hint="eastAsia"/>
        </w:rPr>
        <w:t>客户端有了</w:t>
      </w:r>
      <w:r w:rsidRPr="001E21D0">
        <w:rPr>
          <w:rFonts w:hint="eastAsia"/>
        </w:rPr>
        <w:t xml:space="preserve"> Cookie </w:t>
      </w:r>
      <w:r w:rsidRPr="001E21D0">
        <w:rPr>
          <w:rFonts w:hint="eastAsia"/>
        </w:rPr>
        <w:t>后，每次请求都</w:t>
      </w:r>
      <w:r>
        <w:rPr>
          <w:rFonts w:hint="eastAsia"/>
        </w:rPr>
        <w:t>会将其</w:t>
      </w:r>
      <w:r w:rsidRPr="001E21D0">
        <w:rPr>
          <w:rFonts w:hint="eastAsia"/>
        </w:rPr>
        <w:t>发送给服务器。</w:t>
      </w:r>
    </w:p>
    <w:p w14:paraId="5E84B58F" w14:textId="33D7D142" w:rsidR="001E21D0" w:rsidRDefault="00B61766" w:rsidP="001E21D0">
      <w:pPr>
        <w:pStyle w:val="20"/>
        <w:numPr>
          <w:ilvl w:val="0"/>
          <w:numId w:val="42"/>
        </w:numPr>
        <w:ind w:firstLineChars="0"/>
      </w:pPr>
      <w:r w:rsidRPr="00B61766">
        <w:rPr>
          <w:rFonts w:hint="eastAsia"/>
        </w:rPr>
        <w:t>每个</w:t>
      </w:r>
      <w:r w:rsidRPr="00B61766">
        <w:rPr>
          <w:rFonts w:hint="eastAsia"/>
        </w:rPr>
        <w:t xml:space="preserve"> Cookie </w:t>
      </w:r>
      <w:r w:rsidRPr="00B61766">
        <w:rPr>
          <w:rFonts w:hint="eastAsia"/>
        </w:rPr>
        <w:t>的大小不能超过</w:t>
      </w:r>
      <w:r w:rsidRPr="00B61766">
        <w:rPr>
          <w:rFonts w:hint="eastAsia"/>
        </w:rPr>
        <w:t xml:space="preserve"> 4kb</w:t>
      </w:r>
      <w:r>
        <w:rPr>
          <w:rFonts w:hint="eastAsia"/>
        </w:rPr>
        <w:t>。</w:t>
      </w:r>
    </w:p>
    <w:p w14:paraId="79839289" w14:textId="6D826D44" w:rsidR="00B61766" w:rsidRDefault="00B61766" w:rsidP="00B61766">
      <w:pPr>
        <w:pStyle w:val="2"/>
        <w:spacing w:before="120" w:after="120"/>
      </w:pPr>
      <w:r>
        <w:rPr>
          <w:rFonts w:hint="eastAsia"/>
        </w:rPr>
        <w:t>创建</w:t>
      </w:r>
      <w:r>
        <w:rPr>
          <w:rFonts w:hint="eastAsia"/>
        </w:rPr>
        <w:t>Cookie</w:t>
      </w:r>
    </w:p>
    <w:p w14:paraId="7AF25E14" w14:textId="1FC1EF56" w:rsidR="00526CF8" w:rsidRDefault="00526CF8" w:rsidP="00526CF8">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6</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1</w:t>
      </w:r>
      <w:r w:rsidR="00821A29">
        <w:fldChar w:fldCharType="end"/>
      </w:r>
      <w:r>
        <w:t xml:space="preserve"> Cookie</w:t>
      </w:r>
      <w:r>
        <w:rPr>
          <w:rFonts w:hint="eastAsia"/>
        </w:rPr>
        <w:t>的创建</w:t>
      </w:r>
    </w:p>
    <w:p w14:paraId="3FA6B5C0" w14:textId="480DAA3D" w:rsidR="00526CF8" w:rsidRDefault="00526CF8" w:rsidP="00526CF8">
      <w:pPr>
        <w:pStyle w:val="image"/>
        <w:spacing w:before="72"/>
      </w:pPr>
      <w:r>
        <w:rPr>
          <w:noProof/>
        </w:rPr>
        <w:drawing>
          <wp:inline distT="0" distB="0" distL="0" distR="0" wp14:anchorId="67DED558" wp14:editId="19245427">
            <wp:extent cx="5760085" cy="2226945"/>
            <wp:effectExtent l="19050" t="19050" r="12065" b="209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226945"/>
                    </a:xfrm>
                    <a:prstGeom prst="rect">
                      <a:avLst/>
                    </a:prstGeom>
                    <a:ln>
                      <a:solidFill>
                        <a:schemeClr val="tx1"/>
                      </a:solidFill>
                    </a:ln>
                  </pic:spPr>
                </pic:pic>
              </a:graphicData>
            </a:graphic>
          </wp:inline>
        </w:drawing>
      </w:r>
    </w:p>
    <w:p w14:paraId="4F48B429" w14:textId="08B4228D" w:rsidR="00526CF8" w:rsidRDefault="00526CF8" w:rsidP="00526CF8">
      <w:pPr>
        <w:pStyle w:val="20"/>
        <w:ind w:firstLine="480"/>
      </w:pPr>
      <w:r>
        <w:rPr>
          <w:rFonts w:hint="eastAsia"/>
        </w:rPr>
        <w:t>示例代码：</w:t>
      </w:r>
    </w:p>
    <w:p w14:paraId="6FB70C39" w14:textId="1540F899" w:rsidR="00647DAA" w:rsidRDefault="00647DAA" w:rsidP="00647DAA">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w:t>
      </w:r>
      <w:r>
        <w:rPr>
          <w:rFonts w:hint="eastAsia"/>
        </w:rPr>
        <w:t>创建</w:t>
      </w:r>
      <w:r>
        <w:rPr>
          <w:rFonts w:hint="eastAsia"/>
        </w:rPr>
        <w:t>Cookie</w:t>
      </w:r>
      <w:r>
        <w:rPr>
          <w:rFonts w:hint="eastAsia"/>
        </w:rPr>
        <w:t>示例代码</w:t>
      </w:r>
    </w:p>
    <w:tbl>
      <w:tblPr>
        <w:tblStyle w:val="ae"/>
        <w:tblW w:w="0" w:type="auto"/>
        <w:tblLook w:val="04A0" w:firstRow="1" w:lastRow="0" w:firstColumn="1" w:lastColumn="0" w:noHBand="0" w:noVBand="1"/>
      </w:tblPr>
      <w:tblGrid>
        <w:gridCol w:w="9071"/>
      </w:tblGrid>
      <w:tr w:rsidR="00647DAA" w:rsidRPr="00647DAA" w14:paraId="050A1AE9" w14:textId="77777777" w:rsidTr="00647DAA">
        <w:trPr>
          <w:cnfStyle w:val="100000000000" w:firstRow="1" w:lastRow="0" w:firstColumn="0" w:lastColumn="0" w:oddVBand="0" w:evenVBand="0" w:oddHBand="0" w:evenHBand="0" w:firstRowFirstColumn="0" w:firstRowLastColumn="0" w:lastRowFirstColumn="0" w:lastRowLastColumn="0"/>
        </w:trPr>
        <w:tc>
          <w:tcPr>
            <w:tcW w:w="9071" w:type="dxa"/>
          </w:tcPr>
          <w:p w14:paraId="17D2977B" w14:textId="647090B5" w:rsidR="00647DAA" w:rsidRPr="00647DAA" w:rsidRDefault="00647DAA" w:rsidP="00647DAA">
            <w:pPr>
              <w:pStyle w:val="HTML"/>
              <w:shd w:val="clear" w:color="auto" w:fill="2B2B2B"/>
              <w:rPr>
                <w:rFonts w:ascii="JetBrains Mono" w:hAnsi="JetBrains Mono" w:hint="eastAsia"/>
                <w:b w:val="0"/>
                <w:bCs/>
                <w:color w:val="A9B7C6"/>
                <w:sz w:val="20"/>
                <w:szCs w:val="20"/>
              </w:rPr>
            </w:pPr>
            <w:r w:rsidRPr="00647DAA">
              <w:rPr>
                <w:rFonts w:ascii="JetBrains Mono" w:hAnsi="JetBrains Mono"/>
                <w:b w:val="0"/>
                <w:bCs/>
                <w:color w:val="CC7832"/>
                <w:sz w:val="20"/>
                <w:szCs w:val="20"/>
              </w:rPr>
              <w:t xml:space="preserve">package </w:t>
            </w:r>
            <w:proofErr w:type="spellStart"/>
            <w:r w:rsidRPr="00647DAA">
              <w:rPr>
                <w:rFonts w:ascii="JetBrains Mono" w:hAnsi="JetBrains Mono"/>
                <w:b w:val="0"/>
                <w:bCs/>
                <w:color w:val="A9B7C6"/>
                <w:sz w:val="20"/>
                <w:szCs w:val="20"/>
              </w:rPr>
              <w:t>com.lxh.cookie</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com.lxh.BaseServlet</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javax.servlet.annotation.</w:t>
            </w:r>
            <w:r w:rsidRPr="00647DAA">
              <w:rPr>
                <w:rFonts w:ascii="JetBrains Mono" w:hAnsi="JetBrains Mono"/>
                <w:b w:val="0"/>
                <w:bCs/>
                <w:color w:val="BBB529"/>
                <w:sz w:val="20"/>
                <w:szCs w:val="20"/>
              </w:rPr>
              <w:t>WebServlet</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javax.servlet.http.Cookie</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javax.servlet.http.HttpServletRequest</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javax.servlet.http.HttpServletResponse</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java.io.IOException</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import </w:t>
            </w:r>
            <w:proofErr w:type="spellStart"/>
            <w:r w:rsidRPr="00647DAA">
              <w:rPr>
                <w:rFonts w:ascii="JetBrains Mono" w:hAnsi="JetBrains Mono"/>
                <w:b w:val="0"/>
                <w:bCs/>
                <w:color w:val="A9B7C6"/>
                <w:sz w:val="20"/>
                <w:szCs w:val="20"/>
              </w:rPr>
              <w:t>java.io.PrintWriter</w:t>
            </w:r>
            <w:proofErr w:type="spellEnd"/>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r>
            <w:r w:rsidRPr="00647DAA">
              <w:rPr>
                <w:rFonts w:ascii="JetBrains Mono" w:hAnsi="JetBrains Mono"/>
                <w:b w:val="0"/>
                <w:bCs/>
                <w:color w:val="CC7832"/>
                <w:sz w:val="20"/>
                <w:szCs w:val="20"/>
              </w:rPr>
              <w:br/>
            </w:r>
            <w:r w:rsidRPr="00647DAA">
              <w:rPr>
                <w:rFonts w:ascii="JetBrains Mono" w:hAnsi="JetBrains Mono"/>
                <w:b w:val="0"/>
                <w:bCs/>
                <w:color w:val="BBB529"/>
                <w:sz w:val="20"/>
                <w:szCs w:val="20"/>
              </w:rPr>
              <w:t>@WebServlet</w:t>
            </w:r>
            <w:r w:rsidRPr="00647DAA">
              <w:rPr>
                <w:rFonts w:ascii="JetBrains Mono" w:hAnsi="JetBrains Mono"/>
                <w:b w:val="0"/>
                <w:bCs/>
                <w:color w:val="A9B7C6"/>
                <w:sz w:val="20"/>
                <w:szCs w:val="20"/>
              </w:rPr>
              <w:t>(</w:t>
            </w:r>
            <w:r w:rsidRPr="00647DAA">
              <w:rPr>
                <w:rFonts w:ascii="JetBrains Mono" w:hAnsi="JetBrains Mono"/>
                <w:b w:val="0"/>
                <w:bCs/>
                <w:color w:val="D0D0FF"/>
                <w:sz w:val="20"/>
                <w:szCs w:val="20"/>
              </w:rPr>
              <w:t xml:space="preserve">name </w:t>
            </w:r>
            <w:r w:rsidRPr="00647DAA">
              <w:rPr>
                <w:rFonts w:ascii="JetBrains Mono" w:hAnsi="JetBrains Mono"/>
                <w:b w:val="0"/>
                <w:bCs/>
                <w:color w:val="A9B7C6"/>
                <w:sz w:val="20"/>
                <w:szCs w:val="20"/>
              </w:rPr>
              <w:t xml:space="preserve">= </w:t>
            </w:r>
            <w:r w:rsidRPr="00647DAA">
              <w:rPr>
                <w:rFonts w:ascii="JetBrains Mono" w:hAnsi="JetBrains Mono"/>
                <w:b w:val="0"/>
                <w:bCs/>
                <w:color w:val="6A8759"/>
                <w:sz w:val="20"/>
                <w:szCs w:val="20"/>
              </w:rPr>
              <w:t>"</w:t>
            </w:r>
            <w:proofErr w:type="spellStart"/>
            <w:r w:rsidRPr="00647DAA">
              <w:rPr>
                <w:rFonts w:ascii="JetBrains Mono" w:hAnsi="JetBrains Mono"/>
                <w:b w:val="0"/>
                <w:bCs/>
                <w:color w:val="6A8759"/>
                <w:sz w:val="20"/>
                <w:szCs w:val="20"/>
              </w:rPr>
              <w:t>CookieServlet</w:t>
            </w:r>
            <w:proofErr w:type="spellEnd"/>
            <w:r w:rsidRPr="00647DAA">
              <w:rPr>
                <w:rFonts w:ascii="JetBrains Mono" w:hAnsi="JetBrains Mono"/>
                <w:b w:val="0"/>
                <w:bCs/>
                <w:color w:val="6A8759"/>
                <w:sz w:val="20"/>
                <w:szCs w:val="20"/>
              </w:rPr>
              <w:t>"</w:t>
            </w:r>
            <w:r w:rsidRPr="00647DAA">
              <w:rPr>
                <w:rFonts w:ascii="JetBrains Mono" w:hAnsi="JetBrains Mono"/>
                <w:b w:val="0"/>
                <w:bCs/>
                <w:color w:val="CC7832"/>
                <w:sz w:val="20"/>
                <w:szCs w:val="20"/>
              </w:rPr>
              <w:t xml:space="preserve">, </w:t>
            </w:r>
            <w:r w:rsidRPr="00647DAA">
              <w:rPr>
                <w:rFonts w:ascii="JetBrains Mono" w:hAnsi="JetBrains Mono"/>
                <w:b w:val="0"/>
                <w:bCs/>
                <w:color w:val="D0D0FF"/>
                <w:sz w:val="20"/>
                <w:szCs w:val="20"/>
              </w:rPr>
              <w:t xml:space="preserve">value </w:t>
            </w:r>
            <w:r w:rsidRPr="00647DAA">
              <w:rPr>
                <w:rFonts w:ascii="JetBrains Mono" w:hAnsi="JetBrains Mono"/>
                <w:b w:val="0"/>
                <w:bCs/>
                <w:color w:val="A9B7C6"/>
                <w:sz w:val="20"/>
                <w:szCs w:val="20"/>
              </w:rPr>
              <w:t>= {</w:t>
            </w:r>
            <w:r w:rsidRPr="00647DAA">
              <w:rPr>
                <w:rFonts w:ascii="JetBrains Mono" w:hAnsi="JetBrains Mono"/>
                <w:b w:val="0"/>
                <w:bCs/>
                <w:color w:val="6A8759"/>
                <w:sz w:val="20"/>
                <w:szCs w:val="20"/>
              </w:rPr>
              <w:t>"/</w:t>
            </w:r>
            <w:proofErr w:type="spellStart"/>
            <w:r w:rsidRPr="00647DAA">
              <w:rPr>
                <w:rFonts w:ascii="JetBrains Mono" w:hAnsi="JetBrains Mono"/>
                <w:b w:val="0"/>
                <w:bCs/>
                <w:color w:val="6A8759"/>
                <w:sz w:val="20"/>
                <w:szCs w:val="20"/>
              </w:rPr>
              <w:t>cookie_servlet</w:t>
            </w:r>
            <w:proofErr w:type="spellEnd"/>
            <w:r w:rsidRPr="00647DAA">
              <w:rPr>
                <w:rFonts w:ascii="JetBrains Mono" w:hAnsi="JetBrains Mono"/>
                <w:b w:val="0"/>
                <w:bCs/>
                <w:color w:val="6A8759"/>
                <w:sz w:val="20"/>
                <w:szCs w:val="20"/>
              </w:rPr>
              <w:t>"</w:t>
            </w:r>
            <w:r w:rsidRPr="00647DAA">
              <w:rPr>
                <w:rFonts w:ascii="JetBrains Mono" w:hAnsi="JetBrains Mono"/>
                <w:b w:val="0"/>
                <w:bCs/>
                <w:color w:val="A9B7C6"/>
                <w:sz w:val="20"/>
                <w:szCs w:val="20"/>
              </w:rPr>
              <w:t>})</w:t>
            </w:r>
            <w:r w:rsidRPr="00647DAA">
              <w:rPr>
                <w:rFonts w:ascii="JetBrains Mono" w:hAnsi="JetBrains Mono"/>
                <w:b w:val="0"/>
                <w:bCs/>
                <w:color w:val="A9B7C6"/>
                <w:sz w:val="20"/>
                <w:szCs w:val="20"/>
              </w:rPr>
              <w:br/>
            </w:r>
            <w:r w:rsidRPr="00647DAA">
              <w:rPr>
                <w:rFonts w:ascii="JetBrains Mono" w:hAnsi="JetBrains Mono"/>
                <w:b w:val="0"/>
                <w:bCs/>
                <w:color w:val="CC7832"/>
                <w:sz w:val="20"/>
                <w:szCs w:val="20"/>
              </w:rPr>
              <w:t xml:space="preserve">public class </w:t>
            </w:r>
            <w:proofErr w:type="spellStart"/>
            <w:r w:rsidRPr="00647DAA">
              <w:rPr>
                <w:rFonts w:ascii="JetBrains Mono" w:hAnsi="JetBrains Mono"/>
                <w:b w:val="0"/>
                <w:bCs/>
                <w:color w:val="A9B7C6"/>
                <w:sz w:val="20"/>
                <w:szCs w:val="20"/>
              </w:rPr>
              <w:t>CookieServlet</w:t>
            </w:r>
            <w:proofErr w:type="spellEnd"/>
            <w:r w:rsidRPr="00647DAA">
              <w:rPr>
                <w:rFonts w:ascii="JetBrains Mono" w:hAnsi="JetBrains Mono"/>
                <w:b w:val="0"/>
                <w:bCs/>
                <w:color w:val="A9B7C6"/>
                <w:sz w:val="20"/>
                <w:szCs w:val="20"/>
              </w:rPr>
              <w:t xml:space="preserve"> </w:t>
            </w:r>
            <w:r w:rsidRPr="00647DAA">
              <w:rPr>
                <w:rFonts w:ascii="JetBrains Mono" w:hAnsi="JetBrains Mono"/>
                <w:b w:val="0"/>
                <w:bCs/>
                <w:color w:val="CC7832"/>
                <w:sz w:val="20"/>
                <w:szCs w:val="20"/>
              </w:rPr>
              <w:t xml:space="preserve">extends </w:t>
            </w:r>
            <w:proofErr w:type="spellStart"/>
            <w:r w:rsidRPr="00647DAA">
              <w:rPr>
                <w:rFonts w:ascii="JetBrains Mono" w:hAnsi="JetBrains Mono"/>
                <w:b w:val="0"/>
                <w:bCs/>
                <w:color w:val="A9B7C6"/>
                <w:sz w:val="20"/>
                <w:szCs w:val="20"/>
              </w:rPr>
              <w:t>BaseServlet</w:t>
            </w:r>
            <w:proofErr w:type="spellEnd"/>
            <w:r w:rsidRPr="00647DAA">
              <w:rPr>
                <w:rFonts w:ascii="JetBrains Mono" w:hAnsi="JetBrains Mono"/>
                <w:b w:val="0"/>
                <w:bCs/>
                <w:color w:val="A9B7C6"/>
                <w:sz w:val="20"/>
                <w:szCs w:val="20"/>
              </w:rPr>
              <w:t xml:space="preserve"> {</w:t>
            </w:r>
            <w:r w:rsidRPr="00647DAA">
              <w:rPr>
                <w:rFonts w:ascii="JetBrains Mono" w:hAnsi="JetBrains Mono"/>
                <w:b w:val="0"/>
                <w:bCs/>
                <w:color w:val="A9B7C6"/>
                <w:sz w:val="20"/>
                <w:szCs w:val="20"/>
              </w:rPr>
              <w:br/>
            </w:r>
            <w:r w:rsidRPr="00647DAA">
              <w:rPr>
                <w:rFonts w:ascii="JetBrains Mono" w:hAnsi="JetBrains Mono"/>
                <w:b w:val="0"/>
                <w:bCs/>
                <w:color w:val="A9B7C6"/>
                <w:sz w:val="20"/>
                <w:szCs w:val="20"/>
              </w:rPr>
              <w:br/>
              <w:t xml:space="preserve">    </w:t>
            </w:r>
            <w:r w:rsidRPr="00647DAA">
              <w:rPr>
                <w:rFonts w:ascii="JetBrains Mono" w:hAnsi="JetBrains Mono"/>
                <w:b w:val="0"/>
                <w:bCs/>
                <w:color w:val="808080"/>
                <w:sz w:val="20"/>
                <w:szCs w:val="20"/>
              </w:rPr>
              <w:t xml:space="preserve">// </w:t>
            </w:r>
            <w:r w:rsidRPr="00647DAA">
              <w:rPr>
                <w:rFonts w:hint="eastAsia"/>
                <w:b w:val="0"/>
                <w:bCs/>
                <w:color w:val="808080"/>
                <w:sz w:val="20"/>
                <w:szCs w:val="20"/>
              </w:rPr>
              <w:t>创建</w:t>
            </w:r>
            <w:r w:rsidRPr="00647DAA">
              <w:rPr>
                <w:rFonts w:ascii="JetBrains Mono" w:hAnsi="JetBrains Mono"/>
                <w:b w:val="0"/>
                <w:bCs/>
                <w:color w:val="808080"/>
                <w:sz w:val="20"/>
                <w:szCs w:val="20"/>
              </w:rPr>
              <w:t>cookie</w:t>
            </w:r>
            <w:r w:rsidRPr="00647DAA">
              <w:rPr>
                <w:rFonts w:ascii="JetBrains Mono" w:hAnsi="JetBrains Mono"/>
                <w:b w:val="0"/>
                <w:bCs/>
                <w:color w:val="808080"/>
                <w:sz w:val="20"/>
                <w:szCs w:val="20"/>
              </w:rPr>
              <w:br/>
              <w:t xml:space="preserve">    </w:t>
            </w:r>
            <w:r w:rsidRPr="00647DAA">
              <w:rPr>
                <w:rFonts w:ascii="JetBrains Mono" w:hAnsi="JetBrains Mono"/>
                <w:b w:val="0"/>
                <w:bCs/>
                <w:color w:val="CC7832"/>
                <w:sz w:val="20"/>
                <w:szCs w:val="20"/>
              </w:rPr>
              <w:t xml:space="preserve">public void </w:t>
            </w:r>
            <w:proofErr w:type="spellStart"/>
            <w:r w:rsidRPr="00647DAA">
              <w:rPr>
                <w:rFonts w:ascii="JetBrains Mono" w:hAnsi="JetBrains Mono"/>
                <w:b w:val="0"/>
                <w:bCs/>
                <w:color w:val="FFC66D"/>
                <w:sz w:val="20"/>
                <w:szCs w:val="20"/>
              </w:rPr>
              <w:t>createCookie</w:t>
            </w:r>
            <w:proofErr w:type="spellEnd"/>
            <w:r w:rsidRPr="00647DAA">
              <w:rPr>
                <w:rFonts w:ascii="JetBrains Mono" w:hAnsi="JetBrains Mono"/>
                <w:b w:val="0"/>
                <w:bCs/>
                <w:color w:val="A9B7C6"/>
                <w:sz w:val="20"/>
                <w:szCs w:val="20"/>
              </w:rPr>
              <w:t>(</w:t>
            </w:r>
            <w:proofErr w:type="spellStart"/>
            <w:r w:rsidRPr="00647DAA">
              <w:rPr>
                <w:rFonts w:ascii="JetBrains Mono" w:hAnsi="JetBrains Mono"/>
                <w:b w:val="0"/>
                <w:bCs/>
                <w:color w:val="A9B7C6"/>
                <w:sz w:val="20"/>
                <w:szCs w:val="20"/>
              </w:rPr>
              <w:t>HttpServletRequest</w:t>
            </w:r>
            <w:proofErr w:type="spellEnd"/>
            <w:r w:rsidRPr="00647DAA">
              <w:rPr>
                <w:rFonts w:ascii="JetBrains Mono" w:hAnsi="JetBrains Mono"/>
                <w:b w:val="0"/>
                <w:bCs/>
                <w:color w:val="A9B7C6"/>
                <w:sz w:val="20"/>
                <w:szCs w:val="20"/>
              </w:rPr>
              <w:t xml:space="preserve"> req</w:t>
            </w:r>
            <w:r w:rsidRPr="00647DAA">
              <w:rPr>
                <w:rFonts w:ascii="JetBrains Mono" w:hAnsi="JetBrains Mono"/>
                <w:b w:val="0"/>
                <w:bCs/>
                <w:color w:val="CC7832"/>
                <w:sz w:val="20"/>
                <w:szCs w:val="20"/>
              </w:rPr>
              <w:t xml:space="preserve">, </w:t>
            </w:r>
            <w:proofErr w:type="spellStart"/>
            <w:r w:rsidRPr="00647DAA">
              <w:rPr>
                <w:rFonts w:ascii="JetBrains Mono" w:hAnsi="JetBrains Mono"/>
                <w:b w:val="0"/>
                <w:bCs/>
                <w:color w:val="A9B7C6"/>
                <w:sz w:val="20"/>
                <w:szCs w:val="20"/>
              </w:rPr>
              <w:t>HttpServletResponse</w:t>
            </w:r>
            <w:proofErr w:type="spellEnd"/>
            <w:r w:rsidRPr="00647DAA">
              <w:rPr>
                <w:rFonts w:ascii="JetBrains Mono" w:hAnsi="JetBrains Mono"/>
                <w:b w:val="0"/>
                <w:bCs/>
                <w:color w:val="A9B7C6"/>
                <w:sz w:val="20"/>
                <w:szCs w:val="20"/>
              </w:rPr>
              <w:t xml:space="preserve"> resp) {</w:t>
            </w:r>
            <w:r w:rsidRPr="00647DAA">
              <w:rPr>
                <w:rFonts w:ascii="JetBrains Mono" w:hAnsi="JetBrains Mono"/>
                <w:b w:val="0"/>
                <w:bCs/>
                <w:color w:val="A9B7C6"/>
                <w:sz w:val="20"/>
                <w:szCs w:val="20"/>
              </w:rPr>
              <w:br/>
              <w:t xml:space="preserve">        Cookie </w:t>
            </w:r>
            <w:proofErr w:type="spellStart"/>
            <w:r w:rsidRPr="00647DAA">
              <w:rPr>
                <w:rFonts w:ascii="JetBrains Mono" w:hAnsi="JetBrains Mono"/>
                <w:b w:val="0"/>
                <w:bCs/>
                <w:color w:val="A9B7C6"/>
                <w:sz w:val="20"/>
                <w:szCs w:val="20"/>
              </w:rPr>
              <w:t>cookie</w:t>
            </w:r>
            <w:proofErr w:type="spellEnd"/>
            <w:r w:rsidRPr="00647DAA">
              <w:rPr>
                <w:rFonts w:ascii="JetBrains Mono" w:hAnsi="JetBrains Mono"/>
                <w:b w:val="0"/>
                <w:bCs/>
                <w:color w:val="A9B7C6"/>
                <w:sz w:val="20"/>
                <w:szCs w:val="20"/>
              </w:rPr>
              <w:t xml:space="preserve"> = </w:t>
            </w:r>
            <w:r w:rsidRPr="00647DAA">
              <w:rPr>
                <w:rFonts w:ascii="JetBrains Mono" w:hAnsi="JetBrains Mono"/>
                <w:b w:val="0"/>
                <w:bCs/>
                <w:color w:val="CC7832"/>
                <w:sz w:val="20"/>
                <w:szCs w:val="20"/>
              </w:rPr>
              <w:t xml:space="preserve">new </w:t>
            </w:r>
            <w:r w:rsidRPr="00647DAA">
              <w:rPr>
                <w:rFonts w:ascii="JetBrains Mono" w:hAnsi="JetBrains Mono"/>
                <w:b w:val="0"/>
                <w:bCs/>
                <w:color w:val="A9B7C6"/>
                <w:sz w:val="20"/>
                <w:szCs w:val="20"/>
              </w:rPr>
              <w:t>Cookie(</w:t>
            </w:r>
            <w:r w:rsidRPr="00647DAA">
              <w:rPr>
                <w:rFonts w:ascii="JetBrains Mono" w:hAnsi="JetBrains Mono"/>
                <w:b w:val="0"/>
                <w:bCs/>
                <w:color w:val="6A8759"/>
                <w:sz w:val="20"/>
                <w:szCs w:val="20"/>
              </w:rPr>
              <w:t>"username"</w:t>
            </w:r>
            <w:r w:rsidRPr="00647DAA">
              <w:rPr>
                <w:rFonts w:ascii="JetBrains Mono" w:hAnsi="JetBrains Mono"/>
                <w:b w:val="0"/>
                <w:bCs/>
                <w:color w:val="CC7832"/>
                <w:sz w:val="20"/>
                <w:szCs w:val="20"/>
              </w:rPr>
              <w:t xml:space="preserve">, </w:t>
            </w:r>
            <w:r w:rsidRPr="00647DAA">
              <w:rPr>
                <w:rFonts w:ascii="JetBrains Mono" w:hAnsi="JetBrains Mono"/>
                <w:b w:val="0"/>
                <w:bCs/>
                <w:color w:val="6A8759"/>
                <w:sz w:val="20"/>
                <w:szCs w:val="20"/>
              </w:rPr>
              <w:t>"</w:t>
            </w:r>
            <w:proofErr w:type="spellStart"/>
            <w:r w:rsidRPr="00647DAA">
              <w:rPr>
                <w:rFonts w:ascii="JetBrains Mono" w:hAnsi="JetBrains Mono"/>
                <w:b w:val="0"/>
                <w:bCs/>
                <w:color w:val="6A8759"/>
                <w:sz w:val="20"/>
                <w:szCs w:val="20"/>
              </w:rPr>
              <w:t>lxh</w:t>
            </w:r>
            <w:proofErr w:type="spellEnd"/>
            <w:r w:rsidRPr="00647DAA">
              <w:rPr>
                <w:rFonts w:ascii="JetBrains Mono" w:hAnsi="JetBrains Mono"/>
                <w:b w:val="0"/>
                <w:bCs/>
                <w:color w:val="6A8759"/>
                <w:sz w:val="20"/>
                <w:szCs w:val="20"/>
              </w:rPr>
              <w:t>"</w:t>
            </w:r>
            <w:r w:rsidRPr="00647DAA">
              <w:rPr>
                <w:rFonts w:ascii="JetBrains Mono" w:hAnsi="JetBrains Mono"/>
                <w:b w:val="0"/>
                <w:bCs/>
                <w:color w:val="A9B7C6"/>
                <w:sz w:val="20"/>
                <w:szCs w:val="20"/>
              </w:rPr>
              <w:t>)</w:t>
            </w:r>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        </w:t>
            </w:r>
            <w:proofErr w:type="spellStart"/>
            <w:r w:rsidRPr="00647DAA">
              <w:rPr>
                <w:rFonts w:ascii="JetBrains Mono" w:hAnsi="JetBrains Mono"/>
                <w:b w:val="0"/>
                <w:bCs/>
                <w:color w:val="A9B7C6"/>
                <w:sz w:val="20"/>
                <w:szCs w:val="20"/>
              </w:rPr>
              <w:t>resp.addCookie</w:t>
            </w:r>
            <w:proofErr w:type="spellEnd"/>
            <w:r w:rsidRPr="00647DAA">
              <w:rPr>
                <w:rFonts w:ascii="JetBrains Mono" w:hAnsi="JetBrains Mono"/>
                <w:b w:val="0"/>
                <w:bCs/>
                <w:color w:val="A9B7C6"/>
                <w:sz w:val="20"/>
                <w:szCs w:val="20"/>
              </w:rPr>
              <w:t>(cookie)</w:t>
            </w:r>
            <w:r w:rsidRPr="00647DAA">
              <w:rPr>
                <w:rFonts w:ascii="JetBrains Mono" w:hAnsi="JetBrains Mono"/>
                <w:b w:val="0"/>
                <w:bCs/>
                <w:color w:val="CC7832"/>
                <w:sz w:val="20"/>
                <w:szCs w:val="20"/>
              </w:rPr>
              <w:t>;</w:t>
            </w:r>
            <w:r w:rsidRPr="00647DAA">
              <w:rPr>
                <w:rFonts w:ascii="JetBrains Mono" w:hAnsi="JetBrains Mono"/>
                <w:b w:val="0"/>
                <w:bCs/>
                <w:color w:val="CC7832"/>
                <w:sz w:val="20"/>
                <w:szCs w:val="20"/>
              </w:rPr>
              <w:br/>
              <w:t xml:space="preserve">    </w:t>
            </w:r>
            <w:r w:rsidRPr="00647DAA">
              <w:rPr>
                <w:rFonts w:ascii="JetBrains Mono" w:hAnsi="JetBrains Mono"/>
                <w:b w:val="0"/>
                <w:bCs/>
                <w:color w:val="A9B7C6"/>
                <w:sz w:val="20"/>
                <w:szCs w:val="20"/>
              </w:rPr>
              <w:t>}</w:t>
            </w:r>
            <w:r w:rsidRPr="00647DAA">
              <w:rPr>
                <w:rFonts w:ascii="JetBrains Mono" w:hAnsi="JetBrains Mono"/>
                <w:b w:val="0"/>
                <w:bCs/>
                <w:color w:val="A9B7C6"/>
                <w:sz w:val="20"/>
                <w:szCs w:val="20"/>
              </w:rPr>
              <w:br/>
            </w:r>
            <w:r w:rsidRPr="00647DAA">
              <w:rPr>
                <w:rFonts w:ascii="JetBrains Mono" w:hAnsi="JetBrains Mono"/>
                <w:b w:val="0"/>
                <w:bCs/>
                <w:color w:val="A9B7C6"/>
                <w:sz w:val="20"/>
                <w:szCs w:val="20"/>
              </w:rPr>
              <w:br/>
              <w:t>}</w:t>
            </w:r>
          </w:p>
        </w:tc>
      </w:tr>
    </w:tbl>
    <w:p w14:paraId="019E299B" w14:textId="484D67C2" w:rsidR="00526CF8" w:rsidRDefault="00647DAA" w:rsidP="00647DAA">
      <w:pPr>
        <w:pStyle w:val="2"/>
        <w:spacing w:before="120" w:after="120"/>
      </w:pPr>
      <w:r>
        <w:rPr>
          <w:rFonts w:hint="eastAsia"/>
        </w:rPr>
        <w:t>获取</w:t>
      </w:r>
      <w:r w:rsidR="00465974">
        <w:rPr>
          <w:rFonts w:hint="eastAsia"/>
        </w:rPr>
        <w:t>C</w:t>
      </w:r>
      <w:r>
        <w:rPr>
          <w:rFonts w:hint="eastAsia"/>
        </w:rPr>
        <w:t>ookie</w:t>
      </w:r>
    </w:p>
    <w:p w14:paraId="5C26CD14" w14:textId="238AA53A" w:rsidR="000F6F65" w:rsidRDefault="000F6F65" w:rsidP="000F6F65">
      <w:pPr>
        <w:pStyle w:val="20"/>
        <w:ind w:firstLine="480"/>
      </w:pPr>
      <w:r w:rsidRPr="000F6F65">
        <w:rPr>
          <w:rFonts w:hint="eastAsia"/>
        </w:rPr>
        <w:t>服务器获取客户端的</w:t>
      </w:r>
      <w:r w:rsidRPr="000F6F65">
        <w:rPr>
          <w:rFonts w:hint="eastAsia"/>
        </w:rPr>
        <w:t xml:space="preserve"> Cookie </w:t>
      </w:r>
      <w:r w:rsidRPr="000F6F65">
        <w:rPr>
          <w:rFonts w:hint="eastAsia"/>
        </w:rPr>
        <w:t>只需</w:t>
      </w:r>
      <w:proofErr w:type="gramStart"/>
      <w:r w:rsidRPr="000F6F65">
        <w:rPr>
          <w:rFonts w:hint="eastAsia"/>
        </w:rPr>
        <w:t>要一行</w:t>
      </w:r>
      <w:proofErr w:type="gramEnd"/>
      <w:r w:rsidRPr="000F6F65">
        <w:rPr>
          <w:rFonts w:hint="eastAsia"/>
        </w:rPr>
        <w:t>代码：</w:t>
      </w:r>
      <w:proofErr w:type="spellStart"/>
      <w:proofErr w:type="gramStart"/>
      <w:r w:rsidRPr="000F6F65">
        <w:rPr>
          <w:rFonts w:hint="eastAsia"/>
        </w:rPr>
        <w:t>req</w:t>
      </w:r>
      <w:r>
        <w:rPr>
          <w:rFonts w:hint="eastAsia"/>
        </w:rPr>
        <w:t>uest</w:t>
      </w:r>
      <w:r w:rsidRPr="000F6F65">
        <w:rPr>
          <w:rFonts w:hint="eastAsia"/>
        </w:rPr>
        <w:t>.getCookies</w:t>
      </w:r>
      <w:proofErr w:type="spellEnd"/>
      <w:proofErr w:type="gramEnd"/>
      <w:r w:rsidRPr="000F6F65">
        <w:rPr>
          <w:rFonts w:hint="eastAsia"/>
        </w:rPr>
        <w:t>():Cookie[]</w:t>
      </w:r>
    </w:p>
    <w:p w14:paraId="18F177DE" w14:textId="2BF2C343" w:rsidR="000F6F65" w:rsidRPr="000F6F65" w:rsidRDefault="000F6F65" w:rsidP="000F6F65">
      <w:pPr>
        <w:pStyle w:val="20"/>
        <w:ind w:firstLine="480"/>
      </w:pPr>
      <w:r>
        <w:rPr>
          <w:rFonts w:hint="eastAsia"/>
        </w:rPr>
        <w:lastRenderedPageBreak/>
        <w:t>注意，</w:t>
      </w:r>
      <w:proofErr w:type="spellStart"/>
      <w:r>
        <w:rPr>
          <w:rFonts w:hint="eastAsia"/>
        </w:rPr>
        <w:t>get</w:t>
      </w:r>
      <w:r>
        <w:t>Cookies</w:t>
      </w:r>
      <w:proofErr w:type="spellEnd"/>
      <w:r>
        <w:t>()</w:t>
      </w:r>
      <w:r>
        <w:rPr>
          <w:rFonts w:hint="eastAsia"/>
        </w:rPr>
        <w:t>方法返回的是</w:t>
      </w:r>
      <w:r>
        <w:rPr>
          <w:rFonts w:hint="eastAsia"/>
        </w:rPr>
        <w:t>cookie</w:t>
      </w:r>
      <w:r>
        <w:rPr>
          <w:rFonts w:hint="eastAsia"/>
        </w:rPr>
        <w:t>数组，我们要想拿到指定</w:t>
      </w:r>
      <w:r>
        <w:rPr>
          <w:rFonts w:hint="eastAsia"/>
        </w:rPr>
        <w:t>key</w:t>
      </w:r>
      <w:r>
        <w:rPr>
          <w:rFonts w:hint="eastAsia"/>
        </w:rPr>
        <w:t>的</w:t>
      </w:r>
      <w:r>
        <w:rPr>
          <w:rFonts w:hint="eastAsia"/>
        </w:rPr>
        <w:t>cookie</w:t>
      </w:r>
      <w:r>
        <w:rPr>
          <w:rFonts w:hint="eastAsia"/>
        </w:rPr>
        <w:t>，就得逐个遍历</w:t>
      </w:r>
      <w:r>
        <w:rPr>
          <w:rFonts w:hint="eastAsia"/>
        </w:rPr>
        <w:t>cookie</w:t>
      </w:r>
      <w:r w:rsidR="00A077E9">
        <w:rPr>
          <w:rFonts w:hint="eastAsia"/>
        </w:rPr>
        <w:t>然后获取其</w:t>
      </w:r>
      <w:r w:rsidR="00A077E9">
        <w:rPr>
          <w:rFonts w:hint="eastAsia"/>
        </w:rPr>
        <w:t>key</w:t>
      </w:r>
      <w:r w:rsidR="00A077E9">
        <w:rPr>
          <w:rFonts w:hint="eastAsia"/>
        </w:rPr>
        <w:t>与目标</w:t>
      </w:r>
      <w:r w:rsidR="00A077E9">
        <w:rPr>
          <w:rFonts w:hint="eastAsia"/>
        </w:rPr>
        <w:t>key</w:t>
      </w:r>
      <w:r w:rsidR="00A077E9">
        <w:rPr>
          <w:rFonts w:hint="eastAsia"/>
        </w:rPr>
        <w:t>比较</w:t>
      </w:r>
    </w:p>
    <w:p w14:paraId="649EE4F3" w14:textId="723667F4" w:rsidR="00FB541D" w:rsidRDefault="00FB541D" w:rsidP="00FB541D">
      <w:pPr>
        <w:pStyle w:val="a8"/>
      </w:pPr>
      <w:r>
        <w:rPr>
          <w:rFonts w:hint="eastAsia"/>
        </w:rPr>
        <w:t>图</w:t>
      </w:r>
      <w:r>
        <w:rPr>
          <w:rFonts w:hint="eastAsia"/>
        </w:rPr>
        <w:t xml:space="preserve"> </w:t>
      </w:r>
      <w:r w:rsidR="00821A29">
        <w:fldChar w:fldCharType="begin"/>
      </w:r>
      <w:r w:rsidR="00821A29">
        <w:instrText xml:space="preserve"> </w:instrText>
      </w:r>
      <w:r w:rsidR="00821A29">
        <w:rPr>
          <w:rFonts w:hint="eastAsia"/>
        </w:rPr>
        <w:instrText>STYLEREF 1 \s</w:instrText>
      </w:r>
      <w:r w:rsidR="00821A29">
        <w:instrText xml:space="preserve"> </w:instrText>
      </w:r>
      <w:r w:rsidR="00821A29">
        <w:fldChar w:fldCharType="separate"/>
      </w:r>
      <w:r w:rsidR="00821A29">
        <w:rPr>
          <w:noProof/>
        </w:rPr>
        <w:t>6</w:t>
      </w:r>
      <w:r w:rsidR="00821A29">
        <w:fldChar w:fldCharType="end"/>
      </w:r>
      <w:r w:rsidR="00821A29">
        <w:noBreakHyphen/>
      </w:r>
      <w:r w:rsidR="00821A29">
        <w:fldChar w:fldCharType="begin"/>
      </w:r>
      <w:r w:rsidR="00821A29">
        <w:instrText xml:space="preserve"> </w:instrText>
      </w:r>
      <w:r w:rsidR="00821A29">
        <w:rPr>
          <w:rFonts w:hint="eastAsia"/>
        </w:rPr>
        <w:instrText xml:space="preserve">SEQ </w:instrText>
      </w:r>
      <w:r w:rsidR="00821A29">
        <w:rPr>
          <w:rFonts w:hint="eastAsia"/>
        </w:rPr>
        <w:instrText>图</w:instrText>
      </w:r>
      <w:r w:rsidR="00821A29">
        <w:rPr>
          <w:rFonts w:hint="eastAsia"/>
        </w:rPr>
        <w:instrText xml:space="preserve"> \* ARABIC \s 1</w:instrText>
      </w:r>
      <w:r w:rsidR="00821A29">
        <w:instrText xml:space="preserve"> </w:instrText>
      </w:r>
      <w:r w:rsidR="00821A29">
        <w:fldChar w:fldCharType="separate"/>
      </w:r>
      <w:r w:rsidR="00821A29">
        <w:rPr>
          <w:noProof/>
        </w:rPr>
        <w:t>2</w:t>
      </w:r>
      <w:r w:rsidR="00821A29">
        <w:fldChar w:fldCharType="end"/>
      </w:r>
    </w:p>
    <w:p w14:paraId="34657474" w14:textId="6E5BFE34" w:rsidR="00FB541D" w:rsidRDefault="00FB541D" w:rsidP="00FB541D">
      <w:pPr>
        <w:pStyle w:val="image"/>
        <w:spacing w:before="72"/>
      </w:pPr>
      <w:r>
        <w:rPr>
          <w:noProof/>
        </w:rPr>
        <w:drawing>
          <wp:inline distT="0" distB="0" distL="0" distR="0" wp14:anchorId="434037E3" wp14:editId="1482780B">
            <wp:extent cx="5760085" cy="1899920"/>
            <wp:effectExtent l="19050" t="19050" r="12065" b="241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899920"/>
                    </a:xfrm>
                    <a:prstGeom prst="rect">
                      <a:avLst/>
                    </a:prstGeom>
                    <a:ln>
                      <a:solidFill>
                        <a:schemeClr val="tx1"/>
                      </a:solidFill>
                    </a:ln>
                  </pic:spPr>
                </pic:pic>
              </a:graphicData>
            </a:graphic>
          </wp:inline>
        </w:drawing>
      </w:r>
    </w:p>
    <w:p w14:paraId="5A33F5BE" w14:textId="4A397A28" w:rsidR="007653CF" w:rsidRDefault="007653CF" w:rsidP="007653CF">
      <w:pPr>
        <w:pStyle w:val="20"/>
        <w:ind w:firstLine="480"/>
      </w:pPr>
      <w:r>
        <w:rPr>
          <w:rFonts w:hint="eastAsia"/>
        </w:rPr>
        <w:t>示例代码：</w:t>
      </w:r>
    </w:p>
    <w:p w14:paraId="5E5C998F" w14:textId="7710874D" w:rsidR="007653CF" w:rsidRDefault="007653CF" w:rsidP="007653CF">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w:t>
      </w:r>
      <w:r w:rsidR="009A4100">
        <w:fldChar w:fldCharType="end"/>
      </w:r>
      <w:r>
        <w:t xml:space="preserve"> </w:t>
      </w:r>
      <w:r>
        <w:rPr>
          <w:rFonts w:hint="eastAsia"/>
        </w:rPr>
        <w:t>CookieUtils.</w:t>
      </w:r>
      <w:r>
        <w:t>java</w:t>
      </w:r>
    </w:p>
    <w:tbl>
      <w:tblPr>
        <w:tblStyle w:val="ae"/>
        <w:tblW w:w="0" w:type="auto"/>
        <w:tblLook w:val="04A0" w:firstRow="1" w:lastRow="0" w:firstColumn="1" w:lastColumn="0" w:noHBand="0" w:noVBand="1"/>
      </w:tblPr>
      <w:tblGrid>
        <w:gridCol w:w="9071"/>
      </w:tblGrid>
      <w:tr w:rsidR="007653CF" w:rsidRPr="007653CF" w14:paraId="4BA39A20" w14:textId="77777777" w:rsidTr="007653CF">
        <w:trPr>
          <w:cnfStyle w:val="100000000000" w:firstRow="1" w:lastRow="0" w:firstColumn="0" w:lastColumn="0" w:oddVBand="0" w:evenVBand="0" w:oddHBand="0" w:evenHBand="0" w:firstRowFirstColumn="0" w:firstRowLastColumn="0" w:lastRowFirstColumn="0" w:lastRowLastColumn="0"/>
        </w:trPr>
        <w:tc>
          <w:tcPr>
            <w:tcW w:w="9071" w:type="dxa"/>
          </w:tcPr>
          <w:p w14:paraId="20DFFAC2" w14:textId="0C746E95" w:rsidR="007653CF" w:rsidRPr="007653CF" w:rsidRDefault="007653CF" w:rsidP="007653CF">
            <w:pPr>
              <w:pStyle w:val="HTML"/>
              <w:shd w:val="clear" w:color="auto" w:fill="2B2B2B"/>
              <w:rPr>
                <w:rFonts w:ascii="JetBrains Mono" w:hAnsi="JetBrains Mono" w:hint="eastAsia"/>
                <w:b w:val="0"/>
                <w:bCs/>
                <w:color w:val="A9B7C6"/>
                <w:sz w:val="20"/>
                <w:szCs w:val="20"/>
              </w:rPr>
            </w:pPr>
            <w:r w:rsidRPr="007653CF">
              <w:rPr>
                <w:rFonts w:ascii="JetBrains Mono" w:hAnsi="JetBrains Mono"/>
                <w:b w:val="0"/>
                <w:bCs/>
                <w:color w:val="CC7832"/>
                <w:sz w:val="20"/>
                <w:szCs w:val="20"/>
              </w:rPr>
              <w:t xml:space="preserve">package </w:t>
            </w:r>
            <w:proofErr w:type="spellStart"/>
            <w:r w:rsidRPr="007653CF">
              <w:rPr>
                <w:rFonts w:ascii="JetBrains Mono" w:hAnsi="JetBrains Mono"/>
                <w:b w:val="0"/>
                <w:bCs/>
                <w:color w:val="A9B7C6"/>
                <w:sz w:val="20"/>
                <w:szCs w:val="20"/>
              </w:rPr>
              <w:t>com.lxh.cookie</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com.lxh.BaseServlet</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com.lxh.util.CookieUtils</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javax.servlet.annotation.</w:t>
            </w:r>
            <w:r w:rsidRPr="007653CF">
              <w:rPr>
                <w:rFonts w:ascii="JetBrains Mono" w:hAnsi="JetBrains Mono"/>
                <w:b w:val="0"/>
                <w:bCs/>
                <w:color w:val="BBB529"/>
                <w:sz w:val="20"/>
                <w:szCs w:val="20"/>
              </w:rPr>
              <w:t>WebServlet</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javax.servlet.http.Cookie</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javax.servlet.http.HttpServletRequest</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javax.servlet.http.HttpServletResponse</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java.io.IOException</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import </w:t>
            </w:r>
            <w:proofErr w:type="spellStart"/>
            <w:r w:rsidRPr="007653CF">
              <w:rPr>
                <w:rFonts w:ascii="JetBrains Mono" w:hAnsi="JetBrains Mono"/>
                <w:b w:val="0"/>
                <w:bCs/>
                <w:color w:val="A9B7C6"/>
                <w:sz w:val="20"/>
                <w:szCs w:val="20"/>
              </w:rPr>
              <w:t>java.io.PrintWriter</w:t>
            </w:r>
            <w:proofErr w:type="spellEnd"/>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r>
            <w:r w:rsidRPr="007653CF">
              <w:rPr>
                <w:rFonts w:ascii="JetBrains Mono" w:hAnsi="JetBrains Mono"/>
                <w:b w:val="0"/>
                <w:bCs/>
                <w:color w:val="CC7832"/>
                <w:sz w:val="20"/>
                <w:szCs w:val="20"/>
              </w:rPr>
              <w:br/>
            </w:r>
            <w:r w:rsidRPr="007653CF">
              <w:rPr>
                <w:rFonts w:ascii="JetBrains Mono" w:hAnsi="JetBrains Mono"/>
                <w:b w:val="0"/>
                <w:bCs/>
                <w:color w:val="BBB529"/>
                <w:sz w:val="20"/>
                <w:szCs w:val="20"/>
              </w:rPr>
              <w:t>@WebServlet</w:t>
            </w:r>
            <w:r w:rsidRPr="007653CF">
              <w:rPr>
                <w:rFonts w:ascii="JetBrains Mono" w:hAnsi="JetBrains Mono"/>
                <w:b w:val="0"/>
                <w:bCs/>
                <w:color w:val="A9B7C6"/>
                <w:sz w:val="20"/>
                <w:szCs w:val="20"/>
              </w:rPr>
              <w:t>(</w:t>
            </w:r>
            <w:r w:rsidRPr="007653CF">
              <w:rPr>
                <w:rFonts w:ascii="JetBrains Mono" w:hAnsi="JetBrains Mono"/>
                <w:b w:val="0"/>
                <w:bCs/>
                <w:color w:val="D0D0FF"/>
                <w:sz w:val="20"/>
                <w:szCs w:val="20"/>
              </w:rPr>
              <w:t xml:space="preserve">name </w:t>
            </w:r>
            <w:r w:rsidRPr="007653CF">
              <w:rPr>
                <w:rFonts w:ascii="JetBrains Mono" w:hAnsi="JetBrains Mono"/>
                <w:b w:val="0"/>
                <w:bCs/>
                <w:color w:val="A9B7C6"/>
                <w:sz w:val="20"/>
                <w:szCs w:val="20"/>
              </w:rPr>
              <w:t xml:space="preserve">= </w:t>
            </w:r>
            <w:r w:rsidRPr="007653CF">
              <w:rPr>
                <w:rFonts w:ascii="JetBrains Mono" w:hAnsi="JetBrains Mono"/>
                <w:b w:val="0"/>
                <w:bCs/>
                <w:color w:val="6A8759"/>
                <w:sz w:val="20"/>
                <w:szCs w:val="20"/>
              </w:rPr>
              <w:t>"</w:t>
            </w:r>
            <w:proofErr w:type="spellStart"/>
            <w:r w:rsidRPr="007653CF">
              <w:rPr>
                <w:rFonts w:ascii="JetBrains Mono" w:hAnsi="JetBrains Mono"/>
                <w:b w:val="0"/>
                <w:bCs/>
                <w:color w:val="6A8759"/>
                <w:sz w:val="20"/>
                <w:szCs w:val="20"/>
              </w:rPr>
              <w:t>CookieServlet</w:t>
            </w:r>
            <w:proofErr w:type="spellEnd"/>
            <w:r w:rsidRPr="007653CF">
              <w:rPr>
                <w:rFonts w:ascii="JetBrains Mono" w:hAnsi="JetBrains Mono"/>
                <w:b w:val="0"/>
                <w:bCs/>
                <w:color w:val="6A8759"/>
                <w:sz w:val="20"/>
                <w:szCs w:val="20"/>
              </w:rPr>
              <w:t>"</w:t>
            </w:r>
            <w:r w:rsidRPr="007653CF">
              <w:rPr>
                <w:rFonts w:ascii="JetBrains Mono" w:hAnsi="JetBrains Mono"/>
                <w:b w:val="0"/>
                <w:bCs/>
                <w:color w:val="CC7832"/>
                <w:sz w:val="20"/>
                <w:szCs w:val="20"/>
              </w:rPr>
              <w:t xml:space="preserve">, </w:t>
            </w:r>
            <w:r w:rsidRPr="007653CF">
              <w:rPr>
                <w:rFonts w:ascii="JetBrains Mono" w:hAnsi="JetBrains Mono"/>
                <w:b w:val="0"/>
                <w:bCs/>
                <w:color w:val="D0D0FF"/>
                <w:sz w:val="20"/>
                <w:szCs w:val="20"/>
              </w:rPr>
              <w:t xml:space="preserve">value </w:t>
            </w:r>
            <w:r w:rsidRPr="007653CF">
              <w:rPr>
                <w:rFonts w:ascii="JetBrains Mono" w:hAnsi="JetBrains Mono"/>
                <w:b w:val="0"/>
                <w:bCs/>
                <w:color w:val="A9B7C6"/>
                <w:sz w:val="20"/>
                <w:szCs w:val="20"/>
              </w:rPr>
              <w:t>= {</w:t>
            </w:r>
            <w:r w:rsidRPr="007653CF">
              <w:rPr>
                <w:rFonts w:ascii="JetBrains Mono" w:hAnsi="JetBrains Mono"/>
                <w:b w:val="0"/>
                <w:bCs/>
                <w:color w:val="6A8759"/>
                <w:sz w:val="20"/>
                <w:szCs w:val="20"/>
              </w:rPr>
              <w:t>"/</w:t>
            </w:r>
            <w:proofErr w:type="spellStart"/>
            <w:r w:rsidRPr="007653CF">
              <w:rPr>
                <w:rFonts w:ascii="JetBrains Mono" w:hAnsi="JetBrains Mono"/>
                <w:b w:val="0"/>
                <w:bCs/>
                <w:color w:val="6A8759"/>
                <w:sz w:val="20"/>
                <w:szCs w:val="20"/>
              </w:rPr>
              <w:t>cookie_servlet</w:t>
            </w:r>
            <w:proofErr w:type="spellEnd"/>
            <w:r w:rsidRPr="007653CF">
              <w:rPr>
                <w:rFonts w:ascii="JetBrains Mono" w:hAnsi="JetBrains Mono"/>
                <w:b w:val="0"/>
                <w:bCs/>
                <w:color w:val="6A8759"/>
                <w:sz w:val="20"/>
                <w:szCs w:val="20"/>
              </w:rPr>
              <w:t>"</w:t>
            </w:r>
            <w:r w:rsidRPr="007653CF">
              <w:rPr>
                <w:rFonts w:ascii="JetBrains Mono" w:hAnsi="JetBrains Mono"/>
                <w:b w:val="0"/>
                <w:bCs/>
                <w:color w:val="A9B7C6"/>
                <w:sz w:val="20"/>
                <w:szCs w:val="20"/>
              </w:rPr>
              <w:t>})</w:t>
            </w:r>
            <w:r w:rsidRPr="007653CF">
              <w:rPr>
                <w:rFonts w:ascii="JetBrains Mono" w:hAnsi="JetBrains Mono"/>
                <w:b w:val="0"/>
                <w:bCs/>
                <w:color w:val="A9B7C6"/>
                <w:sz w:val="20"/>
                <w:szCs w:val="20"/>
              </w:rPr>
              <w:br/>
            </w:r>
            <w:r w:rsidRPr="007653CF">
              <w:rPr>
                <w:rFonts w:ascii="JetBrains Mono" w:hAnsi="JetBrains Mono"/>
                <w:b w:val="0"/>
                <w:bCs/>
                <w:color w:val="CC7832"/>
                <w:sz w:val="20"/>
                <w:szCs w:val="20"/>
              </w:rPr>
              <w:t xml:space="preserve">public class </w:t>
            </w:r>
            <w:proofErr w:type="spellStart"/>
            <w:r w:rsidRPr="007653CF">
              <w:rPr>
                <w:rFonts w:ascii="JetBrains Mono" w:hAnsi="JetBrains Mono"/>
                <w:b w:val="0"/>
                <w:bCs/>
                <w:color w:val="A9B7C6"/>
                <w:sz w:val="20"/>
                <w:szCs w:val="20"/>
              </w:rPr>
              <w:t>CookieServlet</w:t>
            </w:r>
            <w:proofErr w:type="spellEnd"/>
            <w:r w:rsidRPr="007653CF">
              <w:rPr>
                <w:rFonts w:ascii="JetBrains Mono" w:hAnsi="JetBrains Mono"/>
                <w:b w:val="0"/>
                <w:bCs/>
                <w:color w:val="A9B7C6"/>
                <w:sz w:val="20"/>
                <w:szCs w:val="20"/>
              </w:rPr>
              <w:t xml:space="preserve"> </w:t>
            </w:r>
            <w:r w:rsidRPr="007653CF">
              <w:rPr>
                <w:rFonts w:ascii="JetBrains Mono" w:hAnsi="JetBrains Mono"/>
                <w:b w:val="0"/>
                <w:bCs/>
                <w:color w:val="CC7832"/>
                <w:sz w:val="20"/>
                <w:szCs w:val="20"/>
              </w:rPr>
              <w:t xml:space="preserve">extends </w:t>
            </w:r>
            <w:proofErr w:type="spellStart"/>
            <w:r w:rsidRPr="007653CF">
              <w:rPr>
                <w:rFonts w:ascii="JetBrains Mono" w:hAnsi="JetBrains Mono"/>
                <w:b w:val="0"/>
                <w:bCs/>
                <w:color w:val="A9B7C6"/>
                <w:sz w:val="20"/>
                <w:szCs w:val="20"/>
              </w:rPr>
              <w:t>BaseServlet</w:t>
            </w:r>
            <w:proofErr w:type="spellEnd"/>
            <w:r w:rsidRPr="007653CF">
              <w:rPr>
                <w:rFonts w:ascii="JetBrains Mono" w:hAnsi="JetBrains Mono"/>
                <w:b w:val="0"/>
                <w:bCs/>
                <w:color w:val="A9B7C6"/>
                <w:sz w:val="20"/>
                <w:szCs w:val="20"/>
              </w:rPr>
              <w:t xml:space="preserve"> {</w:t>
            </w:r>
            <w:r w:rsidRPr="007653CF">
              <w:rPr>
                <w:rFonts w:ascii="JetBrains Mono" w:hAnsi="JetBrains Mono"/>
                <w:b w:val="0"/>
                <w:bCs/>
                <w:color w:val="A9B7C6"/>
                <w:sz w:val="20"/>
                <w:szCs w:val="20"/>
              </w:rPr>
              <w:br/>
            </w:r>
            <w:r w:rsidRPr="007653CF">
              <w:rPr>
                <w:rFonts w:ascii="JetBrains Mono" w:hAnsi="JetBrains Mono"/>
                <w:b w:val="0"/>
                <w:bCs/>
                <w:color w:val="A9B7C6"/>
                <w:sz w:val="20"/>
                <w:szCs w:val="20"/>
              </w:rPr>
              <w:br/>
              <w:t xml:space="preserve">    </w:t>
            </w:r>
            <w:r w:rsidRPr="007653CF">
              <w:rPr>
                <w:rFonts w:ascii="JetBrains Mono" w:hAnsi="JetBrains Mono"/>
                <w:b w:val="0"/>
                <w:bCs/>
                <w:color w:val="808080"/>
                <w:sz w:val="20"/>
                <w:szCs w:val="20"/>
              </w:rPr>
              <w:t xml:space="preserve">// </w:t>
            </w:r>
            <w:r w:rsidRPr="007653CF">
              <w:rPr>
                <w:rFonts w:hint="eastAsia"/>
                <w:b w:val="0"/>
                <w:bCs/>
                <w:color w:val="808080"/>
                <w:sz w:val="20"/>
                <w:szCs w:val="20"/>
              </w:rPr>
              <w:t>创建</w:t>
            </w:r>
            <w:r w:rsidRPr="007653CF">
              <w:rPr>
                <w:rFonts w:ascii="JetBrains Mono" w:hAnsi="JetBrains Mono"/>
                <w:b w:val="0"/>
                <w:bCs/>
                <w:color w:val="808080"/>
                <w:sz w:val="20"/>
                <w:szCs w:val="20"/>
              </w:rPr>
              <w:t>cookie</w:t>
            </w:r>
            <w:r w:rsidRPr="007653CF">
              <w:rPr>
                <w:rFonts w:ascii="JetBrains Mono" w:hAnsi="JetBrains Mono"/>
                <w:b w:val="0"/>
                <w:bCs/>
                <w:color w:val="808080"/>
                <w:sz w:val="20"/>
                <w:szCs w:val="20"/>
              </w:rPr>
              <w:br/>
              <w:t xml:space="preserve">    </w:t>
            </w:r>
            <w:r w:rsidRPr="007653CF">
              <w:rPr>
                <w:rFonts w:ascii="JetBrains Mono" w:hAnsi="JetBrains Mono"/>
                <w:b w:val="0"/>
                <w:bCs/>
                <w:color w:val="CC7832"/>
                <w:sz w:val="20"/>
                <w:szCs w:val="20"/>
              </w:rPr>
              <w:t xml:space="preserve">public void </w:t>
            </w:r>
            <w:proofErr w:type="spellStart"/>
            <w:r w:rsidRPr="007653CF">
              <w:rPr>
                <w:rFonts w:ascii="JetBrains Mono" w:hAnsi="JetBrains Mono"/>
                <w:b w:val="0"/>
                <w:bCs/>
                <w:color w:val="FFC66D"/>
                <w:sz w:val="20"/>
                <w:szCs w:val="20"/>
              </w:rPr>
              <w:t>createCookie</w:t>
            </w:r>
            <w:proofErr w:type="spellEnd"/>
            <w:r w:rsidRPr="007653CF">
              <w:rPr>
                <w:rFonts w:ascii="JetBrains Mono" w:hAnsi="JetBrains Mono"/>
                <w:b w:val="0"/>
                <w:bCs/>
                <w:color w:val="A9B7C6"/>
                <w:sz w:val="20"/>
                <w:szCs w:val="20"/>
              </w:rPr>
              <w:t>(</w:t>
            </w:r>
            <w:proofErr w:type="spellStart"/>
            <w:r w:rsidRPr="007653CF">
              <w:rPr>
                <w:rFonts w:ascii="JetBrains Mono" w:hAnsi="JetBrains Mono"/>
                <w:b w:val="0"/>
                <w:bCs/>
                <w:color w:val="A9B7C6"/>
                <w:sz w:val="20"/>
                <w:szCs w:val="20"/>
              </w:rPr>
              <w:t>HttpServletRequest</w:t>
            </w:r>
            <w:proofErr w:type="spellEnd"/>
            <w:r w:rsidRPr="007653CF">
              <w:rPr>
                <w:rFonts w:ascii="JetBrains Mono" w:hAnsi="JetBrains Mono"/>
                <w:b w:val="0"/>
                <w:bCs/>
                <w:color w:val="A9B7C6"/>
                <w:sz w:val="20"/>
                <w:szCs w:val="20"/>
              </w:rPr>
              <w:t xml:space="preserve"> req</w:t>
            </w:r>
            <w:r w:rsidRPr="007653CF">
              <w:rPr>
                <w:rFonts w:ascii="JetBrains Mono" w:hAnsi="JetBrains Mono"/>
                <w:b w:val="0"/>
                <w:bCs/>
                <w:color w:val="CC7832"/>
                <w:sz w:val="20"/>
                <w:szCs w:val="20"/>
              </w:rPr>
              <w:t xml:space="preserve">, </w:t>
            </w:r>
            <w:proofErr w:type="spellStart"/>
            <w:r w:rsidRPr="007653CF">
              <w:rPr>
                <w:rFonts w:ascii="JetBrains Mono" w:hAnsi="JetBrains Mono"/>
                <w:b w:val="0"/>
                <w:bCs/>
                <w:color w:val="A9B7C6"/>
                <w:sz w:val="20"/>
                <w:szCs w:val="20"/>
              </w:rPr>
              <w:t>HttpServletResponse</w:t>
            </w:r>
            <w:proofErr w:type="spellEnd"/>
            <w:r w:rsidRPr="007653CF">
              <w:rPr>
                <w:rFonts w:ascii="JetBrains Mono" w:hAnsi="JetBrains Mono"/>
                <w:b w:val="0"/>
                <w:bCs/>
                <w:color w:val="A9B7C6"/>
                <w:sz w:val="20"/>
                <w:szCs w:val="20"/>
              </w:rPr>
              <w:t xml:space="preserve"> resp) {</w:t>
            </w:r>
            <w:r w:rsidRPr="007653CF">
              <w:rPr>
                <w:rFonts w:ascii="JetBrains Mono" w:hAnsi="JetBrains Mono"/>
                <w:b w:val="0"/>
                <w:bCs/>
                <w:color w:val="A9B7C6"/>
                <w:sz w:val="20"/>
                <w:szCs w:val="20"/>
              </w:rPr>
              <w:br/>
              <w:t xml:space="preserve">        Cookie </w:t>
            </w:r>
            <w:proofErr w:type="spellStart"/>
            <w:r w:rsidRPr="007653CF">
              <w:rPr>
                <w:rFonts w:ascii="JetBrains Mono" w:hAnsi="JetBrains Mono"/>
                <w:b w:val="0"/>
                <w:bCs/>
                <w:color w:val="A9B7C6"/>
                <w:sz w:val="20"/>
                <w:szCs w:val="20"/>
              </w:rPr>
              <w:t>cookie</w:t>
            </w:r>
            <w:proofErr w:type="spellEnd"/>
            <w:r w:rsidRPr="007653CF">
              <w:rPr>
                <w:rFonts w:ascii="JetBrains Mono" w:hAnsi="JetBrains Mono"/>
                <w:b w:val="0"/>
                <w:bCs/>
                <w:color w:val="A9B7C6"/>
                <w:sz w:val="20"/>
                <w:szCs w:val="20"/>
              </w:rPr>
              <w:t xml:space="preserve"> = </w:t>
            </w:r>
            <w:r w:rsidRPr="007653CF">
              <w:rPr>
                <w:rFonts w:ascii="JetBrains Mono" w:hAnsi="JetBrains Mono"/>
                <w:b w:val="0"/>
                <w:bCs/>
                <w:color w:val="CC7832"/>
                <w:sz w:val="20"/>
                <w:szCs w:val="20"/>
              </w:rPr>
              <w:t xml:space="preserve">new </w:t>
            </w:r>
            <w:r w:rsidRPr="007653CF">
              <w:rPr>
                <w:rFonts w:ascii="JetBrains Mono" w:hAnsi="JetBrains Mono"/>
                <w:b w:val="0"/>
                <w:bCs/>
                <w:color w:val="A9B7C6"/>
                <w:sz w:val="20"/>
                <w:szCs w:val="20"/>
              </w:rPr>
              <w:t>Cookie(</w:t>
            </w:r>
            <w:r w:rsidRPr="007653CF">
              <w:rPr>
                <w:rFonts w:ascii="JetBrains Mono" w:hAnsi="JetBrains Mono"/>
                <w:b w:val="0"/>
                <w:bCs/>
                <w:color w:val="6A8759"/>
                <w:sz w:val="20"/>
                <w:szCs w:val="20"/>
              </w:rPr>
              <w:t>"username"</w:t>
            </w:r>
            <w:r w:rsidRPr="007653CF">
              <w:rPr>
                <w:rFonts w:ascii="JetBrains Mono" w:hAnsi="JetBrains Mono"/>
                <w:b w:val="0"/>
                <w:bCs/>
                <w:color w:val="CC7832"/>
                <w:sz w:val="20"/>
                <w:szCs w:val="20"/>
              </w:rPr>
              <w:t xml:space="preserve">, </w:t>
            </w:r>
            <w:r w:rsidRPr="007653CF">
              <w:rPr>
                <w:rFonts w:ascii="JetBrains Mono" w:hAnsi="JetBrains Mono"/>
                <w:b w:val="0"/>
                <w:bCs/>
                <w:color w:val="6A8759"/>
                <w:sz w:val="20"/>
                <w:szCs w:val="20"/>
              </w:rPr>
              <w:t>"</w:t>
            </w:r>
            <w:proofErr w:type="spellStart"/>
            <w:r w:rsidRPr="007653CF">
              <w:rPr>
                <w:rFonts w:ascii="JetBrains Mono" w:hAnsi="JetBrains Mono"/>
                <w:b w:val="0"/>
                <w:bCs/>
                <w:color w:val="6A8759"/>
                <w:sz w:val="20"/>
                <w:szCs w:val="20"/>
              </w:rPr>
              <w:t>lxh</w:t>
            </w:r>
            <w:proofErr w:type="spellEnd"/>
            <w:r w:rsidRPr="007653CF">
              <w:rPr>
                <w:rFonts w:ascii="JetBrains Mono" w:hAnsi="JetBrains Mono"/>
                <w:b w:val="0"/>
                <w:bCs/>
                <w:color w:val="6A8759"/>
                <w:sz w:val="20"/>
                <w:szCs w:val="20"/>
              </w:rPr>
              <w:t>"</w:t>
            </w:r>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proofErr w:type="spellStart"/>
            <w:r w:rsidRPr="007653CF">
              <w:rPr>
                <w:rFonts w:ascii="JetBrains Mono" w:hAnsi="JetBrains Mono"/>
                <w:b w:val="0"/>
                <w:bCs/>
                <w:color w:val="A9B7C6"/>
                <w:sz w:val="20"/>
                <w:szCs w:val="20"/>
              </w:rPr>
              <w:t>resp.addCookie</w:t>
            </w:r>
            <w:proofErr w:type="spellEnd"/>
            <w:r w:rsidRPr="007653CF">
              <w:rPr>
                <w:rFonts w:ascii="JetBrains Mono" w:hAnsi="JetBrains Mono"/>
                <w:b w:val="0"/>
                <w:bCs/>
                <w:color w:val="A9B7C6"/>
                <w:sz w:val="20"/>
                <w:szCs w:val="20"/>
              </w:rPr>
              <w:t>(cookie)</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r w:rsidRPr="007653CF">
              <w:rPr>
                <w:rFonts w:ascii="JetBrains Mono" w:hAnsi="JetBrains Mono"/>
                <w:b w:val="0"/>
                <w:bCs/>
                <w:color w:val="A9B7C6"/>
                <w:sz w:val="20"/>
                <w:szCs w:val="20"/>
              </w:rPr>
              <w:t>}</w:t>
            </w:r>
            <w:r w:rsidRPr="007653CF">
              <w:rPr>
                <w:rFonts w:ascii="JetBrains Mono" w:hAnsi="JetBrains Mono"/>
                <w:b w:val="0"/>
                <w:bCs/>
                <w:color w:val="A9B7C6"/>
                <w:sz w:val="20"/>
                <w:szCs w:val="20"/>
              </w:rPr>
              <w:br/>
            </w:r>
            <w:r w:rsidRPr="007653CF">
              <w:rPr>
                <w:rFonts w:ascii="JetBrains Mono" w:hAnsi="JetBrains Mono"/>
                <w:b w:val="0"/>
                <w:bCs/>
                <w:color w:val="A9B7C6"/>
                <w:sz w:val="20"/>
                <w:szCs w:val="20"/>
              </w:rPr>
              <w:br/>
              <w:t xml:space="preserve">    </w:t>
            </w:r>
            <w:r w:rsidRPr="007653CF">
              <w:rPr>
                <w:rFonts w:ascii="JetBrains Mono" w:hAnsi="JetBrains Mono"/>
                <w:b w:val="0"/>
                <w:bCs/>
                <w:color w:val="808080"/>
                <w:sz w:val="20"/>
                <w:szCs w:val="20"/>
              </w:rPr>
              <w:t xml:space="preserve">// </w:t>
            </w:r>
            <w:r w:rsidRPr="007653CF">
              <w:rPr>
                <w:rFonts w:hint="eastAsia"/>
                <w:b w:val="0"/>
                <w:bCs/>
                <w:color w:val="808080"/>
                <w:sz w:val="20"/>
                <w:szCs w:val="20"/>
              </w:rPr>
              <w:t>获取</w:t>
            </w:r>
            <w:r w:rsidRPr="007653CF">
              <w:rPr>
                <w:rFonts w:ascii="JetBrains Mono" w:hAnsi="JetBrains Mono"/>
                <w:b w:val="0"/>
                <w:bCs/>
                <w:color w:val="808080"/>
                <w:sz w:val="20"/>
                <w:szCs w:val="20"/>
              </w:rPr>
              <w:t>cookie</w:t>
            </w:r>
            <w:r w:rsidRPr="007653CF">
              <w:rPr>
                <w:rFonts w:ascii="JetBrains Mono" w:hAnsi="JetBrains Mono"/>
                <w:b w:val="0"/>
                <w:bCs/>
                <w:color w:val="808080"/>
                <w:sz w:val="20"/>
                <w:szCs w:val="20"/>
              </w:rPr>
              <w:br/>
              <w:t xml:space="preserve">    </w:t>
            </w:r>
            <w:r w:rsidRPr="007653CF">
              <w:rPr>
                <w:rFonts w:ascii="JetBrains Mono" w:hAnsi="JetBrains Mono"/>
                <w:b w:val="0"/>
                <w:bCs/>
                <w:color w:val="CC7832"/>
                <w:sz w:val="20"/>
                <w:szCs w:val="20"/>
              </w:rPr>
              <w:t xml:space="preserve">public void </w:t>
            </w:r>
            <w:proofErr w:type="spellStart"/>
            <w:r w:rsidRPr="007653CF">
              <w:rPr>
                <w:rFonts w:ascii="JetBrains Mono" w:hAnsi="JetBrains Mono"/>
                <w:b w:val="0"/>
                <w:bCs/>
                <w:color w:val="FFC66D"/>
                <w:sz w:val="20"/>
                <w:szCs w:val="20"/>
              </w:rPr>
              <w:t>getCookie</w:t>
            </w:r>
            <w:proofErr w:type="spellEnd"/>
            <w:r w:rsidRPr="007653CF">
              <w:rPr>
                <w:rFonts w:ascii="JetBrains Mono" w:hAnsi="JetBrains Mono"/>
                <w:b w:val="0"/>
                <w:bCs/>
                <w:color w:val="A9B7C6"/>
                <w:sz w:val="20"/>
                <w:szCs w:val="20"/>
              </w:rPr>
              <w:t>(</w:t>
            </w:r>
            <w:proofErr w:type="spellStart"/>
            <w:r w:rsidRPr="007653CF">
              <w:rPr>
                <w:rFonts w:ascii="JetBrains Mono" w:hAnsi="JetBrains Mono"/>
                <w:b w:val="0"/>
                <w:bCs/>
                <w:color w:val="A9B7C6"/>
                <w:sz w:val="20"/>
                <w:szCs w:val="20"/>
              </w:rPr>
              <w:t>HttpServletRequest</w:t>
            </w:r>
            <w:proofErr w:type="spellEnd"/>
            <w:r w:rsidRPr="007653CF">
              <w:rPr>
                <w:rFonts w:ascii="JetBrains Mono" w:hAnsi="JetBrains Mono"/>
                <w:b w:val="0"/>
                <w:bCs/>
                <w:color w:val="A9B7C6"/>
                <w:sz w:val="20"/>
                <w:szCs w:val="20"/>
              </w:rPr>
              <w:t xml:space="preserve"> req</w:t>
            </w:r>
            <w:r w:rsidRPr="007653CF">
              <w:rPr>
                <w:rFonts w:ascii="JetBrains Mono" w:hAnsi="JetBrains Mono"/>
                <w:b w:val="0"/>
                <w:bCs/>
                <w:color w:val="CC7832"/>
                <w:sz w:val="20"/>
                <w:szCs w:val="20"/>
              </w:rPr>
              <w:t xml:space="preserve">, </w:t>
            </w:r>
            <w:proofErr w:type="spellStart"/>
            <w:r w:rsidRPr="007653CF">
              <w:rPr>
                <w:rFonts w:ascii="JetBrains Mono" w:hAnsi="JetBrains Mono"/>
                <w:b w:val="0"/>
                <w:bCs/>
                <w:color w:val="A9B7C6"/>
                <w:sz w:val="20"/>
                <w:szCs w:val="20"/>
              </w:rPr>
              <w:t>HttpServletResponse</w:t>
            </w:r>
            <w:proofErr w:type="spellEnd"/>
            <w:r w:rsidRPr="007653CF">
              <w:rPr>
                <w:rFonts w:ascii="JetBrains Mono" w:hAnsi="JetBrains Mono"/>
                <w:b w:val="0"/>
                <w:bCs/>
                <w:color w:val="A9B7C6"/>
                <w:sz w:val="20"/>
                <w:szCs w:val="20"/>
              </w:rPr>
              <w:t xml:space="preserve"> resp) </w:t>
            </w:r>
            <w:r w:rsidRPr="007653CF">
              <w:rPr>
                <w:rFonts w:ascii="JetBrains Mono" w:hAnsi="JetBrains Mono"/>
                <w:b w:val="0"/>
                <w:bCs/>
                <w:color w:val="CC7832"/>
                <w:sz w:val="20"/>
                <w:szCs w:val="20"/>
              </w:rPr>
              <w:t xml:space="preserve">throws </w:t>
            </w:r>
            <w:proofErr w:type="spellStart"/>
            <w:r w:rsidRPr="007653CF">
              <w:rPr>
                <w:rFonts w:ascii="JetBrains Mono" w:hAnsi="JetBrains Mono"/>
                <w:b w:val="0"/>
                <w:bCs/>
                <w:color w:val="A9B7C6"/>
                <w:sz w:val="20"/>
                <w:szCs w:val="20"/>
              </w:rPr>
              <w:t>IOException</w:t>
            </w:r>
            <w:proofErr w:type="spellEnd"/>
            <w:r w:rsidRPr="007653CF">
              <w:rPr>
                <w:rFonts w:ascii="JetBrains Mono" w:hAnsi="JetBrains Mono"/>
                <w:b w:val="0"/>
                <w:bCs/>
                <w:color w:val="A9B7C6"/>
                <w:sz w:val="20"/>
                <w:szCs w:val="20"/>
              </w:rPr>
              <w:t xml:space="preserve"> {</w:t>
            </w:r>
            <w:r w:rsidRPr="007653CF">
              <w:rPr>
                <w:rFonts w:ascii="JetBrains Mono" w:hAnsi="JetBrains Mono"/>
                <w:b w:val="0"/>
                <w:bCs/>
                <w:color w:val="A9B7C6"/>
                <w:sz w:val="20"/>
                <w:szCs w:val="20"/>
              </w:rPr>
              <w:br/>
              <w:t xml:space="preserve">        </w:t>
            </w:r>
            <w:proofErr w:type="spellStart"/>
            <w:r w:rsidRPr="007653CF">
              <w:rPr>
                <w:rFonts w:ascii="JetBrains Mono" w:hAnsi="JetBrains Mono"/>
                <w:b w:val="0"/>
                <w:bCs/>
                <w:color w:val="A9B7C6"/>
                <w:sz w:val="20"/>
                <w:szCs w:val="20"/>
              </w:rPr>
              <w:t>resp.setContentType</w:t>
            </w:r>
            <w:proofErr w:type="spellEnd"/>
            <w:r w:rsidRPr="007653CF">
              <w:rPr>
                <w:rFonts w:ascii="JetBrains Mono" w:hAnsi="JetBrains Mono"/>
                <w:b w:val="0"/>
                <w:bCs/>
                <w:color w:val="A9B7C6"/>
                <w:sz w:val="20"/>
                <w:szCs w:val="20"/>
              </w:rPr>
              <w:t>(</w:t>
            </w:r>
            <w:r w:rsidRPr="007653CF">
              <w:rPr>
                <w:rFonts w:ascii="JetBrains Mono" w:hAnsi="JetBrains Mono"/>
                <w:b w:val="0"/>
                <w:bCs/>
                <w:color w:val="6A8759"/>
                <w:sz w:val="20"/>
                <w:szCs w:val="20"/>
              </w:rPr>
              <w:t>"text/html; charset=utf-8"</w:t>
            </w:r>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proofErr w:type="spellStart"/>
            <w:r w:rsidRPr="007653CF">
              <w:rPr>
                <w:rFonts w:ascii="JetBrains Mono" w:hAnsi="JetBrains Mono"/>
                <w:b w:val="0"/>
                <w:bCs/>
                <w:color w:val="A9B7C6"/>
                <w:sz w:val="20"/>
                <w:szCs w:val="20"/>
              </w:rPr>
              <w:t>PrintWriter</w:t>
            </w:r>
            <w:proofErr w:type="spellEnd"/>
            <w:r w:rsidRPr="007653CF">
              <w:rPr>
                <w:rFonts w:ascii="JetBrains Mono" w:hAnsi="JetBrains Mono"/>
                <w:b w:val="0"/>
                <w:bCs/>
                <w:color w:val="A9B7C6"/>
                <w:sz w:val="20"/>
                <w:szCs w:val="20"/>
              </w:rPr>
              <w:t xml:space="preserve"> writer = </w:t>
            </w:r>
            <w:proofErr w:type="spellStart"/>
            <w:r w:rsidRPr="007653CF">
              <w:rPr>
                <w:rFonts w:ascii="JetBrains Mono" w:hAnsi="JetBrains Mono"/>
                <w:b w:val="0"/>
                <w:bCs/>
                <w:color w:val="A9B7C6"/>
                <w:sz w:val="20"/>
                <w:szCs w:val="20"/>
              </w:rPr>
              <w:t>resp.getWriter</w:t>
            </w:r>
            <w:proofErr w:type="spellEnd"/>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r w:rsidRPr="007653CF">
              <w:rPr>
                <w:rFonts w:ascii="JetBrains Mono" w:hAnsi="JetBrains Mono"/>
                <w:b w:val="0"/>
                <w:bCs/>
                <w:color w:val="A9B7C6"/>
                <w:sz w:val="20"/>
                <w:szCs w:val="20"/>
              </w:rPr>
              <w:t xml:space="preserve">Cookie[] cookies = </w:t>
            </w:r>
            <w:proofErr w:type="spellStart"/>
            <w:r w:rsidRPr="007653CF">
              <w:rPr>
                <w:rFonts w:ascii="JetBrains Mono" w:hAnsi="JetBrains Mono"/>
                <w:b w:val="0"/>
                <w:bCs/>
                <w:color w:val="A9B7C6"/>
                <w:sz w:val="20"/>
                <w:szCs w:val="20"/>
              </w:rPr>
              <w:t>req.getCookies</w:t>
            </w:r>
            <w:proofErr w:type="spellEnd"/>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r w:rsidRPr="007653CF">
              <w:rPr>
                <w:rFonts w:ascii="JetBrains Mono" w:hAnsi="JetBrains Mono"/>
                <w:b w:val="0"/>
                <w:bCs/>
                <w:color w:val="A9B7C6"/>
                <w:sz w:val="20"/>
                <w:szCs w:val="20"/>
              </w:rPr>
              <w:t xml:space="preserve">Cookie </w:t>
            </w:r>
            <w:proofErr w:type="spellStart"/>
            <w:r w:rsidRPr="007653CF">
              <w:rPr>
                <w:rFonts w:ascii="JetBrains Mono" w:hAnsi="JetBrains Mono"/>
                <w:b w:val="0"/>
                <w:bCs/>
                <w:color w:val="A9B7C6"/>
                <w:sz w:val="20"/>
                <w:szCs w:val="20"/>
              </w:rPr>
              <w:t>cookie</w:t>
            </w:r>
            <w:proofErr w:type="spellEnd"/>
            <w:r w:rsidRPr="007653CF">
              <w:rPr>
                <w:rFonts w:ascii="JetBrains Mono" w:hAnsi="JetBrains Mono"/>
                <w:b w:val="0"/>
                <w:bCs/>
                <w:color w:val="A9B7C6"/>
                <w:sz w:val="20"/>
                <w:szCs w:val="20"/>
              </w:rPr>
              <w:t xml:space="preserve"> = </w:t>
            </w:r>
            <w:proofErr w:type="spellStart"/>
            <w:r w:rsidRPr="007653CF">
              <w:rPr>
                <w:rFonts w:ascii="JetBrains Mono" w:hAnsi="JetBrains Mono"/>
                <w:b w:val="0"/>
                <w:bCs/>
                <w:color w:val="A9B7C6"/>
                <w:sz w:val="20"/>
                <w:szCs w:val="20"/>
              </w:rPr>
              <w:t>CookieUtils.</w:t>
            </w:r>
            <w:r w:rsidRPr="007653CF">
              <w:rPr>
                <w:rFonts w:ascii="JetBrains Mono" w:hAnsi="JetBrains Mono"/>
                <w:b w:val="0"/>
                <w:bCs/>
                <w:i/>
                <w:iCs/>
                <w:color w:val="A9B7C6"/>
                <w:sz w:val="20"/>
                <w:szCs w:val="20"/>
              </w:rPr>
              <w:t>getCookie</w:t>
            </w:r>
            <w:proofErr w:type="spellEnd"/>
            <w:r w:rsidRPr="007653CF">
              <w:rPr>
                <w:rFonts w:ascii="JetBrains Mono" w:hAnsi="JetBrains Mono"/>
                <w:b w:val="0"/>
                <w:bCs/>
                <w:color w:val="A9B7C6"/>
                <w:sz w:val="20"/>
                <w:szCs w:val="20"/>
              </w:rPr>
              <w:t>(</w:t>
            </w:r>
            <w:r w:rsidRPr="007653CF">
              <w:rPr>
                <w:rFonts w:ascii="JetBrains Mono" w:hAnsi="JetBrains Mono"/>
                <w:b w:val="0"/>
                <w:bCs/>
                <w:color w:val="6A8759"/>
                <w:sz w:val="20"/>
                <w:szCs w:val="20"/>
              </w:rPr>
              <w:t>"username"</w:t>
            </w:r>
            <w:r w:rsidRPr="007653CF">
              <w:rPr>
                <w:rFonts w:ascii="JetBrains Mono" w:hAnsi="JetBrains Mono"/>
                <w:b w:val="0"/>
                <w:bCs/>
                <w:color w:val="CC7832"/>
                <w:sz w:val="20"/>
                <w:szCs w:val="20"/>
              </w:rPr>
              <w:t xml:space="preserve">, </w:t>
            </w:r>
            <w:r w:rsidRPr="007653CF">
              <w:rPr>
                <w:rFonts w:ascii="JetBrains Mono" w:hAnsi="JetBrains Mono"/>
                <w:b w:val="0"/>
                <w:bCs/>
                <w:color w:val="A9B7C6"/>
                <w:sz w:val="20"/>
                <w:szCs w:val="20"/>
              </w:rPr>
              <w:t>cookies)</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if </w:t>
            </w:r>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 xml:space="preserve">null </w:t>
            </w:r>
            <w:r w:rsidRPr="007653CF">
              <w:rPr>
                <w:rFonts w:ascii="JetBrains Mono" w:hAnsi="JetBrains Mono"/>
                <w:b w:val="0"/>
                <w:bCs/>
                <w:color w:val="A9B7C6"/>
                <w:sz w:val="20"/>
                <w:szCs w:val="20"/>
              </w:rPr>
              <w:t>== cookie) {</w:t>
            </w:r>
            <w:r w:rsidRPr="007653CF">
              <w:rPr>
                <w:rFonts w:ascii="JetBrains Mono" w:hAnsi="JetBrains Mono"/>
                <w:b w:val="0"/>
                <w:bCs/>
                <w:color w:val="A9B7C6"/>
                <w:sz w:val="20"/>
                <w:szCs w:val="20"/>
              </w:rPr>
              <w:br/>
              <w:t xml:space="preserve">            </w:t>
            </w:r>
            <w:proofErr w:type="spellStart"/>
            <w:r w:rsidRPr="007653CF">
              <w:rPr>
                <w:rFonts w:ascii="JetBrains Mono" w:hAnsi="JetBrains Mono"/>
                <w:b w:val="0"/>
                <w:bCs/>
                <w:color w:val="A9B7C6"/>
                <w:sz w:val="20"/>
                <w:szCs w:val="20"/>
              </w:rPr>
              <w:t>System.</w:t>
            </w:r>
            <w:r w:rsidRPr="007653CF">
              <w:rPr>
                <w:rFonts w:ascii="JetBrains Mono" w:hAnsi="JetBrains Mono"/>
                <w:b w:val="0"/>
                <w:bCs/>
                <w:i/>
                <w:iCs/>
                <w:color w:val="9876AA"/>
                <w:sz w:val="20"/>
                <w:szCs w:val="20"/>
              </w:rPr>
              <w:t>out</w:t>
            </w:r>
            <w:r w:rsidRPr="007653CF">
              <w:rPr>
                <w:rFonts w:ascii="JetBrains Mono" w:hAnsi="JetBrains Mono"/>
                <w:b w:val="0"/>
                <w:bCs/>
                <w:color w:val="A9B7C6"/>
                <w:sz w:val="20"/>
                <w:szCs w:val="20"/>
              </w:rPr>
              <w:t>.println</w:t>
            </w:r>
            <w:proofErr w:type="spellEnd"/>
            <w:r w:rsidRPr="007653CF">
              <w:rPr>
                <w:rFonts w:ascii="JetBrains Mono" w:hAnsi="JetBrains Mono"/>
                <w:b w:val="0"/>
                <w:bCs/>
                <w:color w:val="A9B7C6"/>
                <w:sz w:val="20"/>
                <w:szCs w:val="20"/>
              </w:rPr>
              <w:t>(</w:t>
            </w:r>
            <w:r w:rsidRPr="007653CF">
              <w:rPr>
                <w:rFonts w:ascii="JetBrains Mono" w:hAnsi="JetBrains Mono"/>
                <w:b w:val="0"/>
                <w:bCs/>
                <w:color w:val="6A8759"/>
                <w:sz w:val="20"/>
                <w:szCs w:val="20"/>
              </w:rPr>
              <w:t>"cookie</w:t>
            </w:r>
            <w:r w:rsidRPr="007653CF">
              <w:rPr>
                <w:rFonts w:hint="eastAsia"/>
                <w:b w:val="0"/>
                <w:bCs/>
                <w:color w:val="6A8759"/>
                <w:sz w:val="20"/>
                <w:szCs w:val="20"/>
              </w:rPr>
              <w:t>不存在</w:t>
            </w:r>
            <w:r w:rsidRPr="007653CF">
              <w:rPr>
                <w:rFonts w:ascii="JetBrains Mono" w:hAnsi="JetBrains Mono"/>
                <w:b w:val="0"/>
                <w:bCs/>
                <w:color w:val="6A8759"/>
                <w:sz w:val="20"/>
                <w:szCs w:val="20"/>
              </w:rPr>
              <w:t>"</w:t>
            </w:r>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r w:rsidRPr="007653CF">
              <w:rPr>
                <w:rFonts w:ascii="JetBrains Mono" w:hAnsi="JetBrains Mono"/>
                <w:b w:val="0"/>
                <w:bCs/>
                <w:color w:val="A9B7C6"/>
                <w:sz w:val="20"/>
                <w:szCs w:val="20"/>
              </w:rPr>
              <w:t xml:space="preserve">} </w:t>
            </w:r>
            <w:r w:rsidRPr="007653CF">
              <w:rPr>
                <w:rFonts w:ascii="JetBrains Mono" w:hAnsi="JetBrains Mono"/>
                <w:b w:val="0"/>
                <w:bCs/>
                <w:color w:val="CC7832"/>
                <w:sz w:val="20"/>
                <w:szCs w:val="20"/>
              </w:rPr>
              <w:t xml:space="preserve">else </w:t>
            </w:r>
            <w:r w:rsidRPr="007653CF">
              <w:rPr>
                <w:rFonts w:ascii="JetBrains Mono" w:hAnsi="JetBrains Mono"/>
                <w:b w:val="0"/>
                <w:bCs/>
                <w:color w:val="A9B7C6"/>
                <w:sz w:val="20"/>
                <w:szCs w:val="20"/>
              </w:rPr>
              <w:t>{</w:t>
            </w:r>
            <w:r w:rsidRPr="007653CF">
              <w:rPr>
                <w:rFonts w:ascii="JetBrains Mono" w:hAnsi="JetBrains Mono"/>
                <w:b w:val="0"/>
                <w:bCs/>
                <w:color w:val="A9B7C6"/>
                <w:sz w:val="20"/>
                <w:szCs w:val="20"/>
              </w:rPr>
              <w:br/>
              <w:t xml:space="preserve">            </w:t>
            </w:r>
            <w:proofErr w:type="spellStart"/>
            <w:r w:rsidRPr="007653CF">
              <w:rPr>
                <w:rFonts w:ascii="JetBrains Mono" w:hAnsi="JetBrains Mono"/>
                <w:b w:val="0"/>
                <w:bCs/>
                <w:color w:val="A9B7C6"/>
                <w:sz w:val="20"/>
                <w:szCs w:val="20"/>
              </w:rPr>
              <w:t>System.</w:t>
            </w:r>
            <w:r w:rsidRPr="007653CF">
              <w:rPr>
                <w:rFonts w:ascii="JetBrains Mono" w:hAnsi="JetBrains Mono"/>
                <w:b w:val="0"/>
                <w:bCs/>
                <w:i/>
                <w:iCs/>
                <w:color w:val="9876AA"/>
                <w:sz w:val="20"/>
                <w:szCs w:val="20"/>
              </w:rPr>
              <w:t>out</w:t>
            </w:r>
            <w:r w:rsidRPr="007653CF">
              <w:rPr>
                <w:rFonts w:ascii="JetBrains Mono" w:hAnsi="JetBrains Mono"/>
                <w:b w:val="0"/>
                <w:bCs/>
                <w:color w:val="A9B7C6"/>
                <w:sz w:val="20"/>
                <w:szCs w:val="20"/>
              </w:rPr>
              <w:t>.println</w:t>
            </w:r>
            <w:proofErr w:type="spellEnd"/>
            <w:r w:rsidRPr="007653CF">
              <w:rPr>
                <w:rFonts w:ascii="JetBrains Mono" w:hAnsi="JetBrains Mono"/>
                <w:b w:val="0"/>
                <w:bCs/>
                <w:color w:val="A9B7C6"/>
                <w:sz w:val="20"/>
                <w:szCs w:val="20"/>
              </w:rPr>
              <w:t>(</w:t>
            </w:r>
            <w:proofErr w:type="spellStart"/>
            <w:r w:rsidRPr="007653CF">
              <w:rPr>
                <w:rFonts w:ascii="JetBrains Mono" w:hAnsi="JetBrains Mono"/>
                <w:b w:val="0"/>
                <w:bCs/>
                <w:color w:val="A9B7C6"/>
                <w:sz w:val="20"/>
                <w:szCs w:val="20"/>
              </w:rPr>
              <w:t>cookie.getName</w:t>
            </w:r>
            <w:proofErr w:type="spellEnd"/>
            <w:r w:rsidRPr="007653CF">
              <w:rPr>
                <w:rFonts w:ascii="JetBrains Mono" w:hAnsi="JetBrains Mono"/>
                <w:b w:val="0"/>
                <w:bCs/>
                <w:color w:val="A9B7C6"/>
                <w:sz w:val="20"/>
                <w:szCs w:val="20"/>
              </w:rPr>
              <w:t xml:space="preserve">() + </w:t>
            </w:r>
            <w:r w:rsidRPr="007653CF">
              <w:rPr>
                <w:rFonts w:ascii="JetBrains Mono" w:hAnsi="JetBrains Mono"/>
                <w:b w:val="0"/>
                <w:bCs/>
                <w:color w:val="6A8759"/>
                <w:sz w:val="20"/>
                <w:szCs w:val="20"/>
              </w:rPr>
              <w:t xml:space="preserve">" - " </w:t>
            </w:r>
            <w:r w:rsidRPr="007653CF">
              <w:rPr>
                <w:rFonts w:ascii="JetBrains Mono" w:hAnsi="JetBrains Mono"/>
                <w:b w:val="0"/>
                <w:bCs/>
                <w:color w:val="A9B7C6"/>
                <w:sz w:val="20"/>
                <w:szCs w:val="20"/>
              </w:rPr>
              <w:t xml:space="preserve">+  </w:t>
            </w:r>
            <w:proofErr w:type="spellStart"/>
            <w:r w:rsidRPr="007653CF">
              <w:rPr>
                <w:rFonts w:ascii="JetBrains Mono" w:hAnsi="JetBrains Mono"/>
                <w:b w:val="0"/>
                <w:bCs/>
                <w:color w:val="A9B7C6"/>
                <w:sz w:val="20"/>
                <w:szCs w:val="20"/>
              </w:rPr>
              <w:t>cookie.getValue</w:t>
            </w:r>
            <w:proofErr w:type="spellEnd"/>
            <w:r w:rsidRPr="007653CF">
              <w:rPr>
                <w:rFonts w:ascii="JetBrains Mono" w:hAnsi="JetBrains Mono"/>
                <w:b w:val="0"/>
                <w:bCs/>
                <w:color w:val="A9B7C6"/>
                <w:sz w:val="20"/>
                <w:szCs w:val="20"/>
              </w:rPr>
              <w:t>())</w:t>
            </w:r>
            <w:r w:rsidRPr="007653CF">
              <w:rPr>
                <w:rFonts w:ascii="JetBrains Mono" w:hAnsi="JetBrains Mono"/>
                <w:b w:val="0"/>
                <w:bCs/>
                <w:color w:val="CC7832"/>
                <w:sz w:val="20"/>
                <w:szCs w:val="20"/>
              </w:rPr>
              <w:t>;</w:t>
            </w:r>
            <w:r w:rsidRPr="007653CF">
              <w:rPr>
                <w:rFonts w:ascii="JetBrains Mono" w:hAnsi="JetBrains Mono"/>
                <w:b w:val="0"/>
                <w:bCs/>
                <w:color w:val="CC7832"/>
                <w:sz w:val="20"/>
                <w:szCs w:val="20"/>
              </w:rPr>
              <w:br/>
              <w:t xml:space="preserve">        </w:t>
            </w:r>
            <w:r w:rsidRPr="007653CF">
              <w:rPr>
                <w:rFonts w:ascii="JetBrains Mono" w:hAnsi="JetBrains Mono"/>
                <w:b w:val="0"/>
                <w:bCs/>
                <w:color w:val="A9B7C6"/>
                <w:sz w:val="20"/>
                <w:szCs w:val="20"/>
              </w:rPr>
              <w:t>}</w:t>
            </w:r>
            <w:r w:rsidRPr="007653CF">
              <w:rPr>
                <w:rFonts w:ascii="JetBrains Mono" w:hAnsi="JetBrains Mono"/>
                <w:b w:val="0"/>
                <w:bCs/>
                <w:color w:val="A9B7C6"/>
                <w:sz w:val="20"/>
                <w:szCs w:val="20"/>
              </w:rPr>
              <w:br/>
              <w:t xml:space="preserve">    }</w:t>
            </w:r>
            <w:r w:rsidRPr="007653CF">
              <w:rPr>
                <w:rFonts w:ascii="JetBrains Mono" w:hAnsi="JetBrains Mono"/>
                <w:b w:val="0"/>
                <w:bCs/>
                <w:color w:val="A9B7C6"/>
                <w:sz w:val="20"/>
                <w:szCs w:val="20"/>
              </w:rPr>
              <w:br/>
            </w:r>
            <w:r w:rsidRPr="007653CF">
              <w:rPr>
                <w:rFonts w:ascii="JetBrains Mono" w:hAnsi="JetBrains Mono"/>
                <w:b w:val="0"/>
                <w:bCs/>
                <w:color w:val="A9B7C6"/>
                <w:sz w:val="20"/>
                <w:szCs w:val="20"/>
              </w:rPr>
              <w:br/>
              <w:t>}</w:t>
            </w:r>
          </w:p>
        </w:tc>
      </w:tr>
    </w:tbl>
    <w:p w14:paraId="1A102F78" w14:textId="69C30279" w:rsidR="007653CF" w:rsidRDefault="007653CF" w:rsidP="007653CF">
      <w:pPr>
        <w:pStyle w:val="20"/>
        <w:ind w:firstLineChars="0" w:firstLine="0"/>
      </w:pPr>
    </w:p>
    <w:p w14:paraId="70AEE64F" w14:textId="7FA737FC" w:rsidR="007653CF" w:rsidRDefault="007653CF" w:rsidP="007653CF">
      <w:pPr>
        <w:pStyle w:val="a8"/>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3</w:t>
      </w:r>
      <w:r w:rsidR="009A4100">
        <w:fldChar w:fldCharType="end"/>
      </w:r>
      <w:r>
        <w:t xml:space="preserve"> </w:t>
      </w:r>
      <w:r>
        <w:rPr>
          <w:rFonts w:hint="eastAsia"/>
        </w:rPr>
        <w:t>获取指定</w:t>
      </w:r>
      <w:r>
        <w:rPr>
          <w:rFonts w:hint="eastAsia"/>
        </w:rPr>
        <w:t>key</w:t>
      </w:r>
      <w:r>
        <w:rPr>
          <w:rFonts w:hint="eastAsia"/>
        </w:rPr>
        <w:t>的</w:t>
      </w:r>
      <w:r>
        <w:rPr>
          <w:rFonts w:hint="eastAsia"/>
        </w:rPr>
        <w:t>cookie</w:t>
      </w:r>
      <w:r>
        <w:rPr>
          <w:rFonts w:hint="eastAsia"/>
        </w:rPr>
        <w:t>示例代码</w:t>
      </w:r>
    </w:p>
    <w:tbl>
      <w:tblPr>
        <w:tblStyle w:val="ae"/>
        <w:tblW w:w="0" w:type="auto"/>
        <w:tblLook w:val="04A0" w:firstRow="1" w:lastRow="0" w:firstColumn="1" w:lastColumn="0" w:noHBand="0" w:noVBand="1"/>
      </w:tblPr>
      <w:tblGrid>
        <w:gridCol w:w="9071"/>
      </w:tblGrid>
      <w:tr w:rsidR="007653CF" w:rsidRPr="00343A76" w14:paraId="1B03826A" w14:textId="77777777" w:rsidTr="007653CF">
        <w:trPr>
          <w:cnfStyle w:val="100000000000" w:firstRow="1" w:lastRow="0" w:firstColumn="0" w:lastColumn="0" w:oddVBand="0" w:evenVBand="0" w:oddHBand="0" w:evenHBand="0" w:firstRowFirstColumn="0" w:firstRowLastColumn="0" w:lastRowFirstColumn="0" w:lastRowLastColumn="0"/>
        </w:trPr>
        <w:tc>
          <w:tcPr>
            <w:tcW w:w="9071" w:type="dxa"/>
          </w:tcPr>
          <w:p w14:paraId="48846AD6" w14:textId="4BB82463" w:rsidR="007653CF" w:rsidRPr="00B6755D" w:rsidRDefault="00343A76" w:rsidP="00B6755D">
            <w:pPr>
              <w:pStyle w:val="HTML"/>
              <w:shd w:val="clear" w:color="auto" w:fill="2B2B2B"/>
              <w:rPr>
                <w:rFonts w:ascii="JetBrains Mono" w:hAnsi="JetBrains Mono" w:hint="eastAsia"/>
                <w:b w:val="0"/>
                <w:bCs/>
                <w:color w:val="A9B7C6"/>
                <w:sz w:val="20"/>
                <w:szCs w:val="20"/>
              </w:rPr>
            </w:pPr>
            <w:r w:rsidRPr="00343A76">
              <w:rPr>
                <w:rFonts w:ascii="JetBrains Mono" w:hAnsi="JetBrains Mono"/>
                <w:b w:val="0"/>
                <w:bCs/>
                <w:color w:val="CC7832"/>
                <w:sz w:val="20"/>
                <w:szCs w:val="20"/>
              </w:rPr>
              <w:t xml:space="preserve">package </w:t>
            </w:r>
            <w:proofErr w:type="spellStart"/>
            <w:r w:rsidRPr="00343A76">
              <w:rPr>
                <w:rFonts w:ascii="JetBrains Mono" w:hAnsi="JetBrains Mono"/>
                <w:b w:val="0"/>
                <w:bCs/>
                <w:color w:val="A9B7C6"/>
                <w:sz w:val="20"/>
                <w:szCs w:val="20"/>
              </w:rPr>
              <w:t>com.lxh.cookie</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com.lxh.BaseServlet</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com.lxh.util.CookieUtils</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javax.servlet.annotation.</w:t>
            </w:r>
            <w:r w:rsidRPr="00343A76">
              <w:rPr>
                <w:rFonts w:ascii="JetBrains Mono" w:hAnsi="JetBrains Mono"/>
                <w:b w:val="0"/>
                <w:bCs/>
                <w:color w:val="BBB529"/>
                <w:sz w:val="20"/>
                <w:szCs w:val="20"/>
              </w:rPr>
              <w:t>WebServlet</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javax.servlet.http.Cookie</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javax.servlet.http.HttpServletRequest</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javax.servlet.http.HttpServletResponse</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java.io.IOException</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import </w:t>
            </w:r>
            <w:proofErr w:type="spellStart"/>
            <w:r w:rsidRPr="00343A76">
              <w:rPr>
                <w:rFonts w:ascii="JetBrains Mono" w:hAnsi="JetBrains Mono"/>
                <w:b w:val="0"/>
                <w:bCs/>
                <w:color w:val="A9B7C6"/>
                <w:sz w:val="20"/>
                <w:szCs w:val="20"/>
              </w:rPr>
              <w:t>java.io.PrintWriter</w:t>
            </w:r>
            <w:proofErr w:type="spellEnd"/>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r>
            <w:r w:rsidRPr="00343A76">
              <w:rPr>
                <w:rFonts w:ascii="JetBrains Mono" w:hAnsi="JetBrains Mono"/>
                <w:b w:val="0"/>
                <w:bCs/>
                <w:color w:val="CC7832"/>
                <w:sz w:val="20"/>
                <w:szCs w:val="20"/>
              </w:rPr>
              <w:br/>
            </w:r>
            <w:r w:rsidRPr="00343A76">
              <w:rPr>
                <w:rFonts w:ascii="JetBrains Mono" w:hAnsi="JetBrains Mono"/>
                <w:b w:val="0"/>
                <w:bCs/>
                <w:color w:val="BBB529"/>
                <w:sz w:val="20"/>
                <w:szCs w:val="20"/>
              </w:rPr>
              <w:t>@WebServlet</w:t>
            </w:r>
            <w:r w:rsidRPr="00343A76">
              <w:rPr>
                <w:rFonts w:ascii="JetBrains Mono" w:hAnsi="JetBrains Mono"/>
                <w:b w:val="0"/>
                <w:bCs/>
                <w:color w:val="A9B7C6"/>
                <w:sz w:val="20"/>
                <w:szCs w:val="20"/>
              </w:rPr>
              <w:t>(</w:t>
            </w:r>
            <w:r w:rsidRPr="00343A76">
              <w:rPr>
                <w:rFonts w:ascii="JetBrains Mono" w:hAnsi="JetBrains Mono"/>
                <w:b w:val="0"/>
                <w:bCs/>
                <w:color w:val="D0D0FF"/>
                <w:sz w:val="20"/>
                <w:szCs w:val="20"/>
              </w:rPr>
              <w:t xml:space="preserve">name </w:t>
            </w:r>
            <w:r w:rsidRPr="00343A76">
              <w:rPr>
                <w:rFonts w:ascii="JetBrains Mono" w:hAnsi="JetBrains Mono"/>
                <w:b w:val="0"/>
                <w:bCs/>
                <w:color w:val="A9B7C6"/>
                <w:sz w:val="20"/>
                <w:szCs w:val="20"/>
              </w:rPr>
              <w:t xml:space="preserve">= </w:t>
            </w:r>
            <w:r w:rsidRPr="00343A76">
              <w:rPr>
                <w:rFonts w:ascii="JetBrains Mono" w:hAnsi="JetBrains Mono"/>
                <w:b w:val="0"/>
                <w:bCs/>
                <w:color w:val="6A8759"/>
                <w:sz w:val="20"/>
                <w:szCs w:val="20"/>
              </w:rPr>
              <w:t>"</w:t>
            </w:r>
            <w:proofErr w:type="spellStart"/>
            <w:r w:rsidRPr="00343A76">
              <w:rPr>
                <w:rFonts w:ascii="JetBrains Mono" w:hAnsi="JetBrains Mono"/>
                <w:b w:val="0"/>
                <w:bCs/>
                <w:color w:val="6A8759"/>
                <w:sz w:val="20"/>
                <w:szCs w:val="20"/>
              </w:rPr>
              <w:t>CookieServlet</w:t>
            </w:r>
            <w:proofErr w:type="spellEnd"/>
            <w:r w:rsidRPr="00343A76">
              <w:rPr>
                <w:rFonts w:ascii="JetBrains Mono" w:hAnsi="JetBrains Mono"/>
                <w:b w:val="0"/>
                <w:bCs/>
                <w:color w:val="6A8759"/>
                <w:sz w:val="20"/>
                <w:szCs w:val="20"/>
              </w:rPr>
              <w:t>"</w:t>
            </w:r>
            <w:r w:rsidRPr="00343A76">
              <w:rPr>
                <w:rFonts w:ascii="JetBrains Mono" w:hAnsi="JetBrains Mono"/>
                <w:b w:val="0"/>
                <w:bCs/>
                <w:color w:val="CC7832"/>
                <w:sz w:val="20"/>
                <w:szCs w:val="20"/>
              </w:rPr>
              <w:t xml:space="preserve">, </w:t>
            </w:r>
            <w:r w:rsidRPr="00343A76">
              <w:rPr>
                <w:rFonts w:ascii="JetBrains Mono" w:hAnsi="JetBrains Mono"/>
                <w:b w:val="0"/>
                <w:bCs/>
                <w:color w:val="D0D0FF"/>
                <w:sz w:val="20"/>
                <w:szCs w:val="20"/>
              </w:rPr>
              <w:t xml:space="preserve">value </w:t>
            </w:r>
            <w:r w:rsidRPr="00343A76">
              <w:rPr>
                <w:rFonts w:ascii="JetBrains Mono" w:hAnsi="JetBrains Mono"/>
                <w:b w:val="0"/>
                <w:bCs/>
                <w:color w:val="A9B7C6"/>
                <w:sz w:val="20"/>
                <w:szCs w:val="20"/>
              </w:rPr>
              <w:t>= {</w:t>
            </w:r>
            <w:r w:rsidRPr="00343A76">
              <w:rPr>
                <w:rFonts w:ascii="JetBrains Mono" w:hAnsi="JetBrains Mono"/>
                <w:b w:val="0"/>
                <w:bCs/>
                <w:color w:val="6A8759"/>
                <w:sz w:val="20"/>
                <w:szCs w:val="20"/>
              </w:rPr>
              <w:t>"/</w:t>
            </w:r>
            <w:proofErr w:type="spellStart"/>
            <w:r w:rsidRPr="00343A76">
              <w:rPr>
                <w:rFonts w:ascii="JetBrains Mono" w:hAnsi="JetBrains Mono"/>
                <w:b w:val="0"/>
                <w:bCs/>
                <w:color w:val="6A8759"/>
                <w:sz w:val="20"/>
                <w:szCs w:val="20"/>
              </w:rPr>
              <w:t>cookie_servlet</w:t>
            </w:r>
            <w:proofErr w:type="spellEnd"/>
            <w:r w:rsidRPr="00343A76">
              <w:rPr>
                <w:rFonts w:ascii="JetBrains Mono" w:hAnsi="JetBrains Mono"/>
                <w:b w:val="0"/>
                <w:bCs/>
                <w:color w:val="6A8759"/>
                <w:sz w:val="20"/>
                <w:szCs w:val="20"/>
              </w:rPr>
              <w:t>"</w:t>
            </w:r>
            <w:r w:rsidRPr="00343A76">
              <w:rPr>
                <w:rFonts w:ascii="JetBrains Mono" w:hAnsi="JetBrains Mono"/>
                <w:b w:val="0"/>
                <w:bCs/>
                <w:color w:val="A9B7C6"/>
                <w:sz w:val="20"/>
                <w:szCs w:val="20"/>
              </w:rPr>
              <w:t>})</w:t>
            </w:r>
            <w:r w:rsidRPr="00343A76">
              <w:rPr>
                <w:rFonts w:ascii="JetBrains Mono" w:hAnsi="JetBrains Mono"/>
                <w:b w:val="0"/>
                <w:bCs/>
                <w:color w:val="A9B7C6"/>
                <w:sz w:val="20"/>
                <w:szCs w:val="20"/>
              </w:rPr>
              <w:br/>
            </w:r>
            <w:r w:rsidRPr="00343A76">
              <w:rPr>
                <w:rFonts w:ascii="JetBrains Mono" w:hAnsi="JetBrains Mono"/>
                <w:b w:val="0"/>
                <w:bCs/>
                <w:color w:val="CC7832"/>
                <w:sz w:val="20"/>
                <w:szCs w:val="20"/>
              </w:rPr>
              <w:t xml:space="preserve">public class </w:t>
            </w:r>
            <w:proofErr w:type="spellStart"/>
            <w:r w:rsidRPr="00343A76">
              <w:rPr>
                <w:rFonts w:ascii="JetBrains Mono" w:hAnsi="JetBrains Mono"/>
                <w:b w:val="0"/>
                <w:bCs/>
                <w:color w:val="A9B7C6"/>
                <w:sz w:val="20"/>
                <w:szCs w:val="20"/>
              </w:rPr>
              <w:t>CookieServlet</w:t>
            </w:r>
            <w:proofErr w:type="spellEnd"/>
            <w:r w:rsidRPr="00343A76">
              <w:rPr>
                <w:rFonts w:ascii="JetBrains Mono" w:hAnsi="JetBrains Mono"/>
                <w:b w:val="0"/>
                <w:bCs/>
                <w:color w:val="A9B7C6"/>
                <w:sz w:val="20"/>
                <w:szCs w:val="20"/>
              </w:rPr>
              <w:t xml:space="preserve"> </w:t>
            </w:r>
            <w:r w:rsidRPr="00343A76">
              <w:rPr>
                <w:rFonts w:ascii="JetBrains Mono" w:hAnsi="JetBrains Mono"/>
                <w:b w:val="0"/>
                <w:bCs/>
                <w:color w:val="CC7832"/>
                <w:sz w:val="20"/>
                <w:szCs w:val="20"/>
              </w:rPr>
              <w:t xml:space="preserve">extends </w:t>
            </w:r>
            <w:proofErr w:type="spellStart"/>
            <w:r w:rsidRPr="00343A76">
              <w:rPr>
                <w:rFonts w:ascii="JetBrains Mono" w:hAnsi="JetBrains Mono"/>
                <w:b w:val="0"/>
                <w:bCs/>
                <w:color w:val="A9B7C6"/>
                <w:sz w:val="20"/>
                <w:szCs w:val="20"/>
              </w:rPr>
              <w:t>BaseServlet</w:t>
            </w:r>
            <w:proofErr w:type="spellEnd"/>
            <w:r w:rsidRPr="00343A76">
              <w:rPr>
                <w:rFonts w:ascii="JetBrains Mono" w:hAnsi="JetBrains Mono"/>
                <w:b w:val="0"/>
                <w:bCs/>
                <w:color w:val="A9B7C6"/>
                <w:sz w:val="20"/>
                <w:szCs w:val="20"/>
              </w:rPr>
              <w:t xml:space="preserve"> {</w:t>
            </w:r>
            <w:r w:rsidRPr="00343A76">
              <w:rPr>
                <w:rFonts w:ascii="JetBrains Mono" w:hAnsi="JetBrains Mono"/>
                <w:b w:val="0"/>
                <w:bCs/>
                <w:color w:val="A9B7C6"/>
                <w:sz w:val="20"/>
                <w:szCs w:val="20"/>
              </w:rPr>
              <w:br/>
            </w:r>
            <w:r w:rsidRPr="00343A76">
              <w:rPr>
                <w:rFonts w:ascii="JetBrains Mono" w:hAnsi="JetBrains Mono"/>
                <w:b w:val="0"/>
                <w:bCs/>
                <w:color w:val="A9B7C6"/>
                <w:sz w:val="20"/>
                <w:szCs w:val="20"/>
              </w:rPr>
              <w:br/>
              <w:t xml:space="preserve">    </w:t>
            </w:r>
            <w:r w:rsidRPr="00343A76">
              <w:rPr>
                <w:rFonts w:ascii="JetBrains Mono" w:hAnsi="JetBrains Mono"/>
                <w:b w:val="0"/>
                <w:bCs/>
                <w:color w:val="808080"/>
                <w:sz w:val="20"/>
                <w:szCs w:val="20"/>
              </w:rPr>
              <w:t xml:space="preserve">// </w:t>
            </w:r>
            <w:r w:rsidRPr="00343A76">
              <w:rPr>
                <w:rFonts w:hint="eastAsia"/>
                <w:b w:val="0"/>
                <w:bCs/>
                <w:color w:val="808080"/>
                <w:sz w:val="20"/>
                <w:szCs w:val="20"/>
              </w:rPr>
              <w:t>获取</w:t>
            </w:r>
            <w:r w:rsidRPr="00343A76">
              <w:rPr>
                <w:rFonts w:ascii="JetBrains Mono" w:hAnsi="JetBrains Mono"/>
                <w:b w:val="0"/>
                <w:bCs/>
                <w:color w:val="808080"/>
                <w:sz w:val="20"/>
                <w:szCs w:val="20"/>
              </w:rPr>
              <w:t>cookie</w:t>
            </w:r>
            <w:r w:rsidRPr="00343A76">
              <w:rPr>
                <w:rFonts w:ascii="JetBrains Mono" w:hAnsi="JetBrains Mono"/>
                <w:b w:val="0"/>
                <w:bCs/>
                <w:color w:val="808080"/>
                <w:sz w:val="20"/>
                <w:szCs w:val="20"/>
              </w:rPr>
              <w:br/>
              <w:t xml:space="preserve">    </w:t>
            </w:r>
            <w:r w:rsidRPr="00343A76">
              <w:rPr>
                <w:rFonts w:ascii="JetBrains Mono" w:hAnsi="JetBrains Mono"/>
                <w:b w:val="0"/>
                <w:bCs/>
                <w:color w:val="CC7832"/>
                <w:sz w:val="20"/>
                <w:szCs w:val="20"/>
              </w:rPr>
              <w:t xml:space="preserve">public void </w:t>
            </w:r>
            <w:proofErr w:type="spellStart"/>
            <w:r w:rsidRPr="00343A76">
              <w:rPr>
                <w:rFonts w:ascii="JetBrains Mono" w:hAnsi="JetBrains Mono"/>
                <w:b w:val="0"/>
                <w:bCs/>
                <w:color w:val="FFC66D"/>
                <w:sz w:val="20"/>
                <w:szCs w:val="20"/>
              </w:rPr>
              <w:t>getCookie</w:t>
            </w:r>
            <w:proofErr w:type="spellEnd"/>
            <w:r w:rsidRPr="00343A76">
              <w:rPr>
                <w:rFonts w:ascii="JetBrains Mono" w:hAnsi="JetBrains Mono"/>
                <w:b w:val="0"/>
                <w:bCs/>
                <w:color w:val="A9B7C6"/>
                <w:sz w:val="20"/>
                <w:szCs w:val="20"/>
              </w:rPr>
              <w:t>(</w:t>
            </w:r>
            <w:proofErr w:type="spellStart"/>
            <w:r w:rsidRPr="00343A76">
              <w:rPr>
                <w:rFonts w:ascii="JetBrains Mono" w:hAnsi="JetBrains Mono"/>
                <w:b w:val="0"/>
                <w:bCs/>
                <w:color w:val="A9B7C6"/>
                <w:sz w:val="20"/>
                <w:szCs w:val="20"/>
              </w:rPr>
              <w:t>HttpServletRequest</w:t>
            </w:r>
            <w:proofErr w:type="spellEnd"/>
            <w:r w:rsidRPr="00343A76">
              <w:rPr>
                <w:rFonts w:ascii="JetBrains Mono" w:hAnsi="JetBrains Mono"/>
                <w:b w:val="0"/>
                <w:bCs/>
                <w:color w:val="A9B7C6"/>
                <w:sz w:val="20"/>
                <w:szCs w:val="20"/>
              </w:rPr>
              <w:t xml:space="preserve"> req</w:t>
            </w:r>
            <w:r w:rsidRPr="00343A76">
              <w:rPr>
                <w:rFonts w:ascii="JetBrains Mono" w:hAnsi="JetBrains Mono"/>
                <w:b w:val="0"/>
                <w:bCs/>
                <w:color w:val="CC7832"/>
                <w:sz w:val="20"/>
                <w:szCs w:val="20"/>
              </w:rPr>
              <w:t xml:space="preserve">, </w:t>
            </w:r>
            <w:proofErr w:type="spellStart"/>
            <w:r w:rsidRPr="00343A76">
              <w:rPr>
                <w:rFonts w:ascii="JetBrains Mono" w:hAnsi="JetBrains Mono"/>
                <w:b w:val="0"/>
                <w:bCs/>
                <w:color w:val="A9B7C6"/>
                <w:sz w:val="20"/>
                <w:szCs w:val="20"/>
              </w:rPr>
              <w:t>HttpServletResponse</w:t>
            </w:r>
            <w:proofErr w:type="spellEnd"/>
            <w:r w:rsidRPr="00343A76">
              <w:rPr>
                <w:rFonts w:ascii="JetBrains Mono" w:hAnsi="JetBrains Mono"/>
                <w:b w:val="0"/>
                <w:bCs/>
                <w:color w:val="A9B7C6"/>
                <w:sz w:val="20"/>
                <w:szCs w:val="20"/>
              </w:rPr>
              <w:t xml:space="preserve"> resp) </w:t>
            </w:r>
            <w:r w:rsidRPr="00343A76">
              <w:rPr>
                <w:rFonts w:ascii="JetBrains Mono" w:hAnsi="JetBrains Mono"/>
                <w:b w:val="0"/>
                <w:bCs/>
                <w:color w:val="CC7832"/>
                <w:sz w:val="20"/>
                <w:szCs w:val="20"/>
              </w:rPr>
              <w:t xml:space="preserve">throws </w:t>
            </w:r>
            <w:proofErr w:type="spellStart"/>
            <w:r w:rsidRPr="00343A76">
              <w:rPr>
                <w:rFonts w:ascii="JetBrains Mono" w:hAnsi="JetBrains Mono"/>
                <w:b w:val="0"/>
                <w:bCs/>
                <w:color w:val="A9B7C6"/>
                <w:sz w:val="20"/>
                <w:szCs w:val="20"/>
              </w:rPr>
              <w:t>IOException</w:t>
            </w:r>
            <w:proofErr w:type="spellEnd"/>
            <w:r w:rsidRPr="00343A76">
              <w:rPr>
                <w:rFonts w:ascii="JetBrains Mono" w:hAnsi="JetBrains Mono"/>
                <w:b w:val="0"/>
                <w:bCs/>
                <w:color w:val="A9B7C6"/>
                <w:sz w:val="20"/>
                <w:szCs w:val="20"/>
              </w:rPr>
              <w:t xml:space="preserve"> {</w:t>
            </w:r>
            <w:r w:rsidRPr="00343A76">
              <w:rPr>
                <w:rFonts w:ascii="JetBrains Mono" w:hAnsi="JetBrains Mono"/>
                <w:b w:val="0"/>
                <w:bCs/>
                <w:color w:val="A9B7C6"/>
                <w:sz w:val="20"/>
                <w:szCs w:val="20"/>
              </w:rPr>
              <w:br/>
              <w:t xml:space="preserve">        </w:t>
            </w:r>
            <w:proofErr w:type="spellStart"/>
            <w:r w:rsidRPr="00343A76">
              <w:rPr>
                <w:rFonts w:ascii="JetBrains Mono" w:hAnsi="JetBrains Mono"/>
                <w:b w:val="0"/>
                <w:bCs/>
                <w:color w:val="A9B7C6"/>
                <w:sz w:val="20"/>
                <w:szCs w:val="20"/>
              </w:rPr>
              <w:t>resp.setContentType</w:t>
            </w:r>
            <w:proofErr w:type="spellEnd"/>
            <w:r w:rsidRPr="00343A76">
              <w:rPr>
                <w:rFonts w:ascii="JetBrains Mono" w:hAnsi="JetBrains Mono"/>
                <w:b w:val="0"/>
                <w:bCs/>
                <w:color w:val="A9B7C6"/>
                <w:sz w:val="20"/>
                <w:szCs w:val="20"/>
              </w:rPr>
              <w:t>(</w:t>
            </w:r>
            <w:r w:rsidRPr="00343A76">
              <w:rPr>
                <w:rFonts w:ascii="JetBrains Mono" w:hAnsi="JetBrains Mono"/>
                <w:b w:val="0"/>
                <w:bCs/>
                <w:color w:val="6A8759"/>
                <w:sz w:val="20"/>
                <w:szCs w:val="20"/>
              </w:rPr>
              <w:t>"text/html; charset=utf-8"</w:t>
            </w:r>
            <w:r w:rsidRPr="00343A76">
              <w:rPr>
                <w:rFonts w:ascii="JetBrains Mono" w:hAnsi="JetBrains Mono"/>
                <w:b w:val="0"/>
                <w:bCs/>
                <w:color w:val="A9B7C6"/>
                <w:sz w:val="20"/>
                <w:szCs w:val="20"/>
              </w:rPr>
              <w:t>)</w:t>
            </w:r>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        </w:t>
            </w:r>
            <w:proofErr w:type="spellStart"/>
            <w:r w:rsidRPr="00343A76">
              <w:rPr>
                <w:rFonts w:ascii="JetBrains Mono" w:hAnsi="JetBrains Mono"/>
                <w:b w:val="0"/>
                <w:bCs/>
                <w:color w:val="A9B7C6"/>
                <w:sz w:val="20"/>
                <w:szCs w:val="20"/>
              </w:rPr>
              <w:t>PrintWriter</w:t>
            </w:r>
            <w:proofErr w:type="spellEnd"/>
            <w:r w:rsidRPr="00343A76">
              <w:rPr>
                <w:rFonts w:ascii="JetBrains Mono" w:hAnsi="JetBrains Mono"/>
                <w:b w:val="0"/>
                <w:bCs/>
                <w:color w:val="A9B7C6"/>
                <w:sz w:val="20"/>
                <w:szCs w:val="20"/>
              </w:rPr>
              <w:t xml:space="preserve"> writer = </w:t>
            </w:r>
            <w:proofErr w:type="spellStart"/>
            <w:r w:rsidRPr="00343A76">
              <w:rPr>
                <w:rFonts w:ascii="JetBrains Mono" w:hAnsi="JetBrains Mono"/>
                <w:b w:val="0"/>
                <w:bCs/>
                <w:color w:val="A9B7C6"/>
                <w:sz w:val="20"/>
                <w:szCs w:val="20"/>
              </w:rPr>
              <w:t>resp.getWriter</w:t>
            </w:r>
            <w:proofErr w:type="spellEnd"/>
            <w:r w:rsidRPr="00343A76">
              <w:rPr>
                <w:rFonts w:ascii="JetBrains Mono" w:hAnsi="JetBrains Mono"/>
                <w:b w:val="0"/>
                <w:bCs/>
                <w:color w:val="A9B7C6"/>
                <w:sz w:val="20"/>
                <w:szCs w:val="20"/>
              </w:rPr>
              <w:t>()</w:t>
            </w:r>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        </w:t>
            </w:r>
            <w:r w:rsidRPr="00343A76">
              <w:rPr>
                <w:rFonts w:ascii="JetBrains Mono" w:hAnsi="JetBrains Mono"/>
                <w:b w:val="0"/>
                <w:bCs/>
                <w:color w:val="A9B7C6"/>
                <w:sz w:val="20"/>
                <w:szCs w:val="20"/>
              </w:rPr>
              <w:t xml:space="preserve">Cookie[] cookies = </w:t>
            </w:r>
            <w:proofErr w:type="spellStart"/>
            <w:r w:rsidRPr="00343A76">
              <w:rPr>
                <w:rFonts w:ascii="JetBrains Mono" w:hAnsi="JetBrains Mono"/>
                <w:b w:val="0"/>
                <w:bCs/>
                <w:color w:val="A9B7C6"/>
                <w:sz w:val="20"/>
                <w:szCs w:val="20"/>
              </w:rPr>
              <w:t>req.getCookies</w:t>
            </w:r>
            <w:proofErr w:type="spellEnd"/>
            <w:r w:rsidRPr="00343A76">
              <w:rPr>
                <w:rFonts w:ascii="JetBrains Mono" w:hAnsi="JetBrains Mono"/>
                <w:b w:val="0"/>
                <w:bCs/>
                <w:color w:val="A9B7C6"/>
                <w:sz w:val="20"/>
                <w:szCs w:val="20"/>
              </w:rPr>
              <w:t>()</w:t>
            </w:r>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        </w:t>
            </w:r>
            <w:r w:rsidRPr="00343A76">
              <w:rPr>
                <w:rFonts w:ascii="JetBrains Mono" w:hAnsi="JetBrains Mono"/>
                <w:b w:val="0"/>
                <w:bCs/>
                <w:color w:val="A9B7C6"/>
                <w:sz w:val="20"/>
                <w:szCs w:val="20"/>
              </w:rPr>
              <w:t xml:space="preserve">Cookie </w:t>
            </w:r>
            <w:proofErr w:type="spellStart"/>
            <w:r w:rsidRPr="00343A76">
              <w:rPr>
                <w:rFonts w:ascii="JetBrains Mono" w:hAnsi="JetBrains Mono"/>
                <w:b w:val="0"/>
                <w:bCs/>
                <w:color w:val="A9B7C6"/>
                <w:sz w:val="20"/>
                <w:szCs w:val="20"/>
              </w:rPr>
              <w:t>cookie</w:t>
            </w:r>
            <w:proofErr w:type="spellEnd"/>
            <w:r w:rsidRPr="00343A76">
              <w:rPr>
                <w:rFonts w:ascii="JetBrains Mono" w:hAnsi="JetBrains Mono"/>
                <w:b w:val="0"/>
                <w:bCs/>
                <w:color w:val="A9B7C6"/>
                <w:sz w:val="20"/>
                <w:szCs w:val="20"/>
              </w:rPr>
              <w:t xml:space="preserve"> = </w:t>
            </w:r>
            <w:proofErr w:type="spellStart"/>
            <w:r w:rsidRPr="00343A76">
              <w:rPr>
                <w:rFonts w:ascii="JetBrains Mono" w:hAnsi="JetBrains Mono"/>
                <w:b w:val="0"/>
                <w:bCs/>
                <w:color w:val="A9B7C6"/>
                <w:sz w:val="20"/>
                <w:szCs w:val="20"/>
              </w:rPr>
              <w:t>CookieUtils.</w:t>
            </w:r>
            <w:r w:rsidRPr="00343A76">
              <w:rPr>
                <w:rFonts w:ascii="JetBrains Mono" w:hAnsi="JetBrains Mono"/>
                <w:b w:val="0"/>
                <w:bCs/>
                <w:i/>
                <w:iCs/>
                <w:color w:val="A9B7C6"/>
                <w:sz w:val="20"/>
                <w:szCs w:val="20"/>
              </w:rPr>
              <w:t>getCookie</w:t>
            </w:r>
            <w:proofErr w:type="spellEnd"/>
            <w:r w:rsidRPr="00343A76">
              <w:rPr>
                <w:rFonts w:ascii="JetBrains Mono" w:hAnsi="JetBrains Mono"/>
                <w:b w:val="0"/>
                <w:bCs/>
                <w:color w:val="A9B7C6"/>
                <w:sz w:val="20"/>
                <w:szCs w:val="20"/>
              </w:rPr>
              <w:t>(</w:t>
            </w:r>
            <w:r w:rsidRPr="00343A76">
              <w:rPr>
                <w:rFonts w:ascii="JetBrains Mono" w:hAnsi="JetBrains Mono"/>
                <w:b w:val="0"/>
                <w:bCs/>
                <w:color w:val="6A8759"/>
                <w:sz w:val="20"/>
                <w:szCs w:val="20"/>
              </w:rPr>
              <w:t>"username"</w:t>
            </w:r>
            <w:r w:rsidRPr="00343A76">
              <w:rPr>
                <w:rFonts w:ascii="JetBrains Mono" w:hAnsi="JetBrains Mono"/>
                <w:b w:val="0"/>
                <w:bCs/>
                <w:color w:val="CC7832"/>
                <w:sz w:val="20"/>
                <w:szCs w:val="20"/>
              </w:rPr>
              <w:t xml:space="preserve">, </w:t>
            </w:r>
            <w:r w:rsidRPr="00343A76">
              <w:rPr>
                <w:rFonts w:ascii="JetBrains Mono" w:hAnsi="JetBrains Mono"/>
                <w:b w:val="0"/>
                <w:bCs/>
                <w:color w:val="A9B7C6"/>
                <w:sz w:val="20"/>
                <w:szCs w:val="20"/>
              </w:rPr>
              <w:t>cookies)</w:t>
            </w:r>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        if </w:t>
            </w:r>
            <w:r w:rsidRPr="00343A76">
              <w:rPr>
                <w:rFonts w:ascii="JetBrains Mono" w:hAnsi="JetBrains Mono"/>
                <w:b w:val="0"/>
                <w:bCs/>
                <w:color w:val="A9B7C6"/>
                <w:sz w:val="20"/>
                <w:szCs w:val="20"/>
              </w:rPr>
              <w:t>(</w:t>
            </w:r>
            <w:r w:rsidRPr="00343A76">
              <w:rPr>
                <w:rFonts w:ascii="JetBrains Mono" w:hAnsi="JetBrains Mono"/>
                <w:b w:val="0"/>
                <w:bCs/>
                <w:color w:val="CC7832"/>
                <w:sz w:val="20"/>
                <w:szCs w:val="20"/>
              </w:rPr>
              <w:t xml:space="preserve">null </w:t>
            </w:r>
            <w:r w:rsidRPr="00343A76">
              <w:rPr>
                <w:rFonts w:ascii="JetBrains Mono" w:hAnsi="JetBrains Mono"/>
                <w:b w:val="0"/>
                <w:bCs/>
                <w:color w:val="A9B7C6"/>
                <w:sz w:val="20"/>
                <w:szCs w:val="20"/>
              </w:rPr>
              <w:t>== cookie) {</w:t>
            </w:r>
            <w:r w:rsidRPr="00343A76">
              <w:rPr>
                <w:rFonts w:ascii="JetBrains Mono" w:hAnsi="JetBrains Mono"/>
                <w:b w:val="0"/>
                <w:bCs/>
                <w:color w:val="A9B7C6"/>
                <w:sz w:val="20"/>
                <w:szCs w:val="20"/>
              </w:rPr>
              <w:br/>
              <w:t xml:space="preserve">            </w:t>
            </w:r>
            <w:proofErr w:type="spellStart"/>
            <w:r w:rsidRPr="00343A76">
              <w:rPr>
                <w:rFonts w:ascii="JetBrains Mono" w:hAnsi="JetBrains Mono"/>
                <w:b w:val="0"/>
                <w:bCs/>
                <w:color w:val="A9B7C6"/>
                <w:sz w:val="20"/>
                <w:szCs w:val="20"/>
              </w:rPr>
              <w:t>System.</w:t>
            </w:r>
            <w:r w:rsidRPr="00343A76">
              <w:rPr>
                <w:rFonts w:ascii="JetBrains Mono" w:hAnsi="JetBrains Mono"/>
                <w:b w:val="0"/>
                <w:bCs/>
                <w:i/>
                <w:iCs/>
                <w:color w:val="9876AA"/>
                <w:sz w:val="20"/>
                <w:szCs w:val="20"/>
              </w:rPr>
              <w:t>out</w:t>
            </w:r>
            <w:r w:rsidRPr="00343A76">
              <w:rPr>
                <w:rFonts w:ascii="JetBrains Mono" w:hAnsi="JetBrains Mono"/>
                <w:b w:val="0"/>
                <w:bCs/>
                <w:color w:val="A9B7C6"/>
                <w:sz w:val="20"/>
                <w:szCs w:val="20"/>
              </w:rPr>
              <w:t>.println</w:t>
            </w:r>
            <w:proofErr w:type="spellEnd"/>
            <w:r w:rsidRPr="00343A76">
              <w:rPr>
                <w:rFonts w:ascii="JetBrains Mono" w:hAnsi="JetBrains Mono"/>
                <w:b w:val="0"/>
                <w:bCs/>
                <w:color w:val="A9B7C6"/>
                <w:sz w:val="20"/>
                <w:szCs w:val="20"/>
              </w:rPr>
              <w:t>(</w:t>
            </w:r>
            <w:r w:rsidRPr="00343A76">
              <w:rPr>
                <w:rFonts w:ascii="JetBrains Mono" w:hAnsi="JetBrains Mono"/>
                <w:b w:val="0"/>
                <w:bCs/>
                <w:color w:val="6A8759"/>
                <w:sz w:val="20"/>
                <w:szCs w:val="20"/>
              </w:rPr>
              <w:t>"cookie</w:t>
            </w:r>
            <w:r w:rsidRPr="00343A76">
              <w:rPr>
                <w:rFonts w:hint="eastAsia"/>
                <w:b w:val="0"/>
                <w:bCs/>
                <w:color w:val="6A8759"/>
                <w:sz w:val="20"/>
                <w:szCs w:val="20"/>
              </w:rPr>
              <w:t>不存在</w:t>
            </w:r>
            <w:r w:rsidRPr="00343A76">
              <w:rPr>
                <w:rFonts w:ascii="JetBrains Mono" w:hAnsi="JetBrains Mono"/>
                <w:b w:val="0"/>
                <w:bCs/>
                <w:color w:val="6A8759"/>
                <w:sz w:val="20"/>
                <w:szCs w:val="20"/>
              </w:rPr>
              <w:t>"</w:t>
            </w:r>
            <w:r w:rsidRPr="00343A76">
              <w:rPr>
                <w:rFonts w:ascii="JetBrains Mono" w:hAnsi="JetBrains Mono"/>
                <w:b w:val="0"/>
                <w:bCs/>
                <w:color w:val="A9B7C6"/>
                <w:sz w:val="20"/>
                <w:szCs w:val="20"/>
              </w:rPr>
              <w:t>)</w:t>
            </w:r>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        </w:t>
            </w:r>
            <w:r w:rsidRPr="00343A76">
              <w:rPr>
                <w:rFonts w:ascii="JetBrains Mono" w:hAnsi="JetBrains Mono"/>
                <w:b w:val="0"/>
                <w:bCs/>
                <w:color w:val="A9B7C6"/>
                <w:sz w:val="20"/>
                <w:szCs w:val="20"/>
              </w:rPr>
              <w:t xml:space="preserve">} </w:t>
            </w:r>
            <w:r w:rsidRPr="00343A76">
              <w:rPr>
                <w:rFonts w:ascii="JetBrains Mono" w:hAnsi="JetBrains Mono"/>
                <w:b w:val="0"/>
                <w:bCs/>
                <w:color w:val="CC7832"/>
                <w:sz w:val="20"/>
                <w:szCs w:val="20"/>
              </w:rPr>
              <w:t xml:space="preserve">else </w:t>
            </w:r>
            <w:r w:rsidRPr="00343A76">
              <w:rPr>
                <w:rFonts w:ascii="JetBrains Mono" w:hAnsi="JetBrains Mono"/>
                <w:b w:val="0"/>
                <w:bCs/>
                <w:color w:val="A9B7C6"/>
                <w:sz w:val="20"/>
                <w:szCs w:val="20"/>
              </w:rPr>
              <w:t>{</w:t>
            </w:r>
            <w:r w:rsidRPr="00343A76">
              <w:rPr>
                <w:rFonts w:ascii="JetBrains Mono" w:hAnsi="JetBrains Mono"/>
                <w:b w:val="0"/>
                <w:bCs/>
                <w:color w:val="A9B7C6"/>
                <w:sz w:val="20"/>
                <w:szCs w:val="20"/>
              </w:rPr>
              <w:br/>
              <w:t xml:space="preserve">            </w:t>
            </w:r>
            <w:proofErr w:type="spellStart"/>
            <w:r w:rsidRPr="00343A76">
              <w:rPr>
                <w:rFonts w:ascii="JetBrains Mono" w:hAnsi="JetBrains Mono"/>
                <w:b w:val="0"/>
                <w:bCs/>
                <w:color w:val="A9B7C6"/>
                <w:sz w:val="20"/>
                <w:szCs w:val="20"/>
              </w:rPr>
              <w:t>System.</w:t>
            </w:r>
            <w:r w:rsidRPr="00343A76">
              <w:rPr>
                <w:rFonts w:ascii="JetBrains Mono" w:hAnsi="JetBrains Mono"/>
                <w:b w:val="0"/>
                <w:bCs/>
                <w:i/>
                <w:iCs/>
                <w:color w:val="9876AA"/>
                <w:sz w:val="20"/>
                <w:szCs w:val="20"/>
              </w:rPr>
              <w:t>out</w:t>
            </w:r>
            <w:r w:rsidRPr="00343A76">
              <w:rPr>
                <w:rFonts w:ascii="JetBrains Mono" w:hAnsi="JetBrains Mono"/>
                <w:b w:val="0"/>
                <w:bCs/>
                <w:color w:val="A9B7C6"/>
                <w:sz w:val="20"/>
                <w:szCs w:val="20"/>
              </w:rPr>
              <w:t>.println</w:t>
            </w:r>
            <w:proofErr w:type="spellEnd"/>
            <w:r w:rsidRPr="00343A76">
              <w:rPr>
                <w:rFonts w:ascii="JetBrains Mono" w:hAnsi="JetBrains Mono"/>
                <w:b w:val="0"/>
                <w:bCs/>
                <w:color w:val="A9B7C6"/>
                <w:sz w:val="20"/>
                <w:szCs w:val="20"/>
              </w:rPr>
              <w:t>(</w:t>
            </w:r>
            <w:proofErr w:type="spellStart"/>
            <w:r w:rsidRPr="00343A76">
              <w:rPr>
                <w:rFonts w:ascii="JetBrains Mono" w:hAnsi="JetBrains Mono"/>
                <w:b w:val="0"/>
                <w:bCs/>
                <w:color w:val="A9B7C6"/>
                <w:sz w:val="20"/>
                <w:szCs w:val="20"/>
              </w:rPr>
              <w:t>cookie.getName</w:t>
            </w:r>
            <w:proofErr w:type="spellEnd"/>
            <w:r w:rsidRPr="00343A76">
              <w:rPr>
                <w:rFonts w:ascii="JetBrains Mono" w:hAnsi="JetBrains Mono"/>
                <w:b w:val="0"/>
                <w:bCs/>
                <w:color w:val="A9B7C6"/>
                <w:sz w:val="20"/>
                <w:szCs w:val="20"/>
              </w:rPr>
              <w:t xml:space="preserve">() + </w:t>
            </w:r>
            <w:r w:rsidRPr="00343A76">
              <w:rPr>
                <w:rFonts w:ascii="JetBrains Mono" w:hAnsi="JetBrains Mono"/>
                <w:b w:val="0"/>
                <w:bCs/>
                <w:color w:val="6A8759"/>
                <w:sz w:val="20"/>
                <w:szCs w:val="20"/>
              </w:rPr>
              <w:t xml:space="preserve">" - " </w:t>
            </w:r>
            <w:r w:rsidRPr="00343A76">
              <w:rPr>
                <w:rFonts w:ascii="JetBrains Mono" w:hAnsi="JetBrains Mono"/>
                <w:b w:val="0"/>
                <w:bCs/>
                <w:color w:val="A9B7C6"/>
                <w:sz w:val="20"/>
                <w:szCs w:val="20"/>
              </w:rPr>
              <w:t xml:space="preserve">+  </w:t>
            </w:r>
            <w:proofErr w:type="spellStart"/>
            <w:r w:rsidRPr="00343A76">
              <w:rPr>
                <w:rFonts w:ascii="JetBrains Mono" w:hAnsi="JetBrains Mono"/>
                <w:b w:val="0"/>
                <w:bCs/>
                <w:color w:val="A9B7C6"/>
                <w:sz w:val="20"/>
                <w:szCs w:val="20"/>
              </w:rPr>
              <w:t>cookie.getValue</w:t>
            </w:r>
            <w:proofErr w:type="spellEnd"/>
            <w:r w:rsidRPr="00343A76">
              <w:rPr>
                <w:rFonts w:ascii="JetBrains Mono" w:hAnsi="JetBrains Mono"/>
                <w:b w:val="0"/>
                <w:bCs/>
                <w:color w:val="A9B7C6"/>
                <w:sz w:val="20"/>
                <w:szCs w:val="20"/>
              </w:rPr>
              <w:t>())</w:t>
            </w:r>
            <w:r w:rsidRPr="00343A76">
              <w:rPr>
                <w:rFonts w:ascii="JetBrains Mono" w:hAnsi="JetBrains Mono"/>
                <w:b w:val="0"/>
                <w:bCs/>
                <w:color w:val="CC7832"/>
                <w:sz w:val="20"/>
                <w:szCs w:val="20"/>
              </w:rPr>
              <w:t>;</w:t>
            </w:r>
            <w:r w:rsidRPr="00343A76">
              <w:rPr>
                <w:rFonts w:ascii="JetBrains Mono" w:hAnsi="JetBrains Mono"/>
                <w:b w:val="0"/>
                <w:bCs/>
                <w:color w:val="CC7832"/>
                <w:sz w:val="20"/>
                <w:szCs w:val="20"/>
              </w:rPr>
              <w:br/>
              <w:t xml:space="preserve">        </w:t>
            </w:r>
            <w:r w:rsidRPr="00343A76">
              <w:rPr>
                <w:rFonts w:ascii="JetBrains Mono" w:hAnsi="JetBrains Mono"/>
                <w:b w:val="0"/>
                <w:bCs/>
                <w:color w:val="A9B7C6"/>
                <w:sz w:val="20"/>
                <w:szCs w:val="20"/>
              </w:rPr>
              <w:t>}</w:t>
            </w:r>
            <w:r w:rsidRPr="00343A76">
              <w:rPr>
                <w:rFonts w:ascii="JetBrains Mono" w:hAnsi="JetBrains Mono"/>
                <w:b w:val="0"/>
                <w:bCs/>
                <w:color w:val="A9B7C6"/>
                <w:sz w:val="20"/>
                <w:szCs w:val="20"/>
              </w:rPr>
              <w:br/>
              <w:t xml:space="preserve">    }</w:t>
            </w:r>
            <w:r w:rsidRPr="00343A76">
              <w:rPr>
                <w:rFonts w:ascii="JetBrains Mono" w:hAnsi="JetBrains Mono"/>
                <w:b w:val="0"/>
                <w:bCs/>
                <w:color w:val="A9B7C6"/>
                <w:sz w:val="20"/>
                <w:szCs w:val="20"/>
              </w:rPr>
              <w:br/>
            </w:r>
            <w:r w:rsidRPr="00343A76">
              <w:rPr>
                <w:rFonts w:ascii="JetBrains Mono" w:hAnsi="JetBrains Mono"/>
                <w:b w:val="0"/>
                <w:bCs/>
                <w:color w:val="A9B7C6"/>
                <w:sz w:val="20"/>
                <w:szCs w:val="20"/>
              </w:rPr>
              <w:br/>
              <w:t>}</w:t>
            </w:r>
          </w:p>
        </w:tc>
      </w:tr>
    </w:tbl>
    <w:p w14:paraId="7942CC92" w14:textId="67309261" w:rsidR="007653CF" w:rsidRDefault="00465974" w:rsidP="00465974">
      <w:pPr>
        <w:pStyle w:val="2"/>
        <w:spacing w:before="120" w:after="120"/>
      </w:pPr>
      <w:r>
        <w:rPr>
          <w:rFonts w:hint="eastAsia"/>
        </w:rPr>
        <w:t>修改</w:t>
      </w:r>
      <w:r>
        <w:rPr>
          <w:rFonts w:hint="eastAsia"/>
        </w:rPr>
        <w:t>Cookie</w:t>
      </w:r>
      <w:r>
        <w:rPr>
          <w:rFonts w:hint="eastAsia"/>
        </w:rPr>
        <w:t>值</w:t>
      </w:r>
    </w:p>
    <w:p w14:paraId="152F18E4" w14:textId="77777777" w:rsidR="00A93E2C" w:rsidRDefault="00A93E2C" w:rsidP="00A93E2C">
      <w:pPr>
        <w:pStyle w:val="20"/>
        <w:ind w:firstLine="480"/>
      </w:pPr>
      <w:r w:rsidRPr="00A93E2C">
        <w:rPr>
          <w:rFonts w:hint="eastAsia"/>
        </w:rPr>
        <w:t>方案</w:t>
      </w:r>
      <w:proofErr w:type="gramStart"/>
      <w:r w:rsidRPr="00A93E2C">
        <w:rPr>
          <w:rFonts w:hint="eastAsia"/>
        </w:rPr>
        <w:t>一</w:t>
      </w:r>
      <w:proofErr w:type="gramEnd"/>
      <w:r w:rsidRPr="00A93E2C">
        <w:rPr>
          <w:rFonts w:hint="eastAsia"/>
        </w:rPr>
        <w:t>：</w:t>
      </w:r>
      <w:r w:rsidRPr="00A93E2C">
        <w:rPr>
          <w:rFonts w:hint="eastAsia"/>
        </w:rPr>
        <w:t xml:space="preserve"> </w:t>
      </w:r>
    </w:p>
    <w:p w14:paraId="4296540A" w14:textId="77777777" w:rsidR="00A93E2C" w:rsidRDefault="00A93E2C" w:rsidP="00A93E2C">
      <w:pPr>
        <w:pStyle w:val="20"/>
        <w:ind w:firstLine="480"/>
      </w:pPr>
      <w:r w:rsidRPr="00A93E2C">
        <w:rPr>
          <w:rFonts w:hint="eastAsia"/>
        </w:rPr>
        <w:t>1</w:t>
      </w:r>
      <w:r w:rsidRPr="00A93E2C">
        <w:rPr>
          <w:rFonts w:hint="eastAsia"/>
        </w:rPr>
        <w:t>、先创建一个要修改的同名（指的就是</w:t>
      </w:r>
      <w:r w:rsidRPr="00A93E2C">
        <w:rPr>
          <w:rFonts w:hint="eastAsia"/>
        </w:rPr>
        <w:t xml:space="preserve"> key</w:t>
      </w:r>
      <w:r w:rsidRPr="00A93E2C">
        <w:rPr>
          <w:rFonts w:hint="eastAsia"/>
        </w:rPr>
        <w:t>）的</w:t>
      </w:r>
      <w:r w:rsidRPr="00A93E2C">
        <w:rPr>
          <w:rFonts w:hint="eastAsia"/>
        </w:rPr>
        <w:t xml:space="preserve"> Cookie </w:t>
      </w:r>
      <w:r w:rsidRPr="00A93E2C">
        <w:rPr>
          <w:rFonts w:hint="eastAsia"/>
        </w:rPr>
        <w:t>对象</w:t>
      </w:r>
      <w:r w:rsidRPr="00A93E2C">
        <w:rPr>
          <w:rFonts w:hint="eastAsia"/>
        </w:rPr>
        <w:t xml:space="preserve"> </w:t>
      </w:r>
    </w:p>
    <w:p w14:paraId="7D83A010" w14:textId="77777777" w:rsidR="00A93E2C" w:rsidRDefault="00A93E2C" w:rsidP="00A93E2C">
      <w:pPr>
        <w:pStyle w:val="20"/>
        <w:ind w:firstLine="480"/>
      </w:pPr>
      <w:r w:rsidRPr="00A93E2C">
        <w:rPr>
          <w:rFonts w:hint="eastAsia"/>
        </w:rPr>
        <w:t>2</w:t>
      </w:r>
      <w:r w:rsidRPr="00A93E2C">
        <w:rPr>
          <w:rFonts w:hint="eastAsia"/>
        </w:rPr>
        <w:t>、在构造器，同时</w:t>
      </w:r>
      <w:proofErr w:type="gramStart"/>
      <w:r w:rsidRPr="00A93E2C">
        <w:rPr>
          <w:rFonts w:hint="eastAsia"/>
        </w:rPr>
        <w:t>赋于</w:t>
      </w:r>
      <w:proofErr w:type="gramEnd"/>
      <w:r w:rsidRPr="00A93E2C">
        <w:rPr>
          <w:rFonts w:hint="eastAsia"/>
        </w:rPr>
        <w:t>新的</w:t>
      </w:r>
      <w:r w:rsidRPr="00A93E2C">
        <w:rPr>
          <w:rFonts w:hint="eastAsia"/>
        </w:rPr>
        <w:t xml:space="preserve"> Cookie </w:t>
      </w:r>
      <w:r w:rsidRPr="00A93E2C">
        <w:rPr>
          <w:rFonts w:hint="eastAsia"/>
        </w:rPr>
        <w:t>值。</w:t>
      </w:r>
      <w:r w:rsidRPr="00A93E2C">
        <w:rPr>
          <w:rFonts w:hint="eastAsia"/>
        </w:rPr>
        <w:t xml:space="preserve"> </w:t>
      </w:r>
    </w:p>
    <w:p w14:paraId="4D6C7DC9" w14:textId="3DA06FD6" w:rsidR="00A93E2C" w:rsidRDefault="00A93E2C" w:rsidP="00A93E2C">
      <w:pPr>
        <w:pStyle w:val="20"/>
        <w:ind w:firstLine="480"/>
      </w:pPr>
      <w:r w:rsidRPr="00A93E2C">
        <w:rPr>
          <w:rFonts w:hint="eastAsia"/>
        </w:rPr>
        <w:t>3</w:t>
      </w:r>
      <w:r w:rsidRPr="00A93E2C">
        <w:rPr>
          <w:rFonts w:hint="eastAsia"/>
        </w:rPr>
        <w:t>、调用</w:t>
      </w:r>
      <w:r w:rsidRPr="00A93E2C">
        <w:rPr>
          <w:rFonts w:hint="eastAsia"/>
        </w:rPr>
        <w:t xml:space="preserve"> </w:t>
      </w:r>
      <w:proofErr w:type="spellStart"/>
      <w:r w:rsidRPr="00A93E2C">
        <w:rPr>
          <w:rFonts w:hint="eastAsia"/>
        </w:rPr>
        <w:t>response.</w:t>
      </w:r>
      <w:proofErr w:type="gramStart"/>
      <w:r w:rsidRPr="00A93E2C">
        <w:rPr>
          <w:rFonts w:hint="eastAsia"/>
        </w:rPr>
        <w:t>addCookie</w:t>
      </w:r>
      <w:proofErr w:type="spellEnd"/>
      <w:r w:rsidRPr="00A93E2C">
        <w:rPr>
          <w:rFonts w:hint="eastAsia"/>
        </w:rPr>
        <w:t>( Cookie</w:t>
      </w:r>
      <w:proofErr w:type="gramEnd"/>
      <w:r w:rsidRPr="00A93E2C">
        <w:rPr>
          <w:rFonts w:hint="eastAsia"/>
        </w:rPr>
        <w:t xml:space="preserve"> );</w:t>
      </w:r>
    </w:p>
    <w:p w14:paraId="0885651A" w14:textId="5D817FAF" w:rsidR="00A93E2C" w:rsidRDefault="00A93E2C" w:rsidP="00A93E2C">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4</w:t>
      </w:r>
      <w:r w:rsidR="009A4100">
        <w:fldChar w:fldCharType="end"/>
      </w:r>
      <w:r>
        <w:t xml:space="preserve"> </w:t>
      </w:r>
      <w:r w:rsidR="005E607B">
        <w:rPr>
          <w:rFonts w:hint="eastAsia"/>
        </w:rPr>
        <w:t>方案</w:t>
      </w:r>
      <w:proofErr w:type="gramStart"/>
      <w:r w:rsidR="005E607B">
        <w:rPr>
          <w:rFonts w:hint="eastAsia"/>
        </w:rPr>
        <w:t>一</w:t>
      </w:r>
      <w:proofErr w:type="gramEnd"/>
      <w:r>
        <w:rPr>
          <w:rFonts w:hint="eastAsia"/>
        </w:rPr>
        <w:t>修改</w:t>
      </w:r>
      <w:r>
        <w:rPr>
          <w:rFonts w:hint="eastAsia"/>
        </w:rPr>
        <w:t>cookie</w:t>
      </w:r>
      <w:proofErr w:type="gramStart"/>
      <w:r>
        <w:rPr>
          <w:rFonts w:hint="eastAsia"/>
        </w:rPr>
        <w:t>值核心</w:t>
      </w:r>
      <w:proofErr w:type="gramEnd"/>
      <w:r>
        <w:rPr>
          <w:rFonts w:hint="eastAsia"/>
        </w:rPr>
        <w:t>代码</w:t>
      </w:r>
    </w:p>
    <w:tbl>
      <w:tblPr>
        <w:tblStyle w:val="ae"/>
        <w:tblW w:w="0" w:type="auto"/>
        <w:tblLook w:val="04A0" w:firstRow="1" w:lastRow="0" w:firstColumn="1" w:lastColumn="0" w:noHBand="0" w:noVBand="1"/>
      </w:tblPr>
      <w:tblGrid>
        <w:gridCol w:w="9071"/>
      </w:tblGrid>
      <w:tr w:rsidR="00A93E2C" w:rsidRPr="005E607B" w14:paraId="7C273E13" w14:textId="77777777" w:rsidTr="00A93E2C">
        <w:trPr>
          <w:cnfStyle w:val="100000000000" w:firstRow="1" w:lastRow="0" w:firstColumn="0" w:lastColumn="0" w:oddVBand="0" w:evenVBand="0" w:oddHBand="0" w:evenHBand="0" w:firstRowFirstColumn="0" w:firstRowLastColumn="0" w:lastRowFirstColumn="0" w:lastRowLastColumn="0"/>
        </w:trPr>
        <w:tc>
          <w:tcPr>
            <w:tcW w:w="9071" w:type="dxa"/>
          </w:tcPr>
          <w:p w14:paraId="0D5E77D1" w14:textId="24975E5C" w:rsidR="00A93E2C" w:rsidRPr="005E607B" w:rsidRDefault="005E607B" w:rsidP="005E607B">
            <w:pPr>
              <w:pStyle w:val="HTML"/>
              <w:shd w:val="clear" w:color="auto" w:fill="2B2B2B"/>
              <w:rPr>
                <w:rFonts w:ascii="JetBrains Mono" w:hAnsi="JetBrains Mono" w:hint="eastAsia"/>
                <w:b w:val="0"/>
                <w:bCs/>
                <w:color w:val="A9B7C6"/>
                <w:sz w:val="20"/>
                <w:szCs w:val="20"/>
              </w:rPr>
            </w:pPr>
            <w:r w:rsidRPr="005E607B">
              <w:rPr>
                <w:rFonts w:ascii="JetBrains Mono" w:hAnsi="JetBrains Mono"/>
                <w:b w:val="0"/>
                <w:bCs/>
                <w:color w:val="A9B7C6"/>
                <w:sz w:val="20"/>
                <w:szCs w:val="20"/>
              </w:rPr>
              <w:t xml:space="preserve">Cookie </w:t>
            </w:r>
            <w:proofErr w:type="spellStart"/>
            <w:r w:rsidRPr="005E607B">
              <w:rPr>
                <w:rFonts w:ascii="JetBrains Mono" w:hAnsi="JetBrains Mono"/>
                <w:b w:val="0"/>
                <w:bCs/>
                <w:color w:val="A9B7C6"/>
                <w:sz w:val="20"/>
                <w:szCs w:val="20"/>
              </w:rPr>
              <w:t>cookie</w:t>
            </w:r>
            <w:proofErr w:type="spellEnd"/>
            <w:r w:rsidRPr="005E607B">
              <w:rPr>
                <w:rFonts w:ascii="JetBrains Mono" w:hAnsi="JetBrains Mono"/>
                <w:b w:val="0"/>
                <w:bCs/>
                <w:color w:val="A9B7C6"/>
                <w:sz w:val="20"/>
                <w:szCs w:val="20"/>
              </w:rPr>
              <w:t xml:space="preserve"> = </w:t>
            </w:r>
            <w:r w:rsidRPr="005E607B">
              <w:rPr>
                <w:rFonts w:ascii="JetBrains Mono" w:hAnsi="JetBrains Mono"/>
                <w:b w:val="0"/>
                <w:bCs/>
                <w:color w:val="CC7832"/>
                <w:sz w:val="20"/>
                <w:szCs w:val="20"/>
              </w:rPr>
              <w:t xml:space="preserve">new </w:t>
            </w:r>
            <w:proofErr w:type="gramStart"/>
            <w:r w:rsidRPr="005E607B">
              <w:rPr>
                <w:rFonts w:ascii="JetBrains Mono" w:hAnsi="JetBrains Mono"/>
                <w:b w:val="0"/>
                <w:bCs/>
                <w:color w:val="A9B7C6"/>
                <w:sz w:val="20"/>
                <w:szCs w:val="20"/>
              </w:rPr>
              <w:t>Cookie(</w:t>
            </w:r>
            <w:proofErr w:type="gramEnd"/>
            <w:r w:rsidRPr="005E607B">
              <w:rPr>
                <w:rFonts w:ascii="JetBrains Mono" w:hAnsi="JetBrains Mono"/>
                <w:b w:val="0"/>
                <w:bCs/>
                <w:color w:val="6A8759"/>
                <w:sz w:val="20"/>
                <w:szCs w:val="20"/>
              </w:rPr>
              <w:t>"username"</w:t>
            </w:r>
            <w:r w:rsidRPr="005E607B">
              <w:rPr>
                <w:rFonts w:ascii="JetBrains Mono" w:hAnsi="JetBrains Mono"/>
                <w:b w:val="0"/>
                <w:bCs/>
                <w:color w:val="CC7832"/>
                <w:sz w:val="20"/>
                <w:szCs w:val="20"/>
              </w:rPr>
              <w:t xml:space="preserve">, </w:t>
            </w:r>
            <w:r w:rsidRPr="005E607B">
              <w:rPr>
                <w:rFonts w:ascii="JetBrains Mono" w:hAnsi="JetBrains Mono"/>
                <w:b w:val="0"/>
                <w:bCs/>
                <w:color w:val="6A8759"/>
                <w:sz w:val="20"/>
                <w:szCs w:val="20"/>
              </w:rPr>
              <w:t>"zs"</w:t>
            </w:r>
            <w:r w:rsidRPr="005E607B">
              <w:rPr>
                <w:rFonts w:ascii="JetBrains Mono" w:hAnsi="JetBrains Mono"/>
                <w:b w:val="0"/>
                <w:bCs/>
                <w:color w:val="A9B7C6"/>
                <w:sz w:val="20"/>
                <w:szCs w:val="20"/>
              </w:rPr>
              <w:t>)</w:t>
            </w:r>
            <w:r w:rsidRPr="005E607B">
              <w:rPr>
                <w:rFonts w:ascii="JetBrains Mono" w:hAnsi="JetBrains Mono"/>
                <w:b w:val="0"/>
                <w:bCs/>
                <w:color w:val="CC7832"/>
                <w:sz w:val="20"/>
                <w:szCs w:val="20"/>
              </w:rPr>
              <w:t>;</w:t>
            </w:r>
            <w:r w:rsidRPr="005E607B">
              <w:rPr>
                <w:rFonts w:ascii="JetBrains Mono" w:hAnsi="JetBrains Mono"/>
                <w:b w:val="0"/>
                <w:bCs/>
                <w:color w:val="CC7832"/>
                <w:sz w:val="20"/>
                <w:szCs w:val="20"/>
              </w:rPr>
              <w:br/>
            </w:r>
            <w:proofErr w:type="spellStart"/>
            <w:r w:rsidRPr="005E607B">
              <w:rPr>
                <w:rFonts w:ascii="JetBrains Mono" w:hAnsi="JetBrains Mono"/>
                <w:b w:val="0"/>
                <w:bCs/>
                <w:color w:val="A9B7C6"/>
                <w:sz w:val="20"/>
                <w:szCs w:val="20"/>
              </w:rPr>
              <w:t>resp.addCookie</w:t>
            </w:r>
            <w:proofErr w:type="spellEnd"/>
            <w:r w:rsidRPr="005E607B">
              <w:rPr>
                <w:rFonts w:ascii="JetBrains Mono" w:hAnsi="JetBrains Mono"/>
                <w:b w:val="0"/>
                <w:bCs/>
                <w:color w:val="A9B7C6"/>
                <w:sz w:val="20"/>
                <w:szCs w:val="20"/>
              </w:rPr>
              <w:t>(cookie)</w:t>
            </w:r>
            <w:r w:rsidRPr="005E607B">
              <w:rPr>
                <w:rFonts w:ascii="JetBrains Mono" w:hAnsi="JetBrains Mono"/>
                <w:b w:val="0"/>
                <w:bCs/>
                <w:color w:val="CC7832"/>
                <w:sz w:val="20"/>
                <w:szCs w:val="20"/>
              </w:rPr>
              <w:t>;</w:t>
            </w:r>
          </w:p>
        </w:tc>
      </w:tr>
    </w:tbl>
    <w:p w14:paraId="7FB3865E" w14:textId="77777777" w:rsidR="005E607B" w:rsidRDefault="005E607B" w:rsidP="00A93E2C">
      <w:pPr>
        <w:pStyle w:val="20"/>
        <w:ind w:firstLine="480"/>
      </w:pPr>
      <w:r w:rsidRPr="005E607B">
        <w:rPr>
          <w:rFonts w:hint="eastAsia"/>
        </w:rPr>
        <w:t>方案二：</w:t>
      </w:r>
      <w:r w:rsidRPr="005E607B">
        <w:rPr>
          <w:rFonts w:hint="eastAsia"/>
        </w:rPr>
        <w:t xml:space="preserve"> </w:t>
      </w:r>
    </w:p>
    <w:p w14:paraId="409BFF02" w14:textId="77777777" w:rsidR="005E607B" w:rsidRDefault="005E607B" w:rsidP="00A93E2C">
      <w:pPr>
        <w:pStyle w:val="20"/>
        <w:ind w:firstLine="480"/>
      </w:pPr>
      <w:r w:rsidRPr="005E607B">
        <w:rPr>
          <w:rFonts w:hint="eastAsia"/>
        </w:rPr>
        <w:t>1</w:t>
      </w:r>
      <w:r w:rsidRPr="005E607B">
        <w:rPr>
          <w:rFonts w:hint="eastAsia"/>
        </w:rPr>
        <w:t>、先查找到需要修改的</w:t>
      </w:r>
      <w:r w:rsidRPr="005E607B">
        <w:rPr>
          <w:rFonts w:hint="eastAsia"/>
        </w:rPr>
        <w:t xml:space="preserve"> Cookie </w:t>
      </w:r>
      <w:r w:rsidRPr="005E607B">
        <w:rPr>
          <w:rFonts w:hint="eastAsia"/>
        </w:rPr>
        <w:t>对象</w:t>
      </w:r>
      <w:r w:rsidRPr="005E607B">
        <w:rPr>
          <w:rFonts w:hint="eastAsia"/>
        </w:rPr>
        <w:t xml:space="preserve"> </w:t>
      </w:r>
    </w:p>
    <w:p w14:paraId="06B94EF8" w14:textId="77777777" w:rsidR="005E607B" w:rsidRDefault="005E607B" w:rsidP="00A93E2C">
      <w:pPr>
        <w:pStyle w:val="20"/>
        <w:ind w:firstLine="480"/>
      </w:pPr>
      <w:r w:rsidRPr="005E607B">
        <w:rPr>
          <w:rFonts w:hint="eastAsia"/>
        </w:rPr>
        <w:t>2</w:t>
      </w:r>
      <w:r w:rsidRPr="005E607B">
        <w:rPr>
          <w:rFonts w:hint="eastAsia"/>
        </w:rPr>
        <w:t>、调用</w:t>
      </w:r>
      <w:r w:rsidRPr="005E607B">
        <w:rPr>
          <w:rFonts w:hint="eastAsia"/>
        </w:rPr>
        <w:t xml:space="preserve"> </w:t>
      </w:r>
      <w:proofErr w:type="spellStart"/>
      <w:r w:rsidRPr="005E607B">
        <w:rPr>
          <w:rFonts w:hint="eastAsia"/>
        </w:rPr>
        <w:t>setValue</w:t>
      </w:r>
      <w:proofErr w:type="spellEnd"/>
      <w:r w:rsidRPr="005E607B">
        <w:rPr>
          <w:rFonts w:hint="eastAsia"/>
        </w:rPr>
        <w:t>()</w:t>
      </w:r>
      <w:r w:rsidRPr="005E607B">
        <w:rPr>
          <w:rFonts w:hint="eastAsia"/>
        </w:rPr>
        <w:t>方法</w:t>
      </w:r>
      <w:proofErr w:type="gramStart"/>
      <w:r w:rsidRPr="005E607B">
        <w:rPr>
          <w:rFonts w:hint="eastAsia"/>
        </w:rPr>
        <w:t>赋于</w:t>
      </w:r>
      <w:proofErr w:type="gramEnd"/>
      <w:r w:rsidRPr="005E607B">
        <w:rPr>
          <w:rFonts w:hint="eastAsia"/>
        </w:rPr>
        <w:t>新的</w:t>
      </w:r>
      <w:r w:rsidRPr="005E607B">
        <w:rPr>
          <w:rFonts w:hint="eastAsia"/>
        </w:rPr>
        <w:t xml:space="preserve"> Cookie </w:t>
      </w:r>
      <w:r w:rsidRPr="005E607B">
        <w:rPr>
          <w:rFonts w:hint="eastAsia"/>
        </w:rPr>
        <w:t>值。</w:t>
      </w:r>
      <w:r w:rsidRPr="005E607B">
        <w:rPr>
          <w:rFonts w:hint="eastAsia"/>
        </w:rPr>
        <w:t xml:space="preserve"> </w:t>
      </w:r>
    </w:p>
    <w:p w14:paraId="4EEF3F7B" w14:textId="0E1723C3" w:rsidR="00A93E2C" w:rsidRDefault="005E607B" w:rsidP="00A93E2C">
      <w:pPr>
        <w:pStyle w:val="20"/>
        <w:ind w:firstLine="480"/>
      </w:pPr>
      <w:r w:rsidRPr="005E607B">
        <w:rPr>
          <w:rFonts w:hint="eastAsia"/>
        </w:rPr>
        <w:t>3</w:t>
      </w:r>
      <w:r w:rsidRPr="005E607B">
        <w:rPr>
          <w:rFonts w:hint="eastAsia"/>
        </w:rPr>
        <w:t>、调用</w:t>
      </w:r>
      <w:r w:rsidRPr="005E607B">
        <w:rPr>
          <w:rFonts w:hint="eastAsia"/>
        </w:rPr>
        <w:t xml:space="preserve"> </w:t>
      </w:r>
      <w:proofErr w:type="spellStart"/>
      <w:r w:rsidRPr="005E607B">
        <w:rPr>
          <w:rFonts w:hint="eastAsia"/>
        </w:rPr>
        <w:t>response.addCookie</w:t>
      </w:r>
      <w:proofErr w:type="spellEnd"/>
      <w:r w:rsidRPr="005E607B">
        <w:rPr>
          <w:rFonts w:hint="eastAsia"/>
        </w:rPr>
        <w:t>()</w:t>
      </w:r>
      <w:r w:rsidRPr="005E607B">
        <w:rPr>
          <w:rFonts w:hint="eastAsia"/>
        </w:rPr>
        <w:t>通知客户端保存修改</w:t>
      </w:r>
    </w:p>
    <w:p w14:paraId="522BE0F7" w14:textId="0D4E0224" w:rsidR="005E607B" w:rsidRDefault="005E607B" w:rsidP="005E607B">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5</w:t>
      </w:r>
      <w:r w:rsidR="009A4100">
        <w:fldChar w:fldCharType="end"/>
      </w:r>
      <w:r>
        <w:t xml:space="preserve"> </w:t>
      </w:r>
      <w:r>
        <w:rPr>
          <w:rFonts w:hint="eastAsia"/>
        </w:rPr>
        <w:t>方案</w:t>
      </w:r>
      <w:proofErr w:type="gramStart"/>
      <w:r>
        <w:rPr>
          <w:rFonts w:hint="eastAsia"/>
        </w:rPr>
        <w:t>二修改</w:t>
      </w:r>
      <w:r>
        <w:rPr>
          <w:rFonts w:hint="eastAsia"/>
        </w:rPr>
        <w:t>cookie</w:t>
      </w:r>
      <w:r>
        <w:rPr>
          <w:rFonts w:hint="eastAsia"/>
        </w:rPr>
        <w:t>值核心</w:t>
      </w:r>
      <w:proofErr w:type="gramEnd"/>
      <w:r>
        <w:rPr>
          <w:rFonts w:hint="eastAsia"/>
        </w:rPr>
        <w:t>代码</w:t>
      </w:r>
    </w:p>
    <w:tbl>
      <w:tblPr>
        <w:tblStyle w:val="ae"/>
        <w:tblW w:w="0" w:type="auto"/>
        <w:tblLook w:val="04A0" w:firstRow="1" w:lastRow="0" w:firstColumn="1" w:lastColumn="0" w:noHBand="0" w:noVBand="1"/>
      </w:tblPr>
      <w:tblGrid>
        <w:gridCol w:w="9071"/>
      </w:tblGrid>
      <w:tr w:rsidR="005E607B" w:rsidRPr="0060747C" w14:paraId="71AB42BA" w14:textId="77777777" w:rsidTr="005E607B">
        <w:trPr>
          <w:cnfStyle w:val="100000000000" w:firstRow="1" w:lastRow="0" w:firstColumn="0" w:lastColumn="0" w:oddVBand="0" w:evenVBand="0" w:oddHBand="0" w:evenHBand="0" w:firstRowFirstColumn="0" w:firstRowLastColumn="0" w:lastRowFirstColumn="0" w:lastRowLastColumn="0"/>
        </w:trPr>
        <w:tc>
          <w:tcPr>
            <w:tcW w:w="9071" w:type="dxa"/>
          </w:tcPr>
          <w:p w14:paraId="6B212592" w14:textId="2CEB67F5" w:rsidR="005E607B" w:rsidRPr="0060747C" w:rsidRDefault="0060747C" w:rsidP="0060747C">
            <w:pPr>
              <w:pStyle w:val="HTML"/>
              <w:shd w:val="clear" w:color="auto" w:fill="2B2B2B"/>
              <w:rPr>
                <w:rFonts w:ascii="JetBrains Mono" w:hAnsi="JetBrains Mono" w:hint="eastAsia"/>
                <w:b w:val="0"/>
                <w:bCs/>
                <w:color w:val="A9B7C6"/>
                <w:sz w:val="20"/>
                <w:szCs w:val="20"/>
              </w:rPr>
            </w:pPr>
            <w:r w:rsidRPr="0060747C">
              <w:rPr>
                <w:rFonts w:ascii="JetBrains Mono" w:hAnsi="JetBrains Mono"/>
                <w:b w:val="0"/>
                <w:bCs/>
                <w:color w:val="A9B7C6"/>
                <w:sz w:val="20"/>
                <w:szCs w:val="20"/>
              </w:rPr>
              <w:t xml:space="preserve">Cookie </w:t>
            </w:r>
            <w:proofErr w:type="spellStart"/>
            <w:r w:rsidRPr="0060747C">
              <w:rPr>
                <w:rFonts w:ascii="JetBrains Mono" w:hAnsi="JetBrains Mono"/>
                <w:b w:val="0"/>
                <w:bCs/>
                <w:color w:val="A9B7C6"/>
                <w:sz w:val="20"/>
                <w:szCs w:val="20"/>
              </w:rPr>
              <w:t>cookie</w:t>
            </w:r>
            <w:proofErr w:type="spellEnd"/>
            <w:r w:rsidRPr="0060747C">
              <w:rPr>
                <w:rFonts w:ascii="JetBrains Mono" w:hAnsi="JetBrains Mono"/>
                <w:b w:val="0"/>
                <w:bCs/>
                <w:color w:val="A9B7C6"/>
                <w:sz w:val="20"/>
                <w:szCs w:val="20"/>
              </w:rPr>
              <w:t xml:space="preserve"> = </w:t>
            </w:r>
            <w:proofErr w:type="spellStart"/>
            <w:r w:rsidRPr="0060747C">
              <w:rPr>
                <w:rFonts w:ascii="JetBrains Mono" w:hAnsi="JetBrains Mono"/>
                <w:b w:val="0"/>
                <w:bCs/>
                <w:color w:val="A9B7C6"/>
                <w:sz w:val="20"/>
                <w:szCs w:val="20"/>
              </w:rPr>
              <w:t>CookieUtils.</w:t>
            </w:r>
            <w:r w:rsidRPr="0060747C">
              <w:rPr>
                <w:rFonts w:ascii="JetBrains Mono" w:hAnsi="JetBrains Mono"/>
                <w:b w:val="0"/>
                <w:bCs/>
                <w:i/>
                <w:iCs/>
                <w:color w:val="A9B7C6"/>
                <w:sz w:val="20"/>
                <w:szCs w:val="20"/>
              </w:rPr>
              <w:t>getCookie</w:t>
            </w:r>
            <w:proofErr w:type="spellEnd"/>
            <w:r w:rsidRPr="0060747C">
              <w:rPr>
                <w:rFonts w:ascii="JetBrains Mono" w:hAnsi="JetBrains Mono"/>
                <w:b w:val="0"/>
                <w:bCs/>
                <w:color w:val="A9B7C6"/>
                <w:sz w:val="20"/>
                <w:szCs w:val="20"/>
              </w:rPr>
              <w:t>(</w:t>
            </w:r>
            <w:r w:rsidRPr="0060747C">
              <w:rPr>
                <w:rFonts w:ascii="JetBrains Mono" w:hAnsi="JetBrains Mono"/>
                <w:b w:val="0"/>
                <w:bCs/>
                <w:color w:val="6A8759"/>
                <w:sz w:val="20"/>
                <w:szCs w:val="20"/>
              </w:rPr>
              <w:t>"username"</w:t>
            </w:r>
            <w:r w:rsidRPr="0060747C">
              <w:rPr>
                <w:rFonts w:ascii="JetBrains Mono" w:hAnsi="JetBrains Mono"/>
                <w:b w:val="0"/>
                <w:bCs/>
                <w:color w:val="CC7832"/>
                <w:sz w:val="20"/>
                <w:szCs w:val="20"/>
              </w:rPr>
              <w:t xml:space="preserve">, </w:t>
            </w:r>
            <w:proofErr w:type="spellStart"/>
            <w:proofErr w:type="gramStart"/>
            <w:r w:rsidRPr="0060747C">
              <w:rPr>
                <w:rFonts w:ascii="JetBrains Mono" w:hAnsi="JetBrains Mono"/>
                <w:b w:val="0"/>
                <w:bCs/>
                <w:color w:val="A9B7C6"/>
                <w:sz w:val="20"/>
                <w:szCs w:val="20"/>
              </w:rPr>
              <w:t>req.getCookies</w:t>
            </w:r>
            <w:proofErr w:type="spellEnd"/>
            <w:proofErr w:type="gramEnd"/>
            <w:r w:rsidRPr="0060747C">
              <w:rPr>
                <w:rFonts w:ascii="JetBrains Mono" w:hAnsi="JetBrains Mono"/>
                <w:b w:val="0"/>
                <w:bCs/>
                <w:color w:val="A9B7C6"/>
                <w:sz w:val="20"/>
                <w:szCs w:val="20"/>
              </w:rPr>
              <w:t>())</w:t>
            </w:r>
            <w:r w:rsidRPr="0060747C">
              <w:rPr>
                <w:rFonts w:ascii="JetBrains Mono" w:hAnsi="JetBrains Mono"/>
                <w:b w:val="0"/>
                <w:bCs/>
                <w:color w:val="CC7832"/>
                <w:sz w:val="20"/>
                <w:szCs w:val="20"/>
              </w:rPr>
              <w:t>;</w:t>
            </w:r>
            <w:r w:rsidRPr="0060747C">
              <w:rPr>
                <w:rFonts w:ascii="JetBrains Mono" w:hAnsi="JetBrains Mono"/>
                <w:b w:val="0"/>
                <w:bCs/>
                <w:color w:val="CC7832"/>
                <w:sz w:val="20"/>
                <w:szCs w:val="20"/>
              </w:rPr>
              <w:br/>
            </w:r>
            <w:proofErr w:type="spellStart"/>
            <w:r w:rsidRPr="0060747C">
              <w:rPr>
                <w:rFonts w:ascii="JetBrains Mono" w:hAnsi="JetBrains Mono"/>
                <w:b w:val="0"/>
                <w:bCs/>
                <w:color w:val="A9B7C6"/>
                <w:sz w:val="20"/>
                <w:szCs w:val="20"/>
              </w:rPr>
              <w:t>cookie.setValue</w:t>
            </w:r>
            <w:proofErr w:type="spellEnd"/>
            <w:r w:rsidRPr="0060747C">
              <w:rPr>
                <w:rFonts w:ascii="JetBrains Mono" w:hAnsi="JetBrains Mono"/>
                <w:b w:val="0"/>
                <w:bCs/>
                <w:color w:val="A9B7C6"/>
                <w:sz w:val="20"/>
                <w:szCs w:val="20"/>
              </w:rPr>
              <w:t>(</w:t>
            </w:r>
            <w:r w:rsidRPr="0060747C">
              <w:rPr>
                <w:rFonts w:ascii="JetBrains Mono" w:hAnsi="JetBrains Mono"/>
                <w:b w:val="0"/>
                <w:bCs/>
                <w:color w:val="6A8759"/>
                <w:sz w:val="20"/>
                <w:szCs w:val="20"/>
              </w:rPr>
              <w:t>"</w:t>
            </w:r>
            <w:proofErr w:type="spellStart"/>
            <w:r w:rsidRPr="0060747C">
              <w:rPr>
                <w:rFonts w:ascii="JetBrains Mono" w:hAnsi="JetBrains Mono"/>
                <w:b w:val="0"/>
                <w:bCs/>
                <w:color w:val="6A8759"/>
                <w:sz w:val="20"/>
                <w:szCs w:val="20"/>
              </w:rPr>
              <w:t>lisi</w:t>
            </w:r>
            <w:proofErr w:type="spellEnd"/>
            <w:r w:rsidRPr="0060747C">
              <w:rPr>
                <w:rFonts w:ascii="JetBrains Mono" w:hAnsi="JetBrains Mono"/>
                <w:b w:val="0"/>
                <w:bCs/>
                <w:color w:val="6A8759"/>
                <w:sz w:val="20"/>
                <w:szCs w:val="20"/>
              </w:rPr>
              <w:t>"</w:t>
            </w:r>
            <w:r w:rsidRPr="0060747C">
              <w:rPr>
                <w:rFonts w:ascii="JetBrains Mono" w:hAnsi="JetBrains Mono"/>
                <w:b w:val="0"/>
                <w:bCs/>
                <w:color w:val="A9B7C6"/>
                <w:sz w:val="20"/>
                <w:szCs w:val="20"/>
              </w:rPr>
              <w:t>)</w:t>
            </w:r>
            <w:r w:rsidRPr="0060747C">
              <w:rPr>
                <w:rFonts w:ascii="JetBrains Mono" w:hAnsi="JetBrains Mono"/>
                <w:b w:val="0"/>
                <w:bCs/>
                <w:color w:val="CC7832"/>
                <w:sz w:val="20"/>
                <w:szCs w:val="20"/>
              </w:rPr>
              <w:t>;</w:t>
            </w:r>
            <w:r w:rsidRPr="0060747C">
              <w:rPr>
                <w:rFonts w:ascii="JetBrains Mono" w:hAnsi="JetBrains Mono"/>
                <w:b w:val="0"/>
                <w:bCs/>
                <w:color w:val="CC7832"/>
                <w:sz w:val="20"/>
                <w:szCs w:val="20"/>
              </w:rPr>
              <w:br/>
            </w:r>
            <w:proofErr w:type="spellStart"/>
            <w:r w:rsidRPr="0060747C">
              <w:rPr>
                <w:rFonts w:ascii="JetBrains Mono" w:hAnsi="JetBrains Mono"/>
                <w:b w:val="0"/>
                <w:bCs/>
                <w:color w:val="A9B7C6"/>
                <w:sz w:val="20"/>
                <w:szCs w:val="20"/>
              </w:rPr>
              <w:t>resp.addCookie</w:t>
            </w:r>
            <w:proofErr w:type="spellEnd"/>
            <w:r w:rsidRPr="0060747C">
              <w:rPr>
                <w:rFonts w:ascii="JetBrains Mono" w:hAnsi="JetBrains Mono"/>
                <w:b w:val="0"/>
                <w:bCs/>
                <w:color w:val="A9B7C6"/>
                <w:sz w:val="20"/>
                <w:szCs w:val="20"/>
              </w:rPr>
              <w:t>(cookie)</w:t>
            </w:r>
            <w:r w:rsidRPr="0060747C">
              <w:rPr>
                <w:rFonts w:ascii="JetBrains Mono" w:hAnsi="JetBrains Mono"/>
                <w:b w:val="0"/>
                <w:bCs/>
                <w:color w:val="CC7832"/>
                <w:sz w:val="20"/>
                <w:szCs w:val="20"/>
              </w:rPr>
              <w:t>;</w:t>
            </w:r>
          </w:p>
        </w:tc>
      </w:tr>
    </w:tbl>
    <w:p w14:paraId="28C3B500" w14:textId="6473A8B4" w:rsidR="005E607B" w:rsidRDefault="00CF1D28" w:rsidP="00CF1D28">
      <w:pPr>
        <w:pStyle w:val="2"/>
        <w:spacing w:before="120" w:after="120"/>
      </w:pPr>
      <w:r>
        <w:rPr>
          <w:rFonts w:hint="eastAsia"/>
        </w:rPr>
        <w:lastRenderedPageBreak/>
        <w:t>Cookie</w:t>
      </w:r>
      <w:r w:rsidR="002312D6">
        <w:rPr>
          <w:rFonts w:hint="eastAsia"/>
        </w:rPr>
        <w:t>的生命控制</w:t>
      </w:r>
    </w:p>
    <w:p w14:paraId="0BDD83A9" w14:textId="5A6511B7" w:rsidR="00CF1D28" w:rsidRPr="00B91096" w:rsidRDefault="00CF1D28" w:rsidP="00B91096">
      <w:pPr>
        <w:pStyle w:val="20"/>
        <w:ind w:firstLine="480"/>
      </w:pPr>
      <w:r w:rsidRPr="00B91096">
        <w:rPr>
          <w:rFonts w:hint="eastAsia"/>
        </w:rPr>
        <w:t>通过</w:t>
      </w:r>
      <w:proofErr w:type="spellStart"/>
      <w:r w:rsidRPr="00B91096">
        <w:rPr>
          <w:rFonts w:hint="eastAsia"/>
        </w:rPr>
        <w:t>setMax</w:t>
      </w:r>
      <w:r w:rsidRPr="00B91096">
        <w:t>Age</w:t>
      </w:r>
      <w:proofErr w:type="spellEnd"/>
      <w:r w:rsidRPr="00B91096">
        <w:t>(</w:t>
      </w:r>
      <w:r w:rsidRPr="00B91096">
        <w:rPr>
          <w:rFonts w:hint="eastAsia"/>
        </w:rPr>
        <w:t>int</w:t>
      </w:r>
      <w:r w:rsidRPr="00B91096">
        <w:t xml:space="preserve"> </w:t>
      </w:r>
      <w:r w:rsidR="0035279E" w:rsidRPr="00B91096">
        <w:t>expiry</w:t>
      </w:r>
      <w:r w:rsidRPr="00B91096">
        <w:t>)</w:t>
      </w:r>
      <w:r w:rsidRPr="00B91096">
        <w:rPr>
          <w:rFonts w:hint="eastAsia"/>
        </w:rPr>
        <w:t>方法来设置</w:t>
      </w:r>
      <w:r w:rsidRPr="00B91096">
        <w:rPr>
          <w:rFonts w:hint="eastAsia"/>
        </w:rPr>
        <w:t>cookie</w:t>
      </w:r>
      <w:r w:rsidRPr="00B91096">
        <w:rPr>
          <w:rFonts w:hint="eastAsia"/>
        </w:rPr>
        <w:t>的存活时间</w:t>
      </w:r>
    </w:p>
    <w:p w14:paraId="3B7973C5" w14:textId="2602F61C" w:rsidR="00CF1D28" w:rsidRPr="00B91096" w:rsidRDefault="00CF1D28" w:rsidP="00B91096">
      <w:pPr>
        <w:pStyle w:val="20"/>
        <w:ind w:firstLine="480"/>
      </w:pPr>
      <w:proofErr w:type="spellStart"/>
      <w:proofErr w:type="gramStart"/>
      <w:r w:rsidRPr="00B91096">
        <w:t>setMaxAge</w:t>
      </w:r>
      <w:proofErr w:type="spellEnd"/>
      <w:r w:rsidRPr="00B91096">
        <w:t>(</w:t>
      </w:r>
      <w:proofErr w:type="gramEnd"/>
      <w:r w:rsidR="0035279E" w:rsidRPr="00B91096">
        <w:t>int expiry</w:t>
      </w:r>
      <w:r w:rsidRPr="00B91096">
        <w:t xml:space="preserve">) </w:t>
      </w:r>
    </w:p>
    <w:p w14:paraId="3D5B2E46" w14:textId="77777777" w:rsidR="00CF1D28" w:rsidRPr="00CF1D28" w:rsidRDefault="00CF1D28" w:rsidP="00CF1D28">
      <w:pPr>
        <w:pStyle w:val="20"/>
        <w:numPr>
          <w:ilvl w:val="0"/>
          <w:numId w:val="40"/>
        </w:numPr>
        <w:ind w:left="709" w:firstLineChars="0" w:hanging="142"/>
        <w:rPr>
          <w:rFonts w:ascii="宋体" w:hAnsi="宋体" w:cs="宋体"/>
          <w:szCs w:val="24"/>
        </w:rPr>
      </w:pPr>
      <w:r w:rsidRPr="00CF1D28">
        <w:rPr>
          <w:rFonts w:ascii="宋体" w:hAnsi="宋体" w:cs="宋体" w:hint="eastAsia"/>
        </w:rPr>
        <w:t xml:space="preserve">正数，表示在指定的秒数后过期 </w:t>
      </w:r>
    </w:p>
    <w:p w14:paraId="6E0B07DF" w14:textId="77777777" w:rsidR="00CF1D28" w:rsidRPr="00CF1D28" w:rsidRDefault="00CF1D28" w:rsidP="00CF1D28">
      <w:pPr>
        <w:pStyle w:val="20"/>
        <w:numPr>
          <w:ilvl w:val="0"/>
          <w:numId w:val="40"/>
        </w:numPr>
        <w:ind w:left="709" w:firstLineChars="0" w:hanging="142"/>
        <w:rPr>
          <w:rFonts w:ascii="宋体" w:hAnsi="宋体" w:cs="宋体"/>
          <w:szCs w:val="24"/>
        </w:rPr>
      </w:pPr>
      <w:r w:rsidRPr="00CF1D28">
        <w:rPr>
          <w:rFonts w:ascii="宋体" w:hAnsi="宋体" w:cs="宋体" w:hint="eastAsia"/>
        </w:rPr>
        <w:t>负数，表示浏览器一关，</w:t>
      </w:r>
      <w:r w:rsidRPr="00CF1D28">
        <w:t xml:space="preserve">Cookie </w:t>
      </w:r>
      <w:r w:rsidRPr="00CF1D28">
        <w:rPr>
          <w:rFonts w:ascii="宋体" w:hAnsi="宋体" w:cs="宋体" w:hint="eastAsia"/>
        </w:rPr>
        <w:t>就会被删除（默认值是</w:t>
      </w:r>
      <w:r w:rsidRPr="00CF1D28">
        <w:t>-1</w:t>
      </w:r>
      <w:r w:rsidRPr="00CF1D28">
        <w:rPr>
          <w:rFonts w:ascii="宋体" w:hAnsi="宋体" w:cs="宋体" w:hint="eastAsia"/>
        </w:rPr>
        <w:t xml:space="preserve">） </w:t>
      </w:r>
    </w:p>
    <w:p w14:paraId="52FB6397" w14:textId="493769BB" w:rsidR="00CF1D28" w:rsidRDefault="0035279E" w:rsidP="00CF1D28">
      <w:pPr>
        <w:pStyle w:val="20"/>
        <w:numPr>
          <w:ilvl w:val="0"/>
          <w:numId w:val="40"/>
        </w:numPr>
        <w:ind w:left="709" w:firstLineChars="0" w:hanging="142"/>
      </w:pPr>
      <w:r>
        <w:rPr>
          <w:rFonts w:ascii="宋体" w:hAnsi="宋体" w:cs="宋体" w:hint="eastAsia"/>
        </w:rPr>
        <w:t>零，</w:t>
      </w:r>
      <w:r w:rsidR="00CF1D28" w:rsidRPr="00CF1D28">
        <w:rPr>
          <w:rFonts w:ascii="宋体" w:hAnsi="宋体" w:cs="宋体" w:hint="eastAsia"/>
        </w:rPr>
        <w:t xml:space="preserve">表示马上删除 </w:t>
      </w:r>
      <w:r w:rsidR="00CF1D28" w:rsidRPr="00CF1D28">
        <w:t>Cookie</w:t>
      </w:r>
    </w:p>
    <w:p w14:paraId="1D10957F" w14:textId="36C2CD7B" w:rsidR="00B91096" w:rsidRDefault="00B91096" w:rsidP="00B9109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6</w:t>
      </w:r>
      <w:r w:rsidR="009A4100">
        <w:fldChar w:fldCharType="end"/>
      </w:r>
      <w:r>
        <w:t xml:space="preserve"> </w:t>
      </w:r>
      <w:r>
        <w:rPr>
          <w:rFonts w:hint="eastAsia"/>
        </w:rPr>
        <w:t>修改</w:t>
      </w:r>
      <w:r>
        <w:rPr>
          <w:rFonts w:hint="eastAsia"/>
        </w:rPr>
        <w:t>cookie</w:t>
      </w:r>
      <w:r>
        <w:rPr>
          <w:rFonts w:hint="eastAsia"/>
        </w:rPr>
        <w:t>存活时间示例代码</w:t>
      </w:r>
    </w:p>
    <w:tbl>
      <w:tblPr>
        <w:tblStyle w:val="ae"/>
        <w:tblW w:w="0" w:type="auto"/>
        <w:tblLook w:val="04A0" w:firstRow="1" w:lastRow="0" w:firstColumn="1" w:lastColumn="0" w:noHBand="0" w:noVBand="1"/>
      </w:tblPr>
      <w:tblGrid>
        <w:gridCol w:w="9071"/>
      </w:tblGrid>
      <w:tr w:rsidR="00B91096" w:rsidRPr="00B91096" w14:paraId="63610BDA" w14:textId="77777777" w:rsidTr="00B91096">
        <w:trPr>
          <w:cnfStyle w:val="100000000000" w:firstRow="1" w:lastRow="0" w:firstColumn="0" w:lastColumn="0" w:oddVBand="0" w:evenVBand="0" w:oddHBand="0" w:evenHBand="0" w:firstRowFirstColumn="0" w:firstRowLastColumn="0" w:lastRowFirstColumn="0" w:lastRowLastColumn="0"/>
        </w:trPr>
        <w:tc>
          <w:tcPr>
            <w:tcW w:w="9071" w:type="dxa"/>
          </w:tcPr>
          <w:p w14:paraId="4F6B5321" w14:textId="616B91E0" w:rsidR="00B91096" w:rsidRPr="00B91096" w:rsidRDefault="00B91096" w:rsidP="00B91096">
            <w:pPr>
              <w:pStyle w:val="HTML"/>
              <w:shd w:val="clear" w:color="auto" w:fill="2B2B2B"/>
              <w:rPr>
                <w:rFonts w:ascii="JetBrains Mono" w:hAnsi="JetBrains Mono" w:hint="eastAsia"/>
                <w:b w:val="0"/>
                <w:bCs/>
                <w:color w:val="A9B7C6"/>
                <w:sz w:val="20"/>
                <w:szCs w:val="20"/>
              </w:rPr>
            </w:pPr>
            <w:r w:rsidRPr="00B91096">
              <w:rPr>
                <w:rFonts w:ascii="JetBrains Mono" w:hAnsi="JetBrains Mono"/>
                <w:b w:val="0"/>
                <w:bCs/>
                <w:color w:val="CC7832"/>
                <w:sz w:val="20"/>
                <w:szCs w:val="20"/>
              </w:rPr>
              <w:t xml:space="preserve">package </w:t>
            </w:r>
            <w:proofErr w:type="spellStart"/>
            <w:r w:rsidRPr="00B91096">
              <w:rPr>
                <w:rFonts w:ascii="JetBrains Mono" w:hAnsi="JetBrains Mono"/>
                <w:b w:val="0"/>
                <w:bCs/>
                <w:color w:val="A9B7C6"/>
                <w:sz w:val="20"/>
                <w:szCs w:val="20"/>
              </w:rPr>
              <w:t>com.lxh.cookie</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com.lxh.BaseServlet</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com.lxh.util.CookieUtils</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javax.servlet.annotation.</w:t>
            </w:r>
            <w:r w:rsidRPr="00B91096">
              <w:rPr>
                <w:rFonts w:ascii="JetBrains Mono" w:hAnsi="JetBrains Mono"/>
                <w:b w:val="0"/>
                <w:bCs/>
                <w:color w:val="BBB529"/>
                <w:sz w:val="20"/>
                <w:szCs w:val="20"/>
              </w:rPr>
              <w:t>WebServlet</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javax.servlet.http.Cookie</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javax.servlet.http.HttpServletRequest</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javax.servlet.http.HttpServletResponse</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java.io.IOException</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import </w:t>
            </w:r>
            <w:proofErr w:type="spellStart"/>
            <w:r w:rsidRPr="00B91096">
              <w:rPr>
                <w:rFonts w:ascii="JetBrains Mono" w:hAnsi="JetBrains Mono"/>
                <w:b w:val="0"/>
                <w:bCs/>
                <w:color w:val="A9B7C6"/>
                <w:sz w:val="20"/>
                <w:szCs w:val="20"/>
              </w:rPr>
              <w:t>java.io.PrintWriter</w:t>
            </w:r>
            <w:proofErr w:type="spellEnd"/>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r>
            <w:r w:rsidRPr="00B91096">
              <w:rPr>
                <w:rFonts w:ascii="JetBrains Mono" w:hAnsi="JetBrains Mono"/>
                <w:b w:val="0"/>
                <w:bCs/>
                <w:color w:val="CC7832"/>
                <w:sz w:val="20"/>
                <w:szCs w:val="20"/>
              </w:rPr>
              <w:br/>
            </w:r>
            <w:r w:rsidRPr="00B91096">
              <w:rPr>
                <w:rFonts w:ascii="JetBrains Mono" w:hAnsi="JetBrains Mono"/>
                <w:b w:val="0"/>
                <w:bCs/>
                <w:color w:val="BBB529"/>
                <w:sz w:val="20"/>
                <w:szCs w:val="20"/>
              </w:rPr>
              <w:t>@WebServlet</w:t>
            </w:r>
            <w:r w:rsidRPr="00B91096">
              <w:rPr>
                <w:rFonts w:ascii="JetBrains Mono" w:hAnsi="JetBrains Mono"/>
                <w:b w:val="0"/>
                <w:bCs/>
                <w:color w:val="A9B7C6"/>
                <w:sz w:val="20"/>
                <w:szCs w:val="20"/>
              </w:rPr>
              <w:t>(</w:t>
            </w:r>
            <w:r w:rsidRPr="00B91096">
              <w:rPr>
                <w:rFonts w:ascii="JetBrains Mono" w:hAnsi="JetBrains Mono"/>
                <w:b w:val="0"/>
                <w:bCs/>
                <w:color w:val="D0D0FF"/>
                <w:sz w:val="20"/>
                <w:szCs w:val="20"/>
              </w:rPr>
              <w:t xml:space="preserve">name </w:t>
            </w:r>
            <w:r w:rsidRPr="00B91096">
              <w:rPr>
                <w:rFonts w:ascii="JetBrains Mono" w:hAnsi="JetBrains Mono"/>
                <w:b w:val="0"/>
                <w:bCs/>
                <w:color w:val="A9B7C6"/>
                <w:sz w:val="20"/>
                <w:szCs w:val="20"/>
              </w:rPr>
              <w:t xml:space="preserve">= </w:t>
            </w:r>
            <w:r w:rsidRPr="00B91096">
              <w:rPr>
                <w:rFonts w:ascii="JetBrains Mono" w:hAnsi="JetBrains Mono"/>
                <w:b w:val="0"/>
                <w:bCs/>
                <w:color w:val="6A8759"/>
                <w:sz w:val="20"/>
                <w:szCs w:val="20"/>
              </w:rPr>
              <w:t>"</w:t>
            </w:r>
            <w:proofErr w:type="spellStart"/>
            <w:r w:rsidRPr="00B91096">
              <w:rPr>
                <w:rFonts w:ascii="JetBrains Mono" w:hAnsi="JetBrains Mono"/>
                <w:b w:val="0"/>
                <w:bCs/>
                <w:color w:val="6A8759"/>
                <w:sz w:val="20"/>
                <w:szCs w:val="20"/>
              </w:rPr>
              <w:t>CookieServlet</w:t>
            </w:r>
            <w:proofErr w:type="spellEnd"/>
            <w:r w:rsidRPr="00B91096">
              <w:rPr>
                <w:rFonts w:ascii="JetBrains Mono" w:hAnsi="JetBrains Mono"/>
                <w:b w:val="0"/>
                <w:bCs/>
                <w:color w:val="6A8759"/>
                <w:sz w:val="20"/>
                <w:szCs w:val="20"/>
              </w:rPr>
              <w:t>"</w:t>
            </w:r>
            <w:r w:rsidRPr="00B91096">
              <w:rPr>
                <w:rFonts w:ascii="JetBrains Mono" w:hAnsi="JetBrains Mono"/>
                <w:b w:val="0"/>
                <w:bCs/>
                <w:color w:val="CC7832"/>
                <w:sz w:val="20"/>
                <w:szCs w:val="20"/>
              </w:rPr>
              <w:t xml:space="preserve">, </w:t>
            </w:r>
            <w:r w:rsidRPr="00B91096">
              <w:rPr>
                <w:rFonts w:ascii="JetBrains Mono" w:hAnsi="JetBrains Mono"/>
                <w:b w:val="0"/>
                <w:bCs/>
                <w:color w:val="D0D0FF"/>
                <w:sz w:val="20"/>
                <w:szCs w:val="20"/>
              </w:rPr>
              <w:t xml:space="preserve">value </w:t>
            </w:r>
            <w:r w:rsidRPr="00B91096">
              <w:rPr>
                <w:rFonts w:ascii="JetBrains Mono" w:hAnsi="JetBrains Mono"/>
                <w:b w:val="0"/>
                <w:bCs/>
                <w:color w:val="A9B7C6"/>
                <w:sz w:val="20"/>
                <w:szCs w:val="20"/>
              </w:rPr>
              <w:t>= {</w:t>
            </w:r>
            <w:r w:rsidRPr="00B91096">
              <w:rPr>
                <w:rFonts w:ascii="JetBrains Mono" w:hAnsi="JetBrains Mono"/>
                <w:b w:val="0"/>
                <w:bCs/>
                <w:color w:val="6A8759"/>
                <w:sz w:val="20"/>
                <w:szCs w:val="20"/>
              </w:rPr>
              <w:t>"/</w:t>
            </w:r>
            <w:proofErr w:type="spellStart"/>
            <w:r w:rsidRPr="00B91096">
              <w:rPr>
                <w:rFonts w:ascii="JetBrains Mono" w:hAnsi="JetBrains Mono"/>
                <w:b w:val="0"/>
                <w:bCs/>
                <w:color w:val="6A8759"/>
                <w:sz w:val="20"/>
                <w:szCs w:val="20"/>
              </w:rPr>
              <w:t>cookie_servlet</w:t>
            </w:r>
            <w:proofErr w:type="spellEnd"/>
            <w:r w:rsidRPr="00B91096">
              <w:rPr>
                <w:rFonts w:ascii="JetBrains Mono" w:hAnsi="JetBrains Mono"/>
                <w:b w:val="0"/>
                <w:bCs/>
                <w:color w:val="6A8759"/>
                <w:sz w:val="20"/>
                <w:szCs w:val="20"/>
              </w:rPr>
              <w:t>"</w:t>
            </w:r>
            <w:r w:rsidRPr="00B91096">
              <w:rPr>
                <w:rFonts w:ascii="JetBrains Mono" w:hAnsi="JetBrains Mono"/>
                <w:b w:val="0"/>
                <w:bCs/>
                <w:color w:val="A9B7C6"/>
                <w:sz w:val="20"/>
                <w:szCs w:val="20"/>
              </w:rPr>
              <w:t>})</w:t>
            </w:r>
            <w:r w:rsidRPr="00B91096">
              <w:rPr>
                <w:rFonts w:ascii="JetBrains Mono" w:hAnsi="JetBrains Mono"/>
                <w:b w:val="0"/>
                <w:bCs/>
                <w:color w:val="A9B7C6"/>
                <w:sz w:val="20"/>
                <w:szCs w:val="20"/>
              </w:rPr>
              <w:br/>
            </w:r>
            <w:r w:rsidRPr="00B91096">
              <w:rPr>
                <w:rFonts w:ascii="JetBrains Mono" w:hAnsi="JetBrains Mono"/>
                <w:b w:val="0"/>
                <w:bCs/>
                <w:color w:val="CC7832"/>
                <w:sz w:val="20"/>
                <w:szCs w:val="20"/>
              </w:rPr>
              <w:t xml:space="preserve">public class </w:t>
            </w:r>
            <w:proofErr w:type="spellStart"/>
            <w:r w:rsidRPr="00B91096">
              <w:rPr>
                <w:rFonts w:ascii="JetBrains Mono" w:hAnsi="JetBrains Mono"/>
                <w:b w:val="0"/>
                <w:bCs/>
                <w:color w:val="A9B7C6"/>
                <w:sz w:val="20"/>
                <w:szCs w:val="20"/>
              </w:rPr>
              <w:t>CookieServlet</w:t>
            </w:r>
            <w:proofErr w:type="spellEnd"/>
            <w:r w:rsidRPr="00B91096">
              <w:rPr>
                <w:rFonts w:ascii="JetBrains Mono" w:hAnsi="JetBrains Mono"/>
                <w:b w:val="0"/>
                <w:bCs/>
                <w:color w:val="A9B7C6"/>
                <w:sz w:val="20"/>
                <w:szCs w:val="20"/>
              </w:rPr>
              <w:t xml:space="preserve"> </w:t>
            </w:r>
            <w:r w:rsidRPr="00B91096">
              <w:rPr>
                <w:rFonts w:ascii="JetBrains Mono" w:hAnsi="JetBrains Mono"/>
                <w:b w:val="0"/>
                <w:bCs/>
                <w:color w:val="CC7832"/>
                <w:sz w:val="20"/>
                <w:szCs w:val="20"/>
              </w:rPr>
              <w:t xml:space="preserve">extends </w:t>
            </w:r>
            <w:proofErr w:type="spellStart"/>
            <w:r w:rsidRPr="00B91096">
              <w:rPr>
                <w:rFonts w:ascii="JetBrains Mono" w:hAnsi="JetBrains Mono"/>
                <w:b w:val="0"/>
                <w:bCs/>
                <w:color w:val="A9B7C6"/>
                <w:sz w:val="20"/>
                <w:szCs w:val="20"/>
              </w:rPr>
              <w:t>BaseServlet</w:t>
            </w:r>
            <w:proofErr w:type="spellEnd"/>
            <w:r w:rsidRPr="00B91096">
              <w:rPr>
                <w:rFonts w:ascii="JetBrains Mono" w:hAnsi="JetBrains Mono"/>
                <w:b w:val="0"/>
                <w:bCs/>
                <w:color w:val="A9B7C6"/>
                <w:sz w:val="20"/>
                <w:szCs w:val="20"/>
              </w:rPr>
              <w:t xml:space="preserve"> {</w:t>
            </w:r>
            <w:r w:rsidRPr="00B91096">
              <w:rPr>
                <w:rFonts w:ascii="JetBrains Mono" w:hAnsi="JetBrains Mono"/>
                <w:b w:val="0"/>
                <w:bCs/>
                <w:color w:val="A9B7C6"/>
                <w:sz w:val="20"/>
                <w:szCs w:val="20"/>
              </w:rPr>
              <w:br/>
            </w:r>
            <w:r w:rsidRPr="00B91096">
              <w:rPr>
                <w:rFonts w:ascii="JetBrains Mono" w:hAnsi="JetBrains Mono"/>
                <w:b w:val="0"/>
                <w:bCs/>
                <w:color w:val="A9B7C6"/>
                <w:sz w:val="20"/>
                <w:szCs w:val="20"/>
              </w:rPr>
              <w:br/>
              <w:t xml:space="preserve">        </w:t>
            </w:r>
            <w:r w:rsidRPr="00B91096">
              <w:rPr>
                <w:rFonts w:ascii="JetBrains Mono" w:hAnsi="JetBrains Mono"/>
                <w:b w:val="0"/>
                <w:bCs/>
                <w:color w:val="808080"/>
                <w:sz w:val="20"/>
                <w:szCs w:val="20"/>
              </w:rPr>
              <w:t xml:space="preserve">// </w:t>
            </w:r>
            <w:r w:rsidRPr="00B91096">
              <w:rPr>
                <w:rFonts w:hint="eastAsia"/>
                <w:b w:val="0"/>
                <w:bCs/>
                <w:color w:val="808080"/>
                <w:sz w:val="20"/>
                <w:szCs w:val="20"/>
              </w:rPr>
              <w:t>创建一个指定存活时间的</w:t>
            </w:r>
            <w:r w:rsidRPr="00B91096">
              <w:rPr>
                <w:rFonts w:ascii="JetBrains Mono" w:hAnsi="JetBrains Mono"/>
                <w:b w:val="0"/>
                <w:bCs/>
                <w:color w:val="808080"/>
                <w:sz w:val="20"/>
                <w:szCs w:val="20"/>
              </w:rPr>
              <w:t>cookie</w:t>
            </w:r>
            <w:r w:rsidRPr="00B91096">
              <w:rPr>
                <w:rFonts w:ascii="JetBrains Mono" w:hAnsi="JetBrains Mono"/>
                <w:b w:val="0"/>
                <w:bCs/>
                <w:color w:val="808080"/>
                <w:sz w:val="20"/>
                <w:szCs w:val="20"/>
              </w:rPr>
              <w:br/>
              <w:t xml:space="preserve">    </w:t>
            </w:r>
            <w:r w:rsidRPr="00B91096">
              <w:rPr>
                <w:rFonts w:ascii="JetBrains Mono" w:hAnsi="JetBrains Mono"/>
                <w:b w:val="0"/>
                <w:bCs/>
                <w:color w:val="CC7832"/>
                <w:sz w:val="20"/>
                <w:szCs w:val="20"/>
              </w:rPr>
              <w:t xml:space="preserve">public void </w:t>
            </w:r>
            <w:r w:rsidRPr="00B91096">
              <w:rPr>
                <w:rFonts w:ascii="JetBrains Mono" w:hAnsi="JetBrains Mono"/>
                <w:b w:val="0"/>
                <w:bCs/>
                <w:color w:val="FFC66D"/>
                <w:sz w:val="20"/>
                <w:szCs w:val="20"/>
              </w:rPr>
              <w:t>cookieLife3600</w:t>
            </w:r>
            <w:r w:rsidRPr="00B91096">
              <w:rPr>
                <w:rFonts w:ascii="JetBrains Mono" w:hAnsi="JetBrains Mono"/>
                <w:b w:val="0"/>
                <w:bCs/>
                <w:color w:val="A9B7C6"/>
                <w:sz w:val="20"/>
                <w:szCs w:val="20"/>
              </w:rPr>
              <w:t>(</w:t>
            </w:r>
            <w:proofErr w:type="spellStart"/>
            <w:r w:rsidRPr="00B91096">
              <w:rPr>
                <w:rFonts w:ascii="JetBrains Mono" w:hAnsi="JetBrains Mono"/>
                <w:b w:val="0"/>
                <w:bCs/>
                <w:color w:val="A9B7C6"/>
                <w:sz w:val="20"/>
                <w:szCs w:val="20"/>
              </w:rPr>
              <w:t>HttpServletRequest</w:t>
            </w:r>
            <w:proofErr w:type="spellEnd"/>
            <w:r w:rsidRPr="00B91096">
              <w:rPr>
                <w:rFonts w:ascii="JetBrains Mono" w:hAnsi="JetBrains Mono"/>
                <w:b w:val="0"/>
                <w:bCs/>
                <w:color w:val="A9B7C6"/>
                <w:sz w:val="20"/>
                <w:szCs w:val="20"/>
              </w:rPr>
              <w:t xml:space="preserve"> req</w:t>
            </w:r>
            <w:r w:rsidRPr="00B91096">
              <w:rPr>
                <w:rFonts w:ascii="JetBrains Mono" w:hAnsi="JetBrains Mono"/>
                <w:b w:val="0"/>
                <w:bCs/>
                <w:color w:val="CC7832"/>
                <w:sz w:val="20"/>
                <w:szCs w:val="20"/>
              </w:rPr>
              <w:t xml:space="preserve">, </w:t>
            </w:r>
            <w:proofErr w:type="spellStart"/>
            <w:r w:rsidRPr="00B91096">
              <w:rPr>
                <w:rFonts w:ascii="JetBrains Mono" w:hAnsi="JetBrains Mono"/>
                <w:b w:val="0"/>
                <w:bCs/>
                <w:color w:val="A9B7C6"/>
                <w:sz w:val="20"/>
                <w:szCs w:val="20"/>
              </w:rPr>
              <w:t>HttpServletResponse</w:t>
            </w:r>
            <w:proofErr w:type="spellEnd"/>
            <w:r w:rsidRPr="00B91096">
              <w:rPr>
                <w:rFonts w:ascii="JetBrains Mono" w:hAnsi="JetBrains Mono"/>
                <w:b w:val="0"/>
                <w:bCs/>
                <w:color w:val="A9B7C6"/>
                <w:sz w:val="20"/>
                <w:szCs w:val="20"/>
              </w:rPr>
              <w:t xml:space="preserve"> resp) {</w:t>
            </w:r>
            <w:r w:rsidRPr="00B91096">
              <w:rPr>
                <w:rFonts w:ascii="JetBrains Mono" w:hAnsi="JetBrains Mono"/>
                <w:b w:val="0"/>
                <w:bCs/>
                <w:color w:val="A9B7C6"/>
                <w:sz w:val="20"/>
                <w:szCs w:val="20"/>
              </w:rPr>
              <w:br/>
              <w:t xml:space="preserve">        Cookie </w:t>
            </w:r>
            <w:proofErr w:type="spellStart"/>
            <w:r w:rsidRPr="00B91096">
              <w:rPr>
                <w:rFonts w:ascii="JetBrains Mono" w:hAnsi="JetBrains Mono"/>
                <w:b w:val="0"/>
                <w:bCs/>
                <w:color w:val="A9B7C6"/>
                <w:sz w:val="20"/>
                <w:szCs w:val="20"/>
              </w:rPr>
              <w:t>cookie</w:t>
            </w:r>
            <w:proofErr w:type="spellEnd"/>
            <w:r w:rsidRPr="00B91096">
              <w:rPr>
                <w:rFonts w:ascii="JetBrains Mono" w:hAnsi="JetBrains Mono"/>
                <w:b w:val="0"/>
                <w:bCs/>
                <w:color w:val="A9B7C6"/>
                <w:sz w:val="20"/>
                <w:szCs w:val="20"/>
              </w:rPr>
              <w:t xml:space="preserve"> = </w:t>
            </w:r>
            <w:r w:rsidRPr="00B91096">
              <w:rPr>
                <w:rFonts w:ascii="JetBrains Mono" w:hAnsi="JetBrains Mono"/>
                <w:b w:val="0"/>
                <w:bCs/>
                <w:color w:val="CC7832"/>
                <w:sz w:val="20"/>
                <w:szCs w:val="20"/>
              </w:rPr>
              <w:t xml:space="preserve">new </w:t>
            </w:r>
            <w:r w:rsidRPr="00B91096">
              <w:rPr>
                <w:rFonts w:ascii="JetBrains Mono" w:hAnsi="JetBrains Mono"/>
                <w:b w:val="0"/>
                <w:bCs/>
                <w:color w:val="A9B7C6"/>
                <w:sz w:val="20"/>
                <w:szCs w:val="20"/>
              </w:rPr>
              <w:t>Cookie(</w:t>
            </w:r>
            <w:r w:rsidRPr="00B91096">
              <w:rPr>
                <w:rFonts w:ascii="JetBrains Mono" w:hAnsi="JetBrains Mono"/>
                <w:b w:val="0"/>
                <w:bCs/>
                <w:color w:val="6A8759"/>
                <w:sz w:val="20"/>
                <w:szCs w:val="20"/>
              </w:rPr>
              <w:t>"password"</w:t>
            </w:r>
            <w:r w:rsidRPr="00B91096">
              <w:rPr>
                <w:rFonts w:ascii="JetBrains Mono" w:hAnsi="JetBrains Mono"/>
                <w:b w:val="0"/>
                <w:bCs/>
                <w:color w:val="CC7832"/>
                <w:sz w:val="20"/>
                <w:szCs w:val="20"/>
              </w:rPr>
              <w:t xml:space="preserve">, </w:t>
            </w:r>
            <w:r w:rsidRPr="00B91096">
              <w:rPr>
                <w:rFonts w:ascii="JetBrains Mono" w:hAnsi="JetBrains Mono"/>
                <w:b w:val="0"/>
                <w:bCs/>
                <w:color w:val="6A8759"/>
                <w:sz w:val="20"/>
                <w:szCs w:val="20"/>
              </w:rPr>
              <w:t>"123456"</w:t>
            </w:r>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r w:rsidRPr="00B91096">
              <w:rPr>
                <w:rFonts w:ascii="JetBrains Mono" w:hAnsi="JetBrains Mono"/>
                <w:b w:val="0"/>
                <w:bCs/>
                <w:color w:val="808080"/>
                <w:sz w:val="20"/>
                <w:szCs w:val="20"/>
              </w:rPr>
              <w:t xml:space="preserve">// </w:t>
            </w:r>
            <w:r w:rsidRPr="00B91096">
              <w:rPr>
                <w:rFonts w:hint="eastAsia"/>
                <w:b w:val="0"/>
                <w:bCs/>
                <w:color w:val="808080"/>
                <w:sz w:val="20"/>
                <w:szCs w:val="20"/>
              </w:rPr>
              <w:t>指定</w:t>
            </w:r>
            <w:r w:rsidRPr="00B91096">
              <w:rPr>
                <w:rFonts w:ascii="JetBrains Mono" w:hAnsi="JetBrains Mono"/>
                <w:b w:val="0"/>
                <w:bCs/>
                <w:color w:val="808080"/>
                <w:sz w:val="20"/>
                <w:szCs w:val="20"/>
              </w:rPr>
              <w:t>cookie</w:t>
            </w:r>
            <w:r w:rsidRPr="00B91096">
              <w:rPr>
                <w:rFonts w:hint="eastAsia"/>
                <w:b w:val="0"/>
                <w:bCs/>
                <w:color w:val="808080"/>
                <w:sz w:val="20"/>
                <w:szCs w:val="20"/>
              </w:rPr>
              <w:t>存活时间为</w:t>
            </w:r>
            <w:r w:rsidRPr="00B91096">
              <w:rPr>
                <w:rFonts w:ascii="JetBrains Mono" w:hAnsi="JetBrains Mono"/>
                <w:b w:val="0"/>
                <w:bCs/>
                <w:color w:val="808080"/>
                <w:sz w:val="20"/>
                <w:szCs w:val="20"/>
              </w:rPr>
              <w:t>3600S</w:t>
            </w:r>
            <w:r w:rsidRPr="00B91096">
              <w:rPr>
                <w:rFonts w:ascii="JetBrains Mono" w:hAnsi="JetBrains Mono"/>
                <w:b w:val="0"/>
                <w:bCs/>
                <w:color w:val="808080"/>
                <w:sz w:val="20"/>
                <w:szCs w:val="20"/>
              </w:rPr>
              <w:br/>
              <w:t xml:space="preserve">        </w:t>
            </w:r>
            <w:proofErr w:type="spellStart"/>
            <w:r w:rsidRPr="00B91096">
              <w:rPr>
                <w:rFonts w:ascii="JetBrains Mono" w:hAnsi="JetBrains Mono"/>
                <w:b w:val="0"/>
                <w:bCs/>
                <w:color w:val="A9B7C6"/>
                <w:sz w:val="20"/>
                <w:szCs w:val="20"/>
              </w:rPr>
              <w:t>cookie.setMaxAge</w:t>
            </w:r>
            <w:proofErr w:type="spellEnd"/>
            <w:r w:rsidRPr="00B91096">
              <w:rPr>
                <w:rFonts w:ascii="JetBrains Mono" w:hAnsi="JetBrains Mono"/>
                <w:b w:val="0"/>
                <w:bCs/>
                <w:color w:val="A9B7C6"/>
                <w:sz w:val="20"/>
                <w:szCs w:val="20"/>
              </w:rPr>
              <w:t>(</w:t>
            </w:r>
            <w:r w:rsidRPr="00B91096">
              <w:rPr>
                <w:rFonts w:ascii="JetBrains Mono" w:hAnsi="JetBrains Mono"/>
                <w:b w:val="0"/>
                <w:bCs/>
                <w:color w:val="6897BB"/>
                <w:sz w:val="20"/>
                <w:szCs w:val="20"/>
              </w:rPr>
              <w:t>3600</w:t>
            </w:r>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proofErr w:type="spellStart"/>
            <w:r w:rsidRPr="00B91096">
              <w:rPr>
                <w:rFonts w:ascii="JetBrains Mono" w:hAnsi="JetBrains Mono"/>
                <w:b w:val="0"/>
                <w:bCs/>
                <w:color w:val="A9B7C6"/>
                <w:sz w:val="20"/>
                <w:szCs w:val="20"/>
              </w:rPr>
              <w:t>resp.addCookie</w:t>
            </w:r>
            <w:proofErr w:type="spellEnd"/>
            <w:r w:rsidRPr="00B91096">
              <w:rPr>
                <w:rFonts w:ascii="JetBrains Mono" w:hAnsi="JetBrains Mono"/>
                <w:b w:val="0"/>
                <w:bCs/>
                <w:color w:val="A9B7C6"/>
                <w:sz w:val="20"/>
                <w:szCs w:val="20"/>
              </w:rPr>
              <w:t>(cookie)</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r w:rsidRPr="00B91096">
              <w:rPr>
                <w:rFonts w:ascii="JetBrains Mono" w:hAnsi="JetBrains Mono"/>
                <w:b w:val="0"/>
                <w:bCs/>
                <w:color w:val="A9B7C6"/>
                <w:sz w:val="20"/>
                <w:szCs w:val="20"/>
              </w:rPr>
              <w:t>}</w:t>
            </w:r>
            <w:r w:rsidRPr="00B91096">
              <w:rPr>
                <w:rFonts w:ascii="JetBrains Mono" w:hAnsi="JetBrains Mono"/>
                <w:b w:val="0"/>
                <w:bCs/>
                <w:color w:val="A9B7C6"/>
                <w:sz w:val="20"/>
                <w:szCs w:val="20"/>
              </w:rPr>
              <w:br/>
            </w:r>
            <w:r w:rsidRPr="00B91096">
              <w:rPr>
                <w:rFonts w:ascii="JetBrains Mono" w:hAnsi="JetBrains Mono"/>
                <w:b w:val="0"/>
                <w:bCs/>
                <w:color w:val="A9B7C6"/>
                <w:sz w:val="20"/>
                <w:szCs w:val="20"/>
              </w:rPr>
              <w:br/>
              <w:t xml:space="preserve">    </w:t>
            </w:r>
            <w:r w:rsidRPr="00B91096">
              <w:rPr>
                <w:rFonts w:ascii="JetBrains Mono" w:hAnsi="JetBrains Mono"/>
                <w:b w:val="0"/>
                <w:bCs/>
                <w:color w:val="808080"/>
                <w:sz w:val="20"/>
                <w:szCs w:val="20"/>
              </w:rPr>
              <w:t xml:space="preserve">// </w:t>
            </w:r>
            <w:r w:rsidRPr="00B91096">
              <w:rPr>
                <w:rFonts w:hint="eastAsia"/>
                <w:b w:val="0"/>
                <w:bCs/>
                <w:color w:val="808080"/>
                <w:sz w:val="20"/>
                <w:szCs w:val="20"/>
              </w:rPr>
              <w:t>创建一个默认存活时间的</w:t>
            </w:r>
            <w:r w:rsidRPr="00B91096">
              <w:rPr>
                <w:rFonts w:ascii="JetBrains Mono" w:hAnsi="JetBrains Mono"/>
                <w:b w:val="0"/>
                <w:bCs/>
                <w:color w:val="808080"/>
                <w:sz w:val="20"/>
                <w:szCs w:val="20"/>
              </w:rPr>
              <w:t>cookie</w:t>
            </w:r>
            <w:r w:rsidRPr="00B91096">
              <w:rPr>
                <w:rFonts w:ascii="JetBrains Mono" w:hAnsi="JetBrains Mono"/>
                <w:b w:val="0"/>
                <w:bCs/>
                <w:color w:val="808080"/>
                <w:sz w:val="20"/>
                <w:szCs w:val="20"/>
              </w:rPr>
              <w:br/>
              <w:t xml:space="preserve">    </w:t>
            </w:r>
            <w:r w:rsidRPr="00B91096">
              <w:rPr>
                <w:rFonts w:ascii="JetBrains Mono" w:hAnsi="JetBrains Mono"/>
                <w:b w:val="0"/>
                <w:bCs/>
                <w:color w:val="CC7832"/>
                <w:sz w:val="20"/>
                <w:szCs w:val="20"/>
              </w:rPr>
              <w:t xml:space="preserve">public void </w:t>
            </w:r>
            <w:proofErr w:type="spellStart"/>
            <w:r w:rsidRPr="00B91096">
              <w:rPr>
                <w:rFonts w:ascii="JetBrains Mono" w:hAnsi="JetBrains Mono"/>
                <w:b w:val="0"/>
                <w:bCs/>
                <w:color w:val="FFC66D"/>
                <w:sz w:val="20"/>
                <w:szCs w:val="20"/>
              </w:rPr>
              <w:t>cookieLifeDefault</w:t>
            </w:r>
            <w:proofErr w:type="spellEnd"/>
            <w:r w:rsidRPr="00B91096">
              <w:rPr>
                <w:rFonts w:ascii="JetBrains Mono" w:hAnsi="JetBrains Mono"/>
                <w:b w:val="0"/>
                <w:bCs/>
                <w:color w:val="A9B7C6"/>
                <w:sz w:val="20"/>
                <w:szCs w:val="20"/>
              </w:rPr>
              <w:t>(</w:t>
            </w:r>
            <w:proofErr w:type="spellStart"/>
            <w:r w:rsidRPr="00B91096">
              <w:rPr>
                <w:rFonts w:ascii="JetBrains Mono" w:hAnsi="JetBrains Mono"/>
                <w:b w:val="0"/>
                <w:bCs/>
                <w:color w:val="A9B7C6"/>
                <w:sz w:val="20"/>
                <w:szCs w:val="20"/>
              </w:rPr>
              <w:t>HttpServletRequest</w:t>
            </w:r>
            <w:proofErr w:type="spellEnd"/>
            <w:r w:rsidRPr="00B91096">
              <w:rPr>
                <w:rFonts w:ascii="JetBrains Mono" w:hAnsi="JetBrains Mono"/>
                <w:b w:val="0"/>
                <w:bCs/>
                <w:color w:val="A9B7C6"/>
                <w:sz w:val="20"/>
                <w:szCs w:val="20"/>
              </w:rPr>
              <w:t xml:space="preserve"> req</w:t>
            </w:r>
            <w:r w:rsidRPr="00B91096">
              <w:rPr>
                <w:rFonts w:ascii="JetBrains Mono" w:hAnsi="JetBrains Mono"/>
                <w:b w:val="0"/>
                <w:bCs/>
                <w:color w:val="CC7832"/>
                <w:sz w:val="20"/>
                <w:szCs w:val="20"/>
              </w:rPr>
              <w:t xml:space="preserve">, </w:t>
            </w:r>
            <w:proofErr w:type="spellStart"/>
            <w:r w:rsidRPr="00B91096">
              <w:rPr>
                <w:rFonts w:ascii="JetBrains Mono" w:hAnsi="JetBrains Mono"/>
                <w:b w:val="0"/>
                <w:bCs/>
                <w:color w:val="A9B7C6"/>
                <w:sz w:val="20"/>
                <w:szCs w:val="20"/>
              </w:rPr>
              <w:t>HttpServletResponse</w:t>
            </w:r>
            <w:proofErr w:type="spellEnd"/>
            <w:r w:rsidRPr="00B91096">
              <w:rPr>
                <w:rFonts w:ascii="JetBrains Mono" w:hAnsi="JetBrains Mono"/>
                <w:b w:val="0"/>
                <w:bCs/>
                <w:color w:val="A9B7C6"/>
                <w:sz w:val="20"/>
                <w:szCs w:val="20"/>
              </w:rPr>
              <w:t xml:space="preserve"> resp) {</w:t>
            </w:r>
            <w:r w:rsidRPr="00B91096">
              <w:rPr>
                <w:rFonts w:ascii="JetBrains Mono" w:hAnsi="JetBrains Mono"/>
                <w:b w:val="0"/>
                <w:bCs/>
                <w:color w:val="A9B7C6"/>
                <w:sz w:val="20"/>
                <w:szCs w:val="20"/>
              </w:rPr>
              <w:br/>
              <w:t xml:space="preserve">        Cookie </w:t>
            </w:r>
            <w:proofErr w:type="spellStart"/>
            <w:r w:rsidRPr="00B91096">
              <w:rPr>
                <w:rFonts w:ascii="JetBrains Mono" w:hAnsi="JetBrains Mono"/>
                <w:b w:val="0"/>
                <w:bCs/>
                <w:color w:val="A9B7C6"/>
                <w:sz w:val="20"/>
                <w:szCs w:val="20"/>
              </w:rPr>
              <w:t>cookie</w:t>
            </w:r>
            <w:proofErr w:type="spellEnd"/>
            <w:r w:rsidRPr="00B91096">
              <w:rPr>
                <w:rFonts w:ascii="JetBrains Mono" w:hAnsi="JetBrains Mono"/>
                <w:b w:val="0"/>
                <w:bCs/>
                <w:color w:val="A9B7C6"/>
                <w:sz w:val="20"/>
                <w:szCs w:val="20"/>
              </w:rPr>
              <w:t xml:space="preserve"> = </w:t>
            </w:r>
            <w:r w:rsidRPr="00B91096">
              <w:rPr>
                <w:rFonts w:ascii="JetBrains Mono" w:hAnsi="JetBrains Mono"/>
                <w:b w:val="0"/>
                <w:bCs/>
                <w:color w:val="CC7832"/>
                <w:sz w:val="20"/>
                <w:szCs w:val="20"/>
              </w:rPr>
              <w:t xml:space="preserve">new </w:t>
            </w:r>
            <w:r w:rsidRPr="00B91096">
              <w:rPr>
                <w:rFonts w:ascii="JetBrains Mono" w:hAnsi="JetBrains Mono"/>
                <w:b w:val="0"/>
                <w:bCs/>
                <w:color w:val="A9B7C6"/>
                <w:sz w:val="20"/>
                <w:szCs w:val="20"/>
              </w:rPr>
              <w:t>Cookie(</w:t>
            </w:r>
            <w:r w:rsidRPr="00B91096">
              <w:rPr>
                <w:rFonts w:ascii="JetBrains Mono" w:hAnsi="JetBrains Mono"/>
                <w:b w:val="0"/>
                <w:bCs/>
                <w:color w:val="6A8759"/>
                <w:sz w:val="20"/>
                <w:szCs w:val="20"/>
              </w:rPr>
              <w:t>"nick"</w:t>
            </w:r>
            <w:r w:rsidRPr="00B91096">
              <w:rPr>
                <w:rFonts w:ascii="JetBrains Mono" w:hAnsi="JetBrains Mono"/>
                <w:b w:val="0"/>
                <w:bCs/>
                <w:color w:val="CC7832"/>
                <w:sz w:val="20"/>
                <w:szCs w:val="20"/>
              </w:rPr>
              <w:t xml:space="preserve">, </w:t>
            </w:r>
            <w:r w:rsidRPr="00B91096">
              <w:rPr>
                <w:rFonts w:ascii="JetBrains Mono" w:hAnsi="JetBrains Mono"/>
                <w:b w:val="0"/>
                <w:bCs/>
                <w:color w:val="6A8759"/>
                <w:sz w:val="20"/>
                <w:szCs w:val="20"/>
              </w:rPr>
              <w:t>"</w:t>
            </w:r>
            <w:r w:rsidRPr="00B91096">
              <w:rPr>
                <w:rFonts w:hint="eastAsia"/>
                <w:b w:val="0"/>
                <w:bCs/>
                <w:color w:val="6A8759"/>
                <w:sz w:val="20"/>
                <w:szCs w:val="20"/>
              </w:rPr>
              <w:t>一直沉默的猪</w:t>
            </w:r>
            <w:r w:rsidRPr="00B91096">
              <w:rPr>
                <w:rFonts w:ascii="JetBrains Mono" w:hAnsi="JetBrains Mono"/>
                <w:b w:val="0"/>
                <w:bCs/>
                <w:color w:val="6A8759"/>
                <w:sz w:val="20"/>
                <w:szCs w:val="20"/>
              </w:rPr>
              <w:t>"</w:t>
            </w:r>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proofErr w:type="spellStart"/>
            <w:r w:rsidRPr="00B91096">
              <w:rPr>
                <w:rFonts w:ascii="JetBrains Mono" w:hAnsi="JetBrains Mono"/>
                <w:b w:val="0"/>
                <w:bCs/>
                <w:color w:val="A9B7C6"/>
                <w:sz w:val="20"/>
                <w:szCs w:val="20"/>
              </w:rPr>
              <w:t>resp.addCookie</w:t>
            </w:r>
            <w:proofErr w:type="spellEnd"/>
            <w:r w:rsidRPr="00B91096">
              <w:rPr>
                <w:rFonts w:ascii="JetBrains Mono" w:hAnsi="JetBrains Mono"/>
                <w:b w:val="0"/>
                <w:bCs/>
                <w:color w:val="A9B7C6"/>
                <w:sz w:val="20"/>
                <w:szCs w:val="20"/>
              </w:rPr>
              <w:t>(cookie)</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r w:rsidRPr="00B91096">
              <w:rPr>
                <w:rFonts w:ascii="JetBrains Mono" w:hAnsi="JetBrains Mono"/>
                <w:b w:val="0"/>
                <w:bCs/>
                <w:color w:val="A9B7C6"/>
                <w:sz w:val="20"/>
                <w:szCs w:val="20"/>
              </w:rPr>
              <w:t>}</w:t>
            </w:r>
            <w:r w:rsidRPr="00B91096">
              <w:rPr>
                <w:rFonts w:ascii="JetBrains Mono" w:hAnsi="JetBrains Mono"/>
                <w:b w:val="0"/>
                <w:bCs/>
                <w:color w:val="A9B7C6"/>
                <w:sz w:val="20"/>
                <w:szCs w:val="20"/>
              </w:rPr>
              <w:br/>
            </w:r>
            <w:r w:rsidRPr="00B91096">
              <w:rPr>
                <w:rFonts w:ascii="JetBrains Mono" w:hAnsi="JetBrains Mono"/>
                <w:b w:val="0"/>
                <w:bCs/>
                <w:color w:val="A9B7C6"/>
                <w:sz w:val="20"/>
                <w:szCs w:val="20"/>
              </w:rPr>
              <w:br/>
              <w:t xml:space="preserve">    </w:t>
            </w:r>
            <w:r w:rsidRPr="00B91096">
              <w:rPr>
                <w:rFonts w:ascii="JetBrains Mono" w:hAnsi="JetBrains Mono"/>
                <w:b w:val="0"/>
                <w:bCs/>
                <w:color w:val="808080"/>
                <w:sz w:val="20"/>
                <w:szCs w:val="20"/>
              </w:rPr>
              <w:t xml:space="preserve">// </w:t>
            </w:r>
            <w:r w:rsidRPr="00B91096">
              <w:rPr>
                <w:rFonts w:hint="eastAsia"/>
                <w:b w:val="0"/>
                <w:bCs/>
                <w:color w:val="808080"/>
                <w:sz w:val="20"/>
                <w:szCs w:val="20"/>
              </w:rPr>
              <w:t>立即删除一个指定的</w:t>
            </w:r>
            <w:r w:rsidRPr="00B91096">
              <w:rPr>
                <w:rFonts w:ascii="JetBrains Mono" w:hAnsi="JetBrains Mono"/>
                <w:b w:val="0"/>
                <w:bCs/>
                <w:color w:val="808080"/>
                <w:sz w:val="20"/>
                <w:szCs w:val="20"/>
              </w:rPr>
              <w:t>cookie</w:t>
            </w:r>
            <w:r w:rsidRPr="00B91096">
              <w:rPr>
                <w:rFonts w:ascii="JetBrains Mono" w:hAnsi="JetBrains Mono"/>
                <w:b w:val="0"/>
                <w:bCs/>
                <w:color w:val="808080"/>
                <w:sz w:val="20"/>
                <w:szCs w:val="20"/>
              </w:rPr>
              <w:br/>
              <w:t xml:space="preserve">    </w:t>
            </w:r>
            <w:r w:rsidRPr="00B91096">
              <w:rPr>
                <w:rFonts w:ascii="JetBrains Mono" w:hAnsi="JetBrains Mono"/>
                <w:b w:val="0"/>
                <w:bCs/>
                <w:color w:val="CC7832"/>
                <w:sz w:val="20"/>
                <w:szCs w:val="20"/>
              </w:rPr>
              <w:t xml:space="preserve">public void </w:t>
            </w:r>
            <w:proofErr w:type="spellStart"/>
            <w:r w:rsidRPr="00B91096">
              <w:rPr>
                <w:rFonts w:ascii="JetBrains Mono" w:hAnsi="JetBrains Mono"/>
                <w:b w:val="0"/>
                <w:bCs/>
                <w:color w:val="FFC66D"/>
                <w:sz w:val="20"/>
                <w:szCs w:val="20"/>
              </w:rPr>
              <w:t>deleteNow</w:t>
            </w:r>
            <w:proofErr w:type="spellEnd"/>
            <w:r w:rsidRPr="00B91096">
              <w:rPr>
                <w:rFonts w:ascii="JetBrains Mono" w:hAnsi="JetBrains Mono"/>
                <w:b w:val="0"/>
                <w:bCs/>
                <w:color w:val="A9B7C6"/>
                <w:sz w:val="20"/>
                <w:szCs w:val="20"/>
              </w:rPr>
              <w:t>(</w:t>
            </w:r>
            <w:proofErr w:type="spellStart"/>
            <w:r w:rsidRPr="00B91096">
              <w:rPr>
                <w:rFonts w:ascii="JetBrains Mono" w:hAnsi="JetBrains Mono"/>
                <w:b w:val="0"/>
                <w:bCs/>
                <w:color w:val="A9B7C6"/>
                <w:sz w:val="20"/>
                <w:szCs w:val="20"/>
              </w:rPr>
              <w:t>HttpServletRequest</w:t>
            </w:r>
            <w:proofErr w:type="spellEnd"/>
            <w:r w:rsidRPr="00B91096">
              <w:rPr>
                <w:rFonts w:ascii="JetBrains Mono" w:hAnsi="JetBrains Mono"/>
                <w:b w:val="0"/>
                <w:bCs/>
                <w:color w:val="A9B7C6"/>
                <w:sz w:val="20"/>
                <w:szCs w:val="20"/>
              </w:rPr>
              <w:t xml:space="preserve"> req</w:t>
            </w:r>
            <w:r w:rsidRPr="00B91096">
              <w:rPr>
                <w:rFonts w:ascii="JetBrains Mono" w:hAnsi="JetBrains Mono"/>
                <w:b w:val="0"/>
                <w:bCs/>
                <w:color w:val="CC7832"/>
                <w:sz w:val="20"/>
                <w:szCs w:val="20"/>
              </w:rPr>
              <w:t xml:space="preserve">, </w:t>
            </w:r>
            <w:proofErr w:type="spellStart"/>
            <w:r w:rsidRPr="00B91096">
              <w:rPr>
                <w:rFonts w:ascii="JetBrains Mono" w:hAnsi="JetBrains Mono"/>
                <w:b w:val="0"/>
                <w:bCs/>
                <w:color w:val="A9B7C6"/>
                <w:sz w:val="20"/>
                <w:szCs w:val="20"/>
              </w:rPr>
              <w:t>HttpServletResponse</w:t>
            </w:r>
            <w:proofErr w:type="spellEnd"/>
            <w:r w:rsidRPr="00B91096">
              <w:rPr>
                <w:rFonts w:ascii="JetBrains Mono" w:hAnsi="JetBrains Mono"/>
                <w:b w:val="0"/>
                <w:bCs/>
                <w:color w:val="A9B7C6"/>
                <w:sz w:val="20"/>
                <w:szCs w:val="20"/>
              </w:rPr>
              <w:t xml:space="preserve"> resp) {</w:t>
            </w:r>
            <w:r w:rsidRPr="00B91096">
              <w:rPr>
                <w:rFonts w:ascii="JetBrains Mono" w:hAnsi="JetBrains Mono"/>
                <w:b w:val="0"/>
                <w:bCs/>
                <w:color w:val="A9B7C6"/>
                <w:sz w:val="20"/>
                <w:szCs w:val="20"/>
              </w:rPr>
              <w:br/>
              <w:t xml:space="preserve">        Cookie </w:t>
            </w:r>
            <w:proofErr w:type="spellStart"/>
            <w:r w:rsidRPr="00B91096">
              <w:rPr>
                <w:rFonts w:ascii="JetBrains Mono" w:hAnsi="JetBrains Mono"/>
                <w:b w:val="0"/>
                <w:bCs/>
                <w:color w:val="A9B7C6"/>
                <w:sz w:val="20"/>
                <w:szCs w:val="20"/>
              </w:rPr>
              <w:t>cookie</w:t>
            </w:r>
            <w:proofErr w:type="spellEnd"/>
            <w:r w:rsidRPr="00B91096">
              <w:rPr>
                <w:rFonts w:ascii="JetBrains Mono" w:hAnsi="JetBrains Mono"/>
                <w:b w:val="0"/>
                <w:bCs/>
                <w:color w:val="A9B7C6"/>
                <w:sz w:val="20"/>
                <w:szCs w:val="20"/>
              </w:rPr>
              <w:t xml:space="preserve"> = </w:t>
            </w:r>
            <w:proofErr w:type="spellStart"/>
            <w:r w:rsidRPr="00B91096">
              <w:rPr>
                <w:rFonts w:ascii="JetBrains Mono" w:hAnsi="JetBrains Mono"/>
                <w:b w:val="0"/>
                <w:bCs/>
                <w:color w:val="A9B7C6"/>
                <w:sz w:val="20"/>
                <w:szCs w:val="20"/>
              </w:rPr>
              <w:t>CookieUtils.</w:t>
            </w:r>
            <w:r w:rsidRPr="00B91096">
              <w:rPr>
                <w:rFonts w:ascii="JetBrains Mono" w:hAnsi="JetBrains Mono"/>
                <w:b w:val="0"/>
                <w:bCs/>
                <w:i/>
                <w:iCs/>
                <w:color w:val="A9B7C6"/>
                <w:sz w:val="20"/>
                <w:szCs w:val="20"/>
              </w:rPr>
              <w:t>getCookie</w:t>
            </w:r>
            <w:proofErr w:type="spellEnd"/>
            <w:r w:rsidRPr="00B91096">
              <w:rPr>
                <w:rFonts w:ascii="JetBrains Mono" w:hAnsi="JetBrains Mono"/>
                <w:b w:val="0"/>
                <w:bCs/>
                <w:color w:val="A9B7C6"/>
                <w:sz w:val="20"/>
                <w:szCs w:val="20"/>
              </w:rPr>
              <w:t>(</w:t>
            </w:r>
            <w:r w:rsidRPr="00B91096">
              <w:rPr>
                <w:rFonts w:ascii="JetBrains Mono" w:hAnsi="JetBrains Mono"/>
                <w:b w:val="0"/>
                <w:bCs/>
                <w:color w:val="6A8759"/>
                <w:sz w:val="20"/>
                <w:szCs w:val="20"/>
              </w:rPr>
              <w:t>"password"</w:t>
            </w:r>
            <w:r w:rsidRPr="00B91096">
              <w:rPr>
                <w:rFonts w:ascii="JetBrains Mono" w:hAnsi="JetBrains Mono"/>
                <w:b w:val="0"/>
                <w:bCs/>
                <w:color w:val="CC7832"/>
                <w:sz w:val="20"/>
                <w:szCs w:val="20"/>
              </w:rPr>
              <w:t xml:space="preserve">, </w:t>
            </w:r>
            <w:proofErr w:type="spellStart"/>
            <w:r w:rsidRPr="00B91096">
              <w:rPr>
                <w:rFonts w:ascii="JetBrains Mono" w:hAnsi="JetBrains Mono"/>
                <w:b w:val="0"/>
                <w:bCs/>
                <w:color w:val="A9B7C6"/>
                <w:sz w:val="20"/>
                <w:szCs w:val="20"/>
              </w:rPr>
              <w:t>req.getCookies</w:t>
            </w:r>
            <w:proofErr w:type="spellEnd"/>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if </w:t>
            </w:r>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 xml:space="preserve">null </w:t>
            </w:r>
            <w:r w:rsidRPr="00B91096">
              <w:rPr>
                <w:rFonts w:ascii="JetBrains Mono" w:hAnsi="JetBrains Mono"/>
                <w:b w:val="0"/>
                <w:bCs/>
                <w:color w:val="A9B7C6"/>
                <w:sz w:val="20"/>
                <w:szCs w:val="20"/>
              </w:rPr>
              <w:t>!= cookie) {</w:t>
            </w:r>
            <w:r w:rsidRPr="00B91096">
              <w:rPr>
                <w:rFonts w:ascii="JetBrains Mono" w:hAnsi="JetBrains Mono"/>
                <w:b w:val="0"/>
                <w:bCs/>
                <w:color w:val="A9B7C6"/>
                <w:sz w:val="20"/>
                <w:szCs w:val="20"/>
              </w:rPr>
              <w:br/>
              <w:t xml:space="preserve">            </w:t>
            </w:r>
            <w:proofErr w:type="spellStart"/>
            <w:r w:rsidRPr="00B91096">
              <w:rPr>
                <w:rFonts w:ascii="JetBrains Mono" w:hAnsi="JetBrains Mono"/>
                <w:b w:val="0"/>
                <w:bCs/>
                <w:color w:val="A9B7C6"/>
                <w:sz w:val="20"/>
                <w:szCs w:val="20"/>
              </w:rPr>
              <w:t>cookie.setMaxAge</w:t>
            </w:r>
            <w:proofErr w:type="spellEnd"/>
            <w:r w:rsidRPr="00B91096">
              <w:rPr>
                <w:rFonts w:ascii="JetBrains Mono" w:hAnsi="JetBrains Mono"/>
                <w:b w:val="0"/>
                <w:bCs/>
                <w:color w:val="A9B7C6"/>
                <w:sz w:val="20"/>
                <w:szCs w:val="20"/>
              </w:rPr>
              <w:t>(</w:t>
            </w:r>
            <w:r w:rsidRPr="00B91096">
              <w:rPr>
                <w:rFonts w:ascii="JetBrains Mono" w:hAnsi="JetBrains Mono"/>
                <w:b w:val="0"/>
                <w:bCs/>
                <w:color w:val="6897BB"/>
                <w:sz w:val="20"/>
                <w:szCs w:val="20"/>
              </w:rPr>
              <w:t>0</w:t>
            </w:r>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proofErr w:type="spellStart"/>
            <w:r w:rsidRPr="00B91096">
              <w:rPr>
                <w:rFonts w:ascii="JetBrains Mono" w:hAnsi="JetBrains Mono"/>
                <w:b w:val="0"/>
                <w:bCs/>
                <w:color w:val="A9B7C6"/>
                <w:sz w:val="20"/>
                <w:szCs w:val="20"/>
              </w:rPr>
              <w:t>resp.addCookie</w:t>
            </w:r>
            <w:proofErr w:type="spellEnd"/>
            <w:r w:rsidRPr="00B91096">
              <w:rPr>
                <w:rFonts w:ascii="JetBrains Mono" w:hAnsi="JetBrains Mono"/>
                <w:b w:val="0"/>
                <w:bCs/>
                <w:color w:val="A9B7C6"/>
                <w:sz w:val="20"/>
                <w:szCs w:val="20"/>
              </w:rPr>
              <w:t>(cookie)</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proofErr w:type="spellStart"/>
            <w:r w:rsidRPr="00B91096">
              <w:rPr>
                <w:rFonts w:ascii="JetBrains Mono" w:hAnsi="JetBrains Mono"/>
                <w:b w:val="0"/>
                <w:bCs/>
                <w:color w:val="A9B7C6"/>
                <w:sz w:val="20"/>
                <w:szCs w:val="20"/>
              </w:rPr>
              <w:t>System.</w:t>
            </w:r>
            <w:r w:rsidRPr="00B91096">
              <w:rPr>
                <w:rFonts w:ascii="JetBrains Mono" w:hAnsi="JetBrains Mono"/>
                <w:b w:val="0"/>
                <w:bCs/>
                <w:i/>
                <w:iCs/>
                <w:color w:val="9876AA"/>
                <w:sz w:val="20"/>
                <w:szCs w:val="20"/>
              </w:rPr>
              <w:t>out</w:t>
            </w:r>
            <w:r w:rsidRPr="00B91096">
              <w:rPr>
                <w:rFonts w:ascii="JetBrains Mono" w:hAnsi="JetBrains Mono"/>
                <w:b w:val="0"/>
                <w:bCs/>
                <w:color w:val="A9B7C6"/>
                <w:sz w:val="20"/>
                <w:szCs w:val="20"/>
              </w:rPr>
              <w:t>.println</w:t>
            </w:r>
            <w:proofErr w:type="spellEnd"/>
            <w:r w:rsidRPr="00B91096">
              <w:rPr>
                <w:rFonts w:ascii="JetBrains Mono" w:hAnsi="JetBrains Mono"/>
                <w:b w:val="0"/>
                <w:bCs/>
                <w:color w:val="A9B7C6"/>
                <w:sz w:val="20"/>
                <w:szCs w:val="20"/>
              </w:rPr>
              <w:t>(</w:t>
            </w:r>
            <w:r w:rsidRPr="00B91096">
              <w:rPr>
                <w:rFonts w:ascii="JetBrains Mono" w:hAnsi="JetBrains Mono"/>
                <w:b w:val="0"/>
                <w:bCs/>
                <w:color w:val="6A8759"/>
                <w:sz w:val="20"/>
                <w:szCs w:val="20"/>
              </w:rPr>
              <w:t>"</w:t>
            </w:r>
            <w:r w:rsidRPr="00B91096">
              <w:rPr>
                <w:rFonts w:hint="eastAsia"/>
                <w:b w:val="0"/>
                <w:bCs/>
                <w:color w:val="6A8759"/>
                <w:sz w:val="20"/>
                <w:szCs w:val="20"/>
              </w:rPr>
              <w:t>成功删除</w:t>
            </w:r>
            <w:r w:rsidRPr="00B91096">
              <w:rPr>
                <w:rFonts w:ascii="JetBrains Mono" w:hAnsi="JetBrains Mono"/>
                <w:b w:val="0"/>
                <w:bCs/>
                <w:color w:val="6A8759"/>
                <w:sz w:val="20"/>
                <w:szCs w:val="20"/>
              </w:rPr>
              <w:t>cookie</w:t>
            </w:r>
            <w:r w:rsidRPr="00B91096">
              <w:rPr>
                <w:rFonts w:hint="eastAsia"/>
                <w:b w:val="0"/>
                <w:bCs/>
                <w:color w:val="6A8759"/>
                <w:sz w:val="20"/>
                <w:szCs w:val="20"/>
              </w:rPr>
              <w:t>！</w:t>
            </w:r>
            <w:r w:rsidRPr="00B91096">
              <w:rPr>
                <w:rFonts w:ascii="JetBrains Mono" w:hAnsi="JetBrains Mono"/>
                <w:b w:val="0"/>
                <w:bCs/>
                <w:color w:val="6A8759"/>
                <w:sz w:val="20"/>
                <w:szCs w:val="20"/>
              </w:rPr>
              <w:t>"</w:t>
            </w:r>
            <w:r w:rsidRPr="00B91096">
              <w:rPr>
                <w:rFonts w:ascii="JetBrains Mono" w:hAnsi="JetBrains Mono"/>
                <w:b w:val="0"/>
                <w:bCs/>
                <w:color w:val="A9B7C6"/>
                <w:sz w:val="20"/>
                <w:szCs w:val="20"/>
              </w:rPr>
              <w:t>)</w:t>
            </w:r>
            <w:r w:rsidRPr="00B91096">
              <w:rPr>
                <w:rFonts w:ascii="JetBrains Mono" w:hAnsi="JetBrains Mono"/>
                <w:b w:val="0"/>
                <w:bCs/>
                <w:color w:val="CC7832"/>
                <w:sz w:val="20"/>
                <w:szCs w:val="20"/>
              </w:rPr>
              <w:t>;</w:t>
            </w:r>
            <w:r w:rsidRPr="00B91096">
              <w:rPr>
                <w:rFonts w:ascii="JetBrains Mono" w:hAnsi="JetBrains Mono"/>
                <w:b w:val="0"/>
                <w:bCs/>
                <w:color w:val="CC7832"/>
                <w:sz w:val="20"/>
                <w:szCs w:val="20"/>
              </w:rPr>
              <w:br/>
              <w:t xml:space="preserve">        </w:t>
            </w:r>
            <w:r w:rsidRPr="00B91096">
              <w:rPr>
                <w:rFonts w:ascii="JetBrains Mono" w:hAnsi="JetBrains Mono"/>
                <w:b w:val="0"/>
                <w:bCs/>
                <w:color w:val="A9B7C6"/>
                <w:sz w:val="20"/>
                <w:szCs w:val="20"/>
              </w:rPr>
              <w:t>}</w:t>
            </w:r>
            <w:r w:rsidRPr="00B91096">
              <w:rPr>
                <w:rFonts w:ascii="JetBrains Mono" w:hAnsi="JetBrains Mono"/>
                <w:b w:val="0"/>
                <w:bCs/>
                <w:color w:val="A9B7C6"/>
                <w:sz w:val="20"/>
                <w:szCs w:val="20"/>
              </w:rPr>
              <w:br/>
              <w:t xml:space="preserve">    }</w:t>
            </w:r>
            <w:r w:rsidRPr="00B91096">
              <w:rPr>
                <w:rFonts w:ascii="JetBrains Mono" w:hAnsi="JetBrains Mono"/>
                <w:b w:val="0"/>
                <w:bCs/>
                <w:color w:val="A9B7C6"/>
                <w:sz w:val="20"/>
                <w:szCs w:val="20"/>
              </w:rPr>
              <w:br/>
              <w:t>}</w:t>
            </w:r>
          </w:p>
        </w:tc>
      </w:tr>
    </w:tbl>
    <w:p w14:paraId="6DE00392" w14:textId="7EFCF096" w:rsidR="00B91096" w:rsidRDefault="00A259D7" w:rsidP="00A259D7">
      <w:pPr>
        <w:pStyle w:val="2"/>
        <w:spacing w:before="120" w:after="120"/>
      </w:pPr>
      <w:r>
        <w:rPr>
          <w:rFonts w:hint="eastAsia"/>
        </w:rPr>
        <w:t>C</w:t>
      </w:r>
      <w:r>
        <w:t>ookie</w:t>
      </w:r>
      <w:r>
        <w:rPr>
          <w:rFonts w:hint="eastAsia"/>
        </w:rPr>
        <w:t>的有效路径</w:t>
      </w:r>
      <w:r>
        <w:rPr>
          <w:rFonts w:hint="eastAsia"/>
        </w:rPr>
        <w:t>Path</w:t>
      </w:r>
      <w:r>
        <w:rPr>
          <w:rFonts w:hint="eastAsia"/>
        </w:rPr>
        <w:t>设置</w:t>
      </w:r>
    </w:p>
    <w:p w14:paraId="38CEA1DC" w14:textId="77777777" w:rsidR="00A259D7" w:rsidRDefault="00A259D7" w:rsidP="00A259D7">
      <w:pPr>
        <w:pStyle w:val="20"/>
        <w:ind w:firstLine="480"/>
      </w:pPr>
      <w:r w:rsidRPr="00A259D7">
        <w:rPr>
          <w:rFonts w:hint="eastAsia"/>
        </w:rPr>
        <w:t xml:space="preserve">Cookie </w:t>
      </w:r>
      <w:r w:rsidRPr="00A259D7">
        <w:rPr>
          <w:rFonts w:hint="eastAsia"/>
        </w:rPr>
        <w:t>的</w:t>
      </w:r>
      <w:r w:rsidRPr="00A259D7">
        <w:rPr>
          <w:rFonts w:hint="eastAsia"/>
        </w:rPr>
        <w:t xml:space="preserve"> path </w:t>
      </w:r>
      <w:r w:rsidRPr="00A259D7">
        <w:rPr>
          <w:rFonts w:hint="eastAsia"/>
        </w:rPr>
        <w:t>属性可以有效的过滤哪些</w:t>
      </w:r>
      <w:r w:rsidRPr="00A259D7">
        <w:rPr>
          <w:rFonts w:hint="eastAsia"/>
        </w:rPr>
        <w:t xml:space="preserve"> Cookie </w:t>
      </w:r>
      <w:r w:rsidRPr="00A259D7">
        <w:rPr>
          <w:rFonts w:hint="eastAsia"/>
        </w:rPr>
        <w:t>可以发送给服务器。哪些不发。</w:t>
      </w:r>
    </w:p>
    <w:p w14:paraId="25032ED1" w14:textId="77777777" w:rsidR="00A259D7" w:rsidRDefault="00A259D7" w:rsidP="00A259D7">
      <w:pPr>
        <w:pStyle w:val="20"/>
        <w:ind w:firstLine="480"/>
      </w:pPr>
      <w:r w:rsidRPr="00A259D7">
        <w:rPr>
          <w:rFonts w:hint="eastAsia"/>
        </w:rPr>
        <w:t xml:space="preserve">path </w:t>
      </w:r>
      <w:r w:rsidRPr="00A259D7">
        <w:rPr>
          <w:rFonts w:hint="eastAsia"/>
        </w:rPr>
        <w:t>属性是通过请求的地址来进行有效的过滤。</w:t>
      </w:r>
      <w:r w:rsidRPr="00A259D7">
        <w:rPr>
          <w:rFonts w:hint="eastAsia"/>
        </w:rPr>
        <w:t xml:space="preserve"> </w:t>
      </w:r>
    </w:p>
    <w:p w14:paraId="48A6B70F" w14:textId="169CBC85" w:rsidR="00A259D7" w:rsidRDefault="00A259D7" w:rsidP="00A259D7">
      <w:pPr>
        <w:pStyle w:val="20"/>
        <w:ind w:firstLine="480"/>
      </w:pPr>
      <w:r>
        <w:rPr>
          <w:rFonts w:hint="eastAsia"/>
        </w:rPr>
        <w:lastRenderedPageBreak/>
        <w:t>例：</w:t>
      </w:r>
      <w:proofErr w:type="spellStart"/>
      <w:r w:rsidRPr="00A259D7">
        <w:rPr>
          <w:rFonts w:hint="eastAsia"/>
        </w:rPr>
        <w:t>CookieA</w:t>
      </w:r>
      <w:proofErr w:type="spellEnd"/>
      <w:r w:rsidRPr="00A259D7">
        <w:rPr>
          <w:rFonts w:hint="eastAsia"/>
        </w:rPr>
        <w:t xml:space="preserve"> path=/</w:t>
      </w:r>
      <w:r w:rsidRPr="00A259D7">
        <w:rPr>
          <w:rFonts w:hint="eastAsia"/>
        </w:rPr>
        <w:t>工程路径</w:t>
      </w:r>
      <w:r w:rsidRPr="00A259D7">
        <w:rPr>
          <w:rFonts w:hint="eastAsia"/>
        </w:rPr>
        <w:t xml:space="preserve"> </w:t>
      </w:r>
      <w:proofErr w:type="spellStart"/>
      <w:r w:rsidRPr="00A259D7">
        <w:rPr>
          <w:rFonts w:hint="eastAsia"/>
        </w:rPr>
        <w:t>CookieB</w:t>
      </w:r>
      <w:proofErr w:type="spellEnd"/>
      <w:r w:rsidRPr="00A259D7">
        <w:rPr>
          <w:rFonts w:hint="eastAsia"/>
        </w:rPr>
        <w:t xml:space="preserve"> path=/</w:t>
      </w:r>
      <w:r w:rsidRPr="00A259D7">
        <w:rPr>
          <w:rFonts w:hint="eastAsia"/>
        </w:rPr>
        <w:t>工程路径</w:t>
      </w:r>
      <w:r w:rsidRPr="00A259D7">
        <w:rPr>
          <w:rFonts w:hint="eastAsia"/>
        </w:rPr>
        <w:t>/</w:t>
      </w:r>
      <w:proofErr w:type="spellStart"/>
      <w:r w:rsidRPr="00A259D7">
        <w:rPr>
          <w:rFonts w:hint="eastAsia"/>
        </w:rPr>
        <w:t>abc</w:t>
      </w:r>
      <w:proofErr w:type="spellEnd"/>
    </w:p>
    <w:p w14:paraId="15F8F13E" w14:textId="2AD97187" w:rsidR="005B12D5" w:rsidRDefault="005B12D5" w:rsidP="005B12D5">
      <w:pPr>
        <w:pStyle w:val="20"/>
        <w:numPr>
          <w:ilvl w:val="0"/>
          <w:numId w:val="43"/>
        </w:numPr>
        <w:ind w:firstLineChars="0"/>
      </w:pPr>
      <w:r>
        <w:rPr>
          <w:rFonts w:hint="eastAsia"/>
        </w:rPr>
        <w:t>若</w:t>
      </w:r>
      <w:r w:rsidRPr="005B12D5">
        <w:rPr>
          <w:rFonts w:hint="eastAsia"/>
        </w:rPr>
        <w:t>请求地址</w:t>
      </w:r>
      <w:r>
        <w:rPr>
          <w:rFonts w:hint="eastAsia"/>
        </w:rPr>
        <w:t>为</w:t>
      </w:r>
      <w:r w:rsidRPr="005B12D5">
        <w:rPr>
          <w:rFonts w:hint="eastAsia"/>
        </w:rPr>
        <w:t xml:space="preserve"> </w:t>
      </w:r>
      <w:hyperlink r:id="rId97" w:history="1">
        <w:r w:rsidRPr="00E304C1">
          <w:rPr>
            <w:rStyle w:val="af"/>
            <w:rFonts w:hint="eastAsia"/>
          </w:rPr>
          <w:t>http://ip:port/</w:t>
        </w:r>
        <w:r w:rsidRPr="00E304C1">
          <w:rPr>
            <w:rStyle w:val="af"/>
            <w:rFonts w:hint="eastAsia"/>
          </w:rPr>
          <w:t>工程路径</w:t>
        </w:r>
        <w:r w:rsidRPr="00E304C1">
          <w:rPr>
            <w:rStyle w:val="af"/>
            <w:rFonts w:hint="eastAsia"/>
          </w:rPr>
          <w:t>/a.html</w:t>
        </w:r>
      </w:hyperlink>
    </w:p>
    <w:p w14:paraId="72E50781" w14:textId="1571EB5A" w:rsidR="005B12D5" w:rsidRDefault="005B12D5" w:rsidP="005B12D5">
      <w:pPr>
        <w:pStyle w:val="20"/>
        <w:ind w:left="900" w:firstLineChars="0" w:firstLine="0"/>
      </w:pPr>
      <w:proofErr w:type="spellStart"/>
      <w:r w:rsidRPr="005B12D5">
        <w:rPr>
          <w:rFonts w:hint="eastAsia"/>
        </w:rPr>
        <w:t>CookieA</w:t>
      </w:r>
      <w:proofErr w:type="spellEnd"/>
      <w:r w:rsidRPr="005B12D5">
        <w:rPr>
          <w:rFonts w:hint="eastAsia"/>
        </w:rPr>
        <w:t xml:space="preserve"> </w:t>
      </w:r>
      <w:r w:rsidRPr="005B12D5">
        <w:rPr>
          <w:rFonts w:hint="eastAsia"/>
        </w:rPr>
        <w:t>发送</w:t>
      </w:r>
      <w:r>
        <w:rPr>
          <w:rFonts w:hint="eastAsia"/>
        </w:rPr>
        <w:t>，</w:t>
      </w:r>
      <w:proofErr w:type="spellStart"/>
      <w:r w:rsidR="00B24FC0">
        <w:rPr>
          <w:rFonts w:hint="eastAsia"/>
        </w:rPr>
        <w:t>CookieB</w:t>
      </w:r>
      <w:proofErr w:type="spellEnd"/>
      <w:r w:rsidR="00B24FC0">
        <w:rPr>
          <w:rFonts w:hint="eastAsia"/>
        </w:rPr>
        <w:t>不发送</w:t>
      </w:r>
    </w:p>
    <w:p w14:paraId="44611160" w14:textId="6B419C75" w:rsidR="005B12D5" w:rsidRDefault="005B12D5" w:rsidP="005B12D5">
      <w:pPr>
        <w:pStyle w:val="20"/>
        <w:numPr>
          <w:ilvl w:val="0"/>
          <w:numId w:val="43"/>
        </w:numPr>
        <w:ind w:firstLineChars="0"/>
      </w:pPr>
      <w:r>
        <w:rPr>
          <w:rFonts w:hint="eastAsia"/>
        </w:rPr>
        <w:t>若</w:t>
      </w:r>
      <w:r w:rsidRPr="005B12D5">
        <w:rPr>
          <w:rFonts w:hint="eastAsia"/>
        </w:rPr>
        <w:t>请求地址</w:t>
      </w:r>
      <w:r>
        <w:rPr>
          <w:rFonts w:hint="eastAsia"/>
        </w:rPr>
        <w:t>为</w:t>
      </w:r>
      <w:hyperlink r:id="rId98" w:history="1">
        <w:r w:rsidR="00B24FC0" w:rsidRPr="00E304C1">
          <w:rPr>
            <w:rStyle w:val="af"/>
            <w:rFonts w:hint="eastAsia"/>
          </w:rPr>
          <w:t>http://ip:port/</w:t>
        </w:r>
        <w:r w:rsidR="00B24FC0" w:rsidRPr="00E304C1">
          <w:rPr>
            <w:rStyle w:val="af"/>
            <w:rFonts w:hint="eastAsia"/>
          </w:rPr>
          <w:t>工程路径</w:t>
        </w:r>
        <w:r w:rsidR="00B24FC0" w:rsidRPr="00E304C1">
          <w:rPr>
            <w:rStyle w:val="af"/>
            <w:rFonts w:hint="eastAsia"/>
          </w:rPr>
          <w:t>/abc/a.html</w:t>
        </w:r>
      </w:hyperlink>
    </w:p>
    <w:p w14:paraId="2061B1B9" w14:textId="4EFCA7CF" w:rsidR="00B24FC0" w:rsidRDefault="00B24FC0" w:rsidP="00B24FC0">
      <w:pPr>
        <w:pStyle w:val="20"/>
        <w:ind w:left="900" w:firstLineChars="0" w:firstLine="0"/>
      </w:pPr>
      <w:proofErr w:type="spellStart"/>
      <w:r>
        <w:rPr>
          <w:rFonts w:hint="eastAsia"/>
        </w:rPr>
        <w:t>CookieA</w:t>
      </w:r>
      <w:proofErr w:type="spellEnd"/>
      <w:r>
        <w:rPr>
          <w:rFonts w:hint="eastAsia"/>
        </w:rPr>
        <w:t>和</w:t>
      </w:r>
      <w:proofErr w:type="spellStart"/>
      <w:r>
        <w:rPr>
          <w:rFonts w:hint="eastAsia"/>
        </w:rPr>
        <w:t>CookieB</w:t>
      </w:r>
      <w:proofErr w:type="spellEnd"/>
      <w:r>
        <w:rPr>
          <w:rFonts w:hint="eastAsia"/>
        </w:rPr>
        <w:t>均会发送</w:t>
      </w:r>
    </w:p>
    <w:p w14:paraId="17B01C46" w14:textId="1D69B105" w:rsidR="00F153A9" w:rsidRDefault="00F153A9" w:rsidP="00F153A9">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7</w:t>
      </w:r>
      <w:r w:rsidR="009A4100">
        <w:fldChar w:fldCharType="end"/>
      </w:r>
      <w:r>
        <w:t xml:space="preserve"> </w:t>
      </w:r>
      <w:r>
        <w:rPr>
          <w:rFonts w:hint="eastAsia"/>
        </w:rPr>
        <w:t>path</w:t>
      </w:r>
      <w:r>
        <w:rPr>
          <w:rFonts w:hint="eastAsia"/>
        </w:rPr>
        <w:t>属性示例代码</w:t>
      </w:r>
    </w:p>
    <w:tbl>
      <w:tblPr>
        <w:tblStyle w:val="ae"/>
        <w:tblW w:w="0" w:type="auto"/>
        <w:tblLook w:val="04A0" w:firstRow="1" w:lastRow="0" w:firstColumn="1" w:lastColumn="0" w:noHBand="0" w:noVBand="1"/>
      </w:tblPr>
      <w:tblGrid>
        <w:gridCol w:w="9071"/>
      </w:tblGrid>
      <w:tr w:rsidR="00F153A9" w:rsidRPr="00F153A9" w14:paraId="204BD17B" w14:textId="77777777" w:rsidTr="00F153A9">
        <w:trPr>
          <w:cnfStyle w:val="100000000000" w:firstRow="1" w:lastRow="0" w:firstColumn="0" w:lastColumn="0" w:oddVBand="0" w:evenVBand="0" w:oddHBand="0" w:evenHBand="0" w:firstRowFirstColumn="0" w:firstRowLastColumn="0" w:lastRowFirstColumn="0" w:lastRowLastColumn="0"/>
        </w:trPr>
        <w:tc>
          <w:tcPr>
            <w:tcW w:w="9071" w:type="dxa"/>
          </w:tcPr>
          <w:p w14:paraId="62D4FF1C" w14:textId="76D03B33" w:rsidR="00F153A9" w:rsidRPr="00F153A9" w:rsidRDefault="00F153A9" w:rsidP="00F153A9">
            <w:pPr>
              <w:pStyle w:val="HTML"/>
              <w:shd w:val="clear" w:color="auto" w:fill="2B2B2B"/>
              <w:rPr>
                <w:rFonts w:ascii="JetBrains Mono" w:hAnsi="JetBrains Mono" w:hint="eastAsia"/>
                <w:b w:val="0"/>
                <w:bCs/>
                <w:color w:val="A9B7C6"/>
                <w:sz w:val="20"/>
                <w:szCs w:val="20"/>
              </w:rPr>
            </w:pPr>
            <w:r w:rsidRPr="00F153A9">
              <w:rPr>
                <w:rFonts w:ascii="JetBrains Mono" w:hAnsi="JetBrains Mono"/>
                <w:b w:val="0"/>
                <w:bCs/>
                <w:color w:val="CC7832"/>
                <w:sz w:val="20"/>
                <w:szCs w:val="20"/>
              </w:rPr>
              <w:t xml:space="preserve">package </w:t>
            </w:r>
            <w:proofErr w:type="spellStart"/>
            <w:r w:rsidRPr="00F153A9">
              <w:rPr>
                <w:rFonts w:ascii="JetBrains Mono" w:hAnsi="JetBrains Mono"/>
                <w:b w:val="0"/>
                <w:bCs/>
                <w:color w:val="A9B7C6"/>
                <w:sz w:val="20"/>
                <w:szCs w:val="20"/>
              </w:rPr>
              <w:t>com.lxh.cookie</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com.lxh.BaseServlet</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com.lxh.util.CookieUtils</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javax.servlet.annotation.</w:t>
            </w:r>
            <w:r w:rsidRPr="00F153A9">
              <w:rPr>
                <w:rFonts w:ascii="JetBrains Mono" w:hAnsi="JetBrains Mono"/>
                <w:b w:val="0"/>
                <w:bCs/>
                <w:color w:val="BBB529"/>
                <w:sz w:val="20"/>
                <w:szCs w:val="20"/>
              </w:rPr>
              <w:t>WebServlet</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javax.servlet.http.Cookie</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javax.servlet.http.HttpServletRequest</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javax.servlet.http.HttpServletResponse</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java.io.IOException</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import </w:t>
            </w:r>
            <w:proofErr w:type="spellStart"/>
            <w:r w:rsidRPr="00F153A9">
              <w:rPr>
                <w:rFonts w:ascii="JetBrains Mono" w:hAnsi="JetBrains Mono"/>
                <w:b w:val="0"/>
                <w:bCs/>
                <w:color w:val="A9B7C6"/>
                <w:sz w:val="20"/>
                <w:szCs w:val="20"/>
              </w:rPr>
              <w:t>java.io.PrintWriter</w:t>
            </w:r>
            <w:proofErr w:type="spellEnd"/>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r>
            <w:r w:rsidRPr="00F153A9">
              <w:rPr>
                <w:rFonts w:ascii="JetBrains Mono" w:hAnsi="JetBrains Mono"/>
                <w:b w:val="0"/>
                <w:bCs/>
                <w:color w:val="CC7832"/>
                <w:sz w:val="20"/>
                <w:szCs w:val="20"/>
              </w:rPr>
              <w:br/>
            </w:r>
            <w:r w:rsidRPr="00F153A9">
              <w:rPr>
                <w:rFonts w:ascii="JetBrains Mono" w:hAnsi="JetBrains Mono"/>
                <w:b w:val="0"/>
                <w:bCs/>
                <w:color w:val="BBB529"/>
                <w:sz w:val="20"/>
                <w:szCs w:val="20"/>
              </w:rPr>
              <w:t>@WebServlet</w:t>
            </w:r>
            <w:r w:rsidRPr="00F153A9">
              <w:rPr>
                <w:rFonts w:ascii="JetBrains Mono" w:hAnsi="JetBrains Mono"/>
                <w:b w:val="0"/>
                <w:bCs/>
                <w:color w:val="A9B7C6"/>
                <w:sz w:val="20"/>
                <w:szCs w:val="20"/>
              </w:rPr>
              <w:t>(</w:t>
            </w:r>
            <w:r w:rsidRPr="00F153A9">
              <w:rPr>
                <w:rFonts w:ascii="JetBrains Mono" w:hAnsi="JetBrains Mono"/>
                <w:b w:val="0"/>
                <w:bCs/>
                <w:color w:val="D0D0FF"/>
                <w:sz w:val="20"/>
                <w:szCs w:val="20"/>
              </w:rPr>
              <w:t xml:space="preserve">name </w:t>
            </w:r>
            <w:r w:rsidRPr="00F153A9">
              <w:rPr>
                <w:rFonts w:ascii="JetBrains Mono" w:hAnsi="JetBrains Mono"/>
                <w:b w:val="0"/>
                <w:bCs/>
                <w:color w:val="A9B7C6"/>
                <w:sz w:val="20"/>
                <w:szCs w:val="20"/>
              </w:rPr>
              <w:t xml:space="preserve">= </w:t>
            </w:r>
            <w:r w:rsidRPr="00F153A9">
              <w:rPr>
                <w:rFonts w:ascii="JetBrains Mono" w:hAnsi="JetBrains Mono"/>
                <w:b w:val="0"/>
                <w:bCs/>
                <w:color w:val="6A8759"/>
                <w:sz w:val="20"/>
                <w:szCs w:val="20"/>
              </w:rPr>
              <w:t>"</w:t>
            </w:r>
            <w:proofErr w:type="spellStart"/>
            <w:r w:rsidRPr="00F153A9">
              <w:rPr>
                <w:rFonts w:ascii="JetBrains Mono" w:hAnsi="JetBrains Mono"/>
                <w:b w:val="0"/>
                <w:bCs/>
                <w:color w:val="6A8759"/>
                <w:sz w:val="20"/>
                <w:szCs w:val="20"/>
              </w:rPr>
              <w:t>CookieServlet</w:t>
            </w:r>
            <w:proofErr w:type="spellEnd"/>
            <w:r w:rsidRPr="00F153A9">
              <w:rPr>
                <w:rFonts w:ascii="JetBrains Mono" w:hAnsi="JetBrains Mono"/>
                <w:b w:val="0"/>
                <w:bCs/>
                <w:color w:val="6A8759"/>
                <w:sz w:val="20"/>
                <w:szCs w:val="20"/>
              </w:rPr>
              <w:t>"</w:t>
            </w:r>
            <w:r w:rsidRPr="00F153A9">
              <w:rPr>
                <w:rFonts w:ascii="JetBrains Mono" w:hAnsi="JetBrains Mono"/>
                <w:b w:val="0"/>
                <w:bCs/>
                <w:color w:val="CC7832"/>
                <w:sz w:val="20"/>
                <w:szCs w:val="20"/>
              </w:rPr>
              <w:t xml:space="preserve">, </w:t>
            </w:r>
            <w:r w:rsidRPr="00F153A9">
              <w:rPr>
                <w:rFonts w:ascii="JetBrains Mono" w:hAnsi="JetBrains Mono"/>
                <w:b w:val="0"/>
                <w:bCs/>
                <w:color w:val="D0D0FF"/>
                <w:sz w:val="20"/>
                <w:szCs w:val="20"/>
              </w:rPr>
              <w:t xml:space="preserve">value </w:t>
            </w:r>
            <w:r w:rsidRPr="00F153A9">
              <w:rPr>
                <w:rFonts w:ascii="JetBrains Mono" w:hAnsi="JetBrains Mono"/>
                <w:b w:val="0"/>
                <w:bCs/>
                <w:color w:val="A9B7C6"/>
                <w:sz w:val="20"/>
                <w:szCs w:val="20"/>
              </w:rPr>
              <w:t>= {</w:t>
            </w:r>
            <w:r w:rsidRPr="00F153A9">
              <w:rPr>
                <w:rFonts w:ascii="JetBrains Mono" w:hAnsi="JetBrains Mono"/>
                <w:b w:val="0"/>
                <w:bCs/>
                <w:color w:val="6A8759"/>
                <w:sz w:val="20"/>
                <w:szCs w:val="20"/>
              </w:rPr>
              <w:t>"/</w:t>
            </w:r>
            <w:proofErr w:type="spellStart"/>
            <w:r w:rsidRPr="00F153A9">
              <w:rPr>
                <w:rFonts w:ascii="JetBrains Mono" w:hAnsi="JetBrains Mono"/>
                <w:b w:val="0"/>
                <w:bCs/>
                <w:color w:val="6A8759"/>
                <w:sz w:val="20"/>
                <w:szCs w:val="20"/>
              </w:rPr>
              <w:t>cookie_servlet</w:t>
            </w:r>
            <w:proofErr w:type="spellEnd"/>
            <w:r w:rsidRPr="00F153A9">
              <w:rPr>
                <w:rFonts w:ascii="JetBrains Mono" w:hAnsi="JetBrains Mono"/>
                <w:b w:val="0"/>
                <w:bCs/>
                <w:color w:val="6A8759"/>
                <w:sz w:val="20"/>
                <w:szCs w:val="20"/>
              </w:rPr>
              <w:t>"</w:t>
            </w:r>
            <w:r w:rsidRPr="00F153A9">
              <w:rPr>
                <w:rFonts w:ascii="JetBrains Mono" w:hAnsi="JetBrains Mono"/>
                <w:b w:val="0"/>
                <w:bCs/>
                <w:color w:val="A9B7C6"/>
                <w:sz w:val="20"/>
                <w:szCs w:val="20"/>
              </w:rPr>
              <w:t>})</w:t>
            </w:r>
            <w:r w:rsidRPr="00F153A9">
              <w:rPr>
                <w:rFonts w:ascii="JetBrains Mono" w:hAnsi="JetBrains Mono"/>
                <w:b w:val="0"/>
                <w:bCs/>
                <w:color w:val="A9B7C6"/>
                <w:sz w:val="20"/>
                <w:szCs w:val="20"/>
              </w:rPr>
              <w:br/>
            </w:r>
            <w:r w:rsidRPr="00F153A9">
              <w:rPr>
                <w:rFonts w:ascii="JetBrains Mono" w:hAnsi="JetBrains Mono"/>
                <w:b w:val="0"/>
                <w:bCs/>
                <w:color w:val="CC7832"/>
                <w:sz w:val="20"/>
                <w:szCs w:val="20"/>
              </w:rPr>
              <w:t xml:space="preserve">public class </w:t>
            </w:r>
            <w:proofErr w:type="spellStart"/>
            <w:r w:rsidRPr="00F153A9">
              <w:rPr>
                <w:rFonts w:ascii="JetBrains Mono" w:hAnsi="JetBrains Mono"/>
                <w:b w:val="0"/>
                <w:bCs/>
                <w:color w:val="A9B7C6"/>
                <w:sz w:val="20"/>
                <w:szCs w:val="20"/>
              </w:rPr>
              <w:t>CookieServlet</w:t>
            </w:r>
            <w:proofErr w:type="spellEnd"/>
            <w:r w:rsidRPr="00F153A9">
              <w:rPr>
                <w:rFonts w:ascii="JetBrains Mono" w:hAnsi="JetBrains Mono"/>
                <w:b w:val="0"/>
                <w:bCs/>
                <w:color w:val="A9B7C6"/>
                <w:sz w:val="20"/>
                <w:szCs w:val="20"/>
              </w:rPr>
              <w:t xml:space="preserve"> </w:t>
            </w:r>
            <w:r w:rsidRPr="00F153A9">
              <w:rPr>
                <w:rFonts w:ascii="JetBrains Mono" w:hAnsi="JetBrains Mono"/>
                <w:b w:val="0"/>
                <w:bCs/>
                <w:color w:val="CC7832"/>
                <w:sz w:val="20"/>
                <w:szCs w:val="20"/>
              </w:rPr>
              <w:t xml:space="preserve">extends </w:t>
            </w:r>
            <w:proofErr w:type="spellStart"/>
            <w:r w:rsidRPr="00F153A9">
              <w:rPr>
                <w:rFonts w:ascii="JetBrains Mono" w:hAnsi="JetBrains Mono"/>
                <w:b w:val="0"/>
                <w:bCs/>
                <w:color w:val="A9B7C6"/>
                <w:sz w:val="20"/>
                <w:szCs w:val="20"/>
              </w:rPr>
              <w:t>BaseServlet</w:t>
            </w:r>
            <w:proofErr w:type="spellEnd"/>
            <w:r w:rsidRPr="00F153A9">
              <w:rPr>
                <w:rFonts w:ascii="JetBrains Mono" w:hAnsi="JetBrains Mono"/>
                <w:b w:val="0"/>
                <w:bCs/>
                <w:color w:val="A9B7C6"/>
                <w:sz w:val="20"/>
                <w:szCs w:val="20"/>
              </w:rPr>
              <w:t xml:space="preserve"> {</w:t>
            </w:r>
            <w:r w:rsidRPr="00F153A9">
              <w:rPr>
                <w:rFonts w:ascii="JetBrains Mono" w:hAnsi="JetBrains Mono"/>
                <w:b w:val="0"/>
                <w:bCs/>
                <w:color w:val="A9B7C6"/>
                <w:sz w:val="20"/>
                <w:szCs w:val="20"/>
              </w:rPr>
              <w:br/>
            </w:r>
            <w:r w:rsidRPr="00F153A9">
              <w:rPr>
                <w:rFonts w:ascii="JetBrains Mono" w:hAnsi="JetBrains Mono"/>
                <w:b w:val="0"/>
                <w:bCs/>
                <w:color w:val="A9B7C6"/>
                <w:sz w:val="20"/>
                <w:szCs w:val="20"/>
              </w:rPr>
              <w:br/>
              <w:t xml:space="preserve">    </w:t>
            </w:r>
            <w:r w:rsidRPr="00F153A9">
              <w:rPr>
                <w:rFonts w:ascii="JetBrains Mono" w:hAnsi="JetBrains Mono"/>
                <w:b w:val="0"/>
                <w:bCs/>
                <w:color w:val="808080"/>
                <w:sz w:val="20"/>
                <w:szCs w:val="20"/>
              </w:rPr>
              <w:t xml:space="preserve">// </w:t>
            </w:r>
            <w:r w:rsidRPr="00F153A9">
              <w:rPr>
                <w:rFonts w:hint="eastAsia"/>
                <w:b w:val="0"/>
                <w:bCs/>
                <w:color w:val="808080"/>
                <w:sz w:val="20"/>
                <w:szCs w:val="20"/>
              </w:rPr>
              <w:t>测试</w:t>
            </w:r>
            <w:r w:rsidRPr="00F153A9">
              <w:rPr>
                <w:rFonts w:ascii="JetBrains Mono" w:hAnsi="JetBrains Mono"/>
                <w:b w:val="0"/>
                <w:bCs/>
                <w:color w:val="808080"/>
                <w:sz w:val="20"/>
                <w:szCs w:val="20"/>
              </w:rPr>
              <w:t>path</w:t>
            </w:r>
            <w:r w:rsidRPr="00F153A9">
              <w:rPr>
                <w:rFonts w:hint="eastAsia"/>
                <w:b w:val="0"/>
                <w:bCs/>
                <w:color w:val="808080"/>
                <w:sz w:val="20"/>
                <w:szCs w:val="20"/>
              </w:rPr>
              <w:t>属性</w:t>
            </w:r>
            <w:r w:rsidRPr="00F153A9">
              <w:rPr>
                <w:rFonts w:hint="eastAsia"/>
                <w:b w:val="0"/>
                <w:bCs/>
                <w:color w:val="808080"/>
                <w:sz w:val="20"/>
                <w:szCs w:val="20"/>
              </w:rPr>
              <w:br/>
              <w:t xml:space="preserve">    </w:t>
            </w:r>
            <w:r w:rsidRPr="00F153A9">
              <w:rPr>
                <w:rFonts w:ascii="JetBrains Mono" w:hAnsi="JetBrains Mono"/>
                <w:b w:val="0"/>
                <w:bCs/>
                <w:color w:val="CC7832"/>
                <w:sz w:val="20"/>
                <w:szCs w:val="20"/>
              </w:rPr>
              <w:t xml:space="preserve">public void </w:t>
            </w:r>
            <w:r w:rsidRPr="00F153A9">
              <w:rPr>
                <w:rFonts w:ascii="JetBrains Mono" w:hAnsi="JetBrains Mono"/>
                <w:b w:val="0"/>
                <w:bCs/>
                <w:color w:val="FFC66D"/>
                <w:sz w:val="20"/>
                <w:szCs w:val="20"/>
              </w:rPr>
              <w:t>path</w:t>
            </w:r>
            <w:r w:rsidRPr="00F153A9">
              <w:rPr>
                <w:rFonts w:ascii="JetBrains Mono" w:hAnsi="JetBrains Mono"/>
                <w:b w:val="0"/>
                <w:bCs/>
                <w:color w:val="A9B7C6"/>
                <w:sz w:val="20"/>
                <w:szCs w:val="20"/>
              </w:rPr>
              <w:t>(</w:t>
            </w:r>
            <w:proofErr w:type="spellStart"/>
            <w:r w:rsidRPr="00F153A9">
              <w:rPr>
                <w:rFonts w:ascii="JetBrains Mono" w:hAnsi="JetBrains Mono"/>
                <w:b w:val="0"/>
                <w:bCs/>
                <w:color w:val="A9B7C6"/>
                <w:sz w:val="20"/>
                <w:szCs w:val="20"/>
              </w:rPr>
              <w:t>HttpServletRequest</w:t>
            </w:r>
            <w:proofErr w:type="spellEnd"/>
            <w:r w:rsidRPr="00F153A9">
              <w:rPr>
                <w:rFonts w:ascii="JetBrains Mono" w:hAnsi="JetBrains Mono"/>
                <w:b w:val="0"/>
                <w:bCs/>
                <w:color w:val="A9B7C6"/>
                <w:sz w:val="20"/>
                <w:szCs w:val="20"/>
              </w:rPr>
              <w:t xml:space="preserve"> req</w:t>
            </w:r>
            <w:r w:rsidRPr="00F153A9">
              <w:rPr>
                <w:rFonts w:ascii="JetBrains Mono" w:hAnsi="JetBrains Mono"/>
                <w:b w:val="0"/>
                <w:bCs/>
                <w:color w:val="CC7832"/>
                <w:sz w:val="20"/>
                <w:szCs w:val="20"/>
              </w:rPr>
              <w:t xml:space="preserve">, </w:t>
            </w:r>
            <w:proofErr w:type="spellStart"/>
            <w:r w:rsidRPr="00F153A9">
              <w:rPr>
                <w:rFonts w:ascii="JetBrains Mono" w:hAnsi="JetBrains Mono"/>
                <w:b w:val="0"/>
                <w:bCs/>
                <w:color w:val="A9B7C6"/>
                <w:sz w:val="20"/>
                <w:szCs w:val="20"/>
              </w:rPr>
              <w:t>HttpServletResponse</w:t>
            </w:r>
            <w:proofErr w:type="spellEnd"/>
            <w:r w:rsidRPr="00F153A9">
              <w:rPr>
                <w:rFonts w:ascii="JetBrains Mono" w:hAnsi="JetBrains Mono"/>
                <w:b w:val="0"/>
                <w:bCs/>
                <w:color w:val="A9B7C6"/>
                <w:sz w:val="20"/>
                <w:szCs w:val="20"/>
              </w:rPr>
              <w:t xml:space="preserve"> resp) {</w:t>
            </w:r>
            <w:r w:rsidRPr="00F153A9">
              <w:rPr>
                <w:rFonts w:ascii="JetBrains Mono" w:hAnsi="JetBrains Mono"/>
                <w:b w:val="0"/>
                <w:bCs/>
                <w:color w:val="A9B7C6"/>
                <w:sz w:val="20"/>
                <w:szCs w:val="20"/>
              </w:rPr>
              <w:br/>
              <w:t xml:space="preserve">        Cookie </w:t>
            </w:r>
            <w:proofErr w:type="spellStart"/>
            <w:r w:rsidRPr="00F153A9">
              <w:rPr>
                <w:rFonts w:ascii="JetBrains Mono" w:hAnsi="JetBrains Mono"/>
                <w:b w:val="0"/>
                <w:bCs/>
                <w:color w:val="A9B7C6"/>
                <w:sz w:val="20"/>
                <w:szCs w:val="20"/>
              </w:rPr>
              <w:t>cookie</w:t>
            </w:r>
            <w:proofErr w:type="spellEnd"/>
            <w:r w:rsidRPr="00F153A9">
              <w:rPr>
                <w:rFonts w:ascii="JetBrains Mono" w:hAnsi="JetBrains Mono"/>
                <w:b w:val="0"/>
                <w:bCs/>
                <w:color w:val="A9B7C6"/>
                <w:sz w:val="20"/>
                <w:szCs w:val="20"/>
              </w:rPr>
              <w:t xml:space="preserve"> = </w:t>
            </w:r>
            <w:r w:rsidRPr="00F153A9">
              <w:rPr>
                <w:rFonts w:ascii="JetBrains Mono" w:hAnsi="JetBrains Mono"/>
                <w:b w:val="0"/>
                <w:bCs/>
                <w:color w:val="CC7832"/>
                <w:sz w:val="20"/>
                <w:szCs w:val="20"/>
              </w:rPr>
              <w:t xml:space="preserve">new </w:t>
            </w:r>
            <w:r w:rsidRPr="00F153A9">
              <w:rPr>
                <w:rFonts w:ascii="JetBrains Mono" w:hAnsi="JetBrains Mono"/>
                <w:b w:val="0"/>
                <w:bCs/>
                <w:color w:val="A9B7C6"/>
                <w:sz w:val="20"/>
                <w:szCs w:val="20"/>
              </w:rPr>
              <w:t>Cookie(</w:t>
            </w:r>
            <w:r w:rsidRPr="00F153A9">
              <w:rPr>
                <w:rFonts w:ascii="JetBrains Mono" w:hAnsi="JetBrains Mono"/>
                <w:b w:val="0"/>
                <w:bCs/>
                <w:color w:val="6A8759"/>
                <w:sz w:val="20"/>
                <w:szCs w:val="20"/>
              </w:rPr>
              <w:t>"path"</w:t>
            </w:r>
            <w:r w:rsidRPr="00F153A9">
              <w:rPr>
                <w:rFonts w:ascii="JetBrains Mono" w:hAnsi="JetBrains Mono"/>
                <w:b w:val="0"/>
                <w:bCs/>
                <w:color w:val="CC7832"/>
                <w:sz w:val="20"/>
                <w:szCs w:val="20"/>
              </w:rPr>
              <w:t xml:space="preserve">, </w:t>
            </w:r>
            <w:r w:rsidRPr="00F153A9">
              <w:rPr>
                <w:rFonts w:ascii="JetBrains Mono" w:hAnsi="JetBrains Mono"/>
                <w:b w:val="0"/>
                <w:bCs/>
                <w:color w:val="6A8759"/>
                <w:sz w:val="20"/>
                <w:szCs w:val="20"/>
              </w:rPr>
              <w:t>"</w:t>
            </w:r>
            <w:proofErr w:type="spellStart"/>
            <w:r w:rsidRPr="00F153A9">
              <w:rPr>
                <w:rFonts w:ascii="JetBrains Mono" w:hAnsi="JetBrains Mono"/>
                <w:b w:val="0"/>
                <w:bCs/>
                <w:color w:val="6A8759"/>
                <w:sz w:val="20"/>
                <w:szCs w:val="20"/>
              </w:rPr>
              <w:t>test_path</w:t>
            </w:r>
            <w:proofErr w:type="spellEnd"/>
            <w:r w:rsidRPr="00F153A9">
              <w:rPr>
                <w:rFonts w:ascii="JetBrains Mono" w:hAnsi="JetBrains Mono"/>
                <w:b w:val="0"/>
                <w:bCs/>
                <w:color w:val="6A8759"/>
                <w:sz w:val="20"/>
                <w:szCs w:val="20"/>
              </w:rPr>
              <w:t>"</w:t>
            </w:r>
            <w:r w:rsidRPr="00F153A9">
              <w:rPr>
                <w:rFonts w:ascii="JetBrains Mono" w:hAnsi="JetBrains Mono"/>
                <w:b w:val="0"/>
                <w:bCs/>
                <w:color w:val="A9B7C6"/>
                <w:sz w:val="20"/>
                <w:szCs w:val="20"/>
              </w:rPr>
              <w:t>)</w:t>
            </w:r>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        </w:t>
            </w:r>
            <w:r w:rsidRPr="00F153A9">
              <w:rPr>
                <w:rFonts w:ascii="JetBrains Mono" w:hAnsi="JetBrains Mono"/>
                <w:b w:val="0"/>
                <w:bCs/>
                <w:color w:val="808080"/>
                <w:sz w:val="20"/>
                <w:szCs w:val="20"/>
              </w:rPr>
              <w:t xml:space="preserve">// </w:t>
            </w:r>
            <w:r w:rsidRPr="00F153A9">
              <w:rPr>
                <w:rFonts w:hint="eastAsia"/>
                <w:b w:val="0"/>
                <w:bCs/>
                <w:color w:val="808080"/>
                <w:sz w:val="20"/>
                <w:szCs w:val="20"/>
              </w:rPr>
              <w:t>设置</w:t>
            </w:r>
            <w:r w:rsidRPr="00F153A9">
              <w:rPr>
                <w:rFonts w:ascii="JetBrains Mono" w:hAnsi="JetBrains Mono"/>
                <w:b w:val="0"/>
                <w:bCs/>
                <w:color w:val="808080"/>
                <w:sz w:val="20"/>
                <w:szCs w:val="20"/>
              </w:rPr>
              <w:t>cookie</w:t>
            </w:r>
            <w:r w:rsidRPr="00F153A9">
              <w:rPr>
                <w:rFonts w:hint="eastAsia"/>
                <w:b w:val="0"/>
                <w:bCs/>
                <w:color w:val="808080"/>
                <w:sz w:val="20"/>
                <w:szCs w:val="20"/>
              </w:rPr>
              <w:t>的</w:t>
            </w:r>
            <w:r w:rsidRPr="00F153A9">
              <w:rPr>
                <w:rFonts w:ascii="JetBrains Mono" w:hAnsi="JetBrains Mono"/>
                <w:b w:val="0"/>
                <w:bCs/>
                <w:color w:val="808080"/>
                <w:sz w:val="20"/>
                <w:szCs w:val="20"/>
              </w:rPr>
              <w:t>path</w:t>
            </w:r>
            <w:r w:rsidRPr="00F153A9">
              <w:rPr>
                <w:rFonts w:hint="eastAsia"/>
                <w:b w:val="0"/>
                <w:bCs/>
                <w:color w:val="808080"/>
                <w:sz w:val="20"/>
                <w:szCs w:val="20"/>
              </w:rPr>
              <w:t>属性</w:t>
            </w:r>
            <w:r w:rsidRPr="00F153A9">
              <w:rPr>
                <w:rFonts w:ascii="JetBrains Mono" w:hAnsi="JetBrains Mono"/>
                <w:b w:val="0"/>
                <w:bCs/>
                <w:color w:val="808080"/>
                <w:sz w:val="20"/>
                <w:szCs w:val="20"/>
              </w:rPr>
              <w:t xml:space="preserve">  -  /</w:t>
            </w:r>
            <w:r w:rsidRPr="00F153A9">
              <w:rPr>
                <w:rFonts w:hint="eastAsia"/>
                <w:b w:val="0"/>
                <w:bCs/>
                <w:color w:val="808080"/>
                <w:sz w:val="20"/>
                <w:szCs w:val="20"/>
              </w:rPr>
              <w:t>工程路径</w:t>
            </w:r>
            <w:r w:rsidRPr="00F153A9">
              <w:rPr>
                <w:rFonts w:ascii="JetBrains Mono" w:hAnsi="JetBrains Mono"/>
                <w:b w:val="0"/>
                <w:bCs/>
                <w:color w:val="808080"/>
                <w:sz w:val="20"/>
                <w:szCs w:val="20"/>
              </w:rPr>
              <w:t>/</w:t>
            </w:r>
            <w:proofErr w:type="spellStart"/>
            <w:r w:rsidRPr="00F153A9">
              <w:rPr>
                <w:rFonts w:ascii="JetBrains Mono" w:hAnsi="JetBrains Mono"/>
                <w:b w:val="0"/>
                <w:bCs/>
                <w:color w:val="808080"/>
                <w:sz w:val="20"/>
                <w:szCs w:val="20"/>
              </w:rPr>
              <w:t>abc</w:t>
            </w:r>
            <w:proofErr w:type="spellEnd"/>
            <w:r w:rsidRPr="00F153A9">
              <w:rPr>
                <w:rFonts w:ascii="JetBrains Mono" w:hAnsi="JetBrains Mono"/>
                <w:b w:val="0"/>
                <w:bCs/>
                <w:color w:val="808080"/>
                <w:sz w:val="20"/>
                <w:szCs w:val="20"/>
              </w:rPr>
              <w:br/>
              <w:t xml:space="preserve">        </w:t>
            </w:r>
            <w:proofErr w:type="spellStart"/>
            <w:r w:rsidRPr="00F153A9">
              <w:rPr>
                <w:rFonts w:ascii="JetBrains Mono" w:hAnsi="JetBrains Mono"/>
                <w:b w:val="0"/>
                <w:bCs/>
                <w:color w:val="A9B7C6"/>
                <w:sz w:val="20"/>
                <w:szCs w:val="20"/>
              </w:rPr>
              <w:t>cookie.setPath</w:t>
            </w:r>
            <w:proofErr w:type="spellEnd"/>
            <w:r w:rsidRPr="00F153A9">
              <w:rPr>
                <w:rFonts w:ascii="JetBrains Mono" w:hAnsi="JetBrains Mono"/>
                <w:b w:val="0"/>
                <w:bCs/>
                <w:color w:val="A9B7C6"/>
                <w:sz w:val="20"/>
                <w:szCs w:val="20"/>
              </w:rPr>
              <w:t>(</w:t>
            </w:r>
            <w:proofErr w:type="spellStart"/>
            <w:r w:rsidRPr="00F153A9">
              <w:rPr>
                <w:rFonts w:ascii="JetBrains Mono" w:hAnsi="JetBrains Mono"/>
                <w:b w:val="0"/>
                <w:bCs/>
                <w:color w:val="A9B7C6"/>
                <w:sz w:val="20"/>
                <w:szCs w:val="20"/>
              </w:rPr>
              <w:t>req.getContextPath</w:t>
            </w:r>
            <w:proofErr w:type="spellEnd"/>
            <w:r w:rsidRPr="00F153A9">
              <w:rPr>
                <w:rFonts w:ascii="JetBrains Mono" w:hAnsi="JetBrains Mono"/>
                <w:b w:val="0"/>
                <w:bCs/>
                <w:color w:val="A9B7C6"/>
                <w:sz w:val="20"/>
                <w:szCs w:val="20"/>
              </w:rPr>
              <w:t xml:space="preserve">() + </w:t>
            </w:r>
            <w:r w:rsidRPr="00F153A9">
              <w:rPr>
                <w:rFonts w:ascii="JetBrains Mono" w:hAnsi="JetBrains Mono"/>
                <w:b w:val="0"/>
                <w:bCs/>
                <w:color w:val="6A8759"/>
                <w:sz w:val="20"/>
                <w:szCs w:val="20"/>
              </w:rPr>
              <w:t>"/</w:t>
            </w:r>
            <w:proofErr w:type="spellStart"/>
            <w:r w:rsidRPr="00F153A9">
              <w:rPr>
                <w:rFonts w:ascii="JetBrains Mono" w:hAnsi="JetBrains Mono"/>
                <w:b w:val="0"/>
                <w:bCs/>
                <w:color w:val="6A8759"/>
                <w:sz w:val="20"/>
                <w:szCs w:val="20"/>
              </w:rPr>
              <w:t>abc</w:t>
            </w:r>
            <w:proofErr w:type="spellEnd"/>
            <w:r w:rsidRPr="00F153A9">
              <w:rPr>
                <w:rFonts w:ascii="JetBrains Mono" w:hAnsi="JetBrains Mono"/>
                <w:b w:val="0"/>
                <w:bCs/>
                <w:color w:val="6A8759"/>
                <w:sz w:val="20"/>
                <w:szCs w:val="20"/>
              </w:rPr>
              <w:t>"</w:t>
            </w:r>
            <w:r w:rsidRPr="00F153A9">
              <w:rPr>
                <w:rFonts w:ascii="JetBrains Mono" w:hAnsi="JetBrains Mono"/>
                <w:b w:val="0"/>
                <w:bCs/>
                <w:color w:val="A9B7C6"/>
                <w:sz w:val="20"/>
                <w:szCs w:val="20"/>
              </w:rPr>
              <w:t>)</w:t>
            </w:r>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        </w:t>
            </w:r>
            <w:proofErr w:type="spellStart"/>
            <w:r w:rsidRPr="00F153A9">
              <w:rPr>
                <w:rFonts w:ascii="JetBrains Mono" w:hAnsi="JetBrains Mono"/>
                <w:b w:val="0"/>
                <w:bCs/>
                <w:color w:val="A9B7C6"/>
                <w:sz w:val="20"/>
                <w:szCs w:val="20"/>
              </w:rPr>
              <w:t>resp.addCookie</w:t>
            </w:r>
            <w:proofErr w:type="spellEnd"/>
            <w:r w:rsidRPr="00F153A9">
              <w:rPr>
                <w:rFonts w:ascii="JetBrains Mono" w:hAnsi="JetBrains Mono"/>
                <w:b w:val="0"/>
                <w:bCs/>
                <w:color w:val="A9B7C6"/>
                <w:sz w:val="20"/>
                <w:szCs w:val="20"/>
              </w:rPr>
              <w:t>(cookie)</w:t>
            </w:r>
            <w:r w:rsidRPr="00F153A9">
              <w:rPr>
                <w:rFonts w:ascii="JetBrains Mono" w:hAnsi="JetBrains Mono"/>
                <w:b w:val="0"/>
                <w:bCs/>
                <w:color w:val="CC7832"/>
                <w:sz w:val="20"/>
                <w:szCs w:val="20"/>
              </w:rPr>
              <w:t>;</w:t>
            </w:r>
            <w:r w:rsidRPr="00F153A9">
              <w:rPr>
                <w:rFonts w:ascii="JetBrains Mono" w:hAnsi="JetBrains Mono"/>
                <w:b w:val="0"/>
                <w:bCs/>
                <w:color w:val="CC7832"/>
                <w:sz w:val="20"/>
                <w:szCs w:val="20"/>
              </w:rPr>
              <w:br/>
              <w:t xml:space="preserve">    </w:t>
            </w:r>
            <w:r w:rsidRPr="00F153A9">
              <w:rPr>
                <w:rFonts w:ascii="JetBrains Mono" w:hAnsi="JetBrains Mono"/>
                <w:b w:val="0"/>
                <w:bCs/>
                <w:color w:val="A9B7C6"/>
                <w:sz w:val="20"/>
                <w:szCs w:val="20"/>
              </w:rPr>
              <w:t>}</w:t>
            </w:r>
            <w:r w:rsidRPr="00F153A9">
              <w:rPr>
                <w:rFonts w:ascii="JetBrains Mono" w:hAnsi="JetBrains Mono"/>
                <w:b w:val="0"/>
                <w:bCs/>
                <w:color w:val="A9B7C6"/>
                <w:sz w:val="20"/>
                <w:szCs w:val="20"/>
              </w:rPr>
              <w:br/>
            </w:r>
            <w:r w:rsidRPr="00F153A9">
              <w:rPr>
                <w:rFonts w:ascii="JetBrains Mono" w:hAnsi="JetBrains Mono"/>
                <w:b w:val="0"/>
                <w:bCs/>
                <w:color w:val="A9B7C6"/>
                <w:sz w:val="20"/>
                <w:szCs w:val="20"/>
              </w:rPr>
              <w:br/>
              <w:t>}</w:t>
            </w:r>
          </w:p>
        </w:tc>
      </w:tr>
    </w:tbl>
    <w:p w14:paraId="4DBE920E" w14:textId="1CB1B6C7" w:rsidR="00F153A9" w:rsidRDefault="00821A29" w:rsidP="00821A29">
      <w:pPr>
        <w:pStyle w:val="2"/>
        <w:spacing w:before="120" w:after="120"/>
      </w:pPr>
      <w:r>
        <w:rPr>
          <w:rFonts w:hint="eastAsia"/>
        </w:rPr>
        <w:t>Cookie</w:t>
      </w:r>
      <w:r>
        <w:rPr>
          <w:rFonts w:hint="eastAsia"/>
        </w:rPr>
        <w:t>实现免用户名登录</w:t>
      </w:r>
    </w:p>
    <w:p w14:paraId="32A4532B" w14:textId="1DF22FC6" w:rsidR="00821A29" w:rsidRDefault="00821A29" w:rsidP="00821A29">
      <w:pPr>
        <w:pStyle w:val="a7"/>
        <w:keepNext/>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流程图</w:t>
      </w:r>
    </w:p>
    <w:p w14:paraId="68BDBC92" w14:textId="5C977060" w:rsidR="00821A29" w:rsidRDefault="00821A29" w:rsidP="00821A29">
      <w:pPr>
        <w:pStyle w:val="image"/>
        <w:spacing w:before="72"/>
      </w:pPr>
      <w:r>
        <w:rPr>
          <w:noProof/>
        </w:rPr>
        <w:drawing>
          <wp:inline distT="0" distB="0" distL="0" distR="0" wp14:anchorId="1987AA2D" wp14:editId="082BD0B3">
            <wp:extent cx="5760085" cy="2708275"/>
            <wp:effectExtent l="19050" t="19050" r="12065" b="158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08275"/>
                    </a:xfrm>
                    <a:prstGeom prst="rect">
                      <a:avLst/>
                    </a:prstGeom>
                    <a:ln>
                      <a:solidFill>
                        <a:schemeClr val="tx1"/>
                      </a:solidFill>
                    </a:ln>
                  </pic:spPr>
                </pic:pic>
              </a:graphicData>
            </a:graphic>
          </wp:inline>
        </w:drawing>
      </w:r>
    </w:p>
    <w:p w14:paraId="2E04BC0A" w14:textId="2A49DA80" w:rsidR="00E45D3B" w:rsidRDefault="00E45D3B" w:rsidP="00E45D3B">
      <w:pPr>
        <w:pStyle w:val="a8"/>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8</w:t>
      </w:r>
      <w:r w:rsidR="009A4100">
        <w:fldChar w:fldCharType="end"/>
      </w:r>
      <w:r>
        <w:t xml:space="preserve"> </w:t>
      </w:r>
      <w:proofErr w:type="spellStart"/>
      <w:r>
        <w:t>login.jsp</w:t>
      </w:r>
      <w:proofErr w:type="spellEnd"/>
    </w:p>
    <w:tbl>
      <w:tblPr>
        <w:tblStyle w:val="ae"/>
        <w:tblW w:w="0" w:type="auto"/>
        <w:tblLook w:val="04A0" w:firstRow="1" w:lastRow="0" w:firstColumn="1" w:lastColumn="0" w:noHBand="0" w:noVBand="1"/>
      </w:tblPr>
      <w:tblGrid>
        <w:gridCol w:w="9071"/>
      </w:tblGrid>
      <w:tr w:rsidR="00E45D3B" w:rsidRPr="00E45D3B" w14:paraId="04619102" w14:textId="77777777" w:rsidTr="00E45D3B">
        <w:trPr>
          <w:cnfStyle w:val="100000000000" w:firstRow="1" w:lastRow="0" w:firstColumn="0" w:lastColumn="0" w:oddVBand="0" w:evenVBand="0" w:oddHBand="0" w:evenHBand="0" w:firstRowFirstColumn="0" w:firstRowLastColumn="0" w:lastRowFirstColumn="0" w:lastRowLastColumn="0"/>
        </w:trPr>
        <w:tc>
          <w:tcPr>
            <w:tcW w:w="9071" w:type="dxa"/>
          </w:tcPr>
          <w:p w14:paraId="35687BC9" w14:textId="77777777" w:rsidR="00E45D3B" w:rsidRPr="00E45D3B" w:rsidRDefault="00E45D3B" w:rsidP="00323415">
            <w:pPr>
              <w:pStyle w:val="HTML"/>
              <w:shd w:val="clear" w:color="auto" w:fill="2B2B2B"/>
              <w:rPr>
                <w:rFonts w:ascii="JetBrains Mono" w:hAnsi="JetBrains Mono" w:hint="eastAsia"/>
                <w:b w:val="0"/>
                <w:bCs/>
                <w:color w:val="A9B7C6"/>
                <w:sz w:val="20"/>
                <w:szCs w:val="20"/>
              </w:rPr>
            </w:pPr>
            <w:r w:rsidRPr="00E45D3B">
              <w:rPr>
                <w:rFonts w:ascii="JetBrains Mono" w:hAnsi="JetBrains Mono"/>
                <w:b w:val="0"/>
                <w:bCs/>
                <w:color w:val="808080"/>
                <w:sz w:val="20"/>
                <w:szCs w:val="20"/>
              </w:rPr>
              <w:t>&lt;%--</w:t>
            </w:r>
            <w:r w:rsidRPr="00E45D3B">
              <w:rPr>
                <w:rFonts w:ascii="JetBrains Mono" w:hAnsi="JetBrains Mono"/>
                <w:b w:val="0"/>
                <w:bCs/>
                <w:color w:val="808080"/>
                <w:sz w:val="20"/>
                <w:szCs w:val="20"/>
              </w:rPr>
              <w:br/>
              <w:t xml:space="preserve">  Created by IntelliJ IDEA.</w:t>
            </w:r>
            <w:r w:rsidRPr="00E45D3B">
              <w:rPr>
                <w:rFonts w:ascii="JetBrains Mono" w:hAnsi="JetBrains Mono"/>
                <w:b w:val="0"/>
                <w:bCs/>
                <w:color w:val="808080"/>
                <w:sz w:val="20"/>
                <w:szCs w:val="20"/>
              </w:rPr>
              <w:br/>
              <w:t xml:space="preserve">  User: Administrator</w:t>
            </w:r>
            <w:r w:rsidRPr="00E45D3B">
              <w:rPr>
                <w:rFonts w:ascii="JetBrains Mono" w:hAnsi="JetBrains Mono"/>
                <w:b w:val="0"/>
                <w:bCs/>
                <w:color w:val="808080"/>
                <w:sz w:val="20"/>
                <w:szCs w:val="20"/>
              </w:rPr>
              <w:br/>
              <w:t xml:space="preserve">  Date: 2020/2/10</w:t>
            </w:r>
            <w:r w:rsidRPr="00E45D3B">
              <w:rPr>
                <w:rFonts w:ascii="JetBrains Mono" w:hAnsi="JetBrains Mono"/>
                <w:b w:val="0"/>
                <w:bCs/>
                <w:color w:val="808080"/>
                <w:sz w:val="20"/>
                <w:szCs w:val="20"/>
              </w:rPr>
              <w:br/>
              <w:t xml:space="preserve">  Time: 11:34</w:t>
            </w:r>
            <w:r w:rsidRPr="00E45D3B">
              <w:rPr>
                <w:rFonts w:ascii="JetBrains Mono" w:hAnsi="JetBrains Mono"/>
                <w:b w:val="0"/>
                <w:bCs/>
                <w:color w:val="808080"/>
                <w:sz w:val="20"/>
                <w:szCs w:val="20"/>
              </w:rPr>
              <w:br/>
              <w:t xml:space="preserve">  To change this template use File | Settings | File Templates.</w:t>
            </w:r>
            <w:r w:rsidRPr="00E45D3B">
              <w:rPr>
                <w:rFonts w:ascii="JetBrains Mono" w:hAnsi="JetBrains Mono"/>
                <w:b w:val="0"/>
                <w:bCs/>
                <w:color w:val="808080"/>
                <w:sz w:val="20"/>
                <w:szCs w:val="20"/>
              </w:rPr>
              <w:br/>
              <w:t>--%&gt;</w:t>
            </w:r>
            <w:r w:rsidRPr="00E45D3B">
              <w:rPr>
                <w:rFonts w:ascii="JetBrains Mono" w:hAnsi="JetBrains Mono"/>
                <w:b w:val="0"/>
                <w:bCs/>
                <w:color w:val="808080"/>
                <w:sz w:val="20"/>
                <w:szCs w:val="20"/>
              </w:rPr>
              <w:br/>
            </w:r>
            <w:r w:rsidRPr="00E45D3B">
              <w:rPr>
                <w:rFonts w:ascii="JetBrains Mono" w:hAnsi="JetBrains Mono"/>
                <w:b w:val="0"/>
                <w:bCs/>
                <w:color w:val="A9B7C6"/>
                <w:sz w:val="20"/>
                <w:szCs w:val="20"/>
                <w:shd w:val="clear" w:color="auto" w:fill="232525"/>
              </w:rPr>
              <w:t xml:space="preserve">&lt;%@ </w:t>
            </w:r>
            <w:r w:rsidRPr="00E45D3B">
              <w:rPr>
                <w:rFonts w:ascii="JetBrains Mono" w:hAnsi="JetBrains Mono"/>
                <w:b w:val="0"/>
                <w:bCs/>
                <w:color w:val="CC7832"/>
                <w:sz w:val="20"/>
                <w:szCs w:val="20"/>
                <w:shd w:val="clear" w:color="auto" w:fill="232525"/>
              </w:rPr>
              <w:t xml:space="preserve">page </w:t>
            </w:r>
            <w:proofErr w:type="spellStart"/>
            <w:r w:rsidRPr="00E45D3B">
              <w:rPr>
                <w:rFonts w:ascii="JetBrains Mono" w:hAnsi="JetBrains Mono"/>
                <w:b w:val="0"/>
                <w:bCs/>
                <w:color w:val="A9B7C6"/>
                <w:sz w:val="20"/>
                <w:szCs w:val="20"/>
                <w:shd w:val="clear" w:color="auto" w:fill="232525"/>
              </w:rPr>
              <w:t>contentType</w:t>
            </w:r>
            <w:proofErr w:type="spellEnd"/>
            <w:r w:rsidRPr="00E45D3B">
              <w:rPr>
                <w:rFonts w:ascii="JetBrains Mono" w:hAnsi="JetBrains Mono"/>
                <w:b w:val="0"/>
                <w:bCs/>
                <w:color w:val="A9B7C6"/>
                <w:sz w:val="20"/>
                <w:szCs w:val="20"/>
                <w:shd w:val="clear" w:color="auto" w:fill="232525"/>
              </w:rPr>
              <w:t>="</w:t>
            </w:r>
            <w:r w:rsidRPr="00E45D3B">
              <w:rPr>
                <w:rFonts w:ascii="JetBrains Mono" w:hAnsi="JetBrains Mono"/>
                <w:b w:val="0"/>
                <w:bCs/>
                <w:color w:val="6A8759"/>
                <w:sz w:val="20"/>
                <w:szCs w:val="20"/>
                <w:shd w:val="clear" w:color="auto" w:fill="232525"/>
              </w:rPr>
              <w:t>text/</w:t>
            </w:r>
            <w:proofErr w:type="spellStart"/>
            <w:r w:rsidRPr="00E45D3B">
              <w:rPr>
                <w:rFonts w:ascii="JetBrains Mono" w:hAnsi="JetBrains Mono"/>
                <w:b w:val="0"/>
                <w:bCs/>
                <w:color w:val="6A8759"/>
                <w:sz w:val="20"/>
                <w:szCs w:val="20"/>
                <w:shd w:val="clear" w:color="auto" w:fill="232525"/>
              </w:rPr>
              <w:t>html;charset</w:t>
            </w:r>
            <w:proofErr w:type="spellEnd"/>
            <w:r w:rsidRPr="00E45D3B">
              <w:rPr>
                <w:rFonts w:ascii="JetBrains Mono" w:hAnsi="JetBrains Mono"/>
                <w:b w:val="0"/>
                <w:bCs/>
                <w:color w:val="6A8759"/>
                <w:sz w:val="20"/>
                <w:szCs w:val="20"/>
                <w:shd w:val="clear" w:color="auto" w:fill="232525"/>
              </w:rPr>
              <w:t>=UTF-8</w:t>
            </w:r>
            <w:r w:rsidRPr="00E45D3B">
              <w:rPr>
                <w:rFonts w:ascii="JetBrains Mono" w:hAnsi="JetBrains Mono"/>
                <w:b w:val="0"/>
                <w:bCs/>
                <w:color w:val="A9B7C6"/>
                <w:sz w:val="20"/>
                <w:szCs w:val="20"/>
                <w:shd w:val="clear" w:color="auto" w:fill="232525"/>
              </w:rPr>
              <w:t>" language="</w:t>
            </w:r>
            <w:r w:rsidRPr="00E45D3B">
              <w:rPr>
                <w:rFonts w:ascii="JetBrains Mono" w:hAnsi="JetBrains Mono"/>
                <w:b w:val="0"/>
                <w:bCs/>
                <w:color w:val="6A8759"/>
                <w:sz w:val="20"/>
                <w:szCs w:val="20"/>
                <w:shd w:val="clear" w:color="auto" w:fill="232525"/>
              </w:rPr>
              <w:t>java</w:t>
            </w:r>
            <w:r w:rsidRPr="00E45D3B">
              <w:rPr>
                <w:rFonts w:ascii="JetBrains Mono" w:hAnsi="JetBrains Mono"/>
                <w:b w:val="0"/>
                <w:bCs/>
                <w:color w:val="A9B7C6"/>
                <w:sz w:val="20"/>
                <w:szCs w:val="20"/>
                <w:shd w:val="clear" w:color="auto" w:fill="232525"/>
              </w:rPr>
              <w:t>" %&gt;</w:t>
            </w:r>
            <w:r w:rsidRPr="00E45D3B">
              <w:rPr>
                <w:rFonts w:ascii="JetBrains Mono" w:hAnsi="JetBrains Mono"/>
                <w:b w:val="0"/>
                <w:bCs/>
                <w:color w:val="A9B7C6"/>
                <w:sz w:val="20"/>
                <w:szCs w:val="20"/>
              </w:rPr>
              <w:br/>
            </w:r>
            <w:r w:rsidRPr="00E45D3B">
              <w:rPr>
                <w:rFonts w:ascii="JetBrains Mono" w:hAnsi="JetBrains Mono"/>
                <w:b w:val="0"/>
                <w:bCs/>
                <w:color w:val="E8BF6A"/>
                <w:sz w:val="20"/>
                <w:szCs w:val="20"/>
              </w:rPr>
              <w:t>&lt;html&gt;</w:t>
            </w:r>
            <w:r w:rsidRPr="00E45D3B">
              <w:rPr>
                <w:rFonts w:ascii="JetBrains Mono" w:hAnsi="JetBrains Mono"/>
                <w:b w:val="0"/>
                <w:bCs/>
                <w:color w:val="E8BF6A"/>
                <w:sz w:val="20"/>
                <w:szCs w:val="20"/>
              </w:rPr>
              <w:br/>
              <w:t>&lt;head&gt;</w:t>
            </w:r>
            <w:r w:rsidRPr="00E45D3B">
              <w:rPr>
                <w:rFonts w:ascii="JetBrains Mono" w:hAnsi="JetBrains Mono"/>
                <w:b w:val="0"/>
                <w:bCs/>
                <w:color w:val="E8BF6A"/>
                <w:sz w:val="20"/>
                <w:szCs w:val="20"/>
              </w:rPr>
              <w:br/>
              <w:t xml:space="preserve">    &lt;title&gt;</w:t>
            </w:r>
            <w:r w:rsidRPr="00E45D3B">
              <w:rPr>
                <w:rFonts w:ascii="JetBrains Mono" w:hAnsi="JetBrains Mono"/>
                <w:b w:val="0"/>
                <w:bCs/>
                <w:color w:val="A9B7C6"/>
                <w:sz w:val="20"/>
                <w:szCs w:val="20"/>
              </w:rPr>
              <w:t>Title</w:t>
            </w:r>
            <w:r w:rsidRPr="00E45D3B">
              <w:rPr>
                <w:rFonts w:ascii="JetBrains Mono" w:hAnsi="JetBrains Mono"/>
                <w:b w:val="0"/>
                <w:bCs/>
                <w:color w:val="E8BF6A"/>
                <w:sz w:val="20"/>
                <w:szCs w:val="20"/>
              </w:rPr>
              <w:t>&lt;/title&gt;</w:t>
            </w:r>
            <w:r w:rsidRPr="00E45D3B">
              <w:rPr>
                <w:rFonts w:ascii="JetBrains Mono" w:hAnsi="JetBrains Mono"/>
                <w:b w:val="0"/>
                <w:bCs/>
                <w:color w:val="E8BF6A"/>
                <w:sz w:val="20"/>
                <w:szCs w:val="20"/>
              </w:rPr>
              <w:br/>
              <w:t>&lt;/head&gt;</w:t>
            </w:r>
            <w:r w:rsidRPr="00E45D3B">
              <w:rPr>
                <w:rFonts w:ascii="JetBrains Mono" w:hAnsi="JetBrains Mono"/>
                <w:b w:val="0"/>
                <w:bCs/>
                <w:color w:val="E8BF6A"/>
                <w:sz w:val="20"/>
                <w:szCs w:val="20"/>
              </w:rPr>
              <w:br/>
              <w:t>&lt;body&gt;</w:t>
            </w:r>
            <w:r w:rsidRPr="00E45D3B">
              <w:rPr>
                <w:rFonts w:ascii="JetBrains Mono" w:hAnsi="JetBrains Mono"/>
                <w:b w:val="0"/>
                <w:bCs/>
                <w:color w:val="E8BF6A"/>
                <w:sz w:val="20"/>
                <w:szCs w:val="20"/>
              </w:rPr>
              <w:br/>
              <w:t xml:space="preserve">    &lt;form </w:t>
            </w:r>
            <w:r w:rsidRPr="00E45D3B">
              <w:rPr>
                <w:rFonts w:ascii="JetBrains Mono" w:hAnsi="JetBrains Mono"/>
                <w:b w:val="0"/>
                <w:bCs/>
                <w:color w:val="BABABA"/>
                <w:sz w:val="20"/>
                <w:szCs w:val="20"/>
              </w:rPr>
              <w:t>action</w:t>
            </w:r>
            <w:r w:rsidRPr="00E45D3B">
              <w:rPr>
                <w:rFonts w:ascii="JetBrains Mono" w:hAnsi="JetBrains Mono"/>
                <w:b w:val="0"/>
                <w:bCs/>
                <w:color w:val="A5C261"/>
                <w:sz w:val="20"/>
                <w:szCs w:val="20"/>
              </w:rPr>
              <w:t>="/d06_cookie_session/</w:t>
            </w:r>
            <w:proofErr w:type="spellStart"/>
            <w:r w:rsidRPr="00E45D3B">
              <w:rPr>
                <w:rFonts w:ascii="JetBrains Mono" w:hAnsi="JetBrains Mono"/>
                <w:b w:val="0"/>
                <w:bCs/>
                <w:color w:val="A5C261"/>
                <w:sz w:val="20"/>
                <w:szCs w:val="20"/>
              </w:rPr>
              <w:t>login_servlet</w:t>
            </w:r>
            <w:proofErr w:type="spellEnd"/>
            <w:r w:rsidRPr="00E45D3B">
              <w:rPr>
                <w:rFonts w:ascii="JetBrains Mono" w:hAnsi="JetBrains Mono"/>
                <w:b w:val="0"/>
                <w:bCs/>
                <w:color w:val="A5C261"/>
                <w:sz w:val="20"/>
                <w:szCs w:val="20"/>
              </w:rPr>
              <w:t xml:space="preserve">" </w:t>
            </w:r>
            <w:r w:rsidRPr="00E45D3B">
              <w:rPr>
                <w:rFonts w:ascii="JetBrains Mono" w:hAnsi="JetBrains Mono"/>
                <w:b w:val="0"/>
                <w:bCs/>
                <w:color w:val="BABABA"/>
                <w:sz w:val="20"/>
                <w:szCs w:val="20"/>
              </w:rPr>
              <w:t>method</w:t>
            </w:r>
            <w:r w:rsidRPr="00E45D3B">
              <w:rPr>
                <w:rFonts w:ascii="JetBrains Mono" w:hAnsi="JetBrains Mono"/>
                <w:b w:val="0"/>
                <w:bCs/>
                <w:color w:val="A5C261"/>
                <w:sz w:val="20"/>
                <w:szCs w:val="20"/>
              </w:rPr>
              <w:t>="post"</w:t>
            </w:r>
            <w:r w:rsidRPr="00E45D3B">
              <w:rPr>
                <w:rFonts w:ascii="JetBrains Mono" w:hAnsi="JetBrains Mono"/>
                <w:b w:val="0"/>
                <w:bCs/>
                <w:color w:val="E8BF6A"/>
                <w:sz w:val="20"/>
                <w:szCs w:val="20"/>
              </w:rPr>
              <w:t>&gt;</w:t>
            </w:r>
            <w:r w:rsidRPr="00E45D3B">
              <w:rPr>
                <w:rFonts w:ascii="JetBrains Mono" w:hAnsi="JetBrains Mono"/>
                <w:b w:val="0"/>
                <w:bCs/>
                <w:color w:val="E8BF6A"/>
                <w:sz w:val="20"/>
                <w:szCs w:val="20"/>
              </w:rPr>
              <w:br/>
              <w:t xml:space="preserve">        &lt;input </w:t>
            </w:r>
            <w:r w:rsidRPr="00E45D3B">
              <w:rPr>
                <w:rFonts w:ascii="JetBrains Mono" w:hAnsi="JetBrains Mono"/>
                <w:b w:val="0"/>
                <w:bCs/>
                <w:color w:val="BABABA"/>
                <w:sz w:val="20"/>
                <w:szCs w:val="20"/>
              </w:rPr>
              <w:t>type</w:t>
            </w:r>
            <w:r w:rsidRPr="00E45D3B">
              <w:rPr>
                <w:rFonts w:ascii="JetBrains Mono" w:hAnsi="JetBrains Mono"/>
                <w:b w:val="0"/>
                <w:bCs/>
                <w:color w:val="A5C261"/>
                <w:sz w:val="20"/>
                <w:szCs w:val="20"/>
              </w:rPr>
              <w:t xml:space="preserve">="hidden" </w:t>
            </w:r>
            <w:r w:rsidRPr="00E45D3B">
              <w:rPr>
                <w:rFonts w:ascii="JetBrains Mono" w:hAnsi="JetBrains Mono"/>
                <w:b w:val="0"/>
                <w:bCs/>
                <w:color w:val="BABABA"/>
                <w:sz w:val="20"/>
                <w:szCs w:val="20"/>
              </w:rPr>
              <w:t>name</w:t>
            </w:r>
            <w:r w:rsidRPr="00E45D3B">
              <w:rPr>
                <w:rFonts w:ascii="JetBrains Mono" w:hAnsi="JetBrains Mono"/>
                <w:b w:val="0"/>
                <w:bCs/>
                <w:color w:val="A5C261"/>
                <w:sz w:val="20"/>
                <w:szCs w:val="20"/>
              </w:rPr>
              <w:t xml:space="preserve">="action" </w:t>
            </w:r>
            <w:r w:rsidRPr="00E45D3B">
              <w:rPr>
                <w:rFonts w:ascii="JetBrains Mono" w:hAnsi="JetBrains Mono"/>
                <w:b w:val="0"/>
                <w:bCs/>
                <w:color w:val="BABABA"/>
                <w:sz w:val="20"/>
                <w:szCs w:val="20"/>
              </w:rPr>
              <w:t>value</w:t>
            </w:r>
            <w:r w:rsidRPr="00E45D3B">
              <w:rPr>
                <w:rFonts w:ascii="JetBrains Mono" w:hAnsi="JetBrains Mono"/>
                <w:b w:val="0"/>
                <w:bCs/>
                <w:color w:val="A5C261"/>
                <w:sz w:val="20"/>
                <w:szCs w:val="20"/>
              </w:rPr>
              <w:t>="login"</w:t>
            </w:r>
            <w:r w:rsidRPr="00E45D3B">
              <w:rPr>
                <w:rFonts w:ascii="JetBrains Mono" w:hAnsi="JetBrains Mono"/>
                <w:b w:val="0"/>
                <w:bCs/>
                <w:color w:val="E8BF6A"/>
                <w:sz w:val="20"/>
                <w:szCs w:val="20"/>
              </w:rPr>
              <w:t>&gt;</w:t>
            </w:r>
            <w:r w:rsidRPr="00E45D3B">
              <w:rPr>
                <w:rFonts w:ascii="JetBrains Mono" w:hAnsi="JetBrains Mono"/>
                <w:b w:val="0"/>
                <w:bCs/>
                <w:color w:val="E8BF6A"/>
                <w:sz w:val="20"/>
                <w:szCs w:val="20"/>
              </w:rPr>
              <w:br/>
              <w:t xml:space="preserve">        </w:t>
            </w:r>
            <w:r w:rsidRPr="00E45D3B">
              <w:rPr>
                <w:rFonts w:hint="eastAsia"/>
                <w:b w:val="0"/>
                <w:bCs/>
                <w:color w:val="A9B7C6"/>
                <w:sz w:val="20"/>
                <w:szCs w:val="20"/>
              </w:rPr>
              <w:t>用户名：</w:t>
            </w:r>
            <w:r w:rsidRPr="00E45D3B">
              <w:rPr>
                <w:rFonts w:ascii="JetBrains Mono" w:hAnsi="JetBrains Mono"/>
                <w:b w:val="0"/>
                <w:bCs/>
                <w:color w:val="E8BF6A"/>
                <w:sz w:val="20"/>
                <w:szCs w:val="20"/>
              </w:rPr>
              <w:t xml:space="preserve">&lt;input </w:t>
            </w:r>
            <w:r w:rsidRPr="00E45D3B">
              <w:rPr>
                <w:rFonts w:ascii="JetBrains Mono" w:hAnsi="JetBrains Mono"/>
                <w:b w:val="0"/>
                <w:bCs/>
                <w:color w:val="BABABA"/>
                <w:sz w:val="20"/>
                <w:szCs w:val="20"/>
              </w:rPr>
              <w:t>type</w:t>
            </w:r>
            <w:r w:rsidRPr="00E45D3B">
              <w:rPr>
                <w:rFonts w:ascii="JetBrains Mono" w:hAnsi="JetBrains Mono"/>
                <w:b w:val="0"/>
                <w:bCs/>
                <w:color w:val="A5C261"/>
                <w:sz w:val="20"/>
                <w:szCs w:val="20"/>
              </w:rPr>
              <w:t xml:space="preserve">="text" </w:t>
            </w:r>
            <w:r w:rsidRPr="00E45D3B">
              <w:rPr>
                <w:rFonts w:ascii="JetBrains Mono" w:hAnsi="JetBrains Mono"/>
                <w:b w:val="0"/>
                <w:bCs/>
                <w:color w:val="BABABA"/>
                <w:sz w:val="20"/>
                <w:szCs w:val="20"/>
              </w:rPr>
              <w:t>name</w:t>
            </w:r>
            <w:r w:rsidRPr="00E45D3B">
              <w:rPr>
                <w:rFonts w:ascii="JetBrains Mono" w:hAnsi="JetBrains Mono"/>
                <w:b w:val="0"/>
                <w:bCs/>
                <w:color w:val="A5C261"/>
                <w:sz w:val="20"/>
                <w:szCs w:val="20"/>
              </w:rPr>
              <w:t xml:space="preserve">="username" </w:t>
            </w:r>
            <w:r w:rsidRPr="00E45D3B">
              <w:rPr>
                <w:rFonts w:ascii="JetBrains Mono" w:hAnsi="JetBrains Mono"/>
                <w:b w:val="0"/>
                <w:bCs/>
                <w:color w:val="BABABA"/>
                <w:sz w:val="20"/>
                <w:szCs w:val="20"/>
              </w:rPr>
              <w:t>value</w:t>
            </w:r>
            <w:r w:rsidRPr="00E45D3B">
              <w:rPr>
                <w:rFonts w:ascii="JetBrains Mono" w:hAnsi="JetBrains Mono"/>
                <w:b w:val="0"/>
                <w:bCs/>
                <w:color w:val="A5C261"/>
                <w:sz w:val="20"/>
                <w:szCs w:val="20"/>
              </w:rPr>
              <w:t>="</w:t>
            </w:r>
            <w:r w:rsidRPr="00E45D3B">
              <w:rPr>
                <w:rFonts w:ascii="JetBrains Mono" w:hAnsi="JetBrains Mono"/>
                <w:b w:val="0"/>
                <w:bCs/>
                <w:color w:val="CC7832"/>
                <w:sz w:val="20"/>
                <w:szCs w:val="20"/>
                <w:shd w:val="clear" w:color="auto" w:fill="232525"/>
              </w:rPr>
              <w:t>${</w:t>
            </w:r>
            <w:proofErr w:type="spellStart"/>
            <w:r w:rsidRPr="00E45D3B">
              <w:rPr>
                <w:rFonts w:ascii="JetBrains Mono" w:hAnsi="JetBrains Mono"/>
                <w:b w:val="0"/>
                <w:bCs/>
                <w:color w:val="A9B7C6"/>
                <w:sz w:val="20"/>
                <w:szCs w:val="20"/>
                <w:shd w:val="clear" w:color="auto" w:fill="232525"/>
              </w:rPr>
              <w:t>cookie.username.value</w:t>
            </w:r>
            <w:proofErr w:type="spellEnd"/>
            <w:r w:rsidRPr="00E45D3B">
              <w:rPr>
                <w:rFonts w:ascii="JetBrains Mono" w:hAnsi="JetBrains Mono"/>
                <w:b w:val="0"/>
                <w:bCs/>
                <w:color w:val="CC7832"/>
                <w:sz w:val="20"/>
                <w:szCs w:val="20"/>
                <w:shd w:val="clear" w:color="auto" w:fill="232525"/>
              </w:rPr>
              <w:t>}</w:t>
            </w:r>
            <w:r w:rsidRPr="00E45D3B">
              <w:rPr>
                <w:rFonts w:ascii="JetBrains Mono" w:hAnsi="JetBrains Mono"/>
                <w:b w:val="0"/>
                <w:bCs/>
                <w:color w:val="A5C261"/>
                <w:sz w:val="20"/>
                <w:szCs w:val="20"/>
              </w:rPr>
              <w:t>"</w:t>
            </w:r>
            <w:r w:rsidRPr="00E45D3B">
              <w:rPr>
                <w:rFonts w:ascii="JetBrains Mono" w:hAnsi="JetBrains Mono"/>
                <w:b w:val="0"/>
                <w:bCs/>
                <w:color w:val="E8BF6A"/>
                <w:sz w:val="20"/>
                <w:szCs w:val="20"/>
              </w:rPr>
              <w:t>&gt; &lt;</w:t>
            </w:r>
            <w:proofErr w:type="spellStart"/>
            <w:r w:rsidRPr="00E45D3B">
              <w:rPr>
                <w:rFonts w:ascii="JetBrains Mono" w:hAnsi="JetBrains Mono"/>
                <w:b w:val="0"/>
                <w:bCs/>
                <w:color w:val="E8BF6A"/>
                <w:sz w:val="20"/>
                <w:szCs w:val="20"/>
              </w:rPr>
              <w:t>br</w:t>
            </w:r>
            <w:proofErr w:type="spellEnd"/>
            <w:r w:rsidRPr="00E45D3B">
              <w:rPr>
                <w:rFonts w:ascii="JetBrains Mono" w:hAnsi="JetBrains Mono"/>
                <w:b w:val="0"/>
                <w:bCs/>
                <w:color w:val="E8BF6A"/>
                <w:sz w:val="20"/>
                <w:szCs w:val="20"/>
              </w:rPr>
              <w:t>&gt;</w:t>
            </w:r>
            <w:r w:rsidRPr="00E45D3B">
              <w:rPr>
                <w:rFonts w:ascii="JetBrains Mono" w:hAnsi="JetBrains Mono"/>
                <w:b w:val="0"/>
                <w:bCs/>
                <w:color w:val="E8BF6A"/>
                <w:sz w:val="20"/>
                <w:szCs w:val="20"/>
              </w:rPr>
              <w:br/>
              <w:t xml:space="preserve">        </w:t>
            </w:r>
            <w:r w:rsidRPr="00E45D3B">
              <w:rPr>
                <w:rFonts w:hint="eastAsia"/>
                <w:b w:val="0"/>
                <w:bCs/>
                <w:color w:val="A9B7C6"/>
                <w:sz w:val="20"/>
                <w:szCs w:val="20"/>
              </w:rPr>
              <w:t>密码：</w:t>
            </w:r>
            <w:r w:rsidRPr="00E45D3B">
              <w:rPr>
                <w:rFonts w:ascii="JetBrains Mono" w:hAnsi="JetBrains Mono"/>
                <w:b w:val="0"/>
                <w:bCs/>
                <w:color w:val="E8BF6A"/>
                <w:sz w:val="20"/>
                <w:szCs w:val="20"/>
              </w:rPr>
              <w:t xml:space="preserve">&lt;input </w:t>
            </w:r>
            <w:r w:rsidRPr="00E45D3B">
              <w:rPr>
                <w:rFonts w:ascii="JetBrains Mono" w:hAnsi="JetBrains Mono"/>
                <w:b w:val="0"/>
                <w:bCs/>
                <w:color w:val="BABABA"/>
                <w:sz w:val="20"/>
                <w:szCs w:val="20"/>
              </w:rPr>
              <w:t>type</w:t>
            </w:r>
            <w:r w:rsidRPr="00E45D3B">
              <w:rPr>
                <w:rFonts w:ascii="JetBrains Mono" w:hAnsi="JetBrains Mono"/>
                <w:b w:val="0"/>
                <w:bCs/>
                <w:color w:val="A5C261"/>
                <w:sz w:val="20"/>
                <w:szCs w:val="20"/>
              </w:rPr>
              <w:t xml:space="preserve">="password" </w:t>
            </w:r>
            <w:r w:rsidRPr="00E45D3B">
              <w:rPr>
                <w:rFonts w:ascii="JetBrains Mono" w:hAnsi="JetBrains Mono"/>
                <w:b w:val="0"/>
                <w:bCs/>
                <w:color w:val="BABABA"/>
                <w:sz w:val="20"/>
                <w:szCs w:val="20"/>
              </w:rPr>
              <w:t>name</w:t>
            </w:r>
            <w:r w:rsidRPr="00E45D3B">
              <w:rPr>
                <w:rFonts w:ascii="JetBrains Mono" w:hAnsi="JetBrains Mono"/>
                <w:b w:val="0"/>
                <w:bCs/>
                <w:color w:val="A5C261"/>
                <w:sz w:val="20"/>
                <w:szCs w:val="20"/>
              </w:rPr>
              <w:t>="password"</w:t>
            </w:r>
            <w:r w:rsidRPr="00E45D3B">
              <w:rPr>
                <w:rFonts w:ascii="JetBrains Mono" w:hAnsi="JetBrains Mono"/>
                <w:b w:val="0"/>
                <w:bCs/>
                <w:color w:val="E8BF6A"/>
                <w:sz w:val="20"/>
                <w:szCs w:val="20"/>
              </w:rPr>
              <w:t>&gt; &lt;</w:t>
            </w:r>
            <w:proofErr w:type="spellStart"/>
            <w:r w:rsidRPr="00E45D3B">
              <w:rPr>
                <w:rFonts w:ascii="JetBrains Mono" w:hAnsi="JetBrains Mono"/>
                <w:b w:val="0"/>
                <w:bCs/>
                <w:color w:val="E8BF6A"/>
                <w:sz w:val="20"/>
                <w:szCs w:val="20"/>
              </w:rPr>
              <w:t>br</w:t>
            </w:r>
            <w:proofErr w:type="spellEnd"/>
            <w:r w:rsidRPr="00E45D3B">
              <w:rPr>
                <w:rFonts w:ascii="JetBrains Mono" w:hAnsi="JetBrains Mono"/>
                <w:b w:val="0"/>
                <w:bCs/>
                <w:color w:val="E8BF6A"/>
                <w:sz w:val="20"/>
                <w:szCs w:val="20"/>
              </w:rPr>
              <w:t>&gt;</w:t>
            </w:r>
            <w:r w:rsidRPr="00E45D3B">
              <w:rPr>
                <w:rFonts w:ascii="JetBrains Mono" w:hAnsi="JetBrains Mono"/>
                <w:b w:val="0"/>
                <w:bCs/>
                <w:color w:val="E8BF6A"/>
                <w:sz w:val="20"/>
                <w:szCs w:val="20"/>
              </w:rPr>
              <w:br/>
              <w:t xml:space="preserve">        &lt;input </w:t>
            </w:r>
            <w:r w:rsidRPr="00E45D3B">
              <w:rPr>
                <w:rFonts w:ascii="JetBrains Mono" w:hAnsi="JetBrains Mono"/>
                <w:b w:val="0"/>
                <w:bCs/>
                <w:color w:val="BABABA"/>
                <w:sz w:val="20"/>
                <w:szCs w:val="20"/>
              </w:rPr>
              <w:t>type</w:t>
            </w:r>
            <w:r w:rsidRPr="00E45D3B">
              <w:rPr>
                <w:rFonts w:ascii="JetBrains Mono" w:hAnsi="JetBrains Mono"/>
                <w:b w:val="0"/>
                <w:bCs/>
                <w:color w:val="A5C261"/>
                <w:sz w:val="20"/>
                <w:szCs w:val="20"/>
              </w:rPr>
              <w:t xml:space="preserve">="submit" </w:t>
            </w:r>
            <w:r w:rsidRPr="00E45D3B">
              <w:rPr>
                <w:rFonts w:ascii="JetBrains Mono" w:hAnsi="JetBrains Mono"/>
                <w:b w:val="0"/>
                <w:bCs/>
                <w:color w:val="BABABA"/>
                <w:sz w:val="20"/>
                <w:szCs w:val="20"/>
              </w:rPr>
              <w:t>value</w:t>
            </w:r>
            <w:r w:rsidRPr="00E45D3B">
              <w:rPr>
                <w:rFonts w:ascii="JetBrains Mono" w:hAnsi="JetBrains Mono"/>
                <w:b w:val="0"/>
                <w:bCs/>
                <w:color w:val="A5C261"/>
                <w:sz w:val="20"/>
                <w:szCs w:val="20"/>
              </w:rPr>
              <w:t>="</w:t>
            </w:r>
            <w:r w:rsidRPr="00E45D3B">
              <w:rPr>
                <w:rFonts w:hint="eastAsia"/>
                <w:b w:val="0"/>
                <w:bCs/>
                <w:color w:val="A5C261"/>
                <w:sz w:val="20"/>
                <w:szCs w:val="20"/>
              </w:rPr>
              <w:t>登录</w:t>
            </w:r>
            <w:r w:rsidRPr="00E45D3B">
              <w:rPr>
                <w:rFonts w:ascii="JetBrains Mono" w:hAnsi="JetBrains Mono"/>
                <w:b w:val="0"/>
                <w:bCs/>
                <w:color w:val="A5C261"/>
                <w:sz w:val="20"/>
                <w:szCs w:val="20"/>
              </w:rPr>
              <w:t>"</w:t>
            </w:r>
            <w:r w:rsidRPr="00E45D3B">
              <w:rPr>
                <w:rFonts w:ascii="JetBrains Mono" w:hAnsi="JetBrains Mono"/>
                <w:b w:val="0"/>
                <w:bCs/>
                <w:color w:val="E8BF6A"/>
                <w:sz w:val="20"/>
                <w:szCs w:val="20"/>
              </w:rPr>
              <w:t>&gt;</w:t>
            </w:r>
            <w:r w:rsidRPr="00E45D3B">
              <w:rPr>
                <w:rFonts w:ascii="JetBrains Mono" w:hAnsi="JetBrains Mono"/>
                <w:b w:val="0"/>
                <w:bCs/>
                <w:color w:val="E8BF6A"/>
                <w:sz w:val="20"/>
                <w:szCs w:val="20"/>
              </w:rPr>
              <w:br/>
              <w:t xml:space="preserve">    &lt;/form&gt;</w:t>
            </w:r>
            <w:r w:rsidRPr="00E45D3B">
              <w:rPr>
                <w:rFonts w:ascii="JetBrains Mono" w:hAnsi="JetBrains Mono"/>
                <w:b w:val="0"/>
                <w:bCs/>
                <w:color w:val="E8BF6A"/>
                <w:sz w:val="20"/>
                <w:szCs w:val="20"/>
              </w:rPr>
              <w:br/>
              <w:t>&lt;/body&gt;</w:t>
            </w:r>
            <w:r w:rsidRPr="00E45D3B">
              <w:rPr>
                <w:rFonts w:ascii="JetBrains Mono" w:hAnsi="JetBrains Mono"/>
                <w:b w:val="0"/>
                <w:bCs/>
                <w:color w:val="E8BF6A"/>
                <w:sz w:val="20"/>
                <w:szCs w:val="20"/>
              </w:rPr>
              <w:br/>
              <w:t>&lt;/html&gt;</w:t>
            </w:r>
          </w:p>
        </w:tc>
      </w:tr>
    </w:tbl>
    <w:p w14:paraId="10C679E5" w14:textId="32304CC1" w:rsidR="00E45D3B" w:rsidRDefault="00E45D3B" w:rsidP="00E45D3B">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6</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9</w:t>
      </w:r>
      <w:r w:rsidR="009A4100">
        <w:fldChar w:fldCharType="end"/>
      </w:r>
      <w:r>
        <w:t xml:space="preserve"> </w:t>
      </w:r>
      <w:r>
        <w:rPr>
          <w:rFonts w:hint="eastAsia"/>
        </w:rPr>
        <w:t>LoginServlet</w:t>
      </w:r>
      <w:r>
        <w:t>.java</w:t>
      </w:r>
    </w:p>
    <w:tbl>
      <w:tblPr>
        <w:tblStyle w:val="ae"/>
        <w:tblW w:w="0" w:type="auto"/>
        <w:tblLook w:val="04A0" w:firstRow="1" w:lastRow="0" w:firstColumn="1" w:lastColumn="0" w:noHBand="0" w:noVBand="1"/>
      </w:tblPr>
      <w:tblGrid>
        <w:gridCol w:w="9071"/>
      </w:tblGrid>
      <w:tr w:rsidR="00E45D3B" w:rsidRPr="00E45D3B" w14:paraId="5009531E" w14:textId="77777777" w:rsidTr="00E45D3B">
        <w:trPr>
          <w:cnfStyle w:val="100000000000" w:firstRow="1" w:lastRow="0" w:firstColumn="0" w:lastColumn="0" w:oddVBand="0" w:evenVBand="0" w:oddHBand="0" w:evenHBand="0" w:firstRowFirstColumn="0" w:firstRowLastColumn="0" w:lastRowFirstColumn="0" w:lastRowLastColumn="0"/>
        </w:trPr>
        <w:tc>
          <w:tcPr>
            <w:tcW w:w="9071" w:type="dxa"/>
          </w:tcPr>
          <w:p w14:paraId="08CD88E4" w14:textId="77777777" w:rsidR="00E45D3B" w:rsidRPr="00E45D3B" w:rsidRDefault="00E45D3B" w:rsidP="00EB13F0">
            <w:pPr>
              <w:pStyle w:val="HTML"/>
              <w:shd w:val="clear" w:color="auto" w:fill="2B2B2B"/>
              <w:rPr>
                <w:rFonts w:ascii="JetBrains Mono" w:hAnsi="JetBrains Mono" w:hint="eastAsia"/>
                <w:b w:val="0"/>
                <w:bCs/>
                <w:color w:val="A9B7C6"/>
                <w:sz w:val="20"/>
                <w:szCs w:val="20"/>
              </w:rPr>
            </w:pPr>
            <w:r w:rsidRPr="00E45D3B">
              <w:rPr>
                <w:rFonts w:ascii="JetBrains Mono" w:hAnsi="JetBrains Mono"/>
                <w:b w:val="0"/>
                <w:bCs/>
                <w:color w:val="CC7832"/>
                <w:sz w:val="20"/>
                <w:szCs w:val="20"/>
              </w:rPr>
              <w:t xml:space="preserve">package </w:t>
            </w:r>
            <w:proofErr w:type="spellStart"/>
            <w:r w:rsidRPr="00E45D3B">
              <w:rPr>
                <w:rFonts w:ascii="JetBrains Mono" w:hAnsi="JetBrains Mono"/>
                <w:b w:val="0"/>
                <w:bCs/>
                <w:color w:val="A9B7C6"/>
                <w:sz w:val="20"/>
                <w:szCs w:val="20"/>
              </w:rPr>
              <w:t>com.lxh.cookie</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com.lxh.BaseServlet</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javax.servlet.ServletException</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javax.servlet.annotation.</w:t>
            </w:r>
            <w:r w:rsidRPr="00E45D3B">
              <w:rPr>
                <w:rFonts w:ascii="JetBrains Mono" w:hAnsi="JetBrains Mono"/>
                <w:b w:val="0"/>
                <w:bCs/>
                <w:color w:val="BBB529"/>
                <w:sz w:val="20"/>
                <w:szCs w:val="20"/>
              </w:rPr>
              <w:t>WebServlet</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javax.servlet.http.Cookie</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javax.servlet.http.HttpServletRequest</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javax.servlet.http.HttpServletResponse</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import </w:t>
            </w:r>
            <w:proofErr w:type="spellStart"/>
            <w:r w:rsidRPr="00E45D3B">
              <w:rPr>
                <w:rFonts w:ascii="JetBrains Mono" w:hAnsi="JetBrains Mono"/>
                <w:b w:val="0"/>
                <w:bCs/>
                <w:color w:val="A9B7C6"/>
                <w:sz w:val="20"/>
                <w:szCs w:val="20"/>
              </w:rPr>
              <w:t>java.io.IOException</w:t>
            </w:r>
            <w:proofErr w:type="spellEnd"/>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r>
            <w:r w:rsidRPr="00E45D3B">
              <w:rPr>
                <w:rFonts w:ascii="JetBrains Mono" w:hAnsi="JetBrains Mono"/>
                <w:b w:val="0"/>
                <w:bCs/>
                <w:color w:val="BBB529"/>
                <w:sz w:val="20"/>
                <w:szCs w:val="20"/>
              </w:rPr>
              <w:t>@WebServlet</w:t>
            </w:r>
            <w:r w:rsidRPr="00E45D3B">
              <w:rPr>
                <w:rFonts w:ascii="JetBrains Mono" w:hAnsi="JetBrains Mono"/>
                <w:b w:val="0"/>
                <w:bCs/>
                <w:color w:val="A9B7C6"/>
                <w:sz w:val="20"/>
                <w:szCs w:val="20"/>
              </w:rPr>
              <w:t>(</w:t>
            </w:r>
            <w:r w:rsidRPr="00E45D3B">
              <w:rPr>
                <w:rFonts w:ascii="JetBrains Mono" w:hAnsi="JetBrains Mono"/>
                <w:b w:val="0"/>
                <w:bCs/>
                <w:color w:val="D0D0FF"/>
                <w:sz w:val="20"/>
                <w:szCs w:val="20"/>
              </w:rPr>
              <w:t xml:space="preserve">name </w:t>
            </w:r>
            <w:r w:rsidRPr="00E45D3B">
              <w:rPr>
                <w:rFonts w:ascii="JetBrains Mono" w:hAnsi="JetBrains Mono"/>
                <w:b w:val="0"/>
                <w:bCs/>
                <w:color w:val="A9B7C6"/>
                <w:sz w:val="20"/>
                <w:szCs w:val="20"/>
              </w:rPr>
              <w:t xml:space="preserve">= </w:t>
            </w:r>
            <w:r w:rsidRPr="00E45D3B">
              <w:rPr>
                <w:rFonts w:ascii="JetBrains Mono" w:hAnsi="JetBrains Mono"/>
                <w:b w:val="0"/>
                <w:bCs/>
                <w:color w:val="6A8759"/>
                <w:sz w:val="20"/>
                <w:szCs w:val="20"/>
              </w:rPr>
              <w:t>"</w:t>
            </w:r>
            <w:proofErr w:type="spellStart"/>
            <w:r w:rsidRPr="00E45D3B">
              <w:rPr>
                <w:rFonts w:ascii="JetBrains Mono" w:hAnsi="JetBrains Mono"/>
                <w:b w:val="0"/>
                <w:bCs/>
                <w:color w:val="6A8759"/>
                <w:sz w:val="20"/>
                <w:szCs w:val="20"/>
              </w:rPr>
              <w:t>LoginServlet</w:t>
            </w:r>
            <w:proofErr w:type="spellEnd"/>
            <w:r w:rsidRPr="00E45D3B">
              <w:rPr>
                <w:rFonts w:ascii="JetBrains Mono" w:hAnsi="JetBrains Mono"/>
                <w:b w:val="0"/>
                <w:bCs/>
                <w:color w:val="6A8759"/>
                <w:sz w:val="20"/>
                <w:szCs w:val="20"/>
              </w:rPr>
              <w:t>"</w:t>
            </w:r>
            <w:r w:rsidRPr="00E45D3B">
              <w:rPr>
                <w:rFonts w:ascii="JetBrains Mono" w:hAnsi="JetBrains Mono"/>
                <w:b w:val="0"/>
                <w:bCs/>
                <w:color w:val="CC7832"/>
                <w:sz w:val="20"/>
                <w:szCs w:val="20"/>
              </w:rPr>
              <w:t xml:space="preserve">, </w:t>
            </w:r>
            <w:r w:rsidRPr="00E45D3B">
              <w:rPr>
                <w:rFonts w:ascii="JetBrains Mono" w:hAnsi="JetBrains Mono"/>
                <w:b w:val="0"/>
                <w:bCs/>
                <w:color w:val="D0D0FF"/>
                <w:sz w:val="20"/>
                <w:szCs w:val="20"/>
              </w:rPr>
              <w:t xml:space="preserve">value </w:t>
            </w:r>
            <w:r w:rsidRPr="00E45D3B">
              <w:rPr>
                <w:rFonts w:ascii="JetBrains Mono" w:hAnsi="JetBrains Mono"/>
                <w:b w:val="0"/>
                <w:bCs/>
                <w:color w:val="A9B7C6"/>
                <w:sz w:val="20"/>
                <w:szCs w:val="20"/>
              </w:rPr>
              <w:t>= {</w:t>
            </w:r>
            <w:r w:rsidRPr="00E45D3B">
              <w:rPr>
                <w:rFonts w:ascii="JetBrains Mono" w:hAnsi="JetBrains Mono"/>
                <w:b w:val="0"/>
                <w:bCs/>
                <w:color w:val="6A8759"/>
                <w:sz w:val="20"/>
                <w:szCs w:val="20"/>
              </w:rPr>
              <w:t>"/</w:t>
            </w:r>
            <w:proofErr w:type="spellStart"/>
            <w:r w:rsidRPr="00E45D3B">
              <w:rPr>
                <w:rFonts w:ascii="JetBrains Mono" w:hAnsi="JetBrains Mono"/>
                <w:b w:val="0"/>
                <w:bCs/>
                <w:color w:val="6A8759"/>
                <w:sz w:val="20"/>
                <w:szCs w:val="20"/>
              </w:rPr>
              <w:t>login_servlet</w:t>
            </w:r>
            <w:proofErr w:type="spellEnd"/>
            <w:r w:rsidRPr="00E45D3B">
              <w:rPr>
                <w:rFonts w:ascii="JetBrains Mono" w:hAnsi="JetBrains Mono"/>
                <w:b w:val="0"/>
                <w:bCs/>
                <w:color w:val="6A8759"/>
                <w:sz w:val="20"/>
                <w:szCs w:val="20"/>
              </w:rPr>
              <w:t>"</w:t>
            </w:r>
            <w:r w:rsidRPr="00E45D3B">
              <w:rPr>
                <w:rFonts w:ascii="JetBrains Mono" w:hAnsi="JetBrains Mono"/>
                <w:b w:val="0"/>
                <w:bCs/>
                <w:color w:val="A9B7C6"/>
                <w:sz w:val="20"/>
                <w:szCs w:val="20"/>
              </w:rPr>
              <w:t>})</w:t>
            </w:r>
            <w:r w:rsidRPr="00E45D3B">
              <w:rPr>
                <w:rFonts w:ascii="JetBrains Mono" w:hAnsi="JetBrains Mono"/>
                <w:b w:val="0"/>
                <w:bCs/>
                <w:color w:val="A9B7C6"/>
                <w:sz w:val="20"/>
                <w:szCs w:val="20"/>
              </w:rPr>
              <w:br/>
            </w:r>
            <w:r w:rsidRPr="00E45D3B">
              <w:rPr>
                <w:rFonts w:ascii="JetBrains Mono" w:hAnsi="JetBrains Mono"/>
                <w:b w:val="0"/>
                <w:bCs/>
                <w:color w:val="CC7832"/>
                <w:sz w:val="20"/>
                <w:szCs w:val="20"/>
              </w:rPr>
              <w:t xml:space="preserve">public class </w:t>
            </w:r>
            <w:proofErr w:type="spellStart"/>
            <w:r w:rsidRPr="00E45D3B">
              <w:rPr>
                <w:rFonts w:ascii="JetBrains Mono" w:hAnsi="JetBrains Mono"/>
                <w:b w:val="0"/>
                <w:bCs/>
                <w:color w:val="A9B7C6"/>
                <w:sz w:val="20"/>
                <w:szCs w:val="20"/>
              </w:rPr>
              <w:t>LoginServlet</w:t>
            </w:r>
            <w:proofErr w:type="spellEnd"/>
            <w:r w:rsidRPr="00E45D3B">
              <w:rPr>
                <w:rFonts w:ascii="JetBrains Mono" w:hAnsi="JetBrains Mono"/>
                <w:b w:val="0"/>
                <w:bCs/>
                <w:color w:val="A9B7C6"/>
                <w:sz w:val="20"/>
                <w:szCs w:val="20"/>
              </w:rPr>
              <w:t xml:space="preserve"> </w:t>
            </w:r>
            <w:r w:rsidRPr="00E45D3B">
              <w:rPr>
                <w:rFonts w:ascii="JetBrains Mono" w:hAnsi="JetBrains Mono"/>
                <w:b w:val="0"/>
                <w:bCs/>
                <w:color w:val="CC7832"/>
                <w:sz w:val="20"/>
                <w:szCs w:val="20"/>
              </w:rPr>
              <w:t xml:space="preserve">extends </w:t>
            </w:r>
            <w:proofErr w:type="spellStart"/>
            <w:r w:rsidRPr="00E45D3B">
              <w:rPr>
                <w:rFonts w:ascii="JetBrains Mono" w:hAnsi="JetBrains Mono"/>
                <w:b w:val="0"/>
                <w:bCs/>
                <w:color w:val="A9B7C6"/>
                <w:sz w:val="20"/>
                <w:szCs w:val="20"/>
              </w:rPr>
              <w:t>BaseServlet</w:t>
            </w:r>
            <w:proofErr w:type="spellEnd"/>
            <w:r w:rsidRPr="00E45D3B">
              <w:rPr>
                <w:rFonts w:ascii="JetBrains Mono" w:hAnsi="JetBrains Mono"/>
                <w:b w:val="0"/>
                <w:bCs/>
                <w:color w:val="A9B7C6"/>
                <w:sz w:val="20"/>
                <w:szCs w:val="20"/>
              </w:rPr>
              <w:t xml:space="preserve"> {</w:t>
            </w:r>
            <w:r w:rsidRPr="00E45D3B">
              <w:rPr>
                <w:rFonts w:ascii="JetBrains Mono" w:hAnsi="JetBrains Mono"/>
                <w:b w:val="0"/>
                <w:bCs/>
                <w:color w:val="A9B7C6"/>
                <w:sz w:val="20"/>
                <w:szCs w:val="20"/>
              </w:rPr>
              <w:br/>
            </w:r>
            <w:r w:rsidRPr="00E45D3B">
              <w:rPr>
                <w:rFonts w:ascii="JetBrains Mono" w:hAnsi="JetBrains Mono"/>
                <w:b w:val="0"/>
                <w:bCs/>
                <w:color w:val="A9B7C6"/>
                <w:sz w:val="20"/>
                <w:szCs w:val="20"/>
              </w:rPr>
              <w:br/>
              <w:t xml:space="preserve">    </w:t>
            </w:r>
            <w:r w:rsidRPr="00E45D3B">
              <w:rPr>
                <w:rFonts w:ascii="JetBrains Mono" w:hAnsi="JetBrains Mono"/>
                <w:b w:val="0"/>
                <w:bCs/>
                <w:color w:val="CC7832"/>
                <w:sz w:val="20"/>
                <w:szCs w:val="20"/>
              </w:rPr>
              <w:t xml:space="preserve">public void </w:t>
            </w:r>
            <w:r w:rsidRPr="00E45D3B">
              <w:rPr>
                <w:rFonts w:ascii="JetBrains Mono" w:hAnsi="JetBrains Mono"/>
                <w:b w:val="0"/>
                <w:bCs/>
                <w:color w:val="FFC66D"/>
                <w:sz w:val="20"/>
                <w:szCs w:val="20"/>
              </w:rPr>
              <w:t>login</w:t>
            </w:r>
            <w:r w:rsidRPr="00E45D3B">
              <w:rPr>
                <w:rFonts w:ascii="JetBrains Mono" w:hAnsi="JetBrains Mono"/>
                <w:b w:val="0"/>
                <w:bCs/>
                <w:color w:val="A9B7C6"/>
                <w:sz w:val="20"/>
                <w:szCs w:val="20"/>
              </w:rPr>
              <w:t>(</w:t>
            </w:r>
            <w:proofErr w:type="spellStart"/>
            <w:r w:rsidRPr="00E45D3B">
              <w:rPr>
                <w:rFonts w:ascii="JetBrains Mono" w:hAnsi="JetBrains Mono"/>
                <w:b w:val="0"/>
                <w:bCs/>
                <w:color w:val="A9B7C6"/>
                <w:sz w:val="20"/>
                <w:szCs w:val="20"/>
              </w:rPr>
              <w:t>HttpServletRequest</w:t>
            </w:r>
            <w:proofErr w:type="spellEnd"/>
            <w:r w:rsidRPr="00E45D3B">
              <w:rPr>
                <w:rFonts w:ascii="JetBrains Mono" w:hAnsi="JetBrains Mono"/>
                <w:b w:val="0"/>
                <w:bCs/>
                <w:color w:val="A9B7C6"/>
                <w:sz w:val="20"/>
                <w:szCs w:val="20"/>
              </w:rPr>
              <w:t xml:space="preserve"> req</w:t>
            </w:r>
            <w:r w:rsidRPr="00E45D3B">
              <w:rPr>
                <w:rFonts w:ascii="JetBrains Mono" w:hAnsi="JetBrains Mono"/>
                <w:b w:val="0"/>
                <w:bCs/>
                <w:color w:val="CC7832"/>
                <w:sz w:val="20"/>
                <w:szCs w:val="20"/>
              </w:rPr>
              <w:t xml:space="preserve">, </w:t>
            </w:r>
            <w:proofErr w:type="spellStart"/>
            <w:r w:rsidRPr="00E45D3B">
              <w:rPr>
                <w:rFonts w:ascii="JetBrains Mono" w:hAnsi="JetBrains Mono"/>
                <w:b w:val="0"/>
                <w:bCs/>
                <w:color w:val="A9B7C6"/>
                <w:sz w:val="20"/>
                <w:szCs w:val="20"/>
              </w:rPr>
              <w:t>HttpServletResponse</w:t>
            </w:r>
            <w:proofErr w:type="spellEnd"/>
            <w:r w:rsidRPr="00E45D3B">
              <w:rPr>
                <w:rFonts w:ascii="JetBrains Mono" w:hAnsi="JetBrains Mono"/>
                <w:b w:val="0"/>
                <w:bCs/>
                <w:color w:val="A9B7C6"/>
                <w:sz w:val="20"/>
                <w:szCs w:val="20"/>
              </w:rPr>
              <w:t xml:space="preserve"> resp) </w:t>
            </w:r>
            <w:r w:rsidRPr="00E45D3B">
              <w:rPr>
                <w:rFonts w:ascii="JetBrains Mono" w:hAnsi="JetBrains Mono"/>
                <w:b w:val="0"/>
                <w:bCs/>
                <w:color w:val="CC7832"/>
                <w:sz w:val="20"/>
                <w:szCs w:val="20"/>
              </w:rPr>
              <w:t xml:space="preserve">throws </w:t>
            </w:r>
            <w:proofErr w:type="spellStart"/>
            <w:r w:rsidRPr="00E45D3B">
              <w:rPr>
                <w:rFonts w:ascii="JetBrains Mono" w:hAnsi="JetBrains Mono"/>
                <w:b w:val="0"/>
                <w:bCs/>
                <w:color w:val="A9B7C6"/>
                <w:sz w:val="20"/>
                <w:szCs w:val="20"/>
              </w:rPr>
              <w:t>ServletException</w:t>
            </w:r>
            <w:proofErr w:type="spellEnd"/>
            <w:r w:rsidRPr="00E45D3B">
              <w:rPr>
                <w:rFonts w:ascii="JetBrains Mono" w:hAnsi="JetBrains Mono"/>
                <w:b w:val="0"/>
                <w:bCs/>
                <w:color w:val="CC7832"/>
                <w:sz w:val="20"/>
                <w:szCs w:val="20"/>
              </w:rPr>
              <w:t xml:space="preserve">, </w:t>
            </w:r>
            <w:proofErr w:type="spellStart"/>
            <w:r w:rsidRPr="00E45D3B">
              <w:rPr>
                <w:rFonts w:ascii="JetBrains Mono" w:hAnsi="JetBrains Mono"/>
                <w:b w:val="0"/>
                <w:bCs/>
                <w:color w:val="A9B7C6"/>
                <w:sz w:val="20"/>
                <w:szCs w:val="20"/>
              </w:rPr>
              <w:t>IOException</w:t>
            </w:r>
            <w:proofErr w:type="spellEnd"/>
            <w:r w:rsidRPr="00E45D3B">
              <w:rPr>
                <w:rFonts w:ascii="JetBrains Mono" w:hAnsi="JetBrains Mono"/>
                <w:b w:val="0"/>
                <w:bCs/>
                <w:color w:val="A9B7C6"/>
                <w:sz w:val="20"/>
                <w:szCs w:val="20"/>
              </w:rPr>
              <w:t xml:space="preserve"> {</w:t>
            </w:r>
            <w:r w:rsidRPr="00E45D3B">
              <w:rPr>
                <w:rFonts w:ascii="JetBrains Mono" w:hAnsi="JetBrains Mono"/>
                <w:b w:val="0"/>
                <w:bCs/>
                <w:color w:val="A9B7C6"/>
                <w:sz w:val="20"/>
                <w:szCs w:val="20"/>
              </w:rPr>
              <w:br/>
              <w:t xml:space="preserve">        String username = </w:t>
            </w:r>
            <w:proofErr w:type="spellStart"/>
            <w:r w:rsidRPr="00E45D3B">
              <w:rPr>
                <w:rFonts w:ascii="JetBrains Mono" w:hAnsi="JetBrains Mono"/>
                <w:b w:val="0"/>
                <w:bCs/>
                <w:color w:val="A9B7C6"/>
                <w:sz w:val="20"/>
                <w:szCs w:val="20"/>
              </w:rPr>
              <w:t>req.getParameter</w:t>
            </w:r>
            <w:proofErr w:type="spellEnd"/>
            <w:r w:rsidRPr="00E45D3B">
              <w:rPr>
                <w:rFonts w:ascii="JetBrains Mono" w:hAnsi="JetBrains Mono"/>
                <w:b w:val="0"/>
                <w:bCs/>
                <w:color w:val="A9B7C6"/>
                <w:sz w:val="20"/>
                <w:szCs w:val="20"/>
              </w:rPr>
              <w:t>(</w:t>
            </w:r>
            <w:r w:rsidRPr="00E45D3B">
              <w:rPr>
                <w:rFonts w:ascii="JetBrains Mono" w:hAnsi="JetBrains Mono"/>
                <w:b w:val="0"/>
                <w:bCs/>
                <w:color w:val="6A8759"/>
                <w:sz w:val="20"/>
                <w:szCs w:val="20"/>
              </w:rPr>
              <w:t>"username"</w:t>
            </w:r>
            <w:r w:rsidRPr="00E45D3B">
              <w:rPr>
                <w:rFonts w:ascii="JetBrains Mono" w:hAnsi="JetBrains Mono"/>
                <w:b w:val="0"/>
                <w:bCs/>
                <w:color w:val="A9B7C6"/>
                <w:sz w:val="20"/>
                <w:szCs w:val="20"/>
              </w:rPr>
              <w:t>)</w:t>
            </w:r>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        </w:t>
            </w:r>
            <w:r w:rsidRPr="00E45D3B">
              <w:rPr>
                <w:rFonts w:ascii="JetBrains Mono" w:hAnsi="JetBrains Mono"/>
                <w:b w:val="0"/>
                <w:bCs/>
                <w:color w:val="A9B7C6"/>
                <w:sz w:val="20"/>
                <w:szCs w:val="20"/>
              </w:rPr>
              <w:t xml:space="preserve">String password = </w:t>
            </w:r>
            <w:proofErr w:type="spellStart"/>
            <w:r w:rsidRPr="00E45D3B">
              <w:rPr>
                <w:rFonts w:ascii="JetBrains Mono" w:hAnsi="JetBrains Mono"/>
                <w:b w:val="0"/>
                <w:bCs/>
                <w:color w:val="A9B7C6"/>
                <w:sz w:val="20"/>
                <w:szCs w:val="20"/>
              </w:rPr>
              <w:t>req.getParameter</w:t>
            </w:r>
            <w:proofErr w:type="spellEnd"/>
            <w:r w:rsidRPr="00E45D3B">
              <w:rPr>
                <w:rFonts w:ascii="JetBrains Mono" w:hAnsi="JetBrains Mono"/>
                <w:b w:val="0"/>
                <w:bCs/>
                <w:color w:val="A9B7C6"/>
                <w:sz w:val="20"/>
                <w:szCs w:val="20"/>
              </w:rPr>
              <w:t>(</w:t>
            </w:r>
            <w:r w:rsidRPr="00E45D3B">
              <w:rPr>
                <w:rFonts w:ascii="JetBrains Mono" w:hAnsi="JetBrains Mono"/>
                <w:b w:val="0"/>
                <w:bCs/>
                <w:color w:val="6A8759"/>
                <w:sz w:val="20"/>
                <w:szCs w:val="20"/>
              </w:rPr>
              <w:t>"password"</w:t>
            </w:r>
            <w:r w:rsidRPr="00E45D3B">
              <w:rPr>
                <w:rFonts w:ascii="JetBrains Mono" w:hAnsi="JetBrains Mono"/>
                <w:b w:val="0"/>
                <w:bCs/>
                <w:color w:val="A9B7C6"/>
                <w:sz w:val="20"/>
                <w:szCs w:val="20"/>
              </w:rPr>
              <w:t>)</w:t>
            </w:r>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        if </w:t>
            </w:r>
            <w:r w:rsidRPr="00E45D3B">
              <w:rPr>
                <w:rFonts w:ascii="JetBrains Mono" w:hAnsi="JetBrains Mono"/>
                <w:b w:val="0"/>
                <w:bCs/>
                <w:color w:val="A9B7C6"/>
                <w:sz w:val="20"/>
                <w:szCs w:val="20"/>
              </w:rPr>
              <w:t>(</w:t>
            </w:r>
            <w:r w:rsidRPr="00E45D3B">
              <w:rPr>
                <w:rFonts w:ascii="JetBrains Mono" w:hAnsi="JetBrains Mono"/>
                <w:b w:val="0"/>
                <w:bCs/>
                <w:color w:val="6A8759"/>
                <w:sz w:val="20"/>
                <w:szCs w:val="20"/>
              </w:rPr>
              <w:t>"</w:t>
            </w:r>
            <w:proofErr w:type="spellStart"/>
            <w:r w:rsidRPr="00E45D3B">
              <w:rPr>
                <w:rFonts w:ascii="JetBrains Mono" w:hAnsi="JetBrains Mono"/>
                <w:b w:val="0"/>
                <w:bCs/>
                <w:color w:val="6A8759"/>
                <w:sz w:val="20"/>
                <w:szCs w:val="20"/>
              </w:rPr>
              <w:t>lxh</w:t>
            </w:r>
            <w:proofErr w:type="spellEnd"/>
            <w:r w:rsidRPr="00E45D3B">
              <w:rPr>
                <w:rFonts w:ascii="JetBrains Mono" w:hAnsi="JetBrains Mono"/>
                <w:b w:val="0"/>
                <w:bCs/>
                <w:color w:val="6A8759"/>
                <w:sz w:val="20"/>
                <w:szCs w:val="20"/>
              </w:rPr>
              <w:t>"</w:t>
            </w:r>
            <w:r w:rsidRPr="00E45D3B">
              <w:rPr>
                <w:rFonts w:ascii="JetBrains Mono" w:hAnsi="JetBrains Mono"/>
                <w:b w:val="0"/>
                <w:bCs/>
                <w:color w:val="A9B7C6"/>
                <w:sz w:val="20"/>
                <w:szCs w:val="20"/>
              </w:rPr>
              <w:t xml:space="preserve">.equals(username) &amp;&amp; </w:t>
            </w:r>
            <w:r w:rsidRPr="00E45D3B">
              <w:rPr>
                <w:rFonts w:ascii="JetBrains Mono" w:hAnsi="JetBrains Mono"/>
                <w:b w:val="0"/>
                <w:bCs/>
                <w:color w:val="6A8759"/>
                <w:sz w:val="20"/>
                <w:szCs w:val="20"/>
              </w:rPr>
              <w:t>"123456"</w:t>
            </w:r>
            <w:r w:rsidRPr="00E45D3B">
              <w:rPr>
                <w:rFonts w:ascii="JetBrains Mono" w:hAnsi="JetBrains Mono"/>
                <w:b w:val="0"/>
                <w:bCs/>
                <w:color w:val="A9B7C6"/>
                <w:sz w:val="20"/>
                <w:szCs w:val="20"/>
              </w:rPr>
              <w:t>.equals(password)) {</w:t>
            </w:r>
            <w:r w:rsidRPr="00E45D3B">
              <w:rPr>
                <w:rFonts w:ascii="JetBrains Mono" w:hAnsi="JetBrains Mono"/>
                <w:b w:val="0"/>
                <w:bCs/>
                <w:color w:val="A9B7C6"/>
                <w:sz w:val="20"/>
                <w:szCs w:val="20"/>
              </w:rPr>
              <w:br/>
              <w:t xml:space="preserve">            </w:t>
            </w:r>
            <w:r w:rsidRPr="00E45D3B">
              <w:rPr>
                <w:rFonts w:ascii="JetBrains Mono" w:hAnsi="JetBrains Mono"/>
                <w:b w:val="0"/>
                <w:bCs/>
                <w:color w:val="808080"/>
                <w:sz w:val="20"/>
                <w:szCs w:val="20"/>
              </w:rPr>
              <w:t xml:space="preserve">// </w:t>
            </w:r>
            <w:r w:rsidRPr="00E45D3B">
              <w:rPr>
                <w:rFonts w:hint="eastAsia"/>
                <w:b w:val="0"/>
                <w:bCs/>
                <w:color w:val="808080"/>
                <w:sz w:val="20"/>
                <w:szCs w:val="20"/>
              </w:rPr>
              <w:t>登录成功</w:t>
            </w:r>
            <w:r w:rsidRPr="00E45D3B">
              <w:rPr>
                <w:rFonts w:hint="eastAsia"/>
                <w:b w:val="0"/>
                <w:bCs/>
                <w:color w:val="808080"/>
                <w:sz w:val="20"/>
                <w:szCs w:val="20"/>
              </w:rPr>
              <w:br/>
              <w:t xml:space="preserve">            </w:t>
            </w:r>
            <w:r w:rsidRPr="00E45D3B">
              <w:rPr>
                <w:rFonts w:ascii="JetBrains Mono" w:hAnsi="JetBrains Mono"/>
                <w:b w:val="0"/>
                <w:bCs/>
                <w:color w:val="A9B7C6"/>
                <w:sz w:val="20"/>
                <w:szCs w:val="20"/>
              </w:rPr>
              <w:t xml:space="preserve">Cookie </w:t>
            </w:r>
            <w:proofErr w:type="spellStart"/>
            <w:r w:rsidRPr="00E45D3B">
              <w:rPr>
                <w:rFonts w:ascii="JetBrains Mono" w:hAnsi="JetBrains Mono"/>
                <w:b w:val="0"/>
                <w:bCs/>
                <w:color w:val="A9B7C6"/>
                <w:sz w:val="20"/>
                <w:szCs w:val="20"/>
              </w:rPr>
              <w:t>cookie</w:t>
            </w:r>
            <w:proofErr w:type="spellEnd"/>
            <w:r w:rsidRPr="00E45D3B">
              <w:rPr>
                <w:rFonts w:ascii="JetBrains Mono" w:hAnsi="JetBrains Mono"/>
                <w:b w:val="0"/>
                <w:bCs/>
                <w:color w:val="A9B7C6"/>
                <w:sz w:val="20"/>
                <w:szCs w:val="20"/>
              </w:rPr>
              <w:t xml:space="preserve"> = </w:t>
            </w:r>
            <w:r w:rsidRPr="00E45D3B">
              <w:rPr>
                <w:rFonts w:ascii="JetBrains Mono" w:hAnsi="JetBrains Mono"/>
                <w:b w:val="0"/>
                <w:bCs/>
                <w:color w:val="CC7832"/>
                <w:sz w:val="20"/>
                <w:szCs w:val="20"/>
              </w:rPr>
              <w:t xml:space="preserve">new </w:t>
            </w:r>
            <w:r w:rsidRPr="00E45D3B">
              <w:rPr>
                <w:rFonts w:ascii="JetBrains Mono" w:hAnsi="JetBrains Mono"/>
                <w:b w:val="0"/>
                <w:bCs/>
                <w:color w:val="A9B7C6"/>
                <w:sz w:val="20"/>
                <w:szCs w:val="20"/>
              </w:rPr>
              <w:t>Cookie(</w:t>
            </w:r>
            <w:r w:rsidRPr="00E45D3B">
              <w:rPr>
                <w:rFonts w:ascii="JetBrains Mono" w:hAnsi="JetBrains Mono"/>
                <w:b w:val="0"/>
                <w:bCs/>
                <w:color w:val="6A8759"/>
                <w:sz w:val="20"/>
                <w:szCs w:val="20"/>
              </w:rPr>
              <w:t>"username"</w:t>
            </w:r>
            <w:r w:rsidRPr="00E45D3B">
              <w:rPr>
                <w:rFonts w:ascii="JetBrains Mono" w:hAnsi="JetBrains Mono"/>
                <w:b w:val="0"/>
                <w:bCs/>
                <w:color w:val="CC7832"/>
                <w:sz w:val="20"/>
                <w:szCs w:val="20"/>
              </w:rPr>
              <w:t xml:space="preserve">, </w:t>
            </w:r>
            <w:r w:rsidRPr="00E45D3B">
              <w:rPr>
                <w:rFonts w:ascii="JetBrains Mono" w:hAnsi="JetBrains Mono"/>
                <w:b w:val="0"/>
                <w:bCs/>
                <w:color w:val="A9B7C6"/>
                <w:sz w:val="20"/>
                <w:szCs w:val="20"/>
              </w:rPr>
              <w:t>username)</w:t>
            </w:r>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            </w:t>
            </w:r>
            <w:r w:rsidRPr="00E45D3B">
              <w:rPr>
                <w:rFonts w:ascii="JetBrains Mono" w:hAnsi="JetBrains Mono"/>
                <w:b w:val="0"/>
                <w:bCs/>
                <w:color w:val="808080"/>
                <w:sz w:val="20"/>
                <w:szCs w:val="20"/>
              </w:rPr>
              <w:t xml:space="preserve">// </w:t>
            </w:r>
            <w:r w:rsidRPr="00E45D3B">
              <w:rPr>
                <w:rFonts w:hint="eastAsia"/>
                <w:b w:val="0"/>
                <w:bCs/>
                <w:color w:val="808080"/>
                <w:sz w:val="20"/>
                <w:szCs w:val="20"/>
              </w:rPr>
              <w:t>设置存活时间为一星期</w:t>
            </w:r>
            <w:r w:rsidRPr="00E45D3B">
              <w:rPr>
                <w:rFonts w:hint="eastAsia"/>
                <w:b w:val="0"/>
                <w:bCs/>
                <w:color w:val="808080"/>
                <w:sz w:val="20"/>
                <w:szCs w:val="20"/>
              </w:rPr>
              <w:br/>
              <w:t xml:space="preserve">            </w:t>
            </w:r>
            <w:proofErr w:type="spellStart"/>
            <w:r w:rsidRPr="00E45D3B">
              <w:rPr>
                <w:rFonts w:ascii="JetBrains Mono" w:hAnsi="JetBrains Mono"/>
                <w:b w:val="0"/>
                <w:bCs/>
                <w:color w:val="A9B7C6"/>
                <w:sz w:val="20"/>
                <w:szCs w:val="20"/>
              </w:rPr>
              <w:t>cookie.setMaxAge</w:t>
            </w:r>
            <w:proofErr w:type="spellEnd"/>
            <w:r w:rsidRPr="00E45D3B">
              <w:rPr>
                <w:rFonts w:ascii="JetBrains Mono" w:hAnsi="JetBrains Mono"/>
                <w:b w:val="0"/>
                <w:bCs/>
                <w:color w:val="A9B7C6"/>
                <w:sz w:val="20"/>
                <w:szCs w:val="20"/>
              </w:rPr>
              <w:t>(</w:t>
            </w:r>
            <w:r w:rsidRPr="00E45D3B">
              <w:rPr>
                <w:rFonts w:ascii="JetBrains Mono" w:hAnsi="JetBrains Mono"/>
                <w:b w:val="0"/>
                <w:bCs/>
                <w:color w:val="6897BB"/>
                <w:sz w:val="20"/>
                <w:szCs w:val="20"/>
              </w:rPr>
              <w:t xml:space="preserve">60 </w:t>
            </w:r>
            <w:r w:rsidRPr="00E45D3B">
              <w:rPr>
                <w:rFonts w:ascii="JetBrains Mono" w:hAnsi="JetBrains Mono"/>
                <w:b w:val="0"/>
                <w:bCs/>
                <w:color w:val="A9B7C6"/>
                <w:sz w:val="20"/>
                <w:szCs w:val="20"/>
              </w:rPr>
              <w:t xml:space="preserve">* </w:t>
            </w:r>
            <w:r w:rsidRPr="00E45D3B">
              <w:rPr>
                <w:rFonts w:ascii="JetBrains Mono" w:hAnsi="JetBrains Mono"/>
                <w:b w:val="0"/>
                <w:bCs/>
                <w:color w:val="6897BB"/>
                <w:sz w:val="20"/>
                <w:szCs w:val="20"/>
              </w:rPr>
              <w:t xml:space="preserve">60 </w:t>
            </w:r>
            <w:r w:rsidRPr="00E45D3B">
              <w:rPr>
                <w:rFonts w:ascii="JetBrains Mono" w:hAnsi="JetBrains Mono"/>
                <w:b w:val="0"/>
                <w:bCs/>
                <w:color w:val="A9B7C6"/>
                <w:sz w:val="20"/>
                <w:szCs w:val="20"/>
              </w:rPr>
              <w:t xml:space="preserve">* </w:t>
            </w:r>
            <w:r w:rsidRPr="00E45D3B">
              <w:rPr>
                <w:rFonts w:ascii="JetBrains Mono" w:hAnsi="JetBrains Mono"/>
                <w:b w:val="0"/>
                <w:bCs/>
                <w:color w:val="6897BB"/>
                <w:sz w:val="20"/>
                <w:szCs w:val="20"/>
              </w:rPr>
              <w:t xml:space="preserve">24 </w:t>
            </w:r>
            <w:r w:rsidRPr="00E45D3B">
              <w:rPr>
                <w:rFonts w:ascii="JetBrains Mono" w:hAnsi="JetBrains Mono"/>
                <w:b w:val="0"/>
                <w:bCs/>
                <w:color w:val="A9B7C6"/>
                <w:sz w:val="20"/>
                <w:szCs w:val="20"/>
              </w:rPr>
              <w:t xml:space="preserve">* </w:t>
            </w:r>
            <w:r w:rsidRPr="00E45D3B">
              <w:rPr>
                <w:rFonts w:ascii="JetBrains Mono" w:hAnsi="JetBrains Mono"/>
                <w:b w:val="0"/>
                <w:bCs/>
                <w:color w:val="6897BB"/>
                <w:sz w:val="20"/>
                <w:szCs w:val="20"/>
              </w:rPr>
              <w:t>7</w:t>
            </w:r>
            <w:r w:rsidRPr="00E45D3B">
              <w:rPr>
                <w:rFonts w:ascii="JetBrains Mono" w:hAnsi="JetBrains Mono"/>
                <w:b w:val="0"/>
                <w:bCs/>
                <w:color w:val="A9B7C6"/>
                <w:sz w:val="20"/>
                <w:szCs w:val="20"/>
              </w:rPr>
              <w:t>)</w:t>
            </w:r>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            </w:t>
            </w:r>
            <w:proofErr w:type="spellStart"/>
            <w:r w:rsidRPr="00E45D3B">
              <w:rPr>
                <w:rFonts w:ascii="JetBrains Mono" w:hAnsi="JetBrains Mono"/>
                <w:b w:val="0"/>
                <w:bCs/>
                <w:color w:val="A9B7C6"/>
                <w:sz w:val="20"/>
                <w:szCs w:val="20"/>
              </w:rPr>
              <w:t>resp.addCookie</w:t>
            </w:r>
            <w:proofErr w:type="spellEnd"/>
            <w:r w:rsidRPr="00E45D3B">
              <w:rPr>
                <w:rFonts w:ascii="JetBrains Mono" w:hAnsi="JetBrains Mono"/>
                <w:b w:val="0"/>
                <w:bCs/>
                <w:color w:val="A9B7C6"/>
                <w:sz w:val="20"/>
                <w:szCs w:val="20"/>
              </w:rPr>
              <w:t>(cookie)</w:t>
            </w:r>
            <w:r w:rsidRPr="00E45D3B">
              <w:rPr>
                <w:rFonts w:ascii="JetBrains Mono" w:hAnsi="JetBrains Mono"/>
                <w:b w:val="0"/>
                <w:bCs/>
                <w:color w:val="CC7832"/>
                <w:sz w:val="20"/>
                <w:szCs w:val="20"/>
              </w:rPr>
              <w:t>;</w:t>
            </w:r>
            <w:r w:rsidRPr="00E45D3B">
              <w:rPr>
                <w:rFonts w:ascii="JetBrains Mono" w:hAnsi="JetBrains Mono"/>
                <w:b w:val="0"/>
                <w:bCs/>
                <w:color w:val="CC7832"/>
                <w:sz w:val="20"/>
                <w:szCs w:val="20"/>
              </w:rPr>
              <w:br/>
              <w:t xml:space="preserve">        </w:t>
            </w:r>
            <w:r w:rsidRPr="00E45D3B">
              <w:rPr>
                <w:rFonts w:ascii="JetBrains Mono" w:hAnsi="JetBrains Mono"/>
                <w:b w:val="0"/>
                <w:bCs/>
                <w:color w:val="A9B7C6"/>
                <w:sz w:val="20"/>
                <w:szCs w:val="20"/>
              </w:rPr>
              <w:t>}</w:t>
            </w:r>
            <w:r w:rsidRPr="00E45D3B">
              <w:rPr>
                <w:rFonts w:ascii="JetBrains Mono" w:hAnsi="JetBrains Mono"/>
                <w:b w:val="0"/>
                <w:bCs/>
                <w:color w:val="A9B7C6"/>
                <w:sz w:val="20"/>
                <w:szCs w:val="20"/>
              </w:rPr>
              <w:br/>
              <w:t xml:space="preserve">    }</w:t>
            </w:r>
            <w:r w:rsidRPr="00E45D3B">
              <w:rPr>
                <w:rFonts w:ascii="JetBrains Mono" w:hAnsi="JetBrains Mono"/>
                <w:b w:val="0"/>
                <w:bCs/>
                <w:color w:val="A9B7C6"/>
                <w:sz w:val="20"/>
                <w:szCs w:val="20"/>
              </w:rPr>
              <w:br/>
              <w:t>}</w:t>
            </w:r>
          </w:p>
        </w:tc>
      </w:tr>
    </w:tbl>
    <w:p w14:paraId="38BEEB84" w14:textId="77777777" w:rsidR="00E45D3B" w:rsidRPr="00E45D3B" w:rsidRDefault="00E45D3B" w:rsidP="00E45D3B">
      <w:pPr>
        <w:pStyle w:val="20"/>
        <w:ind w:firstLine="480"/>
      </w:pPr>
    </w:p>
    <w:p w14:paraId="619FC08B" w14:textId="545E09D8" w:rsidR="0045427C" w:rsidRDefault="0045427C" w:rsidP="0045427C">
      <w:pPr>
        <w:pStyle w:val="1"/>
      </w:pPr>
      <w:r>
        <w:rPr>
          <w:rFonts w:hint="eastAsia"/>
        </w:rPr>
        <w:lastRenderedPageBreak/>
        <w:t>S</w:t>
      </w:r>
      <w:r>
        <w:t>ession</w:t>
      </w:r>
    </w:p>
    <w:p w14:paraId="36AC8F97" w14:textId="343EAB3B" w:rsidR="00FD3F10" w:rsidRDefault="00FD3F10" w:rsidP="00FD3F10">
      <w:pPr>
        <w:pStyle w:val="2"/>
        <w:spacing w:before="120" w:after="120"/>
      </w:pPr>
      <w:r>
        <w:rPr>
          <w:rFonts w:hint="eastAsia"/>
        </w:rPr>
        <w:t>Session</w:t>
      </w:r>
      <w:r>
        <w:rPr>
          <w:rFonts w:hint="eastAsia"/>
        </w:rPr>
        <w:t>基本介绍</w:t>
      </w:r>
    </w:p>
    <w:p w14:paraId="7355F29B" w14:textId="77777777" w:rsidR="00FD3F10" w:rsidRDefault="00FD3F10" w:rsidP="00FD3F10">
      <w:pPr>
        <w:pStyle w:val="20"/>
        <w:numPr>
          <w:ilvl w:val="0"/>
          <w:numId w:val="44"/>
        </w:numPr>
        <w:ind w:left="284" w:firstLineChars="0" w:hanging="284"/>
      </w:pPr>
      <w:r w:rsidRPr="00FD3F10">
        <w:rPr>
          <w:rFonts w:hint="eastAsia"/>
        </w:rPr>
        <w:t xml:space="preserve">Session </w:t>
      </w:r>
      <w:r w:rsidRPr="00FD3F10">
        <w:rPr>
          <w:rFonts w:hint="eastAsia"/>
        </w:rPr>
        <w:t>就一个接口（</w:t>
      </w:r>
      <w:proofErr w:type="spellStart"/>
      <w:r w:rsidRPr="00FD3F10">
        <w:rPr>
          <w:rFonts w:hint="eastAsia"/>
        </w:rPr>
        <w:t>HttpSession</w:t>
      </w:r>
      <w:proofErr w:type="spellEnd"/>
      <w:r w:rsidRPr="00FD3F10">
        <w:rPr>
          <w:rFonts w:hint="eastAsia"/>
        </w:rPr>
        <w:t>）。</w:t>
      </w:r>
      <w:r w:rsidRPr="00FD3F10">
        <w:rPr>
          <w:rFonts w:hint="eastAsia"/>
        </w:rPr>
        <w:t xml:space="preserve"> </w:t>
      </w:r>
    </w:p>
    <w:p w14:paraId="2F797D2A" w14:textId="77777777" w:rsidR="00FD3F10" w:rsidRDefault="00FD3F10" w:rsidP="00FD3F10">
      <w:pPr>
        <w:pStyle w:val="20"/>
        <w:numPr>
          <w:ilvl w:val="0"/>
          <w:numId w:val="44"/>
        </w:numPr>
        <w:ind w:left="284" w:firstLineChars="0" w:hanging="284"/>
      </w:pPr>
      <w:r w:rsidRPr="00FD3F10">
        <w:rPr>
          <w:rFonts w:hint="eastAsia"/>
        </w:rPr>
        <w:t xml:space="preserve">Session </w:t>
      </w:r>
      <w:r w:rsidRPr="00FD3F10">
        <w:rPr>
          <w:rFonts w:hint="eastAsia"/>
        </w:rPr>
        <w:t>就是会话。它是用来维护一个客户端和服务器之间关联的一种技术。</w:t>
      </w:r>
      <w:r w:rsidRPr="00FD3F10">
        <w:rPr>
          <w:rFonts w:hint="eastAsia"/>
        </w:rPr>
        <w:t xml:space="preserve"> </w:t>
      </w:r>
    </w:p>
    <w:p w14:paraId="3FF30127" w14:textId="77777777" w:rsidR="00FD3F10" w:rsidRDefault="00FD3F10" w:rsidP="00FD3F10">
      <w:pPr>
        <w:pStyle w:val="20"/>
        <w:numPr>
          <w:ilvl w:val="0"/>
          <w:numId w:val="44"/>
        </w:numPr>
        <w:ind w:left="284" w:firstLineChars="0" w:hanging="284"/>
      </w:pPr>
      <w:r w:rsidRPr="00FD3F10">
        <w:rPr>
          <w:rFonts w:hint="eastAsia"/>
        </w:rPr>
        <w:t>每个客户端都有自己的一个</w:t>
      </w:r>
      <w:r w:rsidRPr="00FD3F10">
        <w:rPr>
          <w:rFonts w:hint="eastAsia"/>
        </w:rPr>
        <w:t xml:space="preserve"> Session </w:t>
      </w:r>
      <w:r w:rsidRPr="00FD3F10">
        <w:rPr>
          <w:rFonts w:hint="eastAsia"/>
        </w:rPr>
        <w:t>会话。</w:t>
      </w:r>
      <w:r w:rsidRPr="00FD3F10">
        <w:rPr>
          <w:rFonts w:hint="eastAsia"/>
        </w:rPr>
        <w:t xml:space="preserve"> </w:t>
      </w:r>
    </w:p>
    <w:p w14:paraId="633BC050" w14:textId="2C4E9D1F" w:rsidR="00FD3F10" w:rsidRDefault="00FD3F10" w:rsidP="00FD3F10">
      <w:pPr>
        <w:pStyle w:val="20"/>
        <w:numPr>
          <w:ilvl w:val="0"/>
          <w:numId w:val="44"/>
        </w:numPr>
        <w:ind w:left="284" w:firstLineChars="0" w:hanging="284"/>
      </w:pPr>
      <w:r w:rsidRPr="00FD3F10">
        <w:rPr>
          <w:rFonts w:hint="eastAsia"/>
        </w:rPr>
        <w:t xml:space="preserve">Session </w:t>
      </w:r>
      <w:r w:rsidRPr="00FD3F10">
        <w:rPr>
          <w:rFonts w:hint="eastAsia"/>
        </w:rPr>
        <w:t>会话中，我们经常用来保存用户登录之后的信息。</w:t>
      </w:r>
    </w:p>
    <w:p w14:paraId="5EEE6974" w14:textId="64923912" w:rsidR="004A0EA6" w:rsidRDefault="004A0EA6" w:rsidP="004A0EA6">
      <w:pPr>
        <w:pStyle w:val="20"/>
        <w:ind w:firstLineChars="0" w:firstLine="0"/>
      </w:pPr>
      <w:r>
        <w:rPr>
          <w:rFonts w:hint="eastAsia"/>
        </w:rPr>
        <w:t>Session</w:t>
      </w:r>
      <w:r>
        <w:rPr>
          <w:rFonts w:hint="eastAsia"/>
        </w:rPr>
        <w:t>的存取和</w:t>
      </w:r>
      <w:r>
        <w:rPr>
          <w:rFonts w:hint="eastAsia"/>
        </w:rPr>
        <w:t>Cookie</w:t>
      </w:r>
      <w:r>
        <w:rPr>
          <w:rFonts w:hint="eastAsia"/>
        </w:rPr>
        <w:t>雷同</w:t>
      </w:r>
    </w:p>
    <w:p w14:paraId="58A453E2" w14:textId="6E8B8207" w:rsidR="00570B21" w:rsidRDefault="00570B21" w:rsidP="00570B21">
      <w:pPr>
        <w:pStyle w:val="2"/>
        <w:spacing w:before="120" w:after="120"/>
      </w:pPr>
      <w:r>
        <w:rPr>
          <w:rFonts w:hint="eastAsia"/>
        </w:rPr>
        <w:t>为什么需要</w:t>
      </w:r>
      <w:r>
        <w:rPr>
          <w:rFonts w:hint="eastAsia"/>
        </w:rPr>
        <w:t>Session</w:t>
      </w:r>
    </w:p>
    <w:p w14:paraId="790845B2" w14:textId="5029C2A4" w:rsidR="00570B21" w:rsidRDefault="00570B21" w:rsidP="00570B21">
      <w:pPr>
        <w:pStyle w:val="20"/>
        <w:ind w:firstLine="480"/>
      </w:pPr>
      <w:r w:rsidRPr="00570B21">
        <w:rPr>
          <w:rFonts w:hint="eastAsia"/>
        </w:rPr>
        <w:t>Http</w:t>
      </w:r>
      <w:r w:rsidRPr="00570B21">
        <w:rPr>
          <w:rFonts w:hint="eastAsia"/>
        </w:rPr>
        <w:t>是无状态的</w:t>
      </w:r>
      <w:r>
        <w:rPr>
          <w:rFonts w:hint="eastAsia"/>
        </w:rPr>
        <w:t>，</w:t>
      </w:r>
      <w:r w:rsidRPr="00570B21">
        <w:rPr>
          <w:rFonts w:hint="eastAsia"/>
        </w:rPr>
        <w:t xml:space="preserve"> </w:t>
      </w:r>
      <w:r w:rsidRPr="00570B21">
        <w:rPr>
          <w:rFonts w:hint="eastAsia"/>
        </w:rPr>
        <w:t>无状态</w:t>
      </w:r>
      <w:r>
        <w:rPr>
          <w:rFonts w:hint="eastAsia"/>
        </w:rPr>
        <w:t>指的是</w:t>
      </w:r>
      <w:r w:rsidRPr="00570B21">
        <w:rPr>
          <w:rFonts w:hint="eastAsia"/>
        </w:rPr>
        <w:t>：服务器无法判断这两次请求是同一个客户端发过来的，还是不同的客户端发过来的</w:t>
      </w:r>
      <w:r>
        <w:rPr>
          <w:rFonts w:hint="eastAsia"/>
        </w:rPr>
        <w:t>；</w:t>
      </w:r>
      <w:r w:rsidRPr="00570B21">
        <w:rPr>
          <w:rFonts w:hint="eastAsia"/>
        </w:rPr>
        <w:t>无状态带来的现实问题：第一次请求是添加商品到购物车，第二次请求是结账；如果这两次请求服务器无法区分是同一个用户的，那么就会导致混乱</w:t>
      </w:r>
      <w:r>
        <w:rPr>
          <w:rFonts w:hint="eastAsia"/>
        </w:rPr>
        <w:t>。</w:t>
      </w:r>
    </w:p>
    <w:p w14:paraId="6D1CDE46" w14:textId="1D704CC3" w:rsidR="00570B21" w:rsidRPr="00570B21" w:rsidRDefault="00570B21" w:rsidP="00570B21">
      <w:pPr>
        <w:pStyle w:val="20"/>
        <w:ind w:firstLine="480"/>
      </w:pPr>
      <w:r>
        <w:rPr>
          <w:rFonts w:hint="eastAsia"/>
        </w:rPr>
        <w:t>所以我们需要</w:t>
      </w:r>
      <w:r w:rsidRPr="00570B21">
        <w:rPr>
          <w:rFonts w:hint="eastAsia"/>
        </w:rPr>
        <w:t>通过会话跟踪技术来解决无状态的问题。</w:t>
      </w:r>
    </w:p>
    <w:p w14:paraId="3D62483E" w14:textId="5ED92207" w:rsidR="00474798" w:rsidRDefault="00474798" w:rsidP="00474798">
      <w:pPr>
        <w:pStyle w:val="2"/>
        <w:spacing w:before="120" w:after="120"/>
      </w:pPr>
      <w:r>
        <w:rPr>
          <w:rFonts w:hint="eastAsia"/>
        </w:rPr>
        <w:t>创建和获取</w:t>
      </w:r>
      <w:r>
        <w:rPr>
          <w:rFonts w:hint="eastAsia"/>
        </w:rPr>
        <w:t>Session</w:t>
      </w:r>
    </w:p>
    <w:p w14:paraId="7015F3AD" w14:textId="77777777" w:rsidR="00474798" w:rsidRPr="00474798" w:rsidRDefault="00474798" w:rsidP="00474798">
      <w:pPr>
        <w:pStyle w:val="20"/>
        <w:ind w:firstLineChars="0" w:firstLine="0"/>
        <w:rPr>
          <w:b/>
          <w:bCs/>
        </w:rPr>
      </w:pPr>
      <w:proofErr w:type="spellStart"/>
      <w:proofErr w:type="gramStart"/>
      <w:r w:rsidRPr="00474798">
        <w:rPr>
          <w:rFonts w:hint="eastAsia"/>
          <w:b/>
          <w:bCs/>
        </w:rPr>
        <w:t>request.getSession</w:t>
      </w:r>
      <w:proofErr w:type="spellEnd"/>
      <w:proofErr w:type="gramEnd"/>
      <w:r w:rsidRPr="00474798">
        <w:rPr>
          <w:rFonts w:hint="eastAsia"/>
          <w:b/>
          <w:bCs/>
        </w:rPr>
        <w:t xml:space="preserve">() </w:t>
      </w:r>
    </w:p>
    <w:p w14:paraId="02563187" w14:textId="77777777" w:rsidR="00474798" w:rsidRDefault="00474798" w:rsidP="00474798">
      <w:pPr>
        <w:pStyle w:val="20"/>
        <w:numPr>
          <w:ilvl w:val="0"/>
          <w:numId w:val="45"/>
        </w:numPr>
        <w:ind w:firstLineChars="0"/>
      </w:pPr>
      <w:r w:rsidRPr="00474798">
        <w:rPr>
          <w:rFonts w:hint="eastAsia"/>
        </w:rPr>
        <w:t>第一次调用是创建</w:t>
      </w:r>
      <w:r w:rsidRPr="00474798">
        <w:rPr>
          <w:rFonts w:hint="eastAsia"/>
        </w:rPr>
        <w:t xml:space="preserve"> Session </w:t>
      </w:r>
      <w:r w:rsidRPr="00474798">
        <w:rPr>
          <w:rFonts w:hint="eastAsia"/>
        </w:rPr>
        <w:t>会话</w:t>
      </w:r>
      <w:r w:rsidRPr="00474798">
        <w:rPr>
          <w:rFonts w:hint="eastAsia"/>
        </w:rPr>
        <w:t xml:space="preserve"> </w:t>
      </w:r>
    </w:p>
    <w:p w14:paraId="4AFB4075" w14:textId="783D85D7" w:rsidR="00474798" w:rsidRDefault="00474798" w:rsidP="00474798">
      <w:pPr>
        <w:pStyle w:val="20"/>
        <w:numPr>
          <w:ilvl w:val="0"/>
          <w:numId w:val="45"/>
        </w:numPr>
        <w:ind w:firstLineChars="0"/>
      </w:pPr>
      <w:r w:rsidRPr="00474798">
        <w:rPr>
          <w:rFonts w:hint="eastAsia"/>
        </w:rPr>
        <w:t>之后调用都是获取前面创建好的</w:t>
      </w:r>
      <w:r w:rsidRPr="00474798">
        <w:rPr>
          <w:rFonts w:hint="eastAsia"/>
        </w:rPr>
        <w:t xml:space="preserve"> Session </w:t>
      </w:r>
      <w:r w:rsidRPr="00474798">
        <w:rPr>
          <w:rFonts w:hint="eastAsia"/>
        </w:rPr>
        <w:t>会话对象。</w:t>
      </w:r>
    </w:p>
    <w:p w14:paraId="6B44815D" w14:textId="31747A57" w:rsidR="00570B21" w:rsidRDefault="00570B21" w:rsidP="00474798">
      <w:pPr>
        <w:pStyle w:val="20"/>
        <w:numPr>
          <w:ilvl w:val="0"/>
          <w:numId w:val="45"/>
        </w:numPr>
        <w:ind w:firstLineChars="0"/>
      </w:pPr>
      <w:proofErr w:type="spellStart"/>
      <w:r w:rsidRPr="00570B21">
        <w:rPr>
          <w:rFonts w:hint="eastAsia"/>
        </w:rPr>
        <w:t>request.getSession</w:t>
      </w:r>
      <w:proofErr w:type="spellEnd"/>
      <w:r w:rsidRPr="00570B21">
        <w:rPr>
          <w:rFonts w:hint="eastAsia"/>
        </w:rPr>
        <w:t xml:space="preserve">(true) -&gt; </w:t>
      </w:r>
      <w:r w:rsidRPr="00570B21">
        <w:rPr>
          <w:rFonts w:hint="eastAsia"/>
        </w:rPr>
        <w:t>效果和不带参数相同</w:t>
      </w:r>
    </w:p>
    <w:p w14:paraId="5C862AF4" w14:textId="6B5EE56C" w:rsidR="00570B21" w:rsidRDefault="00570B21" w:rsidP="00474798">
      <w:pPr>
        <w:pStyle w:val="20"/>
        <w:numPr>
          <w:ilvl w:val="0"/>
          <w:numId w:val="45"/>
        </w:numPr>
        <w:ind w:firstLineChars="0"/>
      </w:pPr>
      <w:proofErr w:type="spellStart"/>
      <w:r w:rsidRPr="00570B21">
        <w:rPr>
          <w:rFonts w:hint="eastAsia"/>
        </w:rPr>
        <w:t>request.getSession</w:t>
      </w:r>
      <w:proofErr w:type="spellEnd"/>
      <w:r w:rsidRPr="00570B21">
        <w:rPr>
          <w:rFonts w:hint="eastAsia"/>
        </w:rPr>
        <w:t xml:space="preserve">(false) -&gt; </w:t>
      </w:r>
      <w:r w:rsidRPr="00570B21">
        <w:rPr>
          <w:rFonts w:hint="eastAsia"/>
        </w:rPr>
        <w:t>获取当前会话，没有则返回</w:t>
      </w:r>
      <w:r w:rsidRPr="00570B21">
        <w:rPr>
          <w:rFonts w:hint="eastAsia"/>
        </w:rPr>
        <w:t>null</w:t>
      </w:r>
      <w:r w:rsidRPr="00570B21">
        <w:rPr>
          <w:rFonts w:hint="eastAsia"/>
        </w:rPr>
        <w:t>，不会创建新的</w:t>
      </w:r>
    </w:p>
    <w:p w14:paraId="31511A3E" w14:textId="1D9B08FB" w:rsidR="00B33EB9" w:rsidRDefault="00B33EB9" w:rsidP="00B33EB9">
      <w:pPr>
        <w:pStyle w:val="20"/>
        <w:ind w:firstLineChars="0" w:firstLine="0"/>
      </w:pPr>
      <w:proofErr w:type="spellStart"/>
      <w:r w:rsidRPr="00B33EB9">
        <w:rPr>
          <w:rFonts w:hint="eastAsia"/>
          <w:b/>
          <w:bCs/>
        </w:rPr>
        <w:t>isNew</w:t>
      </w:r>
      <w:proofErr w:type="spellEnd"/>
      <w:r w:rsidRPr="00B33EB9">
        <w:rPr>
          <w:rFonts w:hint="eastAsia"/>
          <w:b/>
          <w:bCs/>
        </w:rPr>
        <w:t>()</w:t>
      </w:r>
      <w:r w:rsidRPr="00B33EB9">
        <w:rPr>
          <w:rFonts w:hint="eastAsia"/>
        </w:rPr>
        <w:t xml:space="preserve"> </w:t>
      </w:r>
      <w:r w:rsidRPr="00B33EB9">
        <w:rPr>
          <w:rFonts w:hint="eastAsia"/>
        </w:rPr>
        <w:t>判断</w:t>
      </w:r>
      <w:r>
        <w:rPr>
          <w:rFonts w:hint="eastAsia"/>
        </w:rPr>
        <w:t>Session</w:t>
      </w:r>
      <w:r w:rsidRPr="00B33EB9">
        <w:rPr>
          <w:rFonts w:hint="eastAsia"/>
        </w:rPr>
        <w:t>是不是刚创建出来的（新的）</w:t>
      </w:r>
    </w:p>
    <w:p w14:paraId="386ED5B4" w14:textId="0745C829" w:rsidR="00B33EB9" w:rsidRDefault="00B33EB9" w:rsidP="00B33EB9">
      <w:pPr>
        <w:pStyle w:val="20"/>
        <w:numPr>
          <w:ilvl w:val="0"/>
          <w:numId w:val="46"/>
        </w:numPr>
        <w:ind w:firstLineChars="0"/>
      </w:pPr>
      <w:r w:rsidRPr="00B33EB9">
        <w:rPr>
          <w:rFonts w:hint="eastAsia"/>
        </w:rPr>
        <w:t xml:space="preserve">true </w:t>
      </w:r>
      <w:r w:rsidRPr="00B33EB9">
        <w:rPr>
          <w:rFonts w:hint="eastAsia"/>
        </w:rPr>
        <w:t>表示刚创建</w:t>
      </w:r>
      <w:r w:rsidRPr="00B33EB9">
        <w:rPr>
          <w:rFonts w:hint="eastAsia"/>
        </w:rPr>
        <w:t xml:space="preserve"> </w:t>
      </w:r>
    </w:p>
    <w:p w14:paraId="4614603F" w14:textId="5FB45701" w:rsidR="00B33EB9" w:rsidRDefault="00B33EB9" w:rsidP="00B33EB9">
      <w:pPr>
        <w:pStyle w:val="20"/>
        <w:numPr>
          <w:ilvl w:val="0"/>
          <w:numId w:val="46"/>
        </w:numPr>
        <w:ind w:firstLineChars="0"/>
      </w:pPr>
      <w:r w:rsidRPr="00B33EB9">
        <w:rPr>
          <w:rFonts w:hint="eastAsia"/>
        </w:rPr>
        <w:t xml:space="preserve">false </w:t>
      </w:r>
      <w:r w:rsidRPr="00B33EB9">
        <w:rPr>
          <w:rFonts w:hint="eastAsia"/>
        </w:rPr>
        <w:t>表示获取之前创建</w:t>
      </w:r>
    </w:p>
    <w:p w14:paraId="1739E446" w14:textId="77777777" w:rsidR="00B33EB9" w:rsidRDefault="00B33EB9" w:rsidP="00B33EB9">
      <w:pPr>
        <w:pStyle w:val="20"/>
        <w:ind w:firstLineChars="0" w:firstLine="0"/>
      </w:pPr>
      <w:r w:rsidRPr="00B33EB9">
        <w:rPr>
          <w:rFonts w:hint="eastAsia"/>
        </w:rPr>
        <w:t>每个会话都有一个身份证号。也就是</w:t>
      </w:r>
      <w:r w:rsidRPr="00B33EB9">
        <w:rPr>
          <w:rFonts w:hint="eastAsia"/>
        </w:rPr>
        <w:t xml:space="preserve"> ID </w:t>
      </w:r>
      <w:r w:rsidRPr="00B33EB9">
        <w:rPr>
          <w:rFonts w:hint="eastAsia"/>
        </w:rPr>
        <w:t>值。而且这个</w:t>
      </w:r>
      <w:r w:rsidRPr="00B33EB9">
        <w:rPr>
          <w:rFonts w:hint="eastAsia"/>
        </w:rPr>
        <w:t xml:space="preserve"> ID </w:t>
      </w:r>
      <w:r w:rsidRPr="00B33EB9">
        <w:rPr>
          <w:rFonts w:hint="eastAsia"/>
        </w:rPr>
        <w:t>是唯一的。</w:t>
      </w:r>
      <w:r w:rsidRPr="00B33EB9">
        <w:rPr>
          <w:rFonts w:hint="eastAsia"/>
        </w:rPr>
        <w:t xml:space="preserve"> </w:t>
      </w:r>
    </w:p>
    <w:p w14:paraId="247AA8B1" w14:textId="32944AC9" w:rsidR="00B33EB9" w:rsidRDefault="00B33EB9" w:rsidP="00B33EB9">
      <w:pPr>
        <w:pStyle w:val="20"/>
        <w:ind w:firstLineChars="0" w:firstLine="0"/>
      </w:pPr>
      <w:proofErr w:type="spellStart"/>
      <w:r w:rsidRPr="00B33EB9">
        <w:rPr>
          <w:rFonts w:hint="eastAsia"/>
        </w:rPr>
        <w:t>getId</w:t>
      </w:r>
      <w:proofErr w:type="spellEnd"/>
      <w:r w:rsidRPr="00B33EB9">
        <w:rPr>
          <w:rFonts w:hint="eastAsia"/>
        </w:rPr>
        <w:t xml:space="preserve">() </w:t>
      </w:r>
      <w:r w:rsidRPr="00B33EB9">
        <w:rPr>
          <w:rFonts w:hint="eastAsia"/>
        </w:rPr>
        <w:t>得到</w:t>
      </w:r>
      <w:r w:rsidRPr="00B33EB9">
        <w:rPr>
          <w:rFonts w:hint="eastAsia"/>
        </w:rPr>
        <w:t xml:space="preserve"> Session </w:t>
      </w:r>
      <w:r w:rsidRPr="00B33EB9">
        <w:rPr>
          <w:rFonts w:hint="eastAsia"/>
        </w:rPr>
        <w:t>的会话</w:t>
      </w:r>
      <w:r w:rsidRPr="00B33EB9">
        <w:rPr>
          <w:rFonts w:hint="eastAsia"/>
        </w:rPr>
        <w:t xml:space="preserve"> id </w:t>
      </w:r>
      <w:r w:rsidRPr="00B33EB9">
        <w:rPr>
          <w:rFonts w:hint="eastAsia"/>
        </w:rPr>
        <w:t>值。</w:t>
      </w:r>
    </w:p>
    <w:p w14:paraId="387E4599" w14:textId="23A9C387" w:rsidR="00E1263D" w:rsidRDefault="00E1263D" w:rsidP="00E1263D">
      <w:pPr>
        <w:pStyle w:val="2"/>
        <w:spacing w:before="120" w:after="120"/>
      </w:pPr>
      <w:r>
        <w:rPr>
          <w:rFonts w:hint="eastAsia"/>
        </w:rPr>
        <w:t>Session</w:t>
      </w:r>
      <w:r w:rsidR="007365D7">
        <w:rPr>
          <w:rFonts w:hint="eastAsia"/>
        </w:rPr>
        <w:t>域</w:t>
      </w:r>
      <w:r>
        <w:rPr>
          <w:rFonts w:hint="eastAsia"/>
        </w:rPr>
        <w:t>存取数据</w:t>
      </w:r>
    </w:p>
    <w:p w14:paraId="42BECEF6" w14:textId="6E316284" w:rsidR="00BB780C" w:rsidRDefault="00BB780C" w:rsidP="00BB780C">
      <w:pPr>
        <w:pStyle w:val="20"/>
        <w:ind w:firstLine="480"/>
      </w:pPr>
      <w:r w:rsidRPr="00BB780C">
        <w:t xml:space="preserve">void </w:t>
      </w:r>
      <w:proofErr w:type="spellStart"/>
      <w:proofErr w:type="gramStart"/>
      <w:r w:rsidRPr="00BB780C">
        <w:t>session.setAttribute</w:t>
      </w:r>
      <w:proofErr w:type="spellEnd"/>
      <w:proofErr w:type="gramEnd"/>
      <w:r w:rsidRPr="00BB780C">
        <w:t>(</w:t>
      </w:r>
      <w:proofErr w:type="spellStart"/>
      <w:r w:rsidRPr="00BB780C">
        <w:t>k,v</w:t>
      </w:r>
      <w:proofErr w:type="spellEnd"/>
      <w:r w:rsidRPr="00BB780C">
        <w:t>)</w:t>
      </w:r>
    </w:p>
    <w:p w14:paraId="779D5C28" w14:textId="382EB1F5" w:rsidR="00BB780C" w:rsidRDefault="00BB780C" w:rsidP="00BB780C">
      <w:pPr>
        <w:pStyle w:val="20"/>
        <w:ind w:firstLine="480"/>
      </w:pPr>
      <w:r w:rsidRPr="00BB780C">
        <w:t xml:space="preserve">Object </w:t>
      </w:r>
      <w:proofErr w:type="spellStart"/>
      <w:proofErr w:type="gramStart"/>
      <w:r w:rsidRPr="00BB780C">
        <w:t>session.getAttribute</w:t>
      </w:r>
      <w:proofErr w:type="spellEnd"/>
      <w:proofErr w:type="gramEnd"/>
      <w:r w:rsidRPr="00BB780C">
        <w:t>(k)</w:t>
      </w:r>
    </w:p>
    <w:p w14:paraId="726DD419" w14:textId="49A31A75" w:rsidR="00BB780C" w:rsidRPr="00BB780C" w:rsidRDefault="00BB780C" w:rsidP="00BB780C">
      <w:pPr>
        <w:pStyle w:val="20"/>
        <w:ind w:firstLine="480"/>
      </w:pPr>
      <w:r w:rsidRPr="00BB780C">
        <w:t xml:space="preserve">void </w:t>
      </w:r>
      <w:proofErr w:type="spellStart"/>
      <w:r w:rsidRPr="00BB780C">
        <w:t>removeAttribute</w:t>
      </w:r>
      <w:proofErr w:type="spellEnd"/>
      <w:r w:rsidRPr="00BB780C">
        <w:t>(k)</w:t>
      </w:r>
    </w:p>
    <w:p w14:paraId="2C0986EE" w14:textId="64DA7FCA" w:rsidR="0067469D" w:rsidRDefault="0067469D" w:rsidP="0067469D">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7</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w:t>
      </w:r>
      <w:r>
        <w:rPr>
          <w:rFonts w:hint="eastAsia"/>
        </w:rPr>
        <w:t>Session</w:t>
      </w:r>
      <w:r>
        <w:rPr>
          <w:rFonts w:hint="eastAsia"/>
        </w:rPr>
        <w:t>域存储数据示例代码</w:t>
      </w:r>
    </w:p>
    <w:tbl>
      <w:tblPr>
        <w:tblStyle w:val="ae"/>
        <w:tblW w:w="0" w:type="auto"/>
        <w:tblLook w:val="04A0" w:firstRow="1" w:lastRow="0" w:firstColumn="1" w:lastColumn="0" w:noHBand="0" w:noVBand="1"/>
      </w:tblPr>
      <w:tblGrid>
        <w:gridCol w:w="9071"/>
      </w:tblGrid>
      <w:tr w:rsidR="0067469D" w:rsidRPr="0067469D" w14:paraId="59304665" w14:textId="77777777" w:rsidTr="0067469D">
        <w:trPr>
          <w:cnfStyle w:val="100000000000" w:firstRow="1" w:lastRow="0" w:firstColumn="0" w:lastColumn="0" w:oddVBand="0" w:evenVBand="0" w:oddHBand="0" w:evenHBand="0" w:firstRowFirstColumn="0" w:firstRowLastColumn="0" w:lastRowFirstColumn="0" w:lastRowLastColumn="0"/>
        </w:trPr>
        <w:tc>
          <w:tcPr>
            <w:tcW w:w="9071" w:type="dxa"/>
          </w:tcPr>
          <w:p w14:paraId="075EC174" w14:textId="1C3A597D" w:rsidR="0067469D" w:rsidRPr="0067469D" w:rsidRDefault="0067469D" w:rsidP="0067469D">
            <w:pPr>
              <w:pStyle w:val="HTML"/>
              <w:shd w:val="clear" w:color="auto" w:fill="2B2B2B"/>
              <w:rPr>
                <w:rFonts w:ascii="JetBrains Mono" w:hAnsi="JetBrains Mono" w:hint="eastAsia"/>
                <w:b w:val="0"/>
                <w:bCs/>
                <w:color w:val="A9B7C6"/>
                <w:sz w:val="20"/>
                <w:szCs w:val="20"/>
              </w:rPr>
            </w:pPr>
            <w:r w:rsidRPr="0067469D">
              <w:rPr>
                <w:rFonts w:ascii="JetBrains Mono" w:hAnsi="JetBrains Mono"/>
                <w:b w:val="0"/>
                <w:bCs/>
                <w:color w:val="CC7832"/>
                <w:sz w:val="20"/>
                <w:szCs w:val="20"/>
              </w:rPr>
              <w:t xml:space="preserve">package </w:t>
            </w:r>
            <w:proofErr w:type="spellStart"/>
            <w:r w:rsidRPr="0067469D">
              <w:rPr>
                <w:rFonts w:ascii="JetBrains Mono" w:hAnsi="JetBrains Mono"/>
                <w:b w:val="0"/>
                <w:bCs/>
                <w:color w:val="A9B7C6"/>
                <w:sz w:val="20"/>
                <w:szCs w:val="20"/>
              </w:rPr>
              <w:t>com.lxh.session</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r>
            <w:r w:rsidRPr="0067469D">
              <w:rPr>
                <w:rFonts w:ascii="JetBrains Mono" w:hAnsi="JetBrains Mono"/>
                <w:b w:val="0"/>
                <w:bCs/>
                <w:color w:val="CC7832"/>
                <w:sz w:val="20"/>
                <w:szCs w:val="20"/>
              </w:rPr>
              <w:br/>
              <w:t xml:space="preserve">import </w:t>
            </w:r>
            <w:proofErr w:type="spellStart"/>
            <w:r w:rsidRPr="0067469D">
              <w:rPr>
                <w:rFonts w:ascii="JetBrains Mono" w:hAnsi="JetBrains Mono"/>
                <w:b w:val="0"/>
                <w:bCs/>
                <w:color w:val="A9B7C6"/>
                <w:sz w:val="20"/>
                <w:szCs w:val="20"/>
              </w:rPr>
              <w:t>com.lxh.BaseServlet</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r>
            <w:r w:rsidRPr="0067469D">
              <w:rPr>
                <w:rFonts w:ascii="JetBrains Mono" w:hAnsi="JetBrains Mono"/>
                <w:b w:val="0"/>
                <w:bCs/>
                <w:color w:val="CC7832"/>
                <w:sz w:val="20"/>
                <w:szCs w:val="20"/>
              </w:rPr>
              <w:br/>
              <w:t xml:space="preserve">import </w:t>
            </w:r>
            <w:proofErr w:type="spellStart"/>
            <w:r w:rsidRPr="0067469D">
              <w:rPr>
                <w:rFonts w:ascii="JetBrains Mono" w:hAnsi="JetBrains Mono"/>
                <w:b w:val="0"/>
                <w:bCs/>
                <w:color w:val="A9B7C6"/>
                <w:sz w:val="20"/>
                <w:szCs w:val="20"/>
              </w:rPr>
              <w:t>javax.servlet.annotation.</w:t>
            </w:r>
            <w:r w:rsidRPr="0067469D">
              <w:rPr>
                <w:rFonts w:ascii="JetBrains Mono" w:hAnsi="JetBrains Mono"/>
                <w:b w:val="0"/>
                <w:bCs/>
                <w:color w:val="BBB529"/>
                <w:sz w:val="20"/>
                <w:szCs w:val="20"/>
              </w:rPr>
              <w:t>WebServlet</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r>
            <w:r w:rsidRPr="0067469D">
              <w:rPr>
                <w:rFonts w:ascii="JetBrains Mono" w:hAnsi="JetBrains Mono"/>
                <w:b w:val="0"/>
                <w:bCs/>
                <w:color w:val="CC7832"/>
                <w:sz w:val="20"/>
                <w:szCs w:val="20"/>
              </w:rPr>
              <w:lastRenderedPageBreak/>
              <w:t xml:space="preserve">import </w:t>
            </w:r>
            <w:proofErr w:type="spellStart"/>
            <w:r w:rsidRPr="0067469D">
              <w:rPr>
                <w:rFonts w:ascii="JetBrains Mono" w:hAnsi="JetBrains Mono"/>
                <w:b w:val="0"/>
                <w:bCs/>
                <w:color w:val="A9B7C6"/>
                <w:sz w:val="20"/>
                <w:szCs w:val="20"/>
              </w:rPr>
              <w:t>javax.servlet.http.HttpServletRequest</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import </w:t>
            </w:r>
            <w:proofErr w:type="spellStart"/>
            <w:r w:rsidRPr="0067469D">
              <w:rPr>
                <w:rFonts w:ascii="JetBrains Mono" w:hAnsi="JetBrains Mono"/>
                <w:b w:val="0"/>
                <w:bCs/>
                <w:color w:val="A9B7C6"/>
                <w:sz w:val="20"/>
                <w:szCs w:val="20"/>
              </w:rPr>
              <w:t>javax.servlet.http.HttpServletResponse</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import </w:t>
            </w:r>
            <w:proofErr w:type="spellStart"/>
            <w:r w:rsidRPr="0067469D">
              <w:rPr>
                <w:rFonts w:ascii="JetBrains Mono" w:hAnsi="JetBrains Mono"/>
                <w:b w:val="0"/>
                <w:bCs/>
                <w:color w:val="A9B7C6"/>
                <w:sz w:val="20"/>
                <w:szCs w:val="20"/>
              </w:rPr>
              <w:t>javax.servlet.http.HttpSession</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import </w:t>
            </w:r>
            <w:proofErr w:type="spellStart"/>
            <w:r w:rsidRPr="0067469D">
              <w:rPr>
                <w:rFonts w:ascii="JetBrains Mono" w:hAnsi="JetBrains Mono"/>
                <w:b w:val="0"/>
                <w:bCs/>
                <w:color w:val="A9B7C6"/>
                <w:sz w:val="20"/>
                <w:szCs w:val="20"/>
              </w:rPr>
              <w:t>java.io.IOException</w:t>
            </w:r>
            <w:proofErr w:type="spellEnd"/>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r>
            <w:r w:rsidRPr="0067469D">
              <w:rPr>
                <w:rFonts w:ascii="JetBrains Mono" w:hAnsi="JetBrains Mono"/>
                <w:b w:val="0"/>
                <w:bCs/>
                <w:color w:val="CC7832"/>
                <w:sz w:val="20"/>
                <w:szCs w:val="20"/>
              </w:rPr>
              <w:br/>
            </w:r>
            <w:r w:rsidRPr="0067469D">
              <w:rPr>
                <w:rFonts w:ascii="JetBrains Mono" w:hAnsi="JetBrains Mono"/>
                <w:b w:val="0"/>
                <w:bCs/>
                <w:color w:val="BBB529"/>
                <w:sz w:val="20"/>
                <w:szCs w:val="20"/>
              </w:rPr>
              <w:t>@WebServlet</w:t>
            </w:r>
            <w:r w:rsidRPr="0067469D">
              <w:rPr>
                <w:rFonts w:ascii="JetBrains Mono" w:hAnsi="JetBrains Mono"/>
                <w:b w:val="0"/>
                <w:bCs/>
                <w:color w:val="A9B7C6"/>
                <w:sz w:val="20"/>
                <w:szCs w:val="20"/>
              </w:rPr>
              <w:t>(</w:t>
            </w:r>
            <w:r w:rsidRPr="0067469D">
              <w:rPr>
                <w:rFonts w:ascii="JetBrains Mono" w:hAnsi="JetBrains Mono"/>
                <w:b w:val="0"/>
                <w:bCs/>
                <w:color w:val="D0D0FF"/>
                <w:sz w:val="20"/>
                <w:szCs w:val="20"/>
              </w:rPr>
              <w:t xml:space="preserve">name </w:t>
            </w:r>
            <w:r w:rsidRPr="0067469D">
              <w:rPr>
                <w:rFonts w:ascii="JetBrains Mono" w:hAnsi="JetBrains Mono"/>
                <w:b w:val="0"/>
                <w:bCs/>
                <w:color w:val="A9B7C6"/>
                <w:sz w:val="20"/>
                <w:szCs w:val="20"/>
              </w:rPr>
              <w:t xml:space="preserve">= </w:t>
            </w:r>
            <w:r w:rsidRPr="0067469D">
              <w:rPr>
                <w:rFonts w:ascii="JetBrains Mono" w:hAnsi="JetBrains Mono"/>
                <w:b w:val="0"/>
                <w:bCs/>
                <w:color w:val="6A8759"/>
                <w:sz w:val="20"/>
                <w:szCs w:val="20"/>
              </w:rPr>
              <w:t>"</w:t>
            </w:r>
            <w:proofErr w:type="spellStart"/>
            <w:r w:rsidRPr="0067469D">
              <w:rPr>
                <w:rFonts w:ascii="JetBrains Mono" w:hAnsi="JetBrains Mono"/>
                <w:b w:val="0"/>
                <w:bCs/>
                <w:color w:val="6A8759"/>
                <w:sz w:val="20"/>
                <w:szCs w:val="20"/>
              </w:rPr>
              <w:t>SessionServlet</w:t>
            </w:r>
            <w:proofErr w:type="spellEnd"/>
            <w:r w:rsidRPr="0067469D">
              <w:rPr>
                <w:rFonts w:ascii="JetBrains Mono" w:hAnsi="JetBrains Mono"/>
                <w:b w:val="0"/>
                <w:bCs/>
                <w:color w:val="6A8759"/>
                <w:sz w:val="20"/>
                <w:szCs w:val="20"/>
              </w:rPr>
              <w:t>"</w:t>
            </w:r>
            <w:r w:rsidRPr="0067469D">
              <w:rPr>
                <w:rFonts w:ascii="JetBrains Mono" w:hAnsi="JetBrains Mono"/>
                <w:b w:val="0"/>
                <w:bCs/>
                <w:color w:val="CC7832"/>
                <w:sz w:val="20"/>
                <w:szCs w:val="20"/>
              </w:rPr>
              <w:t xml:space="preserve">, </w:t>
            </w:r>
            <w:r w:rsidRPr="0067469D">
              <w:rPr>
                <w:rFonts w:ascii="JetBrains Mono" w:hAnsi="JetBrains Mono"/>
                <w:b w:val="0"/>
                <w:bCs/>
                <w:color w:val="D0D0FF"/>
                <w:sz w:val="20"/>
                <w:szCs w:val="20"/>
              </w:rPr>
              <w:t xml:space="preserve">value </w:t>
            </w:r>
            <w:r w:rsidRPr="0067469D">
              <w:rPr>
                <w:rFonts w:ascii="JetBrains Mono" w:hAnsi="JetBrains Mono"/>
                <w:b w:val="0"/>
                <w:bCs/>
                <w:color w:val="A9B7C6"/>
                <w:sz w:val="20"/>
                <w:szCs w:val="20"/>
              </w:rPr>
              <w:t>= {</w:t>
            </w:r>
            <w:r w:rsidRPr="0067469D">
              <w:rPr>
                <w:rFonts w:ascii="JetBrains Mono" w:hAnsi="JetBrains Mono"/>
                <w:b w:val="0"/>
                <w:bCs/>
                <w:color w:val="6A8759"/>
                <w:sz w:val="20"/>
                <w:szCs w:val="20"/>
              </w:rPr>
              <w:t>"/</w:t>
            </w:r>
            <w:proofErr w:type="spellStart"/>
            <w:r w:rsidRPr="0067469D">
              <w:rPr>
                <w:rFonts w:ascii="JetBrains Mono" w:hAnsi="JetBrains Mono"/>
                <w:b w:val="0"/>
                <w:bCs/>
                <w:color w:val="6A8759"/>
                <w:sz w:val="20"/>
                <w:szCs w:val="20"/>
              </w:rPr>
              <w:t>session_servlet</w:t>
            </w:r>
            <w:proofErr w:type="spellEnd"/>
            <w:r w:rsidRPr="0067469D">
              <w:rPr>
                <w:rFonts w:ascii="JetBrains Mono" w:hAnsi="JetBrains Mono"/>
                <w:b w:val="0"/>
                <w:bCs/>
                <w:color w:val="6A8759"/>
                <w:sz w:val="20"/>
                <w:szCs w:val="20"/>
              </w:rPr>
              <w:t>"</w:t>
            </w:r>
            <w:r w:rsidRPr="0067469D">
              <w:rPr>
                <w:rFonts w:ascii="JetBrains Mono" w:hAnsi="JetBrains Mono"/>
                <w:b w:val="0"/>
                <w:bCs/>
                <w:color w:val="A9B7C6"/>
                <w:sz w:val="20"/>
                <w:szCs w:val="20"/>
              </w:rPr>
              <w:t>})</w:t>
            </w:r>
            <w:r w:rsidRPr="0067469D">
              <w:rPr>
                <w:rFonts w:ascii="JetBrains Mono" w:hAnsi="JetBrains Mono"/>
                <w:b w:val="0"/>
                <w:bCs/>
                <w:color w:val="A9B7C6"/>
                <w:sz w:val="20"/>
                <w:szCs w:val="20"/>
              </w:rPr>
              <w:br/>
            </w:r>
            <w:r w:rsidRPr="0067469D">
              <w:rPr>
                <w:rFonts w:ascii="JetBrains Mono" w:hAnsi="JetBrains Mono"/>
                <w:b w:val="0"/>
                <w:bCs/>
                <w:color w:val="CC7832"/>
                <w:sz w:val="20"/>
                <w:szCs w:val="20"/>
              </w:rPr>
              <w:t xml:space="preserve">public class </w:t>
            </w:r>
            <w:proofErr w:type="spellStart"/>
            <w:r w:rsidRPr="0067469D">
              <w:rPr>
                <w:rFonts w:ascii="JetBrains Mono" w:hAnsi="JetBrains Mono"/>
                <w:b w:val="0"/>
                <w:bCs/>
                <w:color w:val="A9B7C6"/>
                <w:sz w:val="20"/>
                <w:szCs w:val="20"/>
              </w:rPr>
              <w:t>SessionServlet</w:t>
            </w:r>
            <w:proofErr w:type="spellEnd"/>
            <w:r w:rsidRPr="0067469D">
              <w:rPr>
                <w:rFonts w:ascii="JetBrains Mono" w:hAnsi="JetBrains Mono"/>
                <w:b w:val="0"/>
                <w:bCs/>
                <w:color w:val="A9B7C6"/>
                <w:sz w:val="20"/>
                <w:szCs w:val="20"/>
              </w:rPr>
              <w:t xml:space="preserve"> </w:t>
            </w:r>
            <w:r w:rsidRPr="0067469D">
              <w:rPr>
                <w:rFonts w:ascii="JetBrains Mono" w:hAnsi="JetBrains Mono"/>
                <w:b w:val="0"/>
                <w:bCs/>
                <w:color w:val="CC7832"/>
                <w:sz w:val="20"/>
                <w:szCs w:val="20"/>
              </w:rPr>
              <w:t xml:space="preserve">extends </w:t>
            </w:r>
            <w:proofErr w:type="spellStart"/>
            <w:r w:rsidRPr="0067469D">
              <w:rPr>
                <w:rFonts w:ascii="JetBrains Mono" w:hAnsi="JetBrains Mono"/>
                <w:b w:val="0"/>
                <w:bCs/>
                <w:color w:val="A9B7C6"/>
                <w:sz w:val="20"/>
                <w:szCs w:val="20"/>
              </w:rPr>
              <w:t>BaseServlet</w:t>
            </w:r>
            <w:proofErr w:type="spellEnd"/>
            <w:r w:rsidRPr="0067469D">
              <w:rPr>
                <w:rFonts w:ascii="JetBrains Mono" w:hAnsi="JetBrains Mono"/>
                <w:b w:val="0"/>
                <w:bCs/>
                <w:color w:val="A9B7C6"/>
                <w:sz w:val="20"/>
                <w:szCs w:val="20"/>
              </w:rPr>
              <w:t xml:space="preserve"> {</w:t>
            </w:r>
            <w:r w:rsidRPr="0067469D">
              <w:rPr>
                <w:rFonts w:ascii="JetBrains Mono" w:hAnsi="JetBrains Mono"/>
                <w:b w:val="0"/>
                <w:bCs/>
                <w:color w:val="A9B7C6"/>
                <w:sz w:val="20"/>
                <w:szCs w:val="20"/>
              </w:rPr>
              <w:br/>
            </w:r>
            <w:r w:rsidRPr="0067469D">
              <w:rPr>
                <w:rFonts w:ascii="JetBrains Mono" w:hAnsi="JetBrains Mono"/>
                <w:b w:val="0"/>
                <w:bCs/>
                <w:color w:val="A9B7C6"/>
                <w:sz w:val="20"/>
                <w:szCs w:val="20"/>
              </w:rPr>
              <w:br/>
              <w:t xml:space="preserve">    </w:t>
            </w:r>
            <w:r w:rsidRPr="0067469D">
              <w:rPr>
                <w:rFonts w:ascii="JetBrains Mono" w:hAnsi="JetBrains Mono"/>
                <w:b w:val="0"/>
                <w:bCs/>
                <w:color w:val="808080"/>
                <w:sz w:val="20"/>
                <w:szCs w:val="20"/>
              </w:rPr>
              <w:t xml:space="preserve">// </w:t>
            </w:r>
            <w:r w:rsidRPr="0067469D">
              <w:rPr>
                <w:rFonts w:hint="eastAsia"/>
                <w:b w:val="0"/>
                <w:bCs/>
                <w:color w:val="808080"/>
                <w:sz w:val="20"/>
                <w:szCs w:val="20"/>
              </w:rPr>
              <w:t>获取或创建</w:t>
            </w:r>
            <w:r w:rsidRPr="0067469D">
              <w:rPr>
                <w:rFonts w:ascii="JetBrains Mono" w:hAnsi="JetBrains Mono"/>
                <w:b w:val="0"/>
                <w:bCs/>
                <w:color w:val="808080"/>
                <w:sz w:val="20"/>
                <w:szCs w:val="20"/>
              </w:rPr>
              <w:t>session</w:t>
            </w:r>
            <w:r w:rsidRPr="0067469D">
              <w:rPr>
                <w:rFonts w:ascii="JetBrains Mono" w:hAnsi="JetBrains Mono"/>
                <w:b w:val="0"/>
                <w:bCs/>
                <w:color w:val="808080"/>
                <w:sz w:val="20"/>
                <w:szCs w:val="20"/>
              </w:rPr>
              <w:br/>
              <w:t xml:space="preserve">    </w:t>
            </w:r>
            <w:r w:rsidRPr="0067469D">
              <w:rPr>
                <w:rFonts w:ascii="JetBrains Mono" w:hAnsi="JetBrains Mono"/>
                <w:b w:val="0"/>
                <w:bCs/>
                <w:color w:val="CC7832"/>
                <w:sz w:val="20"/>
                <w:szCs w:val="20"/>
              </w:rPr>
              <w:t xml:space="preserve">public void </w:t>
            </w:r>
            <w:proofErr w:type="spellStart"/>
            <w:r w:rsidRPr="0067469D">
              <w:rPr>
                <w:rFonts w:ascii="JetBrains Mono" w:hAnsi="JetBrains Mono"/>
                <w:b w:val="0"/>
                <w:bCs/>
                <w:color w:val="FFC66D"/>
                <w:sz w:val="20"/>
                <w:szCs w:val="20"/>
              </w:rPr>
              <w:t>createOrGetSession</w:t>
            </w:r>
            <w:proofErr w:type="spellEnd"/>
            <w:r w:rsidRPr="0067469D">
              <w:rPr>
                <w:rFonts w:ascii="JetBrains Mono" w:hAnsi="JetBrains Mono"/>
                <w:b w:val="0"/>
                <w:bCs/>
                <w:color w:val="A9B7C6"/>
                <w:sz w:val="20"/>
                <w:szCs w:val="20"/>
              </w:rPr>
              <w:t>(</w:t>
            </w:r>
            <w:proofErr w:type="spellStart"/>
            <w:r w:rsidRPr="0067469D">
              <w:rPr>
                <w:rFonts w:ascii="JetBrains Mono" w:hAnsi="JetBrains Mono"/>
                <w:b w:val="0"/>
                <w:bCs/>
                <w:color w:val="A9B7C6"/>
                <w:sz w:val="20"/>
                <w:szCs w:val="20"/>
              </w:rPr>
              <w:t>HttpServletRequest</w:t>
            </w:r>
            <w:proofErr w:type="spellEnd"/>
            <w:r w:rsidRPr="0067469D">
              <w:rPr>
                <w:rFonts w:ascii="JetBrains Mono" w:hAnsi="JetBrains Mono"/>
                <w:b w:val="0"/>
                <w:bCs/>
                <w:color w:val="A9B7C6"/>
                <w:sz w:val="20"/>
                <w:szCs w:val="20"/>
              </w:rPr>
              <w:t xml:space="preserve"> request</w:t>
            </w:r>
            <w:r w:rsidRPr="0067469D">
              <w:rPr>
                <w:rFonts w:ascii="JetBrains Mono" w:hAnsi="JetBrains Mono"/>
                <w:b w:val="0"/>
                <w:bCs/>
                <w:color w:val="CC7832"/>
                <w:sz w:val="20"/>
                <w:szCs w:val="20"/>
              </w:rPr>
              <w:t xml:space="preserve">, </w:t>
            </w:r>
            <w:proofErr w:type="spellStart"/>
            <w:r w:rsidRPr="0067469D">
              <w:rPr>
                <w:rFonts w:ascii="JetBrains Mono" w:hAnsi="JetBrains Mono"/>
                <w:b w:val="0"/>
                <w:bCs/>
                <w:color w:val="A9B7C6"/>
                <w:sz w:val="20"/>
                <w:szCs w:val="20"/>
              </w:rPr>
              <w:t>HttpServletResponse</w:t>
            </w:r>
            <w:proofErr w:type="spellEnd"/>
            <w:r w:rsidRPr="0067469D">
              <w:rPr>
                <w:rFonts w:ascii="JetBrains Mono" w:hAnsi="JetBrains Mono"/>
                <w:b w:val="0"/>
                <w:bCs/>
                <w:color w:val="A9B7C6"/>
                <w:sz w:val="20"/>
                <w:szCs w:val="20"/>
              </w:rPr>
              <w:t xml:space="preserve"> response) </w:t>
            </w:r>
            <w:r w:rsidRPr="0067469D">
              <w:rPr>
                <w:rFonts w:ascii="JetBrains Mono" w:hAnsi="JetBrains Mono"/>
                <w:b w:val="0"/>
                <w:bCs/>
                <w:color w:val="CC7832"/>
                <w:sz w:val="20"/>
                <w:szCs w:val="20"/>
              </w:rPr>
              <w:t xml:space="preserve">throws </w:t>
            </w:r>
            <w:proofErr w:type="spellStart"/>
            <w:r w:rsidRPr="0067469D">
              <w:rPr>
                <w:rFonts w:ascii="JetBrains Mono" w:hAnsi="JetBrains Mono"/>
                <w:b w:val="0"/>
                <w:bCs/>
                <w:color w:val="A9B7C6"/>
                <w:sz w:val="20"/>
                <w:szCs w:val="20"/>
              </w:rPr>
              <w:t>IOException</w:t>
            </w:r>
            <w:proofErr w:type="spellEnd"/>
            <w:r w:rsidRPr="0067469D">
              <w:rPr>
                <w:rFonts w:ascii="JetBrains Mono" w:hAnsi="JetBrains Mono"/>
                <w:b w:val="0"/>
                <w:bCs/>
                <w:color w:val="A9B7C6"/>
                <w:sz w:val="20"/>
                <w:szCs w:val="20"/>
              </w:rPr>
              <w:t xml:space="preserve"> {</w:t>
            </w:r>
            <w:r w:rsidRPr="0067469D">
              <w:rPr>
                <w:rFonts w:ascii="JetBrains Mono" w:hAnsi="JetBrains Mono"/>
                <w:b w:val="0"/>
                <w:bCs/>
                <w:color w:val="A9B7C6"/>
                <w:sz w:val="20"/>
                <w:szCs w:val="20"/>
              </w:rPr>
              <w:br/>
              <w:t xml:space="preserve">        </w:t>
            </w:r>
            <w:proofErr w:type="spellStart"/>
            <w:r w:rsidRPr="0067469D">
              <w:rPr>
                <w:rFonts w:ascii="JetBrains Mono" w:hAnsi="JetBrains Mono"/>
                <w:b w:val="0"/>
                <w:bCs/>
                <w:color w:val="A9B7C6"/>
                <w:sz w:val="20"/>
                <w:szCs w:val="20"/>
              </w:rPr>
              <w:t>response.setContentType</w:t>
            </w:r>
            <w:proofErr w:type="spellEnd"/>
            <w:r w:rsidRPr="0067469D">
              <w:rPr>
                <w:rFonts w:ascii="JetBrains Mono" w:hAnsi="JetBrains Mono"/>
                <w:b w:val="0"/>
                <w:bCs/>
                <w:color w:val="A9B7C6"/>
                <w:sz w:val="20"/>
                <w:szCs w:val="20"/>
              </w:rPr>
              <w:t>(</w:t>
            </w:r>
            <w:r w:rsidRPr="0067469D">
              <w:rPr>
                <w:rFonts w:ascii="JetBrains Mono" w:hAnsi="JetBrains Mono"/>
                <w:b w:val="0"/>
                <w:bCs/>
                <w:color w:val="6A8759"/>
                <w:sz w:val="20"/>
                <w:szCs w:val="20"/>
              </w:rPr>
              <w:t>"text/html; charset=utf-8"</w:t>
            </w:r>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proofErr w:type="spellStart"/>
            <w:r w:rsidRPr="0067469D">
              <w:rPr>
                <w:rFonts w:ascii="JetBrains Mono" w:hAnsi="JetBrains Mono"/>
                <w:b w:val="0"/>
                <w:bCs/>
                <w:color w:val="A9B7C6"/>
                <w:sz w:val="20"/>
                <w:szCs w:val="20"/>
              </w:rPr>
              <w:t>HttpSession</w:t>
            </w:r>
            <w:proofErr w:type="spellEnd"/>
            <w:r w:rsidRPr="0067469D">
              <w:rPr>
                <w:rFonts w:ascii="JetBrains Mono" w:hAnsi="JetBrains Mono"/>
                <w:b w:val="0"/>
                <w:bCs/>
                <w:color w:val="A9B7C6"/>
                <w:sz w:val="20"/>
                <w:szCs w:val="20"/>
              </w:rPr>
              <w:t xml:space="preserve"> session = </w:t>
            </w:r>
            <w:proofErr w:type="spellStart"/>
            <w:r w:rsidRPr="0067469D">
              <w:rPr>
                <w:rFonts w:ascii="JetBrains Mono" w:hAnsi="JetBrains Mono"/>
                <w:b w:val="0"/>
                <w:bCs/>
                <w:color w:val="A9B7C6"/>
                <w:sz w:val="20"/>
                <w:szCs w:val="20"/>
              </w:rPr>
              <w:t>request.getSession</w:t>
            </w:r>
            <w:proofErr w:type="spellEnd"/>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proofErr w:type="spellStart"/>
            <w:r w:rsidRPr="0067469D">
              <w:rPr>
                <w:rFonts w:ascii="JetBrains Mono" w:hAnsi="JetBrains Mono"/>
                <w:b w:val="0"/>
                <w:bCs/>
                <w:color w:val="A9B7C6"/>
                <w:sz w:val="20"/>
                <w:szCs w:val="20"/>
              </w:rPr>
              <w:t>response.getWriter</w:t>
            </w:r>
            <w:proofErr w:type="spellEnd"/>
            <w:r w:rsidRPr="0067469D">
              <w:rPr>
                <w:rFonts w:ascii="JetBrains Mono" w:hAnsi="JetBrains Mono"/>
                <w:b w:val="0"/>
                <w:bCs/>
                <w:color w:val="A9B7C6"/>
                <w:sz w:val="20"/>
                <w:szCs w:val="20"/>
              </w:rPr>
              <w:t>().write(</w:t>
            </w:r>
            <w:r w:rsidRPr="0067469D">
              <w:rPr>
                <w:rFonts w:ascii="JetBrains Mono" w:hAnsi="JetBrains Mono"/>
                <w:b w:val="0"/>
                <w:bCs/>
                <w:color w:val="6A8759"/>
                <w:sz w:val="20"/>
                <w:szCs w:val="20"/>
              </w:rPr>
              <w:t>"</w:t>
            </w:r>
            <w:proofErr w:type="spellStart"/>
            <w:r w:rsidRPr="0067469D">
              <w:rPr>
                <w:rFonts w:ascii="JetBrains Mono" w:hAnsi="JetBrains Mono"/>
                <w:b w:val="0"/>
                <w:bCs/>
                <w:color w:val="6A8759"/>
                <w:sz w:val="20"/>
                <w:szCs w:val="20"/>
              </w:rPr>
              <w:t>SessionId</w:t>
            </w:r>
            <w:proofErr w:type="spellEnd"/>
            <w:r w:rsidRPr="0067469D">
              <w:rPr>
                <w:rFonts w:ascii="JetBrains Mono" w:hAnsi="JetBrains Mono"/>
                <w:b w:val="0"/>
                <w:bCs/>
                <w:color w:val="6A8759"/>
                <w:sz w:val="20"/>
                <w:szCs w:val="20"/>
              </w:rPr>
              <w:t xml:space="preserve"> ===&gt;" </w:t>
            </w:r>
            <w:r w:rsidRPr="0067469D">
              <w:rPr>
                <w:rFonts w:ascii="JetBrains Mono" w:hAnsi="JetBrains Mono"/>
                <w:b w:val="0"/>
                <w:bCs/>
                <w:color w:val="A9B7C6"/>
                <w:sz w:val="20"/>
                <w:szCs w:val="20"/>
              </w:rPr>
              <w:t xml:space="preserve">+ </w:t>
            </w:r>
            <w:proofErr w:type="spellStart"/>
            <w:r w:rsidRPr="0067469D">
              <w:rPr>
                <w:rFonts w:ascii="JetBrains Mono" w:hAnsi="JetBrains Mono"/>
                <w:b w:val="0"/>
                <w:bCs/>
                <w:color w:val="A9B7C6"/>
                <w:sz w:val="20"/>
                <w:szCs w:val="20"/>
              </w:rPr>
              <w:t>session.getId</w:t>
            </w:r>
            <w:proofErr w:type="spellEnd"/>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proofErr w:type="spellStart"/>
            <w:r w:rsidRPr="0067469D">
              <w:rPr>
                <w:rFonts w:ascii="JetBrains Mono" w:hAnsi="JetBrains Mono"/>
                <w:b w:val="0"/>
                <w:bCs/>
                <w:color w:val="A9B7C6"/>
                <w:sz w:val="20"/>
                <w:szCs w:val="20"/>
              </w:rPr>
              <w:t>response.getWriter</w:t>
            </w:r>
            <w:proofErr w:type="spellEnd"/>
            <w:r w:rsidRPr="0067469D">
              <w:rPr>
                <w:rFonts w:ascii="JetBrains Mono" w:hAnsi="JetBrains Mono"/>
                <w:b w:val="0"/>
                <w:bCs/>
                <w:color w:val="A9B7C6"/>
                <w:sz w:val="20"/>
                <w:szCs w:val="20"/>
              </w:rPr>
              <w:t>().write(</w:t>
            </w:r>
            <w:r w:rsidRPr="0067469D">
              <w:rPr>
                <w:rFonts w:ascii="JetBrains Mono" w:hAnsi="JetBrains Mono"/>
                <w:b w:val="0"/>
                <w:bCs/>
                <w:color w:val="6A8759"/>
                <w:sz w:val="20"/>
                <w:szCs w:val="20"/>
              </w:rPr>
              <w:t>"</w:t>
            </w:r>
            <w:r w:rsidRPr="0067469D">
              <w:rPr>
                <w:rFonts w:ascii="JetBrains Mono" w:hAnsi="JetBrains Mono"/>
                <w:b w:val="0"/>
                <w:bCs/>
                <w:color w:val="CC7832"/>
                <w:sz w:val="20"/>
                <w:szCs w:val="20"/>
              </w:rPr>
              <w:t>\n</w:t>
            </w:r>
            <w:r w:rsidRPr="0067469D">
              <w:rPr>
                <w:rFonts w:hint="eastAsia"/>
                <w:b w:val="0"/>
                <w:bCs/>
                <w:color w:val="6A8759"/>
                <w:sz w:val="20"/>
                <w:szCs w:val="20"/>
              </w:rPr>
              <w:t>是否是新创建的：</w:t>
            </w:r>
            <w:r w:rsidRPr="0067469D">
              <w:rPr>
                <w:rFonts w:ascii="JetBrains Mono" w:hAnsi="JetBrains Mono"/>
                <w:b w:val="0"/>
                <w:bCs/>
                <w:color w:val="6A8759"/>
                <w:sz w:val="20"/>
                <w:szCs w:val="20"/>
              </w:rPr>
              <w:t xml:space="preserve">" </w:t>
            </w:r>
            <w:r w:rsidRPr="0067469D">
              <w:rPr>
                <w:rFonts w:ascii="JetBrains Mono" w:hAnsi="JetBrains Mono"/>
                <w:b w:val="0"/>
                <w:bCs/>
                <w:color w:val="A9B7C6"/>
                <w:sz w:val="20"/>
                <w:szCs w:val="20"/>
              </w:rPr>
              <w:t xml:space="preserve">+ </w:t>
            </w:r>
            <w:proofErr w:type="spellStart"/>
            <w:r w:rsidRPr="0067469D">
              <w:rPr>
                <w:rFonts w:ascii="JetBrains Mono" w:hAnsi="JetBrains Mono"/>
                <w:b w:val="0"/>
                <w:bCs/>
                <w:color w:val="A9B7C6"/>
                <w:sz w:val="20"/>
                <w:szCs w:val="20"/>
              </w:rPr>
              <w:t>session.isNew</w:t>
            </w:r>
            <w:proofErr w:type="spellEnd"/>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r w:rsidRPr="0067469D">
              <w:rPr>
                <w:rFonts w:ascii="JetBrains Mono" w:hAnsi="JetBrains Mono"/>
                <w:b w:val="0"/>
                <w:bCs/>
                <w:color w:val="A9B7C6"/>
                <w:sz w:val="20"/>
                <w:szCs w:val="20"/>
              </w:rPr>
              <w:t>}</w:t>
            </w:r>
            <w:r w:rsidRPr="0067469D">
              <w:rPr>
                <w:rFonts w:ascii="JetBrains Mono" w:hAnsi="JetBrains Mono"/>
                <w:b w:val="0"/>
                <w:bCs/>
                <w:color w:val="A9B7C6"/>
                <w:sz w:val="20"/>
                <w:szCs w:val="20"/>
              </w:rPr>
              <w:br/>
            </w:r>
            <w:r w:rsidRPr="0067469D">
              <w:rPr>
                <w:rFonts w:ascii="JetBrains Mono" w:hAnsi="JetBrains Mono"/>
                <w:b w:val="0"/>
                <w:bCs/>
                <w:color w:val="A9B7C6"/>
                <w:sz w:val="20"/>
                <w:szCs w:val="20"/>
              </w:rPr>
              <w:br/>
              <w:t xml:space="preserve">    </w:t>
            </w:r>
            <w:r w:rsidRPr="0067469D">
              <w:rPr>
                <w:rFonts w:ascii="JetBrains Mono" w:hAnsi="JetBrains Mono"/>
                <w:b w:val="0"/>
                <w:bCs/>
                <w:color w:val="808080"/>
                <w:sz w:val="20"/>
                <w:szCs w:val="20"/>
              </w:rPr>
              <w:t xml:space="preserve">// </w:t>
            </w:r>
            <w:r w:rsidRPr="0067469D">
              <w:rPr>
                <w:rFonts w:hint="eastAsia"/>
                <w:b w:val="0"/>
                <w:bCs/>
                <w:color w:val="808080"/>
                <w:sz w:val="20"/>
                <w:szCs w:val="20"/>
              </w:rPr>
              <w:t>保存数据到</w:t>
            </w:r>
            <w:r w:rsidRPr="0067469D">
              <w:rPr>
                <w:rFonts w:ascii="JetBrains Mono" w:hAnsi="JetBrains Mono"/>
                <w:b w:val="0"/>
                <w:bCs/>
                <w:color w:val="808080"/>
                <w:sz w:val="20"/>
                <w:szCs w:val="20"/>
              </w:rPr>
              <w:t>session</w:t>
            </w:r>
            <w:r w:rsidRPr="0067469D">
              <w:rPr>
                <w:rFonts w:hint="eastAsia"/>
                <w:b w:val="0"/>
                <w:bCs/>
                <w:color w:val="808080"/>
                <w:sz w:val="20"/>
                <w:szCs w:val="20"/>
              </w:rPr>
              <w:t>域</w:t>
            </w:r>
            <w:r w:rsidRPr="0067469D">
              <w:rPr>
                <w:rFonts w:hint="eastAsia"/>
                <w:b w:val="0"/>
                <w:bCs/>
                <w:color w:val="808080"/>
                <w:sz w:val="20"/>
                <w:szCs w:val="20"/>
              </w:rPr>
              <w:br/>
              <w:t xml:space="preserve">    </w:t>
            </w:r>
            <w:r w:rsidRPr="0067469D">
              <w:rPr>
                <w:rFonts w:ascii="JetBrains Mono" w:hAnsi="JetBrains Mono"/>
                <w:b w:val="0"/>
                <w:bCs/>
                <w:color w:val="CC7832"/>
                <w:sz w:val="20"/>
                <w:szCs w:val="20"/>
              </w:rPr>
              <w:t xml:space="preserve">public void </w:t>
            </w:r>
            <w:proofErr w:type="spellStart"/>
            <w:r w:rsidRPr="0067469D">
              <w:rPr>
                <w:rFonts w:ascii="JetBrains Mono" w:hAnsi="JetBrains Mono"/>
                <w:b w:val="0"/>
                <w:bCs/>
                <w:color w:val="FFC66D"/>
                <w:sz w:val="20"/>
                <w:szCs w:val="20"/>
              </w:rPr>
              <w:t>setSessionData</w:t>
            </w:r>
            <w:proofErr w:type="spellEnd"/>
            <w:r w:rsidRPr="0067469D">
              <w:rPr>
                <w:rFonts w:ascii="JetBrains Mono" w:hAnsi="JetBrains Mono"/>
                <w:b w:val="0"/>
                <w:bCs/>
                <w:color w:val="A9B7C6"/>
                <w:sz w:val="20"/>
                <w:szCs w:val="20"/>
              </w:rPr>
              <w:t>(</w:t>
            </w:r>
            <w:proofErr w:type="spellStart"/>
            <w:r w:rsidRPr="0067469D">
              <w:rPr>
                <w:rFonts w:ascii="JetBrains Mono" w:hAnsi="JetBrains Mono"/>
                <w:b w:val="0"/>
                <w:bCs/>
                <w:color w:val="A9B7C6"/>
                <w:sz w:val="20"/>
                <w:szCs w:val="20"/>
              </w:rPr>
              <w:t>HttpServletRequest</w:t>
            </w:r>
            <w:proofErr w:type="spellEnd"/>
            <w:r w:rsidRPr="0067469D">
              <w:rPr>
                <w:rFonts w:ascii="JetBrains Mono" w:hAnsi="JetBrains Mono"/>
                <w:b w:val="0"/>
                <w:bCs/>
                <w:color w:val="A9B7C6"/>
                <w:sz w:val="20"/>
                <w:szCs w:val="20"/>
              </w:rPr>
              <w:t xml:space="preserve"> request</w:t>
            </w:r>
            <w:r w:rsidRPr="0067469D">
              <w:rPr>
                <w:rFonts w:ascii="JetBrains Mono" w:hAnsi="JetBrains Mono"/>
                <w:b w:val="0"/>
                <w:bCs/>
                <w:color w:val="CC7832"/>
                <w:sz w:val="20"/>
                <w:szCs w:val="20"/>
              </w:rPr>
              <w:t xml:space="preserve">, </w:t>
            </w:r>
            <w:proofErr w:type="spellStart"/>
            <w:r w:rsidRPr="0067469D">
              <w:rPr>
                <w:rFonts w:ascii="JetBrains Mono" w:hAnsi="JetBrains Mono"/>
                <w:b w:val="0"/>
                <w:bCs/>
                <w:color w:val="A9B7C6"/>
                <w:sz w:val="20"/>
                <w:szCs w:val="20"/>
              </w:rPr>
              <w:t>HttpServletResponse</w:t>
            </w:r>
            <w:proofErr w:type="spellEnd"/>
            <w:r w:rsidRPr="0067469D">
              <w:rPr>
                <w:rFonts w:ascii="JetBrains Mono" w:hAnsi="JetBrains Mono"/>
                <w:b w:val="0"/>
                <w:bCs/>
                <w:color w:val="A9B7C6"/>
                <w:sz w:val="20"/>
                <w:szCs w:val="20"/>
              </w:rPr>
              <w:t xml:space="preserve"> response) </w:t>
            </w:r>
            <w:r w:rsidRPr="0067469D">
              <w:rPr>
                <w:rFonts w:ascii="JetBrains Mono" w:hAnsi="JetBrains Mono"/>
                <w:b w:val="0"/>
                <w:bCs/>
                <w:color w:val="CC7832"/>
                <w:sz w:val="20"/>
                <w:szCs w:val="20"/>
              </w:rPr>
              <w:t xml:space="preserve">throws </w:t>
            </w:r>
            <w:proofErr w:type="spellStart"/>
            <w:r w:rsidRPr="0067469D">
              <w:rPr>
                <w:rFonts w:ascii="JetBrains Mono" w:hAnsi="JetBrains Mono"/>
                <w:b w:val="0"/>
                <w:bCs/>
                <w:color w:val="A9B7C6"/>
                <w:sz w:val="20"/>
                <w:szCs w:val="20"/>
              </w:rPr>
              <w:t>IOException</w:t>
            </w:r>
            <w:proofErr w:type="spellEnd"/>
            <w:r w:rsidRPr="0067469D">
              <w:rPr>
                <w:rFonts w:ascii="JetBrains Mono" w:hAnsi="JetBrains Mono"/>
                <w:b w:val="0"/>
                <w:bCs/>
                <w:color w:val="A9B7C6"/>
                <w:sz w:val="20"/>
                <w:szCs w:val="20"/>
              </w:rPr>
              <w:t xml:space="preserve"> {</w:t>
            </w:r>
            <w:r w:rsidRPr="0067469D">
              <w:rPr>
                <w:rFonts w:ascii="JetBrains Mono" w:hAnsi="JetBrains Mono"/>
                <w:b w:val="0"/>
                <w:bCs/>
                <w:color w:val="A9B7C6"/>
                <w:sz w:val="20"/>
                <w:szCs w:val="20"/>
              </w:rPr>
              <w:br/>
              <w:t xml:space="preserve">        </w:t>
            </w:r>
            <w:proofErr w:type="spellStart"/>
            <w:r w:rsidRPr="0067469D">
              <w:rPr>
                <w:rFonts w:ascii="JetBrains Mono" w:hAnsi="JetBrains Mono"/>
                <w:b w:val="0"/>
                <w:bCs/>
                <w:color w:val="A9B7C6"/>
                <w:sz w:val="20"/>
                <w:szCs w:val="20"/>
              </w:rPr>
              <w:t>response.setContentType</w:t>
            </w:r>
            <w:proofErr w:type="spellEnd"/>
            <w:r w:rsidRPr="0067469D">
              <w:rPr>
                <w:rFonts w:ascii="JetBrains Mono" w:hAnsi="JetBrains Mono"/>
                <w:b w:val="0"/>
                <w:bCs/>
                <w:color w:val="A9B7C6"/>
                <w:sz w:val="20"/>
                <w:szCs w:val="20"/>
              </w:rPr>
              <w:t>(</w:t>
            </w:r>
            <w:r w:rsidRPr="0067469D">
              <w:rPr>
                <w:rFonts w:ascii="JetBrains Mono" w:hAnsi="JetBrains Mono"/>
                <w:b w:val="0"/>
                <w:bCs/>
                <w:color w:val="6A8759"/>
                <w:sz w:val="20"/>
                <w:szCs w:val="20"/>
              </w:rPr>
              <w:t>"text/html; charset=utf-8"</w:t>
            </w:r>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proofErr w:type="spellStart"/>
            <w:r w:rsidRPr="0067469D">
              <w:rPr>
                <w:rFonts w:ascii="JetBrains Mono" w:hAnsi="JetBrains Mono"/>
                <w:b w:val="0"/>
                <w:bCs/>
                <w:color w:val="A9B7C6"/>
                <w:sz w:val="20"/>
                <w:szCs w:val="20"/>
              </w:rPr>
              <w:t>request.getSession</w:t>
            </w:r>
            <w:proofErr w:type="spellEnd"/>
            <w:r w:rsidRPr="0067469D">
              <w:rPr>
                <w:rFonts w:ascii="JetBrains Mono" w:hAnsi="JetBrains Mono"/>
                <w:b w:val="0"/>
                <w:bCs/>
                <w:color w:val="A9B7C6"/>
                <w:sz w:val="20"/>
                <w:szCs w:val="20"/>
              </w:rPr>
              <w:t>().</w:t>
            </w:r>
            <w:proofErr w:type="spellStart"/>
            <w:r w:rsidRPr="0067469D">
              <w:rPr>
                <w:rFonts w:ascii="JetBrains Mono" w:hAnsi="JetBrains Mono"/>
                <w:b w:val="0"/>
                <w:bCs/>
                <w:color w:val="A9B7C6"/>
                <w:sz w:val="20"/>
                <w:szCs w:val="20"/>
              </w:rPr>
              <w:t>setAttribute</w:t>
            </w:r>
            <w:proofErr w:type="spellEnd"/>
            <w:r w:rsidRPr="0067469D">
              <w:rPr>
                <w:rFonts w:ascii="JetBrains Mono" w:hAnsi="JetBrains Mono"/>
                <w:b w:val="0"/>
                <w:bCs/>
                <w:color w:val="A9B7C6"/>
                <w:sz w:val="20"/>
                <w:szCs w:val="20"/>
              </w:rPr>
              <w:t>(</w:t>
            </w:r>
            <w:r w:rsidRPr="0067469D">
              <w:rPr>
                <w:rFonts w:ascii="JetBrains Mono" w:hAnsi="JetBrains Mono"/>
                <w:b w:val="0"/>
                <w:bCs/>
                <w:color w:val="6A8759"/>
                <w:sz w:val="20"/>
                <w:szCs w:val="20"/>
              </w:rPr>
              <w:t>"nick"</w:t>
            </w:r>
            <w:r w:rsidRPr="0067469D">
              <w:rPr>
                <w:rFonts w:ascii="JetBrains Mono" w:hAnsi="JetBrains Mono"/>
                <w:b w:val="0"/>
                <w:bCs/>
                <w:color w:val="CC7832"/>
                <w:sz w:val="20"/>
                <w:szCs w:val="20"/>
              </w:rPr>
              <w:t xml:space="preserve">, </w:t>
            </w:r>
            <w:r w:rsidRPr="0067469D">
              <w:rPr>
                <w:rFonts w:ascii="JetBrains Mono" w:hAnsi="JetBrains Mono"/>
                <w:b w:val="0"/>
                <w:bCs/>
                <w:color w:val="6A8759"/>
                <w:sz w:val="20"/>
                <w:szCs w:val="20"/>
              </w:rPr>
              <w:t>"</w:t>
            </w:r>
            <w:r w:rsidRPr="0067469D">
              <w:rPr>
                <w:rFonts w:hint="eastAsia"/>
                <w:b w:val="0"/>
                <w:bCs/>
                <w:color w:val="6A8759"/>
                <w:sz w:val="20"/>
                <w:szCs w:val="20"/>
              </w:rPr>
              <w:t>兴之所至</w:t>
            </w:r>
            <w:r w:rsidRPr="0067469D">
              <w:rPr>
                <w:rFonts w:ascii="JetBrains Mono" w:hAnsi="JetBrains Mono"/>
                <w:b w:val="0"/>
                <w:bCs/>
                <w:color w:val="6A8759"/>
                <w:sz w:val="20"/>
                <w:szCs w:val="20"/>
              </w:rPr>
              <w:t>"</w:t>
            </w:r>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proofErr w:type="spellStart"/>
            <w:r w:rsidRPr="0067469D">
              <w:rPr>
                <w:rFonts w:ascii="JetBrains Mono" w:hAnsi="JetBrains Mono"/>
                <w:b w:val="0"/>
                <w:bCs/>
                <w:color w:val="A9B7C6"/>
                <w:sz w:val="20"/>
                <w:szCs w:val="20"/>
              </w:rPr>
              <w:t>response.getWriter</w:t>
            </w:r>
            <w:proofErr w:type="spellEnd"/>
            <w:r w:rsidRPr="0067469D">
              <w:rPr>
                <w:rFonts w:ascii="JetBrains Mono" w:hAnsi="JetBrains Mono"/>
                <w:b w:val="0"/>
                <w:bCs/>
                <w:color w:val="A9B7C6"/>
                <w:sz w:val="20"/>
                <w:szCs w:val="20"/>
              </w:rPr>
              <w:t>().write(</w:t>
            </w:r>
            <w:r w:rsidRPr="0067469D">
              <w:rPr>
                <w:rFonts w:ascii="JetBrains Mono" w:hAnsi="JetBrains Mono"/>
                <w:b w:val="0"/>
                <w:bCs/>
                <w:color w:val="6A8759"/>
                <w:sz w:val="20"/>
                <w:szCs w:val="20"/>
              </w:rPr>
              <w:t>"session</w:t>
            </w:r>
            <w:r w:rsidRPr="0067469D">
              <w:rPr>
                <w:rFonts w:hint="eastAsia"/>
                <w:b w:val="0"/>
                <w:bCs/>
                <w:color w:val="6A8759"/>
                <w:sz w:val="20"/>
                <w:szCs w:val="20"/>
              </w:rPr>
              <w:t>保存了数据</w:t>
            </w:r>
            <w:r w:rsidRPr="0067469D">
              <w:rPr>
                <w:rFonts w:ascii="JetBrains Mono" w:hAnsi="JetBrains Mono"/>
                <w:b w:val="0"/>
                <w:bCs/>
                <w:color w:val="6A8759"/>
                <w:sz w:val="20"/>
                <w:szCs w:val="20"/>
              </w:rPr>
              <w:t>~~"</w:t>
            </w:r>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r w:rsidRPr="0067469D">
              <w:rPr>
                <w:rFonts w:ascii="JetBrains Mono" w:hAnsi="JetBrains Mono"/>
                <w:b w:val="0"/>
                <w:bCs/>
                <w:color w:val="A9B7C6"/>
                <w:sz w:val="20"/>
                <w:szCs w:val="20"/>
              </w:rPr>
              <w:t>}</w:t>
            </w:r>
            <w:r w:rsidRPr="0067469D">
              <w:rPr>
                <w:rFonts w:ascii="JetBrains Mono" w:hAnsi="JetBrains Mono"/>
                <w:b w:val="0"/>
                <w:bCs/>
                <w:color w:val="A9B7C6"/>
                <w:sz w:val="20"/>
                <w:szCs w:val="20"/>
              </w:rPr>
              <w:br/>
            </w:r>
            <w:r w:rsidRPr="0067469D">
              <w:rPr>
                <w:rFonts w:ascii="JetBrains Mono" w:hAnsi="JetBrains Mono"/>
                <w:b w:val="0"/>
                <w:bCs/>
                <w:color w:val="A9B7C6"/>
                <w:sz w:val="20"/>
                <w:szCs w:val="20"/>
              </w:rPr>
              <w:br/>
              <w:t xml:space="preserve">    </w:t>
            </w:r>
            <w:r w:rsidRPr="0067469D">
              <w:rPr>
                <w:rFonts w:ascii="JetBrains Mono" w:hAnsi="JetBrains Mono"/>
                <w:b w:val="0"/>
                <w:bCs/>
                <w:color w:val="808080"/>
                <w:sz w:val="20"/>
                <w:szCs w:val="20"/>
              </w:rPr>
              <w:t xml:space="preserve">// </w:t>
            </w:r>
            <w:r w:rsidRPr="0067469D">
              <w:rPr>
                <w:rFonts w:hint="eastAsia"/>
                <w:b w:val="0"/>
                <w:bCs/>
                <w:color w:val="808080"/>
                <w:sz w:val="20"/>
                <w:szCs w:val="20"/>
              </w:rPr>
              <w:t>获取</w:t>
            </w:r>
            <w:r w:rsidRPr="0067469D">
              <w:rPr>
                <w:rFonts w:ascii="JetBrains Mono" w:hAnsi="JetBrains Mono"/>
                <w:b w:val="0"/>
                <w:bCs/>
                <w:color w:val="808080"/>
                <w:sz w:val="20"/>
                <w:szCs w:val="20"/>
              </w:rPr>
              <w:t>session</w:t>
            </w:r>
            <w:r w:rsidRPr="0067469D">
              <w:rPr>
                <w:rFonts w:hint="eastAsia"/>
                <w:b w:val="0"/>
                <w:bCs/>
                <w:color w:val="808080"/>
                <w:sz w:val="20"/>
                <w:szCs w:val="20"/>
              </w:rPr>
              <w:t>域中的数据</w:t>
            </w:r>
            <w:r w:rsidRPr="0067469D">
              <w:rPr>
                <w:rFonts w:hint="eastAsia"/>
                <w:b w:val="0"/>
                <w:bCs/>
                <w:color w:val="808080"/>
                <w:sz w:val="20"/>
                <w:szCs w:val="20"/>
              </w:rPr>
              <w:br/>
              <w:t xml:space="preserve">    </w:t>
            </w:r>
            <w:r w:rsidRPr="0067469D">
              <w:rPr>
                <w:rFonts w:ascii="JetBrains Mono" w:hAnsi="JetBrains Mono"/>
                <w:b w:val="0"/>
                <w:bCs/>
                <w:color w:val="CC7832"/>
                <w:sz w:val="20"/>
                <w:szCs w:val="20"/>
              </w:rPr>
              <w:t xml:space="preserve">public void </w:t>
            </w:r>
            <w:proofErr w:type="spellStart"/>
            <w:r w:rsidRPr="0067469D">
              <w:rPr>
                <w:rFonts w:ascii="JetBrains Mono" w:hAnsi="JetBrains Mono"/>
                <w:b w:val="0"/>
                <w:bCs/>
                <w:color w:val="FFC66D"/>
                <w:sz w:val="20"/>
                <w:szCs w:val="20"/>
              </w:rPr>
              <w:t>getSessionData</w:t>
            </w:r>
            <w:proofErr w:type="spellEnd"/>
            <w:r w:rsidRPr="0067469D">
              <w:rPr>
                <w:rFonts w:ascii="JetBrains Mono" w:hAnsi="JetBrains Mono"/>
                <w:b w:val="0"/>
                <w:bCs/>
                <w:color w:val="A9B7C6"/>
                <w:sz w:val="20"/>
                <w:szCs w:val="20"/>
              </w:rPr>
              <w:t>(</w:t>
            </w:r>
            <w:proofErr w:type="spellStart"/>
            <w:r w:rsidRPr="0067469D">
              <w:rPr>
                <w:rFonts w:ascii="JetBrains Mono" w:hAnsi="JetBrains Mono"/>
                <w:b w:val="0"/>
                <w:bCs/>
                <w:color w:val="A9B7C6"/>
                <w:sz w:val="20"/>
                <w:szCs w:val="20"/>
              </w:rPr>
              <w:t>HttpServletRequest</w:t>
            </w:r>
            <w:proofErr w:type="spellEnd"/>
            <w:r w:rsidRPr="0067469D">
              <w:rPr>
                <w:rFonts w:ascii="JetBrains Mono" w:hAnsi="JetBrains Mono"/>
                <w:b w:val="0"/>
                <w:bCs/>
                <w:color w:val="A9B7C6"/>
                <w:sz w:val="20"/>
                <w:szCs w:val="20"/>
              </w:rPr>
              <w:t xml:space="preserve"> request</w:t>
            </w:r>
            <w:r w:rsidRPr="0067469D">
              <w:rPr>
                <w:rFonts w:ascii="JetBrains Mono" w:hAnsi="JetBrains Mono"/>
                <w:b w:val="0"/>
                <w:bCs/>
                <w:color w:val="CC7832"/>
                <w:sz w:val="20"/>
                <w:szCs w:val="20"/>
              </w:rPr>
              <w:t xml:space="preserve">, </w:t>
            </w:r>
            <w:proofErr w:type="spellStart"/>
            <w:r w:rsidRPr="0067469D">
              <w:rPr>
                <w:rFonts w:ascii="JetBrains Mono" w:hAnsi="JetBrains Mono"/>
                <w:b w:val="0"/>
                <w:bCs/>
                <w:color w:val="A9B7C6"/>
                <w:sz w:val="20"/>
                <w:szCs w:val="20"/>
              </w:rPr>
              <w:t>HttpServletResponse</w:t>
            </w:r>
            <w:proofErr w:type="spellEnd"/>
            <w:r w:rsidRPr="0067469D">
              <w:rPr>
                <w:rFonts w:ascii="JetBrains Mono" w:hAnsi="JetBrains Mono"/>
                <w:b w:val="0"/>
                <w:bCs/>
                <w:color w:val="A9B7C6"/>
                <w:sz w:val="20"/>
                <w:szCs w:val="20"/>
              </w:rPr>
              <w:t xml:space="preserve"> response) </w:t>
            </w:r>
            <w:r w:rsidRPr="0067469D">
              <w:rPr>
                <w:rFonts w:ascii="JetBrains Mono" w:hAnsi="JetBrains Mono"/>
                <w:b w:val="0"/>
                <w:bCs/>
                <w:color w:val="CC7832"/>
                <w:sz w:val="20"/>
                <w:szCs w:val="20"/>
              </w:rPr>
              <w:t xml:space="preserve">throws </w:t>
            </w:r>
            <w:proofErr w:type="spellStart"/>
            <w:r w:rsidRPr="0067469D">
              <w:rPr>
                <w:rFonts w:ascii="JetBrains Mono" w:hAnsi="JetBrains Mono"/>
                <w:b w:val="0"/>
                <w:bCs/>
                <w:color w:val="A9B7C6"/>
                <w:sz w:val="20"/>
                <w:szCs w:val="20"/>
              </w:rPr>
              <w:t>IOException</w:t>
            </w:r>
            <w:proofErr w:type="spellEnd"/>
            <w:r w:rsidRPr="0067469D">
              <w:rPr>
                <w:rFonts w:ascii="JetBrains Mono" w:hAnsi="JetBrains Mono"/>
                <w:b w:val="0"/>
                <w:bCs/>
                <w:color w:val="A9B7C6"/>
                <w:sz w:val="20"/>
                <w:szCs w:val="20"/>
              </w:rPr>
              <w:t xml:space="preserve"> {</w:t>
            </w:r>
            <w:r w:rsidRPr="0067469D">
              <w:rPr>
                <w:rFonts w:ascii="JetBrains Mono" w:hAnsi="JetBrains Mono"/>
                <w:b w:val="0"/>
                <w:bCs/>
                <w:color w:val="A9B7C6"/>
                <w:sz w:val="20"/>
                <w:szCs w:val="20"/>
              </w:rPr>
              <w:br/>
              <w:t xml:space="preserve">        </w:t>
            </w:r>
            <w:proofErr w:type="spellStart"/>
            <w:r w:rsidRPr="0067469D">
              <w:rPr>
                <w:rFonts w:ascii="JetBrains Mono" w:hAnsi="JetBrains Mono"/>
                <w:b w:val="0"/>
                <w:bCs/>
                <w:color w:val="A9B7C6"/>
                <w:sz w:val="20"/>
                <w:szCs w:val="20"/>
              </w:rPr>
              <w:t>response.setContentType</w:t>
            </w:r>
            <w:proofErr w:type="spellEnd"/>
            <w:r w:rsidRPr="0067469D">
              <w:rPr>
                <w:rFonts w:ascii="JetBrains Mono" w:hAnsi="JetBrains Mono"/>
                <w:b w:val="0"/>
                <w:bCs/>
                <w:color w:val="A9B7C6"/>
                <w:sz w:val="20"/>
                <w:szCs w:val="20"/>
              </w:rPr>
              <w:t>(</w:t>
            </w:r>
            <w:r w:rsidRPr="0067469D">
              <w:rPr>
                <w:rFonts w:ascii="JetBrains Mono" w:hAnsi="JetBrains Mono"/>
                <w:b w:val="0"/>
                <w:bCs/>
                <w:color w:val="6A8759"/>
                <w:sz w:val="20"/>
                <w:szCs w:val="20"/>
              </w:rPr>
              <w:t>"text/html; charset=utf-8"</w:t>
            </w:r>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r w:rsidRPr="0067469D">
              <w:rPr>
                <w:rFonts w:ascii="JetBrains Mono" w:hAnsi="JetBrains Mono"/>
                <w:b w:val="0"/>
                <w:bCs/>
                <w:color w:val="A9B7C6"/>
                <w:sz w:val="20"/>
                <w:szCs w:val="20"/>
              </w:rPr>
              <w:t xml:space="preserve">Object nick = </w:t>
            </w:r>
            <w:proofErr w:type="spellStart"/>
            <w:r w:rsidRPr="0067469D">
              <w:rPr>
                <w:rFonts w:ascii="JetBrains Mono" w:hAnsi="JetBrains Mono"/>
                <w:b w:val="0"/>
                <w:bCs/>
                <w:color w:val="A9B7C6"/>
                <w:sz w:val="20"/>
                <w:szCs w:val="20"/>
              </w:rPr>
              <w:t>request.getSession</w:t>
            </w:r>
            <w:proofErr w:type="spellEnd"/>
            <w:r w:rsidRPr="0067469D">
              <w:rPr>
                <w:rFonts w:ascii="JetBrains Mono" w:hAnsi="JetBrains Mono"/>
                <w:b w:val="0"/>
                <w:bCs/>
                <w:color w:val="A9B7C6"/>
                <w:sz w:val="20"/>
                <w:szCs w:val="20"/>
              </w:rPr>
              <w:t>().</w:t>
            </w:r>
            <w:proofErr w:type="spellStart"/>
            <w:r w:rsidRPr="0067469D">
              <w:rPr>
                <w:rFonts w:ascii="JetBrains Mono" w:hAnsi="JetBrains Mono"/>
                <w:b w:val="0"/>
                <w:bCs/>
                <w:color w:val="A9B7C6"/>
                <w:sz w:val="20"/>
                <w:szCs w:val="20"/>
              </w:rPr>
              <w:t>getAttribute</w:t>
            </w:r>
            <w:proofErr w:type="spellEnd"/>
            <w:r w:rsidRPr="0067469D">
              <w:rPr>
                <w:rFonts w:ascii="JetBrains Mono" w:hAnsi="JetBrains Mono"/>
                <w:b w:val="0"/>
                <w:bCs/>
                <w:color w:val="A9B7C6"/>
                <w:sz w:val="20"/>
                <w:szCs w:val="20"/>
              </w:rPr>
              <w:t>(</w:t>
            </w:r>
            <w:r w:rsidRPr="0067469D">
              <w:rPr>
                <w:rFonts w:ascii="JetBrains Mono" w:hAnsi="JetBrains Mono"/>
                <w:b w:val="0"/>
                <w:bCs/>
                <w:color w:val="6A8759"/>
                <w:sz w:val="20"/>
                <w:szCs w:val="20"/>
              </w:rPr>
              <w:t>"nick"</w:t>
            </w:r>
            <w:r w:rsidRPr="0067469D">
              <w:rPr>
                <w:rFonts w:ascii="JetBrains Mono" w:hAnsi="JetBrains Mono"/>
                <w:b w:val="0"/>
                <w:bCs/>
                <w:color w:val="A9B7C6"/>
                <w:sz w:val="20"/>
                <w:szCs w:val="20"/>
              </w:rPr>
              <w:t>)</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proofErr w:type="spellStart"/>
            <w:r w:rsidRPr="0067469D">
              <w:rPr>
                <w:rFonts w:ascii="JetBrains Mono" w:hAnsi="JetBrains Mono"/>
                <w:b w:val="0"/>
                <w:bCs/>
                <w:color w:val="A9B7C6"/>
                <w:sz w:val="20"/>
                <w:szCs w:val="20"/>
              </w:rPr>
              <w:t>response.getWriter</w:t>
            </w:r>
            <w:proofErr w:type="spellEnd"/>
            <w:r w:rsidRPr="0067469D">
              <w:rPr>
                <w:rFonts w:ascii="JetBrains Mono" w:hAnsi="JetBrains Mono"/>
                <w:b w:val="0"/>
                <w:bCs/>
                <w:color w:val="A9B7C6"/>
                <w:sz w:val="20"/>
                <w:szCs w:val="20"/>
              </w:rPr>
              <w:t>().write(</w:t>
            </w:r>
            <w:r w:rsidRPr="0067469D">
              <w:rPr>
                <w:rFonts w:ascii="JetBrains Mono" w:hAnsi="JetBrains Mono"/>
                <w:b w:val="0"/>
                <w:bCs/>
                <w:color w:val="6A8759"/>
                <w:sz w:val="20"/>
                <w:szCs w:val="20"/>
              </w:rPr>
              <w:t>"session</w:t>
            </w:r>
            <w:r w:rsidRPr="0067469D">
              <w:rPr>
                <w:rFonts w:hint="eastAsia"/>
                <w:b w:val="0"/>
                <w:bCs/>
                <w:color w:val="6A8759"/>
                <w:sz w:val="20"/>
                <w:szCs w:val="20"/>
              </w:rPr>
              <w:t>域数据：</w:t>
            </w:r>
            <w:r w:rsidRPr="0067469D">
              <w:rPr>
                <w:rFonts w:ascii="JetBrains Mono" w:hAnsi="JetBrains Mono"/>
                <w:b w:val="0"/>
                <w:bCs/>
                <w:color w:val="6A8759"/>
                <w:sz w:val="20"/>
                <w:szCs w:val="20"/>
              </w:rPr>
              <w:t xml:space="preserve">" </w:t>
            </w:r>
            <w:r w:rsidRPr="0067469D">
              <w:rPr>
                <w:rFonts w:ascii="JetBrains Mono" w:hAnsi="JetBrains Mono"/>
                <w:b w:val="0"/>
                <w:bCs/>
                <w:color w:val="A9B7C6"/>
                <w:sz w:val="20"/>
                <w:szCs w:val="20"/>
              </w:rPr>
              <w:t>+ nick)</w:t>
            </w:r>
            <w:r w:rsidRPr="0067469D">
              <w:rPr>
                <w:rFonts w:ascii="JetBrains Mono" w:hAnsi="JetBrains Mono"/>
                <w:b w:val="0"/>
                <w:bCs/>
                <w:color w:val="CC7832"/>
                <w:sz w:val="20"/>
                <w:szCs w:val="20"/>
              </w:rPr>
              <w:t>;</w:t>
            </w:r>
            <w:r w:rsidRPr="0067469D">
              <w:rPr>
                <w:rFonts w:ascii="JetBrains Mono" w:hAnsi="JetBrains Mono"/>
                <w:b w:val="0"/>
                <w:bCs/>
                <w:color w:val="CC7832"/>
                <w:sz w:val="20"/>
                <w:szCs w:val="20"/>
              </w:rPr>
              <w:br/>
              <w:t xml:space="preserve">    </w:t>
            </w:r>
            <w:r w:rsidRPr="0067469D">
              <w:rPr>
                <w:rFonts w:ascii="JetBrains Mono" w:hAnsi="JetBrains Mono"/>
                <w:b w:val="0"/>
                <w:bCs/>
                <w:color w:val="A9B7C6"/>
                <w:sz w:val="20"/>
                <w:szCs w:val="20"/>
              </w:rPr>
              <w:t>}</w:t>
            </w:r>
            <w:r w:rsidRPr="0067469D">
              <w:rPr>
                <w:rFonts w:ascii="JetBrains Mono" w:hAnsi="JetBrains Mono"/>
                <w:b w:val="0"/>
                <w:bCs/>
                <w:color w:val="A9B7C6"/>
                <w:sz w:val="20"/>
                <w:szCs w:val="20"/>
              </w:rPr>
              <w:br/>
              <w:t>}</w:t>
            </w:r>
          </w:p>
        </w:tc>
      </w:tr>
    </w:tbl>
    <w:p w14:paraId="6FCE4652" w14:textId="6BB05F52" w:rsidR="0067469D" w:rsidRDefault="00CF7FF4" w:rsidP="00CF7FF4">
      <w:pPr>
        <w:pStyle w:val="2"/>
        <w:spacing w:before="120" w:after="120"/>
      </w:pPr>
      <w:r>
        <w:rPr>
          <w:rFonts w:hint="eastAsia"/>
        </w:rPr>
        <w:lastRenderedPageBreak/>
        <w:t>Session</w:t>
      </w:r>
      <w:r>
        <w:rPr>
          <w:rFonts w:hint="eastAsia"/>
        </w:rPr>
        <w:t>的生命控制</w:t>
      </w:r>
    </w:p>
    <w:p w14:paraId="6845B4A3" w14:textId="500371C9" w:rsidR="007A3153" w:rsidRDefault="007A3153" w:rsidP="007A3153">
      <w:pPr>
        <w:pStyle w:val="20"/>
        <w:ind w:firstLineChars="0" w:firstLine="0"/>
      </w:pPr>
      <w:r w:rsidRPr="007A3153">
        <w:rPr>
          <w:rFonts w:hint="eastAsia"/>
        </w:rPr>
        <w:t xml:space="preserve">public void </w:t>
      </w:r>
      <w:proofErr w:type="spellStart"/>
      <w:r w:rsidRPr="007A3153">
        <w:rPr>
          <w:rFonts w:hint="eastAsia"/>
        </w:rPr>
        <w:t>setMaxInactiveInterval</w:t>
      </w:r>
      <w:proofErr w:type="spellEnd"/>
      <w:r w:rsidRPr="007A3153">
        <w:rPr>
          <w:rFonts w:hint="eastAsia"/>
        </w:rPr>
        <w:t xml:space="preserve">(int interval) </w:t>
      </w:r>
      <w:r w:rsidRPr="007A3153">
        <w:rPr>
          <w:rFonts w:hint="eastAsia"/>
        </w:rPr>
        <w:t>设置</w:t>
      </w:r>
      <w:r w:rsidRPr="007A3153">
        <w:rPr>
          <w:rFonts w:hint="eastAsia"/>
        </w:rPr>
        <w:t xml:space="preserve"> Session </w:t>
      </w:r>
      <w:r w:rsidRPr="007A3153">
        <w:rPr>
          <w:rFonts w:hint="eastAsia"/>
        </w:rPr>
        <w:t>的超时时间（以秒为单位），超过指定的时长，</w:t>
      </w:r>
      <w:r w:rsidRPr="007A3153">
        <w:rPr>
          <w:rFonts w:hint="eastAsia"/>
        </w:rPr>
        <w:t xml:space="preserve">Session </w:t>
      </w:r>
      <w:r w:rsidRPr="007A3153">
        <w:rPr>
          <w:rFonts w:hint="eastAsia"/>
        </w:rPr>
        <w:t>就会被销毁。</w:t>
      </w:r>
    </w:p>
    <w:p w14:paraId="2F3112F9" w14:textId="113A16FB" w:rsidR="007A3153" w:rsidRDefault="007A3153" w:rsidP="007A3153">
      <w:pPr>
        <w:pStyle w:val="20"/>
        <w:numPr>
          <w:ilvl w:val="0"/>
          <w:numId w:val="47"/>
        </w:numPr>
        <w:ind w:firstLineChars="0" w:hanging="278"/>
      </w:pPr>
      <w:r w:rsidRPr="007A3153">
        <w:rPr>
          <w:rFonts w:hint="eastAsia"/>
        </w:rPr>
        <w:t>值为正数的时候，设定</w:t>
      </w:r>
      <w:r w:rsidRPr="007A3153">
        <w:rPr>
          <w:rFonts w:hint="eastAsia"/>
        </w:rPr>
        <w:t xml:space="preserve"> Session </w:t>
      </w:r>
      <w:r w:rsidRPr="007A3153">
        <w:rPr>
          <w:rFonts w:hint="eastAsia"/>
        </w:rPr>
        <w:t>的超时时长。</w:t>
      </w:r>
    </w:p>
    <w:p w14:paraId="7C906103" w14:textId="2634D19D" w:rsidR="007A3153" w:rsidRDefault="007A3153" w:rsidP="007A3153">
      <w:pPr>
        <w:pStyle w:val="20"/>
        <w:numPr>
          <w:ilvl w:val="0"/>
          <w:numId w:val="47"/>
        </w:numPr>
        <w:ind w:firstLineChars="0" w:hanging="278"/>
      </w:pPr>
      <w:r w:rsidRPr="007A3153">
        <w:rPr>
          <w:rFonts w:hint="eastAsia"/>
        </w:rPr>
        <w:t>负数表示永不超时（极少使用）</w:t>
      </w:r>
    </w:p>
    <w:p w14:paraId="5BD4E3F5" w14:textId="689EE1D8" w:rsidR="007A3153" w:rsidRDefault="00F03BEC" w:rsidP="007A3153">
      <w:pPr>
        <w:pStyle w:val="20"/>
        <w:ind w:firstLineChars="0" w:firstLine="0"/>
      </w:pPr>
      <w:r w:rsidRPr="00F03BEC">
        <w:rPr>
          <w:rFonts w:hint="eastAsia"/>
        </w:rPr>
        <w:t xml:space="preserve">public int </w:t>
      </w:r>
      <w:proofErr w:type="spellStart"/>
      <w:r w:rsidRPr="00F03BEC">
        <w:rPr>
          <w:rFonts w:hint="eastAsia"/>
        </w:rPr>
        <w:t>getMaxInactiveInterval</w:t>
      </w:r>
      <w:proofErr w:type="spellEnd"/>
      <w:r w:rsidRPr="00F03BEC">
        <w:rPr>
          <w:rFonts w:hint="eastAsia"/>
        </w:rPr>
        <w:t>()</w:t>
      </w:r>
      <w:r w:rsidRPr="00F03BEC">
        <w:rPr>
          <w:rFonts w:hint="eastAsia"/>
        </w:rPr>
        <w:t>获取</w:t>
      </w:r>
      <w:r w:rsidRPr="00F03BEC">
        <w:rPr>
          <w:rFonts w:hint="eastAsia"/>
        </w:rPr>
        <w:t xml:space="preserve"> Session </w:t>
      </w:r>
      <w:r w:rsidRPr="00F03BEC">
        <w:rPr>
          <w:rFonts w:hint="eastAsia"/>
        </w:rPr>
        <w:t>的超时时间</w:t>
      </w:r>
    </w:p>
    <w:p w14:paraId="324B0785" w14:textId="1B219F6A" w:rsidR="00F03BEC" w:rsidRDefault="00F03BEC" w:rsidP="007A3153">
      <w:pPr>
        <w:pStyle w:val="20"/>
        <w:ind w:firstLineChars="0" w:firstLine="0"/>
      </w:pPr>
      <w:r w:rsidRPr="00F03BEC">
        <w:rPr>
          <w:rFonts w:hint="eastAsia"/>
        </w:rPr>
        <w:t xml:space="preserve">public void invalidate() </w:t>
      </w:r>
      <w:r w:rsidRPr="00F03BEC">
        <w:rPr>
          <w:rFonts w:hint="eastAsia"/>
        </w:rPr>
        <w:t>让当前</w:t>
      </w:r>
      <w:r w:rsidRPr="00F03BEC">
        <w:rPr>
          <w:rFonts w:hint="eastAsia"/>
        </w:rPr>
        <w:t xml:space="preserve"> Session </w:t>
      </w:r>
      <w:r w:rsidRPr="00F03BEC">
        <w:rPr>
          <w:rFonts w:hint="eastAsia"/>
        </w:rPr>
        <w:t>会话马上超时无效。</w:t>
      </w:r>
    </w:p>
    <w:p w14:paraId="73ED6831" w14:textId="171BF950" w:rsidR="00F03BEC" w:rsidRDefault="00F03BEC" w:rsidP="007A3153">
      <w:pPr>
        <w:pStyle w:val="20"/>
        <w:ind w:firstLineChars="0" w:firstLine="0"/>
      </w:pPr>
      <w:r w:rsidRPr="00F03BEC">
        <w:rPr>
          <w:rFonts w:hint="eastAsia"/>
        </w:rPr>
        <w:t xml:space="preserve">Session </w:t>
      </w:r>
      <w:r w:rsidRPr="00F03BEC">
        <w:rPr>
          <w:rFonts w:hint="eastAsia"/>
        </w:rPr>
        <w:t>默认的超时时间长为</w:t>
      </w:r>
      <w:r w:rsidRPr="00F03BEC">
        <w:rPr>
          <w:rFonts w:hint="eastAsia"/>
        </w:rPr>
        <w:t xml:space="preserve"> 30 </w:t>
      </w:r>
      <w:r w:rsidRPr="00F03BEC">
        <w:rPr>
          <w:rFonts w:hint="eastAsia"/>
        </w:rPr>
        <w:t>分钟。</w:t>
      </w:r>
      <w:r w:rsidRPr="00F03BEC">
        <w:rPr>
          <w:rFonts w:hint="eastAsia"/>
        </w:rPr>
        <w:t xml:space="preserve"> </w:t>
      </w:r>
      <w:r w:rsidRPr="00F03BEC">
        <w:rPr>
          <w:rFonts w:hint="eastAsia"/>
        </w:rPr>
        <w:t>因为在</w:t>
      </w:r>
      <w:r w:rsidRPr="00F03BEC">
        <w:rPr>
          <w:rFonts w:hint="eastAsia"/>
        </w:rPr>
        <w:t xml:space="preserve"> Tomcat </w:t>
      </w:r>
      <w:r w:rsidRPr="00F03BEC">
        <w:rPr>
          <w:rFonts w:hint="eastAsia"/>
        </w:rPr>
        <w:t>服务器的配置文件</w:t>
      </w:r>
      <w:r w:rsidRPr="00F03BEC">
        <w:rPr>
          <w:rFonts w:hint="eastAsia"/>
        </w:rPr>
        <w:t xml:space="preserve"> web.xml</w:t>
      </w:r>
      <w:r w:rsidRPr="00F03BEC">
        <w:rPr>
          <w:rFonts w:hint="eastAsia"/>
        </w:rPr>
        <w:t>中默认有以下的配置，它就表示配置了当前</w:t>
      </w:r>
      <w:r w:rsidRPr="00F03BEC">
        <w:rPr>
          <w:rFonts w:hint="eastAsia"/>
        </w:rPr>
        <w:t xml:space="preserve"> Tomcat </w:t>
      </w:r>
      <w:r w:rsidRPr="00F03BEC">
        <w:rPr>
          <w:rFonts w:hint="eastAsia"/>
        </w:rPr>
        <w:t>服务器下所有的</w:t>
      </w:r>
      <w:r w:rsidRPr="00F03BEC">
        <w:rPr>
          <w:rFonts w:hint="eastAsia"/>
        </w:rPr>
        <w:t xml:space="preserve"> Session </w:t>
      </w:r>
      <w:r w:rsidRPr="00F03BEC">
        <w:rPr>
          <w:rFonts w:hint="eastAsia"/>
        </w:rPr>
        <w:t>超时配置默认时长为：</w:t>
      </w:r>
      <w:r w:rsidRPr="00F03BEC">
        <w:rPr>
          <w:rFonts w:hint="eastAsia"/>
        </w:rPr>
        <w:t xml:space="preserve">30 </w:t>
      </w:r>
      <w:r w:rsidRPr="00F03BEC">
        <w:rPr>
          <w:rFonts w:hint="eastAsia"/>
        </w:rPr>
        <w:t>分钟</w:t>
      </w:r>
    </w:p>
    <w:p w14:paraId="2738252A" w14:textId="50F7EA23" w:rsidR="00F03BEC" w:rsidRDefault="00F03BEC" w:rsidP="007A3153">
      <w:pPr>
        <w:pStyle w:val="20"/>
        <w:ind w:firstLineChars="0" w:firstLine="0"/>
      </w:pPr>
      <w:r w:rsidRPr="00F03BEC">
        <w:rPr>
          <w:rFonts w:hint="eastAsia"/>
        </w:rPr>
        <w:t>如果说。你希望你的</w:t>
      </w:r>
      <w:r w:rsidRPr="00F03BEC">
        <w:rPr>
          <w:rFonts w:hint="eastAsia"/>
        </w:rPr>
        <w:t xml:space="preserve"> web </w:t>
      </w:r>
      <w:r w:rsidRPr="00F03BEC">
        <w:rPr>
          <w:rFonts w:hint="eastAsia"/>
        </w:rPr>
        <w:t>工程，默认的</w:t>
      </w:r>
      <w:r w:rsidRPr="00F03BEC">
        <w:rPr>
          <w:rFonts w:hint="eastAsia"/>
        </w:rPr>
        <w:t xml:space="preserve"> Session </w:t>
      </w:r>
      <w:r w:rsidRPr="00F03BEC">
        <w:rPr>
          <w:rFonts w:hint="eastAsia"/>
        </w:rPr>
        <w:t>的超时时长为其他时长。你可以在你自己的</w:t>
      </w:r>
      <w:r w:rsidRPr="00F03BEC">
        <w:rPr>
          <w:rFonts w:hint="eastAsia"/>
        </w:rPr>
        <w:t xml:space="preserve"> web.xml </w:t>
      </w:r>
      <w:r w:rsidRPr="00F03BEC">
        <w:rPr>
          <w:rFonts w:hint="eastAsia"/>
        </w:rPr>
        <w:t>配置文件中做</w:t>
      </w:r>
      <w:r w:rsidRPr="00F03BEC">
        <w:rPr>
          <w:rFonts w:hint="eastAsia"/>
        </w:rPr>
        <w:t xml:space="preserve"> </w:t>
      </w:r>
      <w:r w:rsidRPr="00F03BEC">
        <w:rPr>
          <w:rFonts w:hint="eastAsia"/>
        </w:rPr>
        <w:t>以上相同的配置。就可以修改你的</w:t>
      </w:r>
      <w:r w:rsidRPr="00F03BEC">
        <w:rPr>
          <w:rFonts w:hint="eastAsia"/>
        </w:rPr>
        <w:t xml:space="preserve"> web </w:t>
      </w:r>
      <w:r w:rsidRPr="00F03BEC">
        <w:rPr>
          <w:rFonts w:hint="eastAsia"/>
        </w:rPr>
        <w:t>工程所有</w:t>
      </w:r>
      <w:r w:rsidRPr="00F03BEC">
        <w:rPr>
          <w:rFonts w:hint="eastAsia"/>
        </w:rPr>
        <w:t xml:space="preserve"> </w:t>
      </w:r>
      <w:proofErr w:type="spellStart"/>
      <w:r w:rsidRPr="00F03BEC">
        <w:rPr>
          <w:rFonts w:hint="eastAsia"/>
        </w:rPr>
        <w:t>Seession</w:t>
      </w:r>
      <w:proofErr w:type="spellEnd"/>
      <w:r w:rsidRPr="00F03BEC">
        <w:rPr>
          <w:rFonts w:hint="eastAsia"/>
        </w:rPr>
        <w:t xml:space="preserve"> </w:t>
      </w:r>
      <w:r w:rsidRPr="00F03BEC">
        <w:rPr>
          <w:rFonts w:hint="eastAsia"/>
        </w:rPr>
        <w:t>的默认超时时长。</w:t>
      </w:r>
    </w:p>
    <w:p w14:paraId="77BD66BB" w14:textId="77777777" w:rsidR="005E5D36" w:rsidRDefault="005E5D36" w:rsidP="005E5D36">
      <w:pPr>
        <w:pStyle w:val="20"/>
        <w:pBdr>
          <w:top w:val="single" w:sz="4" w:space="1" w:color="auto"/>
          <w:left w:val="single" w:sz="4" w:space="4" w:color="auto"/>
          <w:bottom w:val="single" w:sz="4" w:space="1" w:color="auto"/>
          <w:right w:val="single" w:sz="4" w:space="4" w:color="auto"/>
        </w:pBdr>
        <w:shd w:val="clear" w:color="auto" w:fill="A6A6A6" w:themeFill="background1" w:themeFillShade="A6"/>
        <w:ind w:firstLineChars="0" w:firstLine="0"/>
      </w:pPr>
      <w:r>
        <w:t>&lt;session-config&gt;</w:t>
      </w:r>
    </w:p>
    <w:p w14:paraId="381B0BAB" w14:textId="77777777" w:rsidR="005E5D36" w:rsidRDefault="005E5D36" w:rsidP="005E5D36">
      <w:pPr>
        <w:pStyle w:val="20"/>
        <w:pBdr>
          <w:top w:val="single" w:sz="4" w:space="1" w:color="auto"/>
          <w:left w:val="single" w:sz="4" w:space="4" w:color="auto"/>
          <w:bottom w:val="single" w:sz="4" w:space="1" w:color="auto"/>
          <w:right w:val="single" w:sz="4" w:space="4" w:color="auto"/>
        </w:pBdr>
        <w:shd w:val="clear" w:color="auto" w:fill="A6A6A6" w:themeFill="background1" w:themeFillShade="A6"/>
        <w:ind w:firstLineChars="177" w:firstLine="425"/>
      </w:pPr>
      <w:r>
        <w:lastRenderedPageBreak/>
        <w:t>&lt;session-timeout&gt;20&lt;/session-timeout&gt;</w:t>
      </w:r>
    </w:p>
    <w:p w14:paraId="009B8328" w14:textId="77777777" w:rsidR="005E5D36" w:rsidRPr="007A3153" w:rsidRDefault="005E5D36" w:rsidP="005E5D36">
      <w:pPr>
        <w:pStyle w:val="20"/>
        <w:pBdr>
          <w:top w:val="single" w:sz="4" w:space="1" w:color="auto"/>
          <w:left w:val="single" w:sz="4" w:space="4" w:color="auto"/>
          <w:bottom w:val="single" w:sz="4" w:space="1" w:color="auto"/>
          <w:right w:val="single" w:sz="4" w:space="4" w:color="auto"/>
        </w:pBdr>
        <w:shd w:val="clear" w:color="auto" w:fill="A6A6A6" w:themeFill="background1" w:themeFillShade="A6"/>
        <w:ind w:firstLineChars="0" w:firstLine="0"/>
      </w:pPr>
      <w:r>
        <w:t>&lt;/session-config&gt;</w:t>
      </w:r>
    </w:p>
    <w:p w14:paraId="2FB8D19B" w14:textId="3B22A8EF" w:rsidR="005E5D36" w:rsidRPr="005E5D36" w:rsidRDefault="005E5D36" w:rsidP="005E5D36">
      <w:pPr>
        <w:widowControl/>
        <w:wordWrap/>
        <w:spacing w:line="240" w:lineRule="auto"/>
        <w:jc w:val="left"/>
        <w:rPr>
          <w:rFonts w:ascii="宋体" w:hAnsi="宋体" w:cs="宋体"/>
          <w:kern w:val="0"/>
          <w:szCs w:val="24"/>
        </w:rPr>
      </w:pPr>
      <w:r w:rsidRPr="005E5D36">
        <w:rPr>
          <w:rFonts w:ascii="宋体" w:hAnsi="宋体" w:cs="宋体" w:hint="eastAsia"/>
          <w:color w:val="000000"/>
          <w:kern w:val="0"/>
          <w:sz w:val="21"/>
          <w:szCs w:val="21"/>
        </w:rPr>
        <w:t xml:space="preserve">如果你想只修改个别 </w:t>
      </w:r>
      <w:r w:rsidRPr="005E5D36">
        <w:rPr>
          <w:rFonts w:ascii="Calibri" w:hAnsi="Calibri" w:cs="Calibri"/>
          <w:color w:val="000000"/>
          <w:kern w:val="0"/>
          <w:sz w:val="21"/>
          <w:szCs w:val="21"/>
        </w:rPr>
        <w:t xml:space="preserve">Session </w:t>
      </w:r>
      <w:r w:rsidRPr="005E5D36">
        <w:rPr>
          <w:rFonts w:ascii="宋体" w:hAnsi="宋体" w:cs="宋体" w:hint="eastAsia"/>
          <w:color w:val="000000"/>
          <w:kern w:val="0"/>
          <w:sz w:val="21"/>
          <w:szCs w:val="21"/>
        </w:rPr>
        <w:t>的超时时长。</w:t>
      </w:r>
      <w:r>
        <w:rPr>
          <w:rFonts w:ascii="宋体" w:hAnsi="宋体" w:cs="宋体" w:hint="eastAsia"/>
          <w:color w:val="000000"/>
          <w:kern w:val="0"/>
          <w:sz w:val="21"/>
          <w:szCs w:val="21"/>
        </w:rPr>
        <w:t>使用</w:t>
      </w:r>
      <w:proofErr w:type="spellStart"/>
      <w:r w:rsidRPr="005E5D36">
        <w:rPr>
          <w:rFonts w:ascii="Calibri" w:hAnsi="Calibri" w:cs="Calibri"/>
          <w:color w:val="000000"/>
          <w:kern w:val="0"/>
          <w:sz w:val="21"/>
          <w:szCs w:val="21"/>
        </w:rPr>
        <w:t>setMaxInactiveInterval</w:t>
      </w:r>
      <w:proofErr w:type="spellEnd"/>
      <w:r w:rsidRPr="005E5D36">
        <w:rPr>
          <w:rFonts w:ascii="Calibri" w:hAnsi="Calibri" w:cs="Calibri"/>
          <w:color w:val="000000"/>
          <w:kern w:val="0"/>
          <w:sz w:val="21"/>
          <w:szCs w:val="21"/>
        </w:rPr>
        <w:t>(int interval)</w:t>
      </w:r>
      <w:r w:rsidRPr="005E5D36">
        <w:rPr>
          <w:rFonts w:ascii="宋体" w:hAnsi="宋体" w:cs="宋体" w:hint="eastAsia"/>
          <w:color w:val="000000"/>
          <w:kern w:val="0"/>
          <w:sz w:val="21"/>
          <w:szCs w:val="21"/>
        </w:rPr>
        <w:t xml:space="preserve">来进行单独的设 </w:t>
      </w:r>
    </w:p>
    <w:p w14:paraId="51DE348E" w14:textId="604DE306" w:rsidR="005E5D36" w:rsidRDefault="005E5D36" w:rsidP="005E5D36">
      <w:pPr>
        <w:pStyle w:val="20"/>
        <w:ind w:firstLineChars="0" w:firstLine="0"/>
      </w:pPr>
      <w:r w:rsidRPr="005E5D36">
        <w:rPr>
          <w:rFonts w:ascii="宋体" w:hAnsi="宋体" w:cs="宋体" w:hint="eastAsia"/>
          <w:color w:val="000000"/>
          <w:kern w:val="0"/>
          <w:sz w:val="21"/>
          <w:szCs w:val="21"/>
        </w:rPr>
        <w:t>置。</w:t>
      </w:r>
    </w:p>
    <w:p w14:paraId="2635C46E" w14:textId="7C1FB148" w:rsidR="005E5D36" w:rsidRDefault="005E5D36" w:rsidP="007A3153">
      <w:pPr>
        <w:pStyle w:val="20"/>
        <w:ind w:firstLineChars="0" w:firstLine="0"/>
      </w:pPr>
      <w:r>
        <w:rPr>
          <w:rFonts w:hint="eastAsia"/>
        </w:rPr>
        <w:t>Session</w:t>
      </w:r>
      <w:r>
        <w:rPr>
          <w:rFonts w:hint="eastAsia"/>
        </w:rPr>
        <w:t>的</w:t>
      </w:r>
      <w:proofErr w:type="gramStart"/>
      <w:r>
        <w:rPr>
          <w:rFonts w:hint="eastAsia"/>
        </w:rPr>
        <w:t>超时指</w:t>
      </w:r>
      <w:proofErr w:type="gramEnd"/>
      <w:r>
        <w:rPr>
          <w:rFonts w:hint="eastAsia"/>
        </w:rPr>
        <w:t>的是客户端两次请求的最大时间</w:t>
      </w:r>
      <w:r w:rsidR="00FF484A">
        <w:rPr>
          <w:rFonts w:hint="eastAsia"/>
        </w:rPr>
        <w:t>间隔。</w:t>
      </w:r>
    </w:p>
    <w:p w14:paraId="66E10DFE" w14:textId="6AEBD400" w:rsidR="00FF484A" w:rsidRDefault="00FF484A" w:rsidP="00FF484A">
      <w:pPr>
        <w:pStyle w:val="2"/>
        <w:spacing w:before="120" w:after="120"/>
      </w:pPr>
      <w:r w:rsidRPr="00FF484A">
        <w:rPr>
          <w:rFonts w:hint="eastAsia"/>
        </w:rPr>
        <w:t>浏览器和</w:t>
      </w:r>
      <w:r w:rsidRPr="00FF484A">
        <w:rPr>
          <w:rFonts w:hint="eastAsia"/>
        </w:rPr>
        <w:t xml:space="preserve"> Session </w:t>
      </w:r>
      <w:r w:rsidRPr="00FF484A">
        <w:rPr>
          <w:rFonts w:hint="eastAsia"/>
        </w:rPr>
        <w:t>之间关联的技术内幕</w:t>
      </w:r>
    </w:p>
    <w:p w14:paraId="743101E0" w14:textId="7CEFF15B" w:rsidR="00FA220C" w:rsidRDefault="00FA220C" w:rsidP="00FA220C">
      <w:pPr>
        <w:pStyle w:val="image"/>
        <w:spacing w:before="72"/>
      </w:pPr>
      <w:r>
        <w:rPr>
          <w:noProof/>
        </w:rPr>
        <w:drawing>
          <wp:inline distT="0" distB="0" distL="0" distR="0" wp14:anchorId="0FC07EC6" wp14:editId="241DA226">
            <wp:extent cx="5760085" cy="2722245"/>
            <wp:effectExtent l="19050" t="19050" r="12065" b="209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22245"/>
                    </a:xfrm>
                    <a:prstGeom prst="rect">
                      <a:avLst/>
                    </a:prstGeom>
                    <a:ln>
                      <a:solidFill>
                        <a:schemeClr val="tx1"/>
                      </a:solidFill>
                    </a:ln>
                  </pic:spPr>
                </pic:pic>
              </a:graphicData>
            </a:graphic>
          </wp:inline>
        </w:drawing>
      </w:r>
    </w:p>
    <w:p w14:paraId="1C0B3CB4" w14:textId="2F317898" w:rsidR="00531FCF" w:rsidRDefault="00531FCF" w:rsidP="00531FCF">
      <w:pPr>
        <w:pStyle w:val="1"/>
      </w:pPr>
      <w:r>
        <w:rPr>
          <w:rFonts w:hint="eastAsia"/>
        </w:rPr>
        <w:lastRenderedPageBreak/>
        <w:t>Listener</w:t>
      </w:r>
      <w:r>
        <w:rPr>
          <w:rFonts w:hint="eastAsia"/>
        </w:rPr>
        <w:t>监听器</w:t>
      </w:r>
    </w:p>
    <w:p w14:paraId="45F56B99" w14:textId="5283E487" w:rsidR="00531FCF" w:rsidRDefault="00531FCF" w:rsidP="00531FCF">
      <w:pPr>
        <w:pStyle w:val="1"/>
      </w:pPr>
      <w:r>
        <w:rPr>
          <w:rFonts w:hint="eastAsia"/>
        </w:rPr>
        <w:lastRenderedPageBreak/>
        <w:t>Filter</w:t>
      </w:r>
      <w:r>
        <w:rPr>
          <w:rFonts w:hint="eastAsia"/>
        </w:rPr>
        <w:t>过滤器</w:t>
      </w:r>
    </w:p>
    <w:p w14:paraId="28E2F519" w14:textId="3696EC4E" w:rsidR="004D2A66" w:rsidRDefault="004D2A66" w:rsidP="004D2A66">
      <w:pPr>
        <w:pStyle w:val="2"/>
        <w:spacing w:before="120" w:after="120"/>
      </w:pPr>
      <w:r>
        <w:rPr>
          <w:rFonts w:hint="eastAsia"/>
        </w:rPr>
        <w:t>Filter</w:t>
      </w:r>
      <w:r>
        <w:rPr>
          <w:rFonts w:hint="eastAsia"/>
        </w:rPr>
        <w:t>基本介绍</w:t>
      </w:r>
    </w:p>
    <w:p w14:paraId="56F431DE" w14:textId="0F18DBE4" w:rsidR="004D2A66" w:rsidRDefault="004D2A66" w:rsidP="004D2A66">
      <w:pPr>
        <w:pStyle w:val="20"/>
        <w:numPr>
          <w:ilvl w:val="0"/>
          <w:numId w:val="50"/>
        </w:numPr>
        <w:ind w:firstLineChars="0"/>
      </w:pPr>
      <w:r w:rsidRPr="004D2A66">
        <w:rPr>
          <w:rFonts w:hint="eastAsia"/>
        </w:rPr>
        <w:t xml:space="preserve">Filter </w:t>
      </w:r>
      <w:r w:rsidRPr="004D2A66">
        <w:rPr>
          <w:rFonts w:hint="eastAsia"/>
        </w:rPr>
        <w:t>过滤器它是</w:t>
      </w:r>
      <w:r w:rsidRPr="004D2A66">
        <w:rPr>
          <w:rFonts w:hint="eastAsia"/>
        </w:rPr>
        <w:t xml:space="preserve"> </w:t>
      </w:r>
      <w:proofErr w:type="spellStart"/>
      <w:r w:rsidRPr="004D2A66">
        <w:rPr>
          <w:rFonts w:hint="eastAsia"/>
        </w:rPr>
        <w:t>JavaWeb</w:t>
      </w:r>
      <w:proofErr w:type="spellEnd"/>
      <w:r w:rsidRPr="004D2A66">
        <w:rPr>
          <w:rFonts w:hint="eastAsia"/>
        </w:rPr>
        <w:t xml:space="preserve"> </w:t>
      </w:r>
      <w:r w:rsidRPr="004D2A66">
        <w:rPr>
          <w:rFonts w:hint="eastAsia"/>
        </w:rPr>
        <w:t>的三大组件之一。三大组件分别是：</w:t>
      </w:r>
      <w:r w:rsidRPr="004D2A66">
        <w:rPr>
          <w:rFonts w:hint="eastAsia"/>
        </w:rPr>
        <w:t xml:space="preserve">Servlet </w:t>
      </w:r>
      <w:r w:rsidRPr="004D2A66">
        <w:rPr>
          <w:rFonts w:hint="eastAsia"/>
        </w:rPr>
        <w:t>程序、</w:t>
      </w:r>
      <w:r w:rsidRPr="004D2A66">
        <w:rPr>
          <w:rFonts w:hint="eastAsia"/>
        </w:rPr>
        <w:t xml:space="preserve">Listener </w:t>
      </w:r>
      <w:r w:rsidRPr="004D2A66">
        <w:rPr>
          <w:rFonts w:hint="eastAsia"/>
        </w:rPr>
        <w:t>监听器、</w:t>
      </w:r>
      <w:r w:rsidRPr="004D2A66">
        <w:rPr>
          <w:rFonts w:hint="eastAsia"/>
        </w:rPr>
        <w:t xml:space="preserve">Filter </w:t>
      </w:r>
      <w:r w:rsidRPr="004D2A66">
        <w:rPr>
          <w:rFonts w:hint="eastAsia"/>
        </w:rPr>
        <w:t>过滤器</w:t>
      </w:r>
    </w:p>
    <w:p w14:paraId="47B88595" w14:textId="761DA5FF" w:rsidR="004D2A66" w:rsidRDefault="004D2A66" w:rsidP="004D2A66">
      <w:pPr>
        <w:pStyle w:val="20"/>
        <w:numPr>
          <w:ilvl w:val="0"/>
          <w:numId w:val="50"/>
        </w:numPr>
        <w:ind w:firstLineChars="0"/>
      </w:pPr>
      <w:r w:rsidRPr="004D2A66">
        <w:rPr>
          <w:rFonts w:hint="eastAsia"/>
        </w:rPr>
        <w:t xml:space="preserve">Filter </w:t>
      </w:r>
      <w:r w:rsidRPr="004D2A66">
        <w:rPr>
          <w:rFonts w:hint="eastAsia"/>
        </w:rPr>
        <w:t>过滤器它是</w:t>
      </w:r>
      <w:r w:rsidRPr="004D2A66">
        <w:rPr>
          <w:rFonts w:hint="eastAsia"/>
        </w:rPr>
        <w:t xml:space="preserve"> </w:t>
      </w:r>
      <w:proofErr w:type="spellStart"/>
      <w:r w:rsidRPr="004D2A66">
        <w:rPr>
          <w:rFonts w:hint="eastAsia"/>
        </w:rPr>
        <w:t>JavaEE</w:t>
      </w:r>
      <w:proofErr w:type="spellEnd"/>
      <w:r w:rsidRPr="004D2A66">
        <w:rPr>
          <w:rFonts w:hint="eastAsia"/>
        </w:rPr>
        <w:t xml:space="preserve"> </w:t>
      </w:r>
      <w:r w:rsidRPr="004D2A66">
        <w:rPr>
          <w:rFonts w:hint="eastAsia"/>
        </w:rPr>
        <w:t>的规范。也就是接口</w:t>
      </w:r>
      <w:r>
        <w:rPr>
          <w:rFonts w:hint="eastAsia"/>
        </w:rPr>
        <w:t>。</w:t>
      </w:r>
    </w:p>
    <w:p w14:paraId="1FA22019" w14:textId="6A7622AB" w:rsidR="004D2A66" w:rsidRDefault="004D2A66" w:rsidP="004D2A66">
      <w:pPr>
        <w:pStyle w:val="20"/>
        <w:numPr>
          <w:ilvl w:val="0"/>
          <w:numId w:val="50"/>
        </w:numPr>
        <w:ind w:firstLineChars="0"/>
      </w:pPr>
      <w:r w:rsidRPr="004D2A66">
        <w:rPr>
          <w:rFonts w:hint="eastAsia"/>
        </w:rPr>
        <w:t xml:space="preserve">Filter </w:t>
      </w:r>
      <w:r w:rsidRPr="004D2A66">
        <w:rPr>
          <w:rFonts w:hint="eastAsia"/>
        </w:rPr>
        <w:t>过滤器它的作用是：拦截请求，过滤响应。</w:t>
      </w:r>
    </w:p>
    <w:p w14:paraId="511CDDDA" w14:textId="0B9CD9B1" w:rsidR="004D2A66" w:rsidRDefault="004D2A66" w:rsidP="004D2A66">
      <w:pPr>
        <w:widowControl/>
        <w:wordWrap/>
        <w:spacing w:line="240" w:lineRule="auto"/>
        <w:jc w:val="left"/>
      </w:pPr>
      <w:r w:rsidRPr="004D2A66">
        <w:rPr>
          <w:rFonts w:hint="eastAsia"/>
        </w:rPr>
        <w:t>拦截请求常见的应用场景有：</w:t>
      </w:r>
      <w:r w:rsidRPr="004D2A66">
        <w:rPr>
          <w:rFonts w:ascii="宋体" w:hAnsi="宋体" w:cs="宋体" w:hint="eastAsia"/>
          <w:color w:val="000000"/>
          <w:kern w:val="0"/>
          <w:sz w:val="21"/>
          <w:szCs w:val="21"/>
        </w:rPr>
        <w:t>权限检查</w:t>
      </w:r>
      <w:r>
        <w:rPr>
          <w:rFonts w:ascii="宋体" w:hAnsi="宋体" w:cs="宋体" w:hint="eastAsia"/>
          <w:color w:val="000000"/>
          <w:kern w:val="0"/>
          <w:sz w:val="21"/>
          <w:szCs w:val="21"/>
        </w:rPr>
        <w:t>、</w:t>
      </w:r>
      <w:r w:rsidRPr="004D2A66">
        <w:rPr>
          <w:rFonts w:ascii="宋体" w:hAnsi="宋体" w:cs="宋体" w:hint="eastAsia"/>
          <w:color w:val="000000"/>
          <w:kern w:val="0"/>
          <w:sz w:val="21"/>
          <w:szCs w:val="21"/>
        </w:rPr>
        <w:t>日记操作、事务管理</w:t>
      </w:r>
      <w:r>
        <w:rPr>
          <w:rFonts w:ascii="宋体" w:hAnsi="宋体" w:cs="宋体" w:hint="eastAsia"/>
          <w:color w:val="000000"/>
          <w:kern w:val="0"/>
          <w:sz w:val="21"/>
          <w:szCs w:val="21"/>
        </w:rPr>
        <w:t>等</w:t>
      </w:r>
      <w:r>
        <w:rPr>
          <w:rFonts w:ascii="宋体" w:hAnsi="宋体" w:cs="宋体"/>
          <w:color w:val="000000"/>
          <w:kern w:val="0"/>
          <w:sz w:val="21"/>
          <w:szCs w:val="21"/>
        </w:rPr>
        <w:t>…</w:t>
      </w:r>
    </w:p>
    <w:p w14:paraId="6C7EF1BF" w14:textId="222AD263" w:rsidR="004D2A66" w:rsidRDefault="0084673A" w:rsidP="0084673A">
      <w:pPr>
        <w:pStyle w:val="2"/>
        <w:spacing w:before="120" w:after="120"/>
      </w:pPr>
      <w:r w:rsidRPr="0084673A">
        <w:rPr>
          <w:rFonts w:hint="eastAsia"/>
        </w:rPr>
        <w:t>Filter</w:t>
      </w:r>
      <w:r w:rsidRPr="0084673A">
        <w:rPr>
          <w:rFonts w:hint="eastAsia"/>
        </w:rPr>
        <w:t>初体验</w:t>
      </w:r>
    </w:p>
    <w:p w14:paraId="24554686" w14:textId="4B1DE915" w:rsidR="00CD0612" w:rsidRDefault="00CD0612" w:rsidP="00CD0612">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1</w:t>
      </w:r>
      <w:r w:rsidR="009A4100">
        <w:fldChar w:fldCharType="end"/>
      </w:r>
      <w:r>
        <w:t xml:space="preserve"> </w:t>
      </w:r>
      <w:r>
        <w:rPr>
          <w:rFonts w:hint="eastAsia"/>
        </w:rPr>
        <w:t>DemoServlet</w:t>
      </w:r>
      <w:r>
        <w:t>.java</w:t>
      </w:r>
    </w:p>
    <w:tbl>
      <w:tblPr>
        <w:tblStyle w:val="ae"/>
        <w:tblW w:w="0" w:type="auto"/>
        <w:tblLook w:val="04A0" w:firstRow="1" w:lastRow="0" w:firstColumn="1" w:lastColumn="0" w:noHBand="0" w:noVBand="1"/>
      </w:tblPr>
      <w:tblGrid>
        <w:gridCol w:w="9071"/>
      </w:tblGrid>
      <w:tr w:rsidR="00CD0612" w:rsidRPr="00CD0612" w14:paraId="56CA275F" w14:textId="77777777" w:rsidTr="00CD0612">
        <w:trPr>
          <w:cnfStyle w:val="100000000000" w:firstRow="1" w:lastRow="0" w:firstColumn="0" w:lastColumn="0" w:oddVBand="0" w:evenVBand="0" w:oddHBand="0" w:evenHBand="0" w:firstRowFirstColumn="0" w:firstRowLastColumn="0" w:lastRowFirstColumn="0" w:lastRowLastColumn="0"/>
        </w:trPr>
        <w:tc>
          <w:tcPr>
            <w:tcW w:w="9071" w:type="dxa"/>
          </w:tcPr>
          <w:p w14:paraId="47CB2152" w14:textId="122E1C7A" w:rsidR="00CD0612" w:rsidRPr="00CD0612" w:rsidRDefault="00CD0612" w:rsidP="00CD0612">
            <w:pPr>
              <w:pStyle w:val="HTML"/>
              <w:shd w:val="clear" w:color="auto" w:fill="2B2B2B"/>
              <w:rPr>
                <w:rFonts w:ascii="JetBrains Mono" w:hAnsi="JetBrains Mono" w:hint="eastAsia"/>
                <w:b w:val="0"/>
                <w:bCs/>
                <w:color w:val="A9B7C6"/>
                <w:sz w:val="20"/>
                <w:szCs w:val="20"/>
              </w:rPr>
            </w:pPr>
            <w:r w:rsidRPr="00CD0612">
              <w:rPr>
                <w:rFonts w:ascii="JetBrains Mono" w:hAnsi="JetBrains Mono"/>
                <w:b w:val="0"/>
                <w:bCs/>
                <w:color w:val="CC7832"/>
                <w:sz w:val="20"/>
                <w:szCs w:val="20"/>
              </w:rPr>
              <w:t xml:space="preserve">package </w:t>
            </w:r>
            <w:proofErr w:type="spellStart"/>
            <w:proofErr w:type="gramStart"/>
            <w:r w:rsidRPr="00CD0612">
              <w:rPr>
                <w:rFonts w:ascii="JetBrains Mono" w:hAnsi="JetBrains Mono"/>
                <w:b w:val="0"/>
                <w:bCs/>
                <w:color w:val="A9B7C6"/>
                <w:sz w:val="20"/>
                <w:szCs w:val="20"/>
              </w:rPr>
              <w:t>com.lxh.servlet</w:t>
            </w:r>
            <w:proofErr w:type="spellEnd"/>
            <w:proofErr w:type="gram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javax.servlet.ServletException</w:t>
            </w:r>
            <w:proofErr w:type="spell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javax.servlet.http.HttpServlet</w:t>
            </w:r>
            <w:proofErr w:type="spell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javax.servlet.http.HttpServletRequest</w:t>
            </w:r>
            <w:proofErr w:type="spell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javax.servlet.http.HttpServletResponse</w:t>
            </w:r>
            <w:proofErr w:type="spell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java.io.IOException</w:t>
            </w:r>
            <w:proofErr w:type="spell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r>
            <w:r w:rsidRPr="00CD0612">
              <w:rPr>
                <w:rFonts w:ascii="JetBrains Mono" w:hAnsi="JetBrains Mono"/>
                <w:b w:val="0"/>
                <w:bCs/>
                <w:color w:val="CC7832"/>
                <w:sz w:val="20"/>
                <w:szCs w:val="20"/>
              </w:rPr>
              <w:br/>
              <w:t xml:space="preserve">public class </w:t>
            </w:r>
            <w:proofErr w:type="spellStart"/>
            <w:r w:rsidRPr="00CD0612">
              <w:rPr>
                <w:rFonts w:ascii="JetBrains Mono" w:hAnsi="JetBrains Mono"/>
                <w:b w:val="0"/>
                <w:bCs/>
                <w:color w:val="A9B7C6"/>
                <w:sz w:val="20"/>
                <w:szCs w:val="20"/>
              </w:rPr>
              <w:t>DemoServlet</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CC7832"/>
                <w:sz w:val="20"/>
                <w:szCs w:val="20"/>
              </w:rPr>
              <w:t xml:space="preserve">extends </w:t>
            </w:r>
            <w:proofErr w:type="spellStart"/>
            <w:r w:rsidRPr="00CD0612">
              <w:rPr>
                <w:rFonts w:ascii="JetBrains Mono" w:hAnsi="JetBrains Mono"/>
                <w:b w:val="0"/>
                <w:bCs/>
                <w:color w:val="A9B7C6"/>
                <w:sz w:val="20"/>
                <w:szCs w:val="20"/>
              </w:rPr>
              <w:t>HttpServlet</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br/>
              <w:t xml:space="preserve">    </w:t>
            </w:r>
            <w:r w:rsidRPr="00CD0612">
              <w:rPr>
                <w:rFonts w:ascii="JetBrains Mono" w:hAnsi="JetBrains Mono"/>
                <w:b w:val="0"/>
                <w:bCs/>
                <w:color w:val="BBB529"/>
                <w:sz w:val="20"/>
                <w:szCs w:val="20"/>
              </w:rPr>
              <w:t>@Override</w:t>
            </w:r>
            <w:r w:rsidRPr="00CD0612">
              <w:rPr>
                <w:rFonts w:ascii="JetBrains Mono" w:hAnsi="JetBrains Mono"/>
                <w:b w:val="0"/>
                <w:bCs/>
                <w:color w:val="BBB529"/>
                <w:sz w:val="20"/>
                <w:szCs w:val="20"/>
              </w:rPr>
              <w:br/>
              <w:t xml:space="preserve">    </w:t>
            </w:r>
            <w:r w:rsidRPr="00CD0612">
              <w:rPr>
                <w:rFonts w:ascii="JetBrains Mono" w:hAnsi="JetBrains Mono"/>
                <w:b w:val="0"/>
                <w:bCs/>
                <w:color w:val="CC7832"/>
                <w:sz w:val="20"/>
                <w:szCs w:val="20"/>
              </w:rPr>
              <w:t xml:space="preserve">protected void </w:t>
            </w:r>
            <w:proofErr w:type="spellStart"/>
            <w:r w:rsidRPr="00CD0612">
              <w:rPr>
                <w:rFonts w:ascii="JetBrains Mono" w:hAnsi="JetBrains Mono"/>
                <w:b w:val="0"/>
                <w:bCs/>
                <w:color w:val="FFC66D"/>
                <w:sz w:val="20"/>
                <w:szCs w:val="20"/>
              </w:rPr>
              <w:t>doGet</w:t>
            </w:r>
            <w:proofErr w:type="spellEnd"/>
            <w:r w:rsidRPr="00CD0612">
              <w:rPr>
                <w:rFonts w:ascii="JetBrains Mono" w:hAnsi="JetBrains Mono"/>
                <w:b w:val="0"/>
                <w:bCs/>
                <w:color w:val="A9B7C6"/>
                <w:sz w:val="20"/>
                <w:szCs w:val="20"/>
              </w:rPr>
              <w:t>(</w:t>
            </w:r>
            <w:proofErr w:type="spellStart"/>
            <w:r w:rsidRPr="00CD0612">
              <w:rPr>
                <w:rFonts w:ascii="JetBrains Mono" w:hAnsi="JetBrains Mono"/>
                <w:b w:val="0"/>
                <w:bCs/>
                <w:color w:val="A9B7C6"/>
                <w:sz w:val="20"/>
                <w:szCs w:val="20"/>
              </w:rPr>
              <w:t>HttpServletRequest</w:t>
            </w:r>
            <w:proofErr w:type="spellEnd"/>
            <w:r w:rsidRPr="00CD0612">
              <w:rPr>
                <w:rFonts w:ascii="JetBrains Mono" w:hAnsi="JetBrains Mono"/>
                <w:b w:val="0"/>
                <w:bCs/>
                <w:color w:val="A9B7C6"/>
                <w:sz w:val="20"/>
                <w:szCs w:val="20"/>
              </w:rPr>
              <w:t xml:space="preserve"> req</w:t>
            </w:r>
            <w:r w:rsidRPr="00CD0612">
              <w:rPr>
                <w:rFonts w:ascii="JetBrains Mono" w:hAnsi="JetBrains Mono"/>
                <w:b w:val="0"/>
                <w:bCs/>
                <w:color w:val="CC7832"/>
                <w:sz w:val="20"/>
                <w:szCs w:val="20"/>
              </w:rPr>
              <w:t xml:space="preserve">, </w:t>
            </w:r>
            <w:proofErr w:type="spellStart"/>
            <w:r w:rsidRPr="00CD0612">
              <w:rPr>
                <w:rFonts w:ascii="JetBrains Mono" w:hAnsi="JetBrains Mono"/>
                <w:b w:val="0"/>
                <w:bCs/>
                <w:color w:val="A9B7C6"/>
                <w:sz w:val="20"/>
                <w:szCs w:val="20"/>
              </w:rPr>
              <w:t>HttpServletResponse</w:t>
            </w:r>
            <w:proofErr w:type="spellEnd"/>
            <w:r w:rsidRPr="00CD0612">
              <w:rPr>
                <w:rFonts w:ascii="JetBrains Mono" w:hAnsi="JetBrains Mono"/>
                <w:b w:val="0"/>
                <w:bCs/>
                <w:color w:val="A9B7C6"/>
                <w:sz w:val="20"/>
                <w:szCs w:val="20"/>
              </w:rPr>
              <w:t xml:space="preserve"> resp) </w:t>
            </w:r>
            <w:r w:rsidRPr="00CD0612">
              <w:rPr>
                <w:rFonts w:ascii="JetBrains Mono" w:hAnsi="JetBrains Mono"/>
                <w:b w:val="0"/>
                <w:bCs/>
                <w:color w:val="CC7832"/>
                <w:sz w:val="20"/>
                <w:szCs w:val="20"/>
              </w:rPr>
              <w:t xml:space="preserve">throws </w:t>
            </w:r>
            <w:proofErr w:type="spellStart"/>
            <w:r w:rsidRPr="00CD0612">
              <w:rPr>
                <w:rFonts w:ascii="JetBrains Mono" w:hAnsi="JetBrains Mono"/>
                <w:b w:val="0"/>
                <w:bCs/>
                <w:color w:val="A9B7C6"/>
                <w:sz w:val="20"/>
                <w:szCs w:val="20"/>
              </w:rPr>
              <w:t>ServletException</w:t>
            </w:r>
            <w:proofErr w:type="spellEnd"/>
            <w:r w:rsidRPr="00CD0612">
              <w:rPr>
                <w:rFonts w:ascii="JetBrains Mono" w:hAnsi="JetBrains Mono"/>
                <w:b w:val="0"/>
                <w:bCs/>
                <w:color w:val="CC7832"/>
                <w:sz w:val="20"/>
                <w:szCs w:val="20"/>
              </w:rPr>
              <w:t xml:space="preserve">, </w:t>
            </w:r>
            <w:proofErr w:type="spellStart"/>
            <w:r w:rsidRPr="00CD0612">
              <w:rPr>
                <w:rFonts w:ascii="JetBrains Mono" w:hAnsi="JetBrains Mono"/>
                <w:b w:val="0"/>
                <w:bCs/>
                <w:color w:val="A9B7C6"/>
                <w:sz w:val="20"/>
                <w:szCs w:val="20"/>
              </w:rPr>
              <w:t>IOException</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A9B7C6"/>
                <w:sz w:val="20"/>
                <w:szCs w:val="20"/>
              </w:rPr>
              <w:br/>
              <w:t xml:space="preserve">        </w:t>
            </w:r>
            <w:proofErr w:type="spellStart"/>
            <w:r w:rsidRPr="00CD0612">
              <w:rPr>
                <w:rFonts w:ascii="JetBrains Mono" w:hAnsi="JetBrains Mono"/>
                <w:b w:val="0"/>
                <w:bCs/>
                <w:color w:val="A9B7C6"/>
                <w:sz w:val="20"/>
                <w:szCs w:val="20"/>
              </w:rPr>
              <w:t>System.</w:t>
            </w:r>
            <w:r w:rsidRPr="00CD0612">
              <w:rPr>
                <w:rFonts w:ascii="JetBrains Mono" w:hAnsi="JetBrains Mono"/>
                <w:b w:val="0"/>
                <w:bCs/>
                <w:i/>
                <w:iCs/>
                <w:color w:val="9876AA"/>
                <w:sz w:val="20"/>
                <w:szCs w:val="20"/>
              </w:rPr>
              <w:t>out</w:t>
            </w:r>
            <w:r w:rsidRPr="00CD0612">
              <w:rPr>
                <w:rFonts w:ascii="JetBrains Mono" w:hAnsi="JetBrains Mono"/>
                <w:b w:val="0"/>
                <w:bCs/>
                <w:color w:val="A9B7C6"/>
                <w:sz w:val="20"/>
                <w:szCs w:val="20"/>
              </w:rPr>
              <w:t>.println</w:t>
            </w:r>
            <w:proofErr w:type="spellEnd"/>
            <w:r w:rsidRPr="00CD0612">
              <w:rPr>
                <w:rFonts w:ascii="JetBrains Mono" w:hAnsi="JetBrains Mono"/>
                <w:b w:val="0"/>
                <w:bCs/>
                <w:color w:val="A9B7C6"/>
                <w:sz w:val="20"/>
                <w:szCs w:val="20"/>
              </w:rPr>
              <w:t>(</w:t>
            </w:r>
            <w:r w:rsidRPr="00CD0612">
              <w:rPr>
                <w:rFonts w:ascii="JetBrains Mono" w:hAnsi="JetBrains Mono"/>
                <w:b w:val="0"/>
                <w:bCs/>
                <w:color w:val="6A8759"/>
                <w:sz w:val="20"/>
                <w:szCs w:val="20"/>
              </w:rPr>
              <w:t>"</w:t>
            </w:r>
            <w:proofErr w:type="spellStart"/>
            <w:r w:rsidRPr="00CD0612">
              <w:rPr>
                <w:rFonts w:ascii="JetBrains Mono" w:hAnsi="JetBrains Mono"/>
                <w:b w:val="0"/>
                <w:bCs/>
                <w:color w:val="6A8759"/>
                <w:sz w:val="20"/>
                <w:szCs w:val="20"/>
              </w:rPr>
              <w:t>DemoServlet</w:t>
            </w:r>
            <w:proofErr w:type="spellEnd"/>
            <w:r w:rsidRPr="00CD0612">
              <w:rPr>
                <w:rFonts w:ascii="JetBrains Mono" w:hAnsi="JetBrains Mono"/>
                <w:b w:val="0"/>
                <w:bCs/>
                <w:color w:val="6A8759"/>
                <w:sz w:val="20"/>
                <w:szCs w:val="20"/>
              </w:rPr>
              <w:t>..."</w:t>
            </w:r>
            <w:r w:rsidRPr="00CD0612">
              <w:rPr>
                <w:rFonts w:ascii="JetBrains Mono" w:hAnsi="JetBrains Mono"/>
                <w:b w:val="0"/>
                <w:bCs/>
                <w:color w:val="A9B7C6"/>
                <w:sz w:val="20"/>
                <w:szCs w:val="20"/>
              </w:rPr>
              <w:t>)</w:t>
            </w:r>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    </w:t>
            </w:r>
            <w:r w:rsidRPr="00CD0612">
              <w:rPr>
                <w:rFonts w:ascii="JetBrains Mono" w:hAnsi="JetBrains Mono"/>
                <w:b w:val="0"/>
                <w:bCs/>
                <w:color w:val="A9B7C6"/>
                <w:sz w:val="20"/>
                <w:szCs w:val="20"/>
              </w:rPr>
              <w:t>}</w:t>
            </w:r>
            <w:r w:rsidRPr="00CD0612">
              <w:rPr>
                <w:rFonts w:ascii="JetBrains Mono" w:hAnsi="JetBrains Mono"/>
                <w:b w:val="0"/>
                <w:bCs/>
                <w:color w:val="A9B7C6"/>
                <w:sz w:val="20"/>
                <w:szCs w:val="20"/>
              </w:rPr>
              <w:br/>
              <w:t>}</w:t>
            </w:r>
          </w:p>
        </w:tc>
      </w:tr>
    </w:tbl>
    <w:p w14:paraId="283367FE" w14:textId="523D2D5A" w:rsidR="00CD0612" w:rsidRDefault="00CD0612" w:rsidP="00CD0612">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2</w:t>
      </w:r>
      <w:r w:rsidR="009A4100">
        <w:fldChar w:fldCharType="end"/>
      </w:r>
      <w:r>
        <w:t xml:space="preserve"> DemoFilter.java</w:t>
      </w:r>
    </w:p>
    <w:tbl>
      <w:tblPr>
        <w:tblStyle w:val="ae"/>
        <w:tblW w:w="0" w:type="auto"/>
        <w:tblLook w:val="04A0" w:firstRow="1" w:lastRow="0" w:firstColumn="1" w:lastColumn="0" w:noHBand="0" w:noVBand="1"/>
      </w:tblPr>
      <w:tblGrid>
        <w:gridCol w:w="9071"/>
      </w:tblGrid>
      <w:tr w:rsidR="00CD0612" w:rsidRPr="00CD0612" w14:paraId="14700318" w14:textId="77777777" w:rsidTr="00CD0612">
        <w:trPr>
          <w:cnfStyle w:val="100000000000" w:firstRow="1" w:lastRow="0" w:firstColumn="0" w:lastColumn="0" w:oddVBand="0" w:evenVBand="0" w:oddHBand="0" w:evenHBand="0" w:firstRowFirstColumn="0" w:firstRowLastColumn="0" w:lastRowFirstColumn="0" w:lastRowLastColumn="0"/>
        </w:trPr>
        <w:tc>
          <w:tcPr>
            <w:tcW w:w="9071" w:type="dxa"/>
          </w:tcPr>
          <w:p w14:paraId="569F2AC6" w14:textId="77777777" w:rsidR="00CD0612" w:rsidRDefault="00CD0612" w:rsidP="00CD0612">
            <w:pPr>
              <w:pStyle w:val="HTML"/>
              <w:shd w:val="clear" w:color="auto" w:fill="2B2B2B"/>
              <w:rPr>
                <w:rFonts w:ascii="JetBrains Mono" w:hAnsi="JetBrains Mono" w:hint="eastAsia"/>
                <w:bCs/>
                <w:color w:val="CC7832"/>
                <w:sz w:val="20"/>
                <w:szCs w:val="20"/>
              </w:rPr>
            </w:pPr>
            <w:r w:rsidRPr="00CD0612">
              <w:rPr>
                <w:rFonts w:ascii="JetBrains Mono" w:hAnsi="JetBrains Mono"/>
                <w:b w:val="0"/>
                <w:bCs/>
                <w:color w:val="CC7832"/>
                <w:sz w:val="20"/>
                <w:szCs w:val="20"/>
              </w:rPr>
              <w:t xml:space="preserve">package </w:t>
            </w:r>
            <w:proofErr w:type="spellStart"/>
            <w:proofErr w:type="gramStart"/>
            <w:r w:rsidRPr="00CD0612">
              <w:rPr>
                <w:rFonts w:ascii="JetBrains Mono" w:hAnsi="JetBrains Mono"/>
                <w:b w:val="0"/>
                <w:bCs/>
                <w:color w:val="A9B7C6"/>
                <w:sz w:val="20"/>
                <w:szCs w:val="20"/>
              </w:rPr>
              <w:t>com.lxh.filter</w:t>
            </w:r>
            <w:proofErr w:type="spellEnd"/>
            <w:proofErr w:type="gram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javax.servlet</w:t>
            </w:r>
            <w:proofErr w:type="spellEnd"/>
            <w:r w:rsidRPr="00CD0612">
              <w:rPr>
                <w:rFonts w:ascii="JetBrains Mono" w:hAnsi="JetBrains Mono"/>
                <w:b w:val="0"/>
                <w:bCs/>
                <w:color w:val="A9B7C6"/>
                <w:sz w:val="20"/>
                <w:szCs w:val="20"/>
              </w:rPr>
              <w:t>.*</w:t>
            </w:r>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import </w:t>
            </w:r>
            <w:proofErr w:type="spellStart"/>
            <w:r w:rsidRPr="00CD0612">
              <w:rPr>
                <w:rFonts w:ascii="JetBrains Mono" w:hAnsi="JetBrains Mono"/>
                <w:b w:val="0"/>
                <w:bCs/>
                <w:color w:val="A9B7C6"/>
                <w:sz w:val="20"/>
                <w:szCs w:val="20"/>
              </w:rPr>
              <w:t>java.io.IOException</w:t>
            </w:r>
            <w:proofErr w:type="spellEnd"/>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r>
            <w:r w:rsidRPr="00CD0612">
              <w:rPr>
                <w:rFonts w:ascii="JetBrains Mono" w:hAnsi="JetBrains Mono"/>
                <w:b w:val="0"/>
                <w:bCs/>
                <w:color w:val="CC7832"/>
                <w:sz w:val="20"/>
                <w:szCs w:val="20"/>
              </w:rPr>
              <w:br/>
              <w:t xml:space="preserve">public class </w:t>
            </w:r>
            <w:proofErr w:type="spellStart"/>
            <w:r w:rsidRPr="00CD0612">
              <w:rPr>
                <w:rFonts w:ascii="JetBrains Mono" w:hAnsi="JetBrains Mono"/>
                <w:b w:val="0"/>
                <w:bCs/>
                <w:color w:val="A9B7C6"/>
                <w:sz w:val="20"/>
                <w:szCs w:val="20"/>
              </w:rPr>
              <w:t>DemoFilter</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CC7832"/>
                <w:sz w:val="20"/>
                <w:szCs w:val="20"/>
              </w:rPr>
              <w:t xml:space="preserve">implements </w:t>
            </w:r>
            <w:r w:rsidRPr="00CD0612">
              <w:rPr>
                <w:rFonts w:ascii="JetBrains Mono" w:hAnsi="JetBrains Mono"/>
                <w:b w:val="0"/>
                <w:bCs/>
                <w:color w:val="A9B7C6"/>
                <w:sz w:val="20"/>
                <w:szCs w:val="20"/>
              </w:rPr>
              <w:t>Filter {</w:t>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br/>
              <w:t xml:space="preserve">    </w:t>
            </w:r>
            <w:r w:rsidRPr="00CD0612">
              <w:rPr>
                <w:rFonts w:ascii="JetBrains Mono" w:hAnsi="JetBrains Mono"/>
                <w:b w:val="0"/>
                <w:bCs/>
                <w:color w:val="BBB529"/>
                <w:sz w:val="20"/>
                <w:szCs w:val="20"/>
              </w:rPr>
              <w:t>@Override</w:t>
            </w:r>
            <w:r w:rsidRPr="00CD0612">
              <w:rPr>
                <w:rFonts w:ascii="JetBrains Mono" w:hAnsi="JetBrains Mono"/>
                <w:b w:val="0"/>
                <w:bCs/>
                <w:color w:val="BBB529"/>
                <w:sz w:val="20"/>
                <w:szCs w:val="20"/>
              </w:rPr>
              <w:br/>
              <w:t xml:space="preserve">    </w:t>
            </w:r>
            <w:r w:rsidRPr="00CD0612">
              <w:rPr>
                <w:rFonts w:ascii="JetBrains Mono" w:hAnsi="JetBrains Mono"/>
                <w:b w:val="0"/>
                <w:bCs/>
                <w:color w:val="CC7832"/>
                <w:sz w:val="20"/>
                <w:szCs w:val="20"/>
              </w:rPr>
              <w:t xml:space="preserve">public void </w:t>
            </w:r>
            <w:proofErr w:type="spellStart"/>
            <w:r w:rsidRPr="00CD0612">
              <w:rPr>
                <w:rFonts w:ascii="JetBrains Mono" w:hAnsi="JetBrains Mono"/>
                <w:b w:val="0"/>
                <w:bCs/>
                <w:color w:val="FFC66D"/>
                <w:sz w:val="20"/>
                <w:szCs w:val="20"/>
              </w:rPr>
              <w:t>init</w:t>
            </w:r>
            <w:proofErr w:type="spellEnd"/>
            <w:r w:rsidRPr="00CD0612">
              <w:rPr>
                <w:rFonts w:ascii="JetBrains Mono" w:hAnsi="JetBrains Mono"/>
                <w:b w:val="0"/>
                <w:bCs/>
                <w:color w:val="A9B7C6"/>
                <w:sz w:val="20"/>
                <w:szCs w:val="20"/>
              </w:rPr>
              <w:t>(</w:t>
            </w:r>
            <w:proofErr w:type="spellStart"/>
            <w:r w:rsidRPr="00CD0612">
              <w:rPr>
                <w:rFonts w:ascii="JetBrains Mono" w:hAnsi="JetBrains Mono"/>
                <w:b w:val="0"/>
                <w:bCs/>
                <w:color w:val="A9B7C6"/>
                <w:sz w:val="20"/>
                <w:szCs w:val="20"/>
              </w:rPr>
              <w:t>FilterConfig</w:t>
            </w:r>
            <w:proofErr w:type="spellEnd"/>
            <w:r w:rsidRPr="00CD0612">
              <w:rPr>
                <w:rFonts w:ascii="JetBrains Mono" w:hAnsi="JetBrains Mono"/>
                <w:b w:val="0"/>
                <w:bCs/>
                <w:color w:val="A9B7C6"/>
                <w:sz w:val="20"/>
                <w:szCs w:val="20"/>
              </w:rPr>
              <w:t xml:space="preserve"> </w:t>
            </w:r>
            <w:proofErr w:type="spellStart"/>
            <w:r w:rsidRPr="00CD0612">
              <w:rPr>
                <w:rFonts w:ascii="JetBrains Mono" w:hAnsi="JetBrains Mono"/>
                <w:b w:val="0"/>
                <w:bCs/>
                <w:color w:val="A9B7C6"/>
                <w:sz w:val="20"/>
                <w:szCs w:val="20"/>
              </w:rPr>
              <w:t>filterConfig</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CC7832"/>
                <w:sz w:val="20"/>
                <w:szCs w:val="20"/>
              </w:rPr>
              <w:t xml:space="preserve">throws </w:t>
            </w:r>
            <w:proofErr w:type="spellStart"/>
            <w:r w:rsidRPr="00CD0612">
              <w:rPr>
                <w:rFonts w:ascii="JetBrains Mono" w:hAnsi="JetBrains Mono"/>
                <w:b w:val="0"/>
                <w:bCs/>
                <w:color w:val="A9B7C6"/>
                <w:sz w:val="20"/>
                <w:szCs w:val="20"/>
              </w:rPr>
              <w:t>ServletException</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br/>
              <w:t xml:space="preserve">    }</w:t>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br/>
              <w:t xml:space="preserve">    </w:t>
            </w:r>
            <w:r w:rsidRPr="00CD0612">
              <w:rPr>
                <w:rFonts w:ascii="JetBrains Mono" w:hAnsi="JetBrains Mono"/>
                <w:b w:val="0"/>
                <w:bCs/>
                <w:color w:val="BBB529"/>
                <w:sz w:val="20"/>
                <w:szCs w:val="20"/>
              </w:rPr>
              <w:t>@Override</w:t>
            </w:r>
            <w:r w:rsidRPr="00CD0612">
              <w:rPr>
                <w:rFonts w:ascii="JetBrains Mono" w:hAnsi="JetBrains Mono"/>
                <w:b w:val="0"/>
                <w:bCs/>
                <w:color w:val="BBB529"/>
                <w:sz w:val="20"/>
                <w:szCs w:val="20"/>
              </w:rPr>
              <w:br/>
              <w:t xml:space="preserve">    </w:t>
            </w:r>
            <w:r w:rsidRPr="00CD0612">
              <w:rPr>
                <w:rFonts w:ascii="JetBrains Mono" w:hAnsi="JetBrains Mono"/>
                <w:b w:val="0"/>
                <w:bCs/>
                <w:color w:val="CC7832"/>
                <w:sz w:val="20"/>
                <w:szCs w:val="20"/>
              </w:rPr>
              <w:t xml:space="preserve">public void </w:t>
            </w:r>
            <w:proofErr w:type="spellStart"/>
            <w:r w:rsidRPr="00CD0612">
              <w:rPr>
                <w:rFonts w:ascii="JetBrains Mono" w:hAnsi="JetBrains Mono"/>
                <w:b w:val="0"/>
                <w:bCs/>
                <w:color w:val="FFC66D"/>
                <w:sz w:val="20"/>
                <w:szCs w:val="20"/>
              </w:rPr>
              <w:t>doFilter</w:t>
            </w:r>
            <w:proofErr w:type="spellEnd"/>
            <w:r w:rsidRPr="00CD0612">
              <w:rPr>
                <w:rFonts w:ascii="JetBrains Mono" w:hAnsi="JetBrains Mono"/>
                <w:b w:val="0"/>
                <w:bCs/>
                <w:color w:val="A9B7C6"/>
                <w:sz w:val="20"/>
                <w:szCs w:val="20"/>
              </w:rPr>
              <w:t>(</w:t>
            </w:r>
            <w:proofErr w:type="spellStart"/>
            <w:r w:rsidRPr="00CD0612">
              <w:rPr>
                <w:rFonts w:ascii="JetBrains Mono" w:hAnsi="JetBrains Mono"/>
                <w:b w:val="0"/>
                <w:bCs/>
                <w:color w:val="A9B7C6"/>
                <w:sz w:val="20"/>
                <w:szCs w:val="20"/>
              </w:rPr>
              <w:t>ServletRequest</w:t>
            </w:r>
            <w:proofErr w:type="spellEnd"/>
            <w:r w:rsidRPr="00CD0612">
              <w:rPr>
                <w:rFonts w:ascii="JetBrains Mono" w:hAnsi="JetBrains Mono"/>
                <w:b w:val="0"/>
                <w:bCs/>
                <w:color w:val="A9B7C6"/>
                <w:sz w:val="20"/>
                <w:szCs w:val="20"/>
              </w:rPr>
              <w:t xml:space="preserve"> </w:t>
            </w:r>
            <w:proofErr w:type="spellStart"/>
            <w:r w:rsidRPr="00CD0612">
              <w:rPr>
                <w:rFonts w:ascii="JetBrains Mono" w:hAnsi="JetBrains Mono"/>
                <w:b w:val="0"/>
                <w:bCs/>
                <w:color w:val="A9B7C6"/>
                <w:sz w:val="20"/>
                <w:szCs w:val="20"/>
              </w:rPr>
              <w:t>servletRequest</w:t>
            </w:r>
            <w:proofErr w:type="spellEnd"/>
            <w:r w:rsidRPr="00CD0612">
              <w:rPr>
                <w:rFonts w:ascii="JetBrains Mono" w:hAnsi="JetBrains Mono"/>
                <w:b w:val="0"/>
                <w:bCs/>
                <w:color w:val="CC7832"/>
                <w:sz w:val="20"/>
                <w:szCs w:val="20"/>
              </w:rPr>
              <w:t xml:space="preserve">, </w:t>
            </w:r>
            <w:proofErr w:type="spellStart"/>
            <w:r w:rsidRPr="00CD0612">
              <w:rPr>
                <w:rFonts w:ascii="JetBrains Mono" w:hAnsi="JetBrains Mono"/>
                <w:b w:val="0"/>
                <w:bCs/>
                <w:color w:val="A9B7C6"/>
                <w:sz w:val="20"/>
                <w:szCs w:val="20"/>
              </w:rPr>
              <w:t>ServletResponse</w:t>
            </w:r>
            <w:proofErr w:type="spellEnd"/>
            <w:r w:rsidRPr="00CD0612">
              <w:rPr>
                <w:rFonts w:ascii="JetBrains Mono" w:hAnsi="JetBrains Mono"/>
                <w:b w:val="0"/>
                <w:bCs/>
                <w:color w:val="A9B7C6"/>
                <w:sz w:val="20"/>
                <w:szCs w:val="20"/>
              </w:rPr>
              <w:t xml:space="preserve"> </w:t>
            </w:r>
            <w:proofErr w:type="spellStart"/>
            <w:r w:rsidRPr="00CD0612">
              <w:rPr>
                <w:rFonts w:ascii="JetBrains Mono" w:hAnsi="JetBrains Mono"/>
                <w:b w:val="0"/>
                <w:bCs/>
                <w:color w:val="A9B7C6"/>
                <w:sz w:val="20"/>
                <w:szCs w:val="20"/>
              </w:rPr>
              <w:t>servletResponse</w:t>
            </w:r>
            <w:proofErr w:type="spellEnd"/>
            <w:r w:rsidRPr="00CD0612">
              <w:rPr>
                <w:rFonts w:ascii="JetBrains Mono" w:hAnsi="JetBrains Mono"/>
                <w:b w:val="0"/>
                <w:bCs/>
                <w:color w:val="CC7832"/>
                <w:sz w:val="20"/>
                <w:szCs w:val="20"/>
              </w:rPr>
              <w:t xml:space="preserve">, </w:t>
            </w:r>
            <w:proofErr w:type="spellStart"/>
            <w:r w:rsidRPr="00CD0612">
              <w:rPr>
                <w:rFonts w:ascii="JetBrains Mono" w:hAnsi="JetBrains Mono"/>
                <w:b w:val="0"/>
                <w:bCs/>
                <w:color w:val="A9B7C6"/>
                <w:sz w:val="20"/>
                <w:szCs w:val="20"/>
              </w:rPr>
              <w:t>FilterChain</w:t>
            </w:r>
            <w:proofErr w:type="spellEnd"/>
            <w:r w:rsidRPr="00CD0612">
              <w:rPr>
                <w:rFonts w:ascii="JetBrains Mono" w:hAnsi="JetBrains Mono"/>
                <w:b w:val="0"/>
                <w:bCs/>
                <w:color w:val="A9B7C6"/>
                <w:sz w:val="20"/>
                <w:szCs w:val="20"/>
              </w:rPr>
              <w:t xml:space="preserve"> </w:t>
            </w:r>
            <w:proofErr w:type="spellStart"/>
            <w:r w:rsidRPr="00CD0612">
              <w:rPr>
                <w:rFonts w:ascii="JetBrains Mono" w:hAnsi="JetBrains Mono"/>
                <w:b w:val="0"/>
                <w:bCs/>
                <w:color w:val="A9B7C6"/>
                <w:sz w:val="20"/>
                <w:szCs w:val="20"/>
              </w:rPr>
              <w:t>filterChain</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CC7832"/>
                <w:sz w:val="20"/>
                <w:szCs w:val="20"/>
              </w:rPr>
              <w:t xml:space="preserve">throws </w:t>
            </w:r>
            <w:proofErr w:type="spellStart"/>
            <w:r w:rsidRPr="00CD0612">
              <w:rPr>
                <w:rFonts w:ascii="JetBrains Mono" w:hAnsi="JetBrains Mono"/>
                <w:b w:val="0"/>
                <w:bCs/>
                <w:color w:val="A9B7C6"/>
                <w:sz w:val="20"/>
                <w:szCs w:val="20"/>
              </w:rPr>
              <w:t>IOException</w:t>
            </w:r>
            <w:proofErr w:type="spellEnd"/>
            <w:r w:rsidRPr="00CD0612">
              <w:rPr>
                <w:rFonts w:ascii="JetBrains Mono" w:hAnsi="JetBrains Mono"/>
                <w:b w:val="0"/>
                <w:bCs/>
                <w:color w:val="CC7832"/>
                <w:sz w:val="20"/>
                <w:szCs w:val="20"/>
              </w:rPr>
              <w:t xml:space="preserve">, </w:t>
            </w:r>
            <w:proofErr w:type="spellStart"/>
            <w:r w:rsidRPr="00CD0612">
              <w:rPr>
                <w:rFonts w:ascii="JetBrains Mono" w:hAnsi="JetBrains Mono"/>
                <w:b w:val="0"/>
                <w:bCs/>
                <w:color w:val="A9B7C6"/>
                <w:sz w:val="20"/>
                <w:szCs w:val="20"/>
              </w:rPr>
              <w:t>ServletException</w:t>
            </w:r>
            <w:proofErr w:type="spellEnd"/>
            <w:r w:rsidRPr="00CD0612">
              <w:rPr>
                <w:rFonts w:ascii="JetBrains Mono" w:hAnsi="JetBrains Mono"/>
                <w:b w:val="0"/>
                <w:bCs/>
                <w:color w:val="A9B7C6"/>
                <w:sz w:val="20"/>
                <w:szCs w:val="20"/>
              </w:rPr>
              <w:t xml:space="preserve"> {</w:t>
            </w:r>
            <w:r w:rsidRPr="00CD0612">
              <w:rPr>
                <w:rFonts w:ascii="JetBrains Mono" w:hAnsi="JetBrains Mono"/>
                <w:b w:val="0"/>
                <w:bCs/>
                <w:color w:val="A9B7C6"/>
                <w:sz w:val="20"/>
                <w:szCs w:val="20"/>
              </w:rPr>
              <w:br/>
              <w:t xml:space="preserve">        </w:t>
            </w:r>
            <w:proofErr w:type="spellStart"/>
            <w:r w:rsidRPr="00CD0612">
              <w:rPr>
                <w:rFonts w:ascii="JetBrains Mono" w:hAnsi="JetBrains Mono"/>
                <w:b w:val="0"/>
                <w:bCs/>
                <w:color w:val="A9B7C6"/>
                <w:sz w:val="20"/>
                <w:szCs w:val="20"/>
              </w:rPr>
              <w:t>System.</w:t>
            </w:r>
            <w:r w:rsidRPr="00CD0612">
              <w:rPr>
                <w:rFonts w:ascii="JetBrains Mono" w:hAnsi="JetBrains Mono"/>
                <w:b w:val="0"/>
                <w:bCs/>
                <w:i/>
                <w:iCs/>
                <w:color w:val="9876AA"/>
                <w:sz w:val="20"/>
                <w:szCs w:val="20"/>
              </w:rPr>
              <w:t>out</w:t>
            </w:r>
            <w:r w:rsidRPr="00CD0612">
              <w:rPr>
                <w:rFonts w:ascii="JetBrains Mono" w:hAnsi="JetBrains Mono"/>
                <w:b w:val="0"/>
                <w:bCs/>
                <w:color w:val="A9B7C6"/>
                <w:sz w:val="20"/>
                <w:szCs w:val="20"/>
              </w:rPr>
              <w:t>.println</w:t>
            </w:r>
            <w:proofErr w:type="spellEnd"/>
            <w:r w:rsidRPr="00CD0612">
              <w:rPr>
                <w:rFonts w:ascii="JetBrains Mono" w:hAnsi="JetBrains Mono"/>
                <w:b w:val="0"/>
                <w:bCs/>
                <w:color w:val="A9B7C6"/>
                <w:sz w:val="20"/>
                <w:szCs w:val="20"/>
              </w:rPr>
              <w:t>(</w:t>
            </w:r>
            <w:r w:rsidRPr="00CD0612">
              <w:rPr>
                <w:rFonts w:ascii="JetBrains Mono" w:hAnsi="JetBrains Mono"/>
                <w:b w:val="0"/>
                <w:bCs/>
                <w:color w:val="6A8759"/>
                <w:sz w:val="20"/>
                <w:szCs w:val="20"/>
              </w:rPr>
              <w:t>"</w:t>
            </w:r>
            <w:proofErr w:type="spellStart"/>
            <w:r w:rsidRPr="00CD0612">
              <w:rPr>
                <w:rFonts w:ascii="JetBrains Mono" w:hAnsi="JetBrains Mono"/>
                <w:b w:val="0"/>
                <w:bCs/>
                <w:color w:val="6A8759"/>
                <w:sz w:val="20"/>
                <w:szCs w:val="20"/>
              </w:rPr>
              <w:t>DemoFilter</w:t>
            </w:r>
            <w:proofErr w:type="spellEnd"/>
            <w:r w:rsidRPr="00CD0612">
              <w:rPr>
                <w:rFonts w:ascii="JetBrains Mono" w:hAnsi="JetBrains Mono"/>
                <w:b w:val="0"/>
                <w:bCs/>
                <w:color w:val="6A8759"/>
                <w:sz w:val="20"/>
                <w:szCs w:val="20"/>
              </w:rPr>
              <w:t>..."</w:t>
            </w:r>
            <w:r w:rsidRPr="00CD0612">
              <w:rPr>
                <w:rFonts w:ascii="JetBrains Mono" w:hAnsi="JetBrains Mono"/>
                <w:b w:val="0"/>
                <w:bCs/>
                <w:color w:val="A9B7C6"/>
                <w:sz w:val="20"/>
                <w:szCs w:val="20"/>
              </w:rPr>
              <w:t>)</w:t>
            </w:r>
            <w:r w:rsidRPr="00CD0612">
              <w:rPr>
                <w:rFonts w:ascii="JetBrains Mono" w:hAnsi="JetBrains Mono"/>
                <w:b w:val="0"/>
                <w:bCs/>
                <w:color w:val="CC7832"/>
                <w:sz w:val="20"/>
                <w:szCs w:val="20"/>
              </w:rPr>
              <w:t>;</w:t>
            </w:r>
          </w:p>
          <w:p w14:paraId="0B1A8BC0" w14:textId="09439FF6" w:rsidR="00CD0612" w:rsidRPr="00CD0612" w:rsidRDefault="00CD0612" w:rsidP="00CD0612">
            <w:pPr>
              <w:pStyle w:val="HTML"/>
              <w:shd w:val="clear" w:color="auto" w:fill="2B2B2B"/>
              <w:ind w:firstLineChars="400" w:firstLine="800"/>
              <w:rPr>
                <w:rFonts w:ascii="JetBrains Mono" w:hAnsi="JetBrains Mono" w:hint="eastAsia"/>
                <w:b w:val="0"/>
                <w:bCs/>
                <w:color w:val="A9B7C6"/>
                <w:sz w:val="20"/>
                <w:szCs w:val="20"/>
              </w:rPr>
            </w:pPr>
            <w:r w:rsidRPr="00CD0612">
              <w:rPr>
                <w:rFonts w:ascii="JetBrains Mono" w:hAnsi="JetBrains Mono" w:hint="eastAsia"/>
                <w:b w:val="0"/>
                <w:bCs/>
                <w:color w:val="CC7832"/>
                <w:sz w:val="20"/>
                <w:szCs w:val="20"/>
              </w:rPr>
              <w:t xml:space="preserve">// </w:t>
            </w:r>
            <w:r w:rsidRPr="00CD0612">
              <w:rPr>
                <w:rFonts w:ascii="JetBrains Mono" w:hAnsi="JetBrains Mono" w:hint="eastAsia"/>
                <w:b w:val="0"/>
                <w:bCs/>
                <w:color w:val="CC7832"/>
                <w:sz w:val="20"/>
                <w:szCs w:val="20"/>
              </w:rPr>
              <w:t>放行</w:t>
            </w:r>
            <w:r w:rsidRPr="00CD0612">
              <w:rPr>
                <w:rFonts w:ascii="JetBrains Mono" w:hAnsi="JetBrains Mono"/>
                <w:b w:val="0"/>
                <w:bCs/>
                <w:color w:val="CC7832"/>
                <w:sz w:val="20"/>
                <w:szCs w:val="20"/>
              </w:rPr>
              <w:br/>
              <w:t xml:space="preserve">        </w:t>
            </w:r>
            <w:proofErr w:type="spellStart"/>
            <w:r w:rsidRPr="00CD0612">
              <w:rPr>
                <w:rFonts w:ascii="JetBrains Mono" w:hAnsi="JetBrains Mono"/>
                <w:b w:val="0"/>
                <w:bCs/>
                <w:color w:val="A9B7C6"/>
                <w:sz w:val="20"/>
                <w:szCs w:val="20"/>
              </w:rPr>
              <w:t>filterChain.</w:t>
            </w:r>
            <w:proofErr w:type="gramStart"/>
            <w:r w:rsidRPr="00CD0612">
              <w:rPr>
                <w:rFonts w:ascii="JetBrains Mono" w:hAnsi="JetBrains Mono"/>
                <w:b w:val="0"/>
                <w:bCs/>
                <w:color w:val="A9B7C6"/>
                <w:sz w:val="20"/>
                <w:szCs w:val="20"/>
              </w:rPr>
              <w:t>doFilter</w:t>
            </w:r>
            <w:proofErr w:type="spellEnd"/>
            <w:r w:rsidRPr="00CD0612">
              <w:rPr>
                <w:rFonts w:ascii="JetBrains Mono" w:hAnsi="JetBrains Mono"/>
                <w:b w:val="0"/>
                <w:bCs/>
                <w:color w:val="A9B7C6"/>
                <w:sz w:val="20"/>
                <w:szCs w:val="20"/>
              </w:rPr>
              <w:t>(</w:t>
            </w:r>
            <w:proofErr w:type="spellStart"/>
            <w:proofErr w:type="gramEnd"/>
            <w:r w:rsidRPr="00CD0612">
              <w:rPr>
                <w:rFonts w:ascii="JetBrains Mono" w:hAnsi="JetBrains Mono"/>
                <w:b w:val="0"/>
                <w:bCs/>
                <w:color w:val="A9B7C6"/>
                <w:sz w:val="20"/>
                <w:szCs w:val="20"/>
              </w:rPr>
              <w:t>servletRequest</w:t>
            </w:r>
            <w:proofErr w:type="spellEnd"/>
            <w:r w:rsidRPr="00CD0612">
              <w:rPr>
                <w:rFonts w:ascii="JetBrains Mono" w:hAnsi="JetBrains Mono"/>
                <w:b w:val="0"/>
                <w:bCs/>
                <w:color w:val="CC7832"/>
                <w:sz w:val="20"/>
                <w:szCs w:val="20"/>
              </w:rPr>
              <w:t xml:space="preserve">, </w:t>
            </w:r>
            <w:proofErr w:type="spellStart"/>
            <w:r w:rsidRPr="00CD0612">
              <w:rPr>
                <w:rFonts w:ascii="JetBrains Mono" w:hAnsi="JetBrains Mono"/>
                <w:b w:val="0"/>
                <w:bCs/>
                <w:color w:val="A9B7C6"/>
                <w:sz w:val="20"/>
                <w:szCs w:val="20"/>
              </w:rPr>
              <w:t>servletResponse</w:t>
            </w:r>
            <w:proofErr w:type="spellEnd"/>
            <w:r w:rsidRPr="00CD0612">
              <w:rPr>
                <w:rFonts w:ascii="JetBrains Mono" w:hAnsi="JetBrains Mono"/>
                <w:b w:val="0"/>
                <w:bCs/>
                <w:color w:val="A9B7C6"/>
                <w:sz w:val="20"/>
                <w:szCs w:val="20"/>
              </w:rPr>
              <w:t>)</w:t>
            </w:r>
            <w:r w:rsidRPr="00CD0612">
              <w:rPr>
                <w:rFonts w:ascii="JetBrains Mono" w:hAnsi="JetBrains Mono"/>
                <w:b w:val="0"/>
                <w:bCs/>
                <w:color w:val="CC7832"/>
                <w:sz w:val="20"/>
                <w:szCs w:val="20"/>
              </w:rPr>
              <w:t>;</w:t>
            </w:r>
            <w:r w:rsidRPr="00CD0612">
              <w:rPr>
                <w:rFonts w:ascii="JetBrains Mono" w:hAnsi="JetBrains Mono"/>
                <w:b w:val="0"/>
                <w:bCs/>
                <w:color w:val="CC7832"/>
                <w:sz w:val="20"/>
                <w:szCs w:val="20"/>
              </w:rPr>
              <w:br/>
              <w:t xml:space="preserve">    </w:t>
            </w:r>
            <w:r w:rsidRPr="00CD0612">
              <w:rPr>
                <w:rFonts w:ascii="JetBrains Mono" w:hAnsi="JetBrains Mono"/>
                <w:b w:val="0"/>
                <w:bCs/>
                <w:color w:val="A9B7C6"/>
                <w:sz w:val="20"/>
                <w:szCs w:val="20"/>
              </w:rPr>
              <w:t>}</w:t>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br/>
              <w:t xml:space="preserve">    </w:t>
            </w:r>
            <w:r w:rsidRPr="00CD0612">
              <w:rPr>
                <w:rFonts w:ascii="JetBrains Mono" w:hAnsi="JetBrains Mono"/>
                <w:b w:val="0"/>
                <w:bCs/>
                <w:color w:val="BBB529"/>
                <w:sz w:val="20"/>
                <w:szCs w:val="20"/>
              </w:rPr>
              <w:t>@Override</w:t>
            </w:r>
            <w:r w:rsidRPr="00CD0612">
              <w:rPr>
                <w:rFonts w:ascii="JetBrains Mono" w:hAnsi="JetBrains Mono"/>
                <w:b w:val="0"/>
                <w:bCs/>
                <w:color w:val="BBB529"/>
                <w:sz w:val="20"/>
                <w:szCs w:val="20"/>
              </w:rPr>
              <w:br/>
              <w:t xml:space="preserve">    </w:t>
            </w:r>
            <w:r w:rsidRPr="00CD0612">
              <w:rPr>
                <w:rFonts w:ascii="JetBrains Mono" w:hAnsi="JetBrains Mono"/>
                <w:b w:val="0"/>
                <w:bCs/>
                <w:color w:val="CC7832"/>
                <w:sz w:val="20"/>
                <w:szCs w:val="20"/>
              </w:rPr>
              <w:t xml:space="preserve">public void </w:t>
            </w:r>
            <w:r w:rsidRPr="00CD0612">
              <w:rPr>
                <w:rFonts w:ascii="JetBrains Mono" w:hAnsi="JetBrains Mono"/>
                <w:b w:val="0"/>
                <w:bCs/>
                <w:color w:val="FFC66D"/>
                <w:sz w:val="20"/>
                <w:szCs w:val="20"/>
              </w:rPr>
              <w:t>destroy</w:t>
            </w:r>
            <w:r w:rsidRPr="00CD0612">
              <w:rPr>
                <w:rFonts w:ascii="JetBrains Mono" w:hAnsi="JetBrains Mono"/>
                <w:b w:val="0"/>
                <w:bCs/>
                <w:color w:val="A9B7C6"/>
                <w:sz w:val="20"/>
                <w:szCs w:val="20"/>
              </w:rPr>
              <w:t>() {</w:t>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br/>
            </w:r>
            <w:r w:rsidRPr="00CD0612">
              <w:rPr>
                <w:rFonts w:ascii="JetBrains Mono" w:hAnsi="JetBrains Mono"/>
                <w:b w:val="0"/>
                <w:bCs/>
                <w:color w:val="A9B7C6"/>
                <w:sz w:val="20"/>
                <w:szCs w:val="20"/>
              </w:rPr>
              <w:lastRenderedPageBreak/>
              <w:t xml:space="preserve">    }</w:t>
            </w:r>
            <w:r w:rsidRPr="00CD0612">
              <w:rPr>
                <w:rFonts w:ascii="JetBrains Mono" w:hAnsi="JetBrains Mono"/>
                <w:b w:val="0"/>
                <w:bCs/>
                <w:color w:val="A9B7C6"/>
                <w:sz w:val="20"/>
                <w:szCs w:val="20"/>
              </w:rPr>
              <w:br/>
              <w:t>}</w:t>
            </w:r>
          </w:p>
        </w:tc>
      </w:tr>
    </w:tbl>
    <w:p w14:paraId="7BEE3E52" w14:textId="47DAAA73" w:rsidR="00CD0612" w:rsidRDefault="00CD0612" w:rsidP="00CD0612">
      <w:pPr>
        <w:pStyle w:val="a8"/>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3</w:t>
      </w:r>
      <w:r w:rsidR="009A4100">
        <w:fldChar w:fldCharType="end"/>
      </w:r>
      <w:r>
        <w:t xml:space="preserve"> web.xml</w:t>
      </w:r>
    </w:p>
    <w:tbl>
      <w:tblPr>
        <w:tblStyle w:val="ae"/>
        <w:tblW w:w="0" w:type="auto"/>
        <w:tblLook w:val="04A0" w:firstRow="1" w:lastRow="0" w:firstColumn="1" w:lastColumn="0" w:noHBand="0" w:noVBand="1"/>
      </w:tblPr>
      <w:tblGrid>
        <w:gridCol w:w="9071"/>
      </w:tblGrid>
      <w:tr w:rsidR="00CD0612" w:rsidRPr="00CD0612" w14:paraId="249825C8" w14:textId="77777777" w:rsidTr="00CD0612">
        <w:trPr>
          <w:cnfStyle w:val="100000000000" w:firstRow="1" w:lastRow="0" w:firstColumn="0" w:lastColumn="0" w:oddVBand="0" w:evenVBand="0" w:oddHBand="0" w:evenHBand="0" w:firstRowFirstColumn="0" w:firstRowLastColumn="0" w:lastRowFirstColumn="0" w:lastRowLastColumn="0"/>
        </w:trPr>
        <w:tc>
          <w:tcPr>
            <w:tcW w:w="9071" w:type="dxa"/>
          </w:tcPr>
          <w:p w14:paraId="433D5FFC" w14:textId="2234986E" w:rsidR="00CD0612" w:rsidRPr="00CD0612" w:rsidRDefault="00CD0612" w:rsidP="00CD0612">
            <w:pPr>
              <w:pStyle w:val="HTML"/>
              <w:shd w:val="clear" w:color="auto" w:fill="2B2B2B"/>
              <w:rPr>
                <w:rFonts w:ascii="JetBrains Mono" w:hAnsi="JetBrains Mono" w:hint="eastAsia"/>
                <w:b w:val="0"/>
                <w:bCs/>
                <w:color w:val="A9B7C6"/>
                <w:sz w:val="20"/>
                <w:szCs w:val="20"/>
              </w:rPr>
            </w:pPr>
            <w:r w:rsidRPr="00CD0612">
              <w:rPr>
                <w:rFonts w:ascii="JetBrains Mono" w:hAnsi="JetBrains Mono"/>
                <w:b w:val="0"/>
                <w:bCs/>
                <w:color w:val="E8BF6A"/>
                <w:sz w:val="20"/>
                <w:szCs w:val="20"/>
              </w:rPr>
              <w:t>&lt;?</w:t>
            </w:r>
            <w:r w:rsidRPr="00CD0612">
              <w:rPr>
                <w:rFonts w:ascii="JetBrains Mono" w:hAnsi="JetBrains Mono"/>
                <w:b w:val="0"/>
                <w:bCs/>
                <w:color w:val="BABABA"/>
                <w:sz w:val="20"/>
                <w:szCs w:val="20"/>
              </w:rPr>
              <w:t>xml version</w:t>
            </w:r>
            <w:r w:rsidRPr="00CD0612">
              <w:rPr>
                <w:rFonts w:ascii="JetBrains Mono" w:hAnsi="JetBrains Mono"/>
                <w:b w:val="0"/>
                <w:bCs/>
                <w:color w:val="6A8759"/>
                <w:sz w:val="20"/>
                <w:szCs w:val="20"/>
              </w:rPr>
              <w:t xml:space="preserve">="1.0" </w:t>
            </w:r>
            <w:r w:rsidRPr="00CD0612">
              <w:rPr>
                <w:rFonts w:ascii="JetBrains Mono" w:hAnsi="JetBrains Mono"/>
                <w:b w:val="0"/>
                <w:bCs/>
                <w:color w:val="BABABA"/>
                <w:sz w:val="20"/>
                <w:szCs w:val="20"/>
              </w:rPr>
              <w:t>encoding</w:t>
            </w:r>
            <w:r w:rsidRPr="00CD0612">
              <w:rPr>
                <w:rFonts w:ascii="JetBrains Mono" w:hAnsi="JetBrains Mono"/>
                <w:b w:val="0"/>
                <w:bCs/>
                <w:color w:val="6A8759"/>
                <w:sz w:val="20"/>
                <w:szCs w:val="20"/>
              </w:rPr>
              <w:t>="UTF-8"</w:t>
            </w:r>
            <w:r w:rsidRPr="00CD0612">
              <w:rPr>
                <w:rFonts w:ascii="JetBrains Mono" w:hAnsi="JetBrains Mono"/>
                <w:b w:val="0"/>
                <w:bCs/>
                <w:color w:val="E8BF6A"/>
                <w:sz w:val="20"/>
                <w:szCs w:val="20"/>
              </w:rPr>
              <w:t>?&gt;</w:t>
            </w:r>
            <w:r w:rsidRPr="00CD0612">
              <w:rPr>
                <w:rFonts w:ascii="JetBrains Mono" w:hAnsi="JetBrains Mono"/>
                <w:b w:val="0"/>
                <w:bCs/>
                <w:color w:val="E8BF6A"/>
                <w:sz w:val="20"/>
                <w:szCs w:val="20"/>
              </w:rPr>
              <w:br/>
              <w:t xml:space="preserve">&lt;web-app </w:t>
            </w:r>
            <w:proofErr w:type="spellStart"/>
            <w:r w:rsidRPr="00CD0612">
              <w:rPr>
                <w:rFonts w:ascii="JetBrains Mono" w:hAnsi="JetBrains Mono"/>
                <w:b w:val="0"/>
                <w:bCs/>
                <w:color w:val="BABABA"/>
                <w:sz w:val="20"/>
                <w:szCs w:val="20"/>
              </w:rPr>
              <w:t>xmlns</w:t>
            </w:r>
            <w:proofErr w:type="spellEnd"/>
            <w:r w:rsidRPr="00CD0612">
              <w:rPr>
                <w:rFonts w:ascii="JetBrains Mono" w:hAnsi="JetBrains Mono"/>
                <w:b w:val="0"/>
                <w:bCs/>
                <w:color w:val="6A8759"/>
                <w:sz w:val="20"/>
                <w:szCs w:val="20"/>
              </w:rPr>
              <w:t>="http://xmlns.jcp.org/xml/ns/</w:t>
            </w:r>
            <w:proofErr w:type="spellStart"/>
            <w:r w:rsidRPr="00CD0612">
              <w:rPr>
                <w:rFonts w:ascii="JetBrains Mono" w:hAnsi="JetBrains Mono"/>
                <w:b w:val="0"/>
                <w:bCs/>
                <w:color w:val="6A8759"/>
                <w:sz w:val="20"/>
                <w:szCs w:val="20"/>
              </w:rPr>
              <w:t>javaee</w:t>
            </w:r>
            <w:proofErr w:type="spellEnd"/>
            <w:r w:rsidRPr="00CD0612">
              <w:rPr>
                <w:rFonts w:ascii="JetBrains Mono" w:hAnsi="JetBrains Mono"/>
                <w:b w:val="0"/>
                <w:bCs/>
                <w:color w:val="6A8759"/>
                <w:sz w:val="20"/>
                <w:szCs w:val="20"/>
              </w:rPr>
              <w:t>"</w:t>
            </w:r>
            <w:r w:rsidRPr="00CD0612">
              <w:rPr>
                <w:rFonts w:ascii="JetBrains Mono" w:hAnsi="JetBrains Mono"/>
                <w:b w:val="0"/>
                <w:bCs/>
                <w:color w:val="6A8759"/>
                <w:sz w:val="20"/>
                <w:szCs w:val="20"/>
              </w:rPr>
              <w:br/>
              <w:t xml:space="preserve">         </w:t>
            </w:r>
            <w:proofErr w:type="spellStart"/>
            <w:r w:rsidRPr="00CD0612">
              <w:rPr>
                <w:rFonts w:ascii="JetBrains Mono" w:hAnsi="JetBrains Mono"/>
                <w:b w:val="0"/>
                <w:bCs/>
                <w:color w:val="BABABA"/>
                <w:sz w:val="20"/>
                <w:szCs w:val="20"/>
              </w:rPr>
              <w:t>xmlns:</w:t>
            </w:r>
            <w:r w:rsidRPr="00CD0612">
              <w:rPr>
                <w:rFonts w:ascii="JetBrains Mono" w:hAnsi="JetBrains Mono"/>
                <w:b w:val="0"/>
                <w:bCs/>
                <w:color w:val="9876AA"/>
                <w:sz w:val="20"/>
                <w:szCs w:val="20"/>
              </w:rPr>
              <w:t>xsi</w:t>
            </w:r>
            <w:proofErr w:type="spellEnd"/>
            <w:r w:rsidRPr="00CD0612">
              <w:rPr>
                <w:rFonts w:ascii="JetBrains Mono" w:hAnsi="JetBrains Mono"/>
                <w:b w:val="0"/>
                <w:bCs/>
                <w:color w:val="6A8759"/>
                <w:sz w:val="20"/>
                <w:szCs w:val="20"/>
              </w:rPr>
              <w:t>="http://www.w3.org/2001/XMLSchema-instance"</w:t>
            </w:r>
            <w:r w:rsidRPr="00CD0612">
              <w:rPr>
                <w:rFonts w:ascii="JetBrains Mono" w:hAnsi="JetBrains Mono"/>
                <w:b w:val="0"/>
                <w:bCs/>
                <w:color w:val="6A8759"/>
                <w:sz w:val="20"/>
                <w:szCs w:val="20"/>
              </w:rPr>
              <w:br/>
              <w:t xml:space="preserve">         </w:t>
            </w:r>
            <w:proofErr w:type="spellStart"/>
            <w:r w:rsidRPr="00CD0612">
              <w:rPr>
                <w:rFonts w:ascii="JetBrains Mono" w:hAnsi="JetBrains Mono"/>
                <w:b w:val="0"/>
                <w:bCs/>
                <w:color w:val="9876AA"/>
                <w:sz w:val="20"/>
                <w:szCs w:val="20"/>
              </w:rPr>
              <w:t>xsi</w:t>
            </w:r>
            <w:r w:rsidRPr="00CD0612">
              <w:rPr>
                <w:rFonts w:ascii="JetBrains Mono" w:hAnsi="JetBrains Mono"/>
                <w:b w:val="0"/>
                <w:bCs/>
                <w:color w:val="BABABA"/>
                <w:sz w:val="20"/>
                <w:szCs w:val="20"/>
              </w:rPr>
              <w:t>:schemaLocation</w:t>
            </w:r>
            <w:proofErr w:type="spellEnd"/>
            <w:r w:rsidRPr="00CD0612">
              <w:rPr>
                <w:rFonts w:ascii="JetBrains Mono" w:hAnsi="JetBrains Mono"/>
                <w:b w:val="0"/>
                <w:bCs/>
                <w:color w:val="6A8759"/>
                <w:sz w:val="20"/>
                <w:szCs w:val="20"/>
              </w:rPr>
              <w:t>="http://xmlns.jcp.org/xml/ns/</w:t>
            </w:r>
            <w:proofErr w:type="spellStart"/>
            <w:r w:rsidRPr="00CD0612">
              <w:rPr>
                <w:rFonts w:ascii="JetBrains Mono" w:hAnsi="JetBrains Mono"/>
                <w:b w:val="0"/>
                <w:bCs/>
                <w:color w:val="6A8759"/>
                <w:sz w:val="20"/>
                <w:szCs w:val="20"/>
              </w:rPr>
              <w:t>javaee</w:t>
            </w:r>
            <w:proofErr w:type="spellEnd"/>
            <w:r w:rsidRPr="00CD0612">
              <w:rPr>
                <w:rFonts w:ascii="JetBrains Mono" w:hAnsi="JetBrains Mono"/>
                <w:b w:val="0"/>
                <w:bCs/>
                <w:color w:val="6A8759"/>
                <w:sz w:val="20"/>
                <w:szCs w:val="20"/>
              </w:rPr>
              <w:t xml:space="preserve"> http://xmlns.jcp.org/xml/ns/javaee/web-app_4_0.xsd"</w:t>
            </w:r>
            <w:r w:rsidRPr="00CD0612">
              <w:rPr>
                <w:rFonts w:ascii="JetBrains Mono" w:hAnsi="JetBrains Mono"/>
                <w:b w:val="0"/>
                <w:bCs/>
                <w:color w:val="6A8759"/>
                <w:sz w:val="20"/>
                <w:szCs w:val="20"/>
              </w:rPr>
              <w:br/>
              <w:t xml:space="preserve">         </w:t>
            </w:r>
            <w:r w:rsidRPr="00CD0612">
              <w:rPr>
                <w:rFonts w:ascii="JetBrains Mono" w:hAnsi="JetBrains Mono"/>
                <w:b w:val="0"/>
                <w:bCs/>
                <w:color w:val="BABABA"/>
                <w:sz w:val="20"/>
                <w:szCs w:val="20"/>
              </w:rPr>
              <w:t>version</w:t>
            </w:r>
            <w:r w:rsidRPr="00CD0612">
              <w:rPr>
                <w:rFonts w:ascii="JetBrains Mono" w:hAnsi="JetBrains Mono"/>
                <w:b w:val="0"/>
                <w:bCs/>
                <w:color w:val="6A8759"/>
                <w:sz w:val="20"/>
                <w:szCs w:val="20"/>
              </w:rPr>
              <w:t>="4.0"</w:t>
            </w:r>
            <w:r w:rsidRPr="00CD0612">
              <w:rPr>
                <w:rFonts w:ascii="JetBrains Mono" w:hAnsi="JetBrains Mono"/>
                <w:b w:val="0"/>
                <w:bCs/>
                <w:color w:val="E8BF6A"/>
                <w:sz w:val="20"/>
                <w:szCs w:val="20"/>
              </w:rPr>
              <w:t>&gt;</w:t>
            </w:r>
            <w:r w:rsidRPr="00CD0612">
              <w:rPr>
                <w:rFonts w:ascii="JetBrains Mono" w:hAnsi="JetBrains Mono"/>
                <w:b w:val="0"/>
                <w:bCs/>
                <w:color w:val="E8BF6A"/>
                <w:sz w:val="20"/>
                <w:szCs w:val="20"/>
              </w:rPr>
              <w:br/>
            </w:r>
            <w:r w:rsidRPr="00CD0612">
              <w:rPr>
                <w:rFonts w:ascii="JetBrains Mono" w:hAnsi="JetBrains Mono"/>
                <w:b w:val="0"/>
                <w:bCs/>
                <w:color w:val="E8BF6A"/>
                <w:sz w:val="20"/>
                <w:szCs w:val="20"/>
              </w:rPr>
              <w:br/>
              <w:t xml:space="preserve">    &lt;servlet&gt;</w:t>
            </w:r>
            <w:r w:rsidRPr="00CD0612">
              <w:rPr>
                <w:rFonts w:ascii="JetBrains Mono" w:hAnsi="JetBrains Mono"/>
                <w:b w:val="0"/>
                <w:bCs/>
                <w:color w:val="E8BF6A"/>
                <w:sz w:val="20"/>
                <w:szCs w:val="20"/>
              </w:rPr>
              <w:br/>
              <w:t xml:space="preserve">        &lt;servlet-name&gt;</w:t>
            </w:r>
            <w:proofErr w:type="spellStart"/>
            <w:r w:rsidRPr="00CD0612">
              <w:rPr>
                <w:rFonts w:ascii="JetBrains Mono" w:hAnsi="JetBrains Mono"/>
                <w:b w:val="0"/>
                <w:bCs/>
                <w:color w:val="A9B7C6"/>
                <w:sz w:val="20"/>
                <w:szCs w:val="20"/>
              </w:rPr>
              <w:t>DemoServlet</w:t>
            </w:r>
            <w:proofErr w:type="spellEnd"/>
            <w:r w:rsidRPr="00CD0612">
              <w:rPr>
                <w:rFonts w:ascii="JetBrains Mono" w:hAnsi="JetBrains Mono"/>
                <w:b w:val="0"/>
                <w:bCs/>
                <w:color w:val="E8BF6A"/>
                <w:sz w:val="20"/>
                <w:szCs w:val="20"/>
              </w:rPr>
              <w:t>&lt;/servlet-name&gt;</w:t>
            </w:r>
            <w:r w:rsidRPr="00CD0612">
              <w:rPr>
                <w:rFonts w:ascii="JetBrains Mono" w:hAnsi="JetBrains Mono"/>
                <w:b w:val="0"/>
                <w:bCs/>
                <w:color w:val="E8BF6A"/>
                <w:sz w:val="20"/>
                <w:szCs w:val="20"/>
              </w:rPr>
              <w:br/>
              <w:t xml:space="preserve">        &lt;servlet-class&gt;</w:t>
            </w:r>
            <w:proofErr w:type="spellStart"/>
            <w:r w:rsidRPr="00CD0612">
              <w:rPr>
                <w:rFonts w:ascii="JetBrains Mono" w:hAnsi="JetBrains Mono"/>
                <w:b w:val="0"/>
                <w:bCs/>
                <w:color w:val="A9B7C6"/>
                <w:sz w:val="20"/>
                <w:szCs w:val="20"/>
              </w:rPr>
              <w:t>com.lxh.servlet.DemoServlet</w:t>
            </w:r>
            <w:proofErr w:type="spellEnd"/>
            <w:r w:rsidRPr="00CD0612">
              <w:rPr>
                <w:rFonts w:ascii="JetBrains Mono" w:hAnsi="JetBrains Mono"/>
                <w:b w:val="0"/>
                <w:bCs/>
                <w:color w:val="E8BF6A"/>
                <w:sz w:val="20"/>
                <w:szCs w:val="20"/>
              </w:rPr>
              <w:t>&lt;/servlet-class&gt;</w:t>
            </w:r>
            <w:r w:rsidRPr="00CD0612">
              <w:rPr>
                <w:rFonts w:ascii="JetBrains Mono" w:hAnsi="JetBrains Mono"/>
                <w:b w:val="0"/>
                <w:bCs/>
                <w:color w:val="E8BF6A"/>
                <w:sz w:val="20"/>
                <w:szCs w:val="20"/>
              </w:rPr>
              <w:br/>
              <w:t xml:space="preserve">    &lt;/servlet&gt;</w:t>
            </w:r>
            <w:r w:rsidRPr="00CD0612">
              <w:rPr>
                <w:rFonts w:ascii="JetBrains Mono" w:hAnsi="JetBrains Mono"/>
                <w:b w:val="0"/>
                <w:bCs/>
                <w:color w:val="E8BF6A"/>
                <w:sz w:val="20"/>
                <w:szCs w:val="20"/>
              </w:rPr>
              <w:br/>
              <w:t xml:space="preserve">    &lt;servlet-mapping&gt;</w:t>
            </w:r>
            <w:r w:rsidRPr="00CD0612">
              <w:rPr>
                <w:rFonts w:ascii="JetBrains Mono" w:hAnsi="JetBrains Mono"/>
                <w:b w:val="0"/>
                <w:bCs/>
                <w:color w:val="E8BF6A"/>
                <w:sz w:val="20"/>
                <w:szCs w:val="20"/>
              </w:rPr>
              <w:br/>
              <w:t xml:space="preserve">        &lt;servlet-name&gt;</w:t>
            </w:r>
            <w:proofErr w:type="spellStart"/>
            <w:r w:rsidRPr="00CD0612">
              <w:rPr>
                <w:rFonts w:ascii="JetBrains Mono" w:hAnsi="JetBrains Mono"/>
                <w:b w:val="0"/>
                <w:bCs/>
                <w:color w:val="A9B7C6"/>
                <w:sz w:val="20"/>
                <w:szCs w:val="20"/>
              </w:rPr>
              <w:t>DemoServlet</w:t>
            </w:r>
            <w:proofErr w:type="spellEnd"/>
            <w:r w:rsidRPr="00CD0612">
              <w:rPr>
                <w:rFonts w:ascii="JetBrains Mono" w:hAnsi="JetBrains Mono"/>
                <w:b w:val="0"/>
                <w:bCs/>
                <w:color w:val="E8BF6A"/>
                <w:sz w:val="20"/>
                <w:szCs w:val="20"/>
              </w:rPr>
              <w:t>&lt;/servlet-name&gt;</w:t>
            </w:r>
            <w:r w:rsidRPr="00CD0612">
              <w:rPr>
                <w:rFonts w:ascii="JetBrains Mono" w:hAnsi="JetBrains Mono"/>
                <w:b w:val="0"/>
                <w:bCs/>
                <w:color w:val="E8BF6A"/>
                <w:sz w:val="20"/>
                <w:szCs w:val="20"/>
              </w:rPr>
              <w:br/>
              <w:t xml:space="preserve">        &lt;</w:t>
            </w:r>
            <w:proofErr w:type="spellStart"/>
            <w:r w:rsidRPr="00CD0612">
              <w:rPr>
                <w:rFonts w:ascii="JetBrains Mono" w:hAnsi="JetBrains Mono"/>
                <w:b w:val="0"/>
                <w:bCs/>
                <w:color w:val="E8BF6A"/>
                <w:sz w:val="20"/>
                <w:szCs w:val="20"/>
              </w:rPr>
              <w:t>url</w:t>
            </w:r>
            <w:proofErr w:type="spellEnd"/>
            <w:r w:rsidRPr="00CD0612">
              <w:rPr>
                <w:rFonts w:ascii="JetBrains Mono" w:hAnsi="JetBrains Mono"/>
                <w:b w:val="0"/>
                <w:bCs/>
                <w:color w:val="E8BF6A"/>
                <w:sz w:val="20"/>
                <w:szCs w:val="20"/>
              </w:rPr>
              <w:t>-pattern&gt;</w:t>
            </w:r>
            <w:r w:rsidRPr="00CD0612">
              <w:rPr>
                <w:rFonts w:ascii="JetBrains Mono" w:hAnsi="JetBrains Mono"/>
                <w:b w:val="0"/>
                <w:bCs/>
                <w:color w:val="A9B7C6"/>
                <w:sz w:val="20"/>
                <w:szCs w:val="20"/>
              </w:rPr>
              <w:t>/demo.do</w:t>
            </w:r>
            <w:r w:rsidRPr="00CD0612">
              <w:rPr>
                <w:rFonts w:ascii="JetBrains Mono" w:hAnsi="JetBrains Mono"/>
                <w:b w:val="0"/>
                <w:bCs/>
                <w:color w:val="E8BF6A"/>
                <w:sz w:val="20"/>
                <w:szCs w:val="20"/>
              </w:rPr>
              <w:t>&lt;/</w:t>
            </w:r>
            <w:proofErr w:type="spellStart"/>
            <w:r w:rsidRPr="00CD0612">
              <w:rPr>
                <w:rFonts w:ascii="JetBrains Mono" w:hAnsi="JetBrains Mono"/>
                <w:b w:val="0"/>
                <w:bCs/>
                <w:color w:val="E8BF6A"/>
                <w:sz w:val="20"/>
                <w:szCs w:val="20"/>
              </w:rPr>
              <w:t>url</w:t>
            </w:r>
            <w:proofErr w:type="spellEnd"/>
            <w:r w:rsidRPr="00CD0612">
              <w:rPr>
                <w:rFonts w:ascii="JetBrains Mono" w:hAnsi="JetBrains Mono"/>
                <w:b w:val="0"/>
                <w:bCs/>
                <w:color w:val="E8BF6A"/>
                <w:sz w:val="20"/>
                <w:szCs w:val="20"/>
              </w:rPr>
              <w:t>-pattern&gt;</w:t>
            </w:r>
            <w:r w:rsidRPr="00CD0612">
              <w:rPr>
                <w:rFonts w:ascii="JetBrains Mono" w:hAnsi="JetBrains Mono"/>
                <w:b w:val="0"/>
                <w:bCs/>
                <w:color w:val="E8BF6A"/>
                <w:sz w:val="20"/>
                <w:szCs w:val="20"/>
              </w:rPr>
              <w:br/>
              <w:t xml:space="preserve">    &lt;/servlet-mapping&gt;</w:t>
            </w:r>
            <w:r w:rsidRPr="00CD0612">
              <w:rPr>
                <w:rFonts w:ascii="JetBrains Mono" w:hAnsi="JetBrains Mono"/>
                <w:b w:val="0"/>
                <w:bCs/>
                <w:color w:val="E8BF6A"/>
                <w:sz w:val="20"/>
                <w:szCs w:val="20"/>
              </w:rPr>
              <w:br/>
            </w:r>
            <w:r w:rsidRPr="00CD0612">
              <w:rPr>
                <w:rFonts w:ascii="JetBrains Mono" w:hAnsi="JetBrains Mono"/>
                <w:b w:val="0"/>
                <w:bCs/>
                <w:color w:val="E8BF6A"/>
                <w:sz w:val="20"/>
                <w:szCs w:val="20"/>
              </w:rPr>
              <w:br/>
              <w:t xml:space="preserve">    </w:t>
            </w:r>
            <w:r w:rsidRPr="00CD0612">
              <w:rPr>
                <w:rFonts w:ascii="JetBrains Mono" w:hAnsi="JetBrains Mono"/>
                <w:b w:val="0"/>
                <w:bCs/>
                <w:color w:val="808080"/>
                <w:sz w:val="20"/>
                <w:szCs w:val="20"/>
              </w:rPr>
              <w:t xml:space="preserve">&lt;!-- </w:t>
            </w:r>
            <w:r w:rsidRPr="00CD0612">
              <w:rPr>
                <w:rFonts w:hint="eastAsia"/>
                <w:b w:val="0"/>
                <w:bCs/>
                <w:color w:val="808080"/>
                <w:sz w:val="20"/>
                <w:szCs w:val="20"/>
              </w:rPr>
              <w:t>配置一个</w:t>
            </w:r>
            <w:r w:rsidRPr="00CD0612">
              <w:rPr>
                <w:rFonts w:ascii="JetBrains Mono" w:hAnsi="JetBrains Mono"/>
                <w:b w:val="0"/>
                <w:bCs/>
                <w:color w:val="808080"/>
                <w:sz w:val="20"/>
                <w:szCs w:val="20"/>
              </w:rPr>
              <w:t>filter --&gt;</w:t>
            </w:r>
            <w:r w:rsidRPr="00CD0612">
              <w:rPr>
                <w:rFonts w:ascii="JetBrains Mono" w:hAnsi="JetBrains Mono"/>
                <w:b w:val="0"/>
                <w:bCs/>
                <w:color w:val="808080"/>
                <w:sz w:val="20"/>
                <w:szCs w:val="20"/>
              </w:rPr>
              <w:br/>
              <w:t xml:space="preserve">    </w:t>
            </w:r>
            <w:r w:rsidRPr="00CD0612">
              <w:rPr>
                <w:rFonts w:ascii="JetBrains Mono" w:hAnsi="JetBrains Mono"/>
                <w:b w:val="0"/>
                <w:bCs/>
                <w:color w:val="E8BF6A"/>
                <w:sz w:val="20"/>
                <w:szCs w:val="20"/>
              </w:rPr>
              <w:t>&lt;filter&gt;</w:t>
            </w:r>
            <w:r w:rsidRPr="00CD0612">
              <w:rPr>
                <w:rFonts w:ascii="JetBrains Mono" w:hAnsi="JetBrains Mono"/>
                <w:b w:val="0"/>
                <w:bCs/>
                <w:color w:val="E8BF6A"/>
                <w:sz w:val="20"/>
                <w:szCs w:val="20"/>
              </w:rPr>
              <w:br/>
              <w:t xml:space="preserve">        &lt;filter-name&gt;</w:t>
            </w:r>
            <w:proofErr w:type="spellStart"/>
            <w:r w:rsidRPr="00CD0612">
              <w:rPr>
                <w:rFonts w:ascii="JetBrains Mono" w:hAnsi="JetBrains Mono"/>
                <w:b w:val="0"/>
                <w:bCs/>
                <w:color w:val="A9B7C6"/>
                <w:sz w:val="20"/>
                <w:szCs w:val="20"/>
              </w:rPr>
              <w:t>DemoFilter</w:t>
            </w:r>
            <w:proofErr w:type="spellEnd"/>
            <w:r w:rsidRPr="00CD0612">
              <w:rPr>
                <w:rFonts w:ascii="JetBrains Mono" w:hAnsi="JetBrains Mono"/>
                <w:b w:val="0"/>
                <w:bCs/>
                <w:color w:val="E8BF6A"/>
                <w:sz w:val="20"/>
                <w:szCs w:val="20"/>
              </w:rPr>
              <w:t>&lt;/filter-name&gt;</w:t>
            </w:r>
            <w:r w:rsidRPr="00CD0612">
              <w:rPr>
                <w:rFonts w:ascii="JetBrains Mono" w:hAnsi="JetBrains Mono"/>
                <w:b w:val="0"/>
                <w:bCs/>
                <w:color w:val="E8BF6A"/>
                <w:sz w:val="20"/>
                <w:szCs w:val="20"/>
              </w:rPr>
              <w:br/>
              <w:t xml:space="preserve">        &lt;filter-class&gt;</w:t>
            </w:r>
            <w:proofErr w:type="spellStart"/>
            <w:r w:rsidRPr="00CD0612">
              <w:rPr>
                <w:rFonts w:ascii="JetBrains Mono" w:hAnsi="JetBrains Mono"/>
                <w:b w:val="0"/>
                <w:bCs/>
                <w:color w:val="A9B7C6"/>
                <w:sz w:val="20"/>
                <w:szCs w:val="20"/>
              </w:rPr>
              <w:t>com.lxh.filter.DemoFilter</w:t>
            </w:r>
            <w:proofErr w:type="spellEnd"/>
            <w:r w:rsidRPr="00CD0612">
              <w:rPr>
                <w:rFonts w:ascii="JetBrains Mono" w:hAnsi="JetBrains Mono"/>
                <w:b w:val="0"/>
                <w:bCs/>
                <w:color w:val="E8BF6A"/>
                <w:sz w:val="20"/>
                <w:szCs w:val="20"/>
              </w:rPr>
              <w:t>&lt;/filter-class&gt;</w:t>
            </w:r>
            <w:r w:rsidRPr="00CD0612">
              <w:rPr>
                <w:rFonts w:ascii="JetBrains Mono" w:hAnsi="JetBrains Mono"/>
                <w:b w:val="0"/>
                <w:bCs/>
                <w:color w:val="E8BF6A"/>
                <w:sz w:val="20"/>
                <w:szCs w:val="20"/>
              </w:rPr>
              <w:br/>
              <w:t xml:space="preserve">    &lt;/filter&gt;</w:t>
            </w:r>
            <w:r w:rsidRPr="00CD0612">
              <w:rPr>
                <w:rFonts w:ascii="JetBrains Mono" w:hAnsi="JetBrains Mono"/>
                <w:b w:val="0"/>
                <w:bCs/>
                <w:color w:val="E8BF6A"/>
                <w:sz w:val="20"/>
                <w:szCs w:val="20"/>
              </w:rPr>
              <w:br/>
              <w:t xml:space="preserve">    &lt;filter-mapping&gt;</w:t>
            </w:r>
            <w:r w:rsidRPr="00CD0612">
              <w:rPr>
                <w:rFonts w:ascii="JetBrains Mono" w:hAnsi="JetBrains Mono"/>
                <w:b w:val="0"/>
                <w:bCs/>
                <w:color w:val="E8BF6A"/>
                <w:sz w:val="20"/>
                <w:szCs w:val="20"/>
              </w:rPr>
              <w:br/>
              <w:t xml:space="preserve">        &lt;filter-name&gt;</w:t>
            </w:r>
            <w:proofErr w:type="spellStart"/>
            <w:r w:rsidRPr="00CD0612">
              <w:rPr>
                <w:rFonts w:ascii="JetBrains Mono" w:hAnsi="JetBrains Mono"/>
                <w:b w:val="0"/>
                <w:bCs/>
                <w:color w:val="A9B7C6"/>
                <w:sz w:val="20"/>
                <w:szCs w:val="20"/>
              </w:rPr>
              <w:t>DemoFilter</w:t>
            </w:r>
            <w:proofErr w:type="spellEnd"/>
            <w:r w:rsidRPr="00CD0612">
              <w:rPr>
                <w:rFonts w:ascii="JetBrains Mono" w:hAnsi="JetBrains Mono"/>
                <w:b w:val="0"/>
                <w:bCs/>
                <w:color w:val="E8BF6A"/>
                <w:sz w:val="20"/>
                <w:szCs w:val="20"/>
              </w:rPr>
              <w:t>&lt;/filter-name&gt;</w:t>
            </w:r>
            <w:r w:rsidRPr="00CD0612">
              <w:rPr>
                <w:rFonts w:ascii="JetBrains Mono" w:hAnsi="JetBrains Mono"/>
                <w:b w:val="0"/>
                <w:bCs/>
                <w:color w:val="E8BF6A"/>
                <w:sz w:val="20"/>
                <w:szCs w:val="20"/>
              </w:rPr>
              <w:br/>
              <w:t xml:space="preserve">        &lt;</w:t>
            </w:r>
            <w:proofErr w:type="spellStart"/>
            <w:r w:rsidRPr="00CD0612">
              <w:rPr>
                <w:rFonts w:ascii="JetBrains Mono" w:hAnsi="JetBrains Mono"/>
                <w:b w:val="0"/>
                <w:bCs/>
                <w:color w:val="E8BF6A"/>
                <w:sz w:val="20"/>
                <w:szCs w:val="20"/>
              </w:rPr>
              <w:t>url</w:t>
            </w:r>
            <w:proofErr w:type="spellEnd"/>
            <w:r w:rsidRPr="00CD0612">
              <w:rPr>
                <w:rFonts w:ascii="JetBrains Mono" w:hAnsi="JetBrains Mono"/>
                <w:b w:val="0"/>
                <w:bCs/>
                <w:color w:val="E8BF6A"/>
                <w:sz w:val="20"/>
                <w:szCs w:val="20"/>
              </w:rPr>
              <w:t>-pattern&gt;</w:t>
            </w:r>
            <w:r w:rsidRPr="00CD0612">
              <w:rPr>
                <w:rFonts w:ascii="JetBrains Mono" w:hAnsi="JetBrains Mono"/>
                <w:b w:val="0"/>
                <w:bCs/>
                <w:color w:val="A9B7C6"/>
                <w:sz w:val="20"/>
                <w:szCs w:val="20"/>
              </w:rPr>
              <w:t>*.do</w:t>
            </w:r>
            <w:r w:rsidRPr="00CD0612">
              <w:rPr>
                <w:rFonts w:ascii="JetBrains Mono" w:hAnsi="JetBrains Mono"/>
                <w:b w:val="0"/>
                <w:bCs/>
                <w:color w:val="E8BF6A"/>
                <w:sz w:val="20"/>
                <w:szCs w:val="20"/>
              </w:rPr>
              <w:t>&lt;/</w:t>
            </w:r>
            <w:proofErr w:type="spellStart"/>
            <w:r w:rsidRPr="00CD0612">
              <w:rPr>
                <w:rFonts w:ascii="JetBrains Mono" w:hAnsi="JetBrains Mono"/>
                <w:b w:val="0"/>
                <w:bCs/>
                <w:color w:val="E8BF6A"/>
                <w:sz w:val="20"/>
                <w:szCs w:val="20"/>
              </w:rPr>
              <w:t>url</w:t>
            </w:r>
            <w:proofErr w:type="spellEnd"/>
            <w:r w:rsidRPr="00CD0612">
              <w:rPr>
                <w:rFonts w:ascii="JetBrains Mono" w:hAnsi="JetBrains Mono"/>
                <w:b w:val="0"/>
                <w:bCs/>
                <w:color w:val="E8BF6A"/>
                <w:sz w:val="20"/>
                <w:szCs w:val="20"/>
              </w:rPr>
              <w:t>-pattern&gt;</w:t>
            </w:r>
            <w:r w:rsidRPr="00CD0612">
              <w:rPr>
                <w:rFonts w:ascii="JetBrains Mono" w:hAnsi="JetBrains Mono"/>
                <w:b w:val="0"/>
                <w:bCs/>
                <w:color w:val="E8BF6A"/>
                <w:sz w:val="20"/>
                <w:szCs w:val="20"/>
              </w:rPr>
              <w:br/>
              <w:t xml:space="preserve">    &lt;/filter-mapping&gt;</w:t>
            </w:r>
            <w:r w:rsidRPr="00CD0612">
              <w:rPr>
                <w:rFonts w:ascii="JetBrains Mono" w:hAnsi="JetBrains Mono"/>
                <w:b w:val="0"/>
                <w:bCs/>
                <w:color w:val="E8BF6A"/>
                <w:sz w:val="20"/>
                <w:szCs w:val="20"/>
              </w:rPr>
              <w:br/>
            </w:r>
            <w:r w:rsidRPr="00CD0612">
              <w:rPr>
                <w:rFonts w:ascii="JetBrains Mono" w:hAnsi="JetBrains Mono"/>
                <w:b w:val="0"/>
                <w:bCs/>
                <w:color w:val="E8BF6A"/>
                <w:sz w:val="20"/>
                <w:szCs w:val="20"/>
              </w:rPr>
              <w:br/>
              <w:t>&lt;/web-app&gt;</w:t>
            </w:r>
          </w:p>
        </w:tc>
      </w:tr>
    </w:tbl>
    <w:p w14:paraId="2B02FC5C" w14:textId="7BC20131" w:rsidR="00CD0612" w:rsidRDefault="00CD0612" w:rsidP="00CD0612">
      <w:pPr>
        <w:pStyle w:val="20"/>
        <w:ind w:firstLineChars="0" w:firstLine="0"/>
      </w:pPr>
      <w:r>
        <w:rPr>
          <w:rFonts w:hint="eastAsia"/>
        </w:rPr>
        <w:t>此时我们访问</w:t>
      </w:r>
      <w:r>
        <w:rPr>
          <w:rFonts w:hint="eastAsia"/>
        </w:rPr>
        <w:t xml:space="preserve"> </w:t>
      </w:r>
      <w:hyperlink r:id="rId101" w:history="1">
        <w:r w:rsidRPr="00225F25">
          <w:rPr>
            <w:rStyle w:val="af"/>
          </w:rPr>
          <w:t>http://ip:port/</w:t>
        </w:r>
      </w:hyperlink>
      <w:r>
        <w:rPr>
          <w:rFonts w:hint="eastAsia"/>
        </w:rPr>
        <w:t>工程名</w:t>
      </w:r>
      <w:r>
        <w:rPr>
          <w:rFonts w:hint="eastAsia"/>
        </w:rPr>
        <w:t>/</w:t>
      </w:r>
      <w:r>
        <w:t>demo.do</w:t>
      </w:r>
      <w:r>
        <w:rPr>
          <w:rFonts w:hint="eastAsia"/>
        </w:rPr>
        <w:t>，会发现控制台输出：</w:t>
      </w:r>
    </w:p>
    <w:p w14:paraId="5CB4B527" w14:textId="7CAFE7C5" w:rsidR="00CD0612" w:rsidRDefault="00CD0612" w:rsidP="00CD0612">
      <w:pPr>
        <w:pStyle w:val="image"/>
        <w:spacing w:before="72"/>
      </w:pPr>
      <w:r>
        <w:rPr>
          <w:noProof/>
        </w:rPr>
        <w:drawing>
          <wp:inline distT="0" distB="0" distL="0" distR="0" wp14:anchorId="27190FE5" wp14:editId="4C02B116">
            <wp:extent cx="5760085" cy="4902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90220"/>
                    </a:xfrm>
                    <a:prstGeom prst="rect">
                      <a:avLst/>
                    </a:prstGeom>
                  </pic:spPr>
                </pic:pic>
              </a:graphicData>
            </a:graphic>
          </wp:inline>
        </w:drawing>
      </w:r>
    </w:p>
    <w:p w14:paraId="035B5DD1" w14:textId="65942887" w:rsidR="00CD0612" w:rsidRDefault="00CD0612" w:rsidP="00CD0612">
      <w:pPr>
        <w:pStyle w:val="20"/>
        <w:ind w:firstLine="480"/>
      </w:pPr>
      <w:r>
        <w:rPr>
          <w:rFonts w:hint="eastAsia"/>
        </w:rPr>
        <w:t>由控制台输出结果可以看出，程序是先执行了</w:t>
      </w:r>
      <w:proofErr w:type="spellStart"/>
      <w:r>
        <w:rPr>
          <w:rFonts w:hint="eastAsia"/>
        </w:rPr>
        <w:t>Demo</w:t>
      </w:r>
      <w:r>
        <w:t>Filter</w:t>
      </w:r>
      <w:proofErr w:type="spellEnd"/>
      <w:r>
        <w:rPr>
          <w:rFonts w:hint="eastAsia"/>
        </w:rPr>
        <w:t>中的</w:t>
      </w:r>
      <w:proofErr w:type="spellStart"/>
      <w:r>
        <w:rPr>
          <w:rFonts w:hint="eastAsia"/>
        </w:rPr>
        <w:t>do</w:t>
      </w:r>
      <w:r>
        <w:t>Filter</w:t>
      </w:r>
      <w:proofErr w:type="spellEnd"/>
      <w:r>
        <w:t>()</w:t>
      </w:r>
      <w:r>
        <w:rPr>
          <w:rFonts w:hint="eastAsia"/>
        </w:rPr>
        <w:t>方法，然后才执行</w:t>
      </w:r>
      <w:proofErr w:type="spellStart"/>
      <w:r>
        <w:rPr>
          <w:rFonts w:hint="eastAsia"/>
        </w:rPr>
        <w:t>DemoServlet</w:t>
      </w:r>
      <w:proofErr w:type="spellEnd"/>
      <w:r>
        <w:rPr>
          <w:rFonts w:hint="eastAsia"/>
        </w:rPr>
        <w:t>中的</w:t>
      </w:r>
      <w:proofErr w:type="spellStart"/>
      <w:r>
        <w:rPr>
          <w:rFonts w:hint="eastAsia"/>
        </w:rPr>
        <w:t>d</w:t>
      </w:r>
      <w:r>
        <w:t>oGet</w:t>
      </w:r>
      <w:proofErr w:type="spellEnd"/>
      <w:r>
        <w:t>()</w:t>
      </w:r>
      <w:r>
        <w:rPr>
          <w:rFonts w:hint="eastAsia"/>
        </w:rPr>
        <w:t>方法的，所以过滤器就已经配置成功了。</w:t>
      </w:r>
    </w:p>
    <w:p w14:paraId="14944942" w14:textId="77777777" w:rsidR="00661FB7" w:rsidRDefault="00661FB7" w:rsidP="00CD0612">
      <w:pPr>
        <w:pStyle w:val="20"/>
        <w:ind w:firstLine="480"/>
      </w:pPr>
      <w:r w:rsidRPr="00661FB7">
        <w:rPr>
          <w:rFonts w:hint="eastAsia"/>
        </w:rPr>
        <w:t xml:space="preserve">Filter </w:t>
      </w:r>
      <w:r w:rsidRPr="00661FB7">
        <w:rPr>
          <w:rFonts w:hint="eastAsia"/>
        </w:rPr>
        <w:t>过滤器的使用步骤：</w:t>
      </w:r>
      <w:r w:rsidRPr="00661FB7">
        <w:rPr>
          <w:rFonts w:hint="eastAsia"/>
        </w:rPr>
        <w:t xml:space="preserve"> </w:t>
      </w:r>
    </w:p>
    <w:p w14:paraId="68D55FDE" w14:textId="77777777" w:rsidR="00661FB7" w:rsidRDefault="00661FB7" w:rsidP="00CD0612">
      <w:pPr>
        <w:pStyle w:val="20"/>
        <w:ind w:firstLine="480"/>
      </w:pPr>
      <w:r w:rsidRPr="00661FB7">
        <w:rPr>
          <w:rFonts w:hint="eastAsia"/>
        </w:rPr>
        <w:t>1</w:t>
      </w:r>
      <w:r w:rsidRPr="00661FB7">
        <w:rPr>
          <w:rFonts w:hint="eastAsia"/>
        </w:rPr>
        <w:t>、编写一个类去实现</w:t>
      </w:r>
      <w:r w:rsidRPr="00661FB7">
        <w:rPr>
          <w:rFonts w:hint="eastAsia"/>
        </w:rPr>
        <w:t xml:space="preserve"> Filter </w:t>
      </w:r>
      <w:r w:rsidRPr="00661FB7">
        <w:rPr>
          <w:rFonts w:hint="eastAsia"/>
        </w:rPr>
        <w:t>接口</w:t>
      </w:r>
      <w:r w:rsidRPr="00661FB7">
        <w:rPr>
          <w:rFonts w:hint="eastAsia"/>
        </w:rPr>
        <w:t xml:space="preserve"> </w:t>
      </w:r>
    </w:p>
    <w:p w14:paraId="0D9CCBF4" w14:textId="77777777" w:rsidR="00661FB7" w:rsidRDefault="00661FB7" w:rsidP="00CD0612">
      <w:pPr>
        <w:pStyle w:val="20"/>
        <w:ind w:firstLine="480"/>
      </w:pPr>
      <w:r w:rsidRPr="00661FB7">
        <w:rPr>
          <w:rFonts w:hint="eastAsia"/>
        </w:rPr>
        <w:t>2</w:t>
      </w:r>
      <w:r w:rsidRPr="00661FB7">
        <w:rPr>
          <w:rFonts w:hint="eastAsia"/>
        </w:rPr>
        <w:t>、实现过滤方法</w:t>
      </w:r>
      <w:r w:rsidRPr="00661FB7">
        <w:rPr>
          <w:rFonts w:hint="eastAsia"/>
        </w:rPr>
        <w:t xml:space="preserve"> </w:t>
      </w:r>
      <w:proofErr w:type="spellStart"/>
      <w:r w:rsidRPr="00661FB7">
        <w:rPr>
          <w:rFonts w:hint="eastAsia"/>
        </w:rPr>
        <w:t>doFilter</w:t>
      </w:r>
      <w:proofErr w:type="spellEnd"/>
      <w:r w:rsidRPr="00661FB7">
        <w:rPr>
          <w:rFonts w:hint="eastAsia"/>
        </w:rPr>
        <w:t xml:space="preserve">() </w:t>
      </w:r>
    </w:p>
    <w:p w14:paraId="7FE3AC50" w14:textId="5349018B" w:rsidR="00661FB7" w:rsidRDefault="00661FB7" w:rsidP="00CD0612">
      <w:pPr>
        <w:pStyle w:val="20"/>
        <w:ind w:firstLine="480"/>
      </w:pPr>
      <w:r w:rsidRPr="00661FB7">
        <w:rPr>
          <w:rFonts w:hint="eastAsia"/>
        </w:rPr>
        <w:t>3</w:t>
      </w:r>
      <w:r w:rsidRPr="00661FB7">
        <w:rPr>
          <w:rFonts w:hint="eastAsia"/>
        </w:rPr>
        <w:t>、到</w:t>
      </w:r>
      <w:r w:rsidRPr="00661FB7">
        <w:rPr>
          <w:rFonts w:hint="eastAsia"/>
        </w:rPr>
        <w:t xml:space="preserve"> web.xml </w:t>
      </w:r>
      <w:r w:rsidRPr="00661FB7">
        <w:rPr>
          <w:rFonts w:hint="eastAsia"/>
        </w:rPr>
        <w:t>中去配置</w:t>
      </w:r>
      <w:r w:rsidRPr="00661FB7">
        <w:rPr>
          <w:rFonts w:hint="eastAsia"/>
        </w:rPr>
        <w:t xml:space="preserve"> Filter </w:t>
      </w:r>
      <w:r w:rsidRPr="00661FB7">
        <w:rPr>
          <w:rFonts w:hint="eastAsia"/>
        </w:rPr>
        <w:t>的拦截路径</w:t>
      </w:r>
    </w:p>
    <w:p w14:paraId="32CD0A4A" w14:textId="6241429D" w:rsidR="00661FB7" w:rsidRDefault="00661FB7" w:rsidP="00661FB7">
      <w:pPr>
        <w:pStyle w:val="2"/>
        <w:spacing w:before="120" w:after="120"/>
      </w:pPr>
      <w:r>
        <w:rPr>
          <w:rFonts w:hint="eastAsia"/>
        </w:rPr>
        <w:t>Filter</w:t>
      </w:r>
      <w:r>
        <w:rPr>
          <w:rFonts w:hint="eastAsia"/>
        </w:rPr>
        <w:t>的生命周期</w:t>
      </w:r>
    </w:p>
    <w:p w14:paraId="7CA55CD2" w14:textId="3B4551B0" w:rsidR="00661FB7" w:rsidRDefault="00661FB7" w:rsidP="00661FB7">
      <w:pPr>
        <w:pStyle w:val="20"/>
        <w:ind w:firstLineChars="0" w:firstLine="0"/>
      </w:pPr>
      <w:r w:rsidRPr="00661FB7">
        <w:rPr>
          <w:rFonts w:hint="eastAsia"/>
        </w:rPr>
        <w:t xml:space="preserve">Filter </w:t>
      </w:r>
      <w:r w:rsidRPr="00661FB7">
        <w:rPr>
          <w:rFonts w:hint="eastAsia"/>
        </w:rPr>
        <w:t>的生命周期包含几个方法</w:t>
      </w:r>
      <w:r>
        <w:rPr>
          <w:rFonts w:hint="eastAsia"/>
        </w:rPr>
        <w:t>：</w:t>
      </w:r>
    </w:p>
    <w:p w14:paraId="20007F0A" w14:textId="77777777" w:rsidR="00661FB7" w:rsidRDefault="00661FB7" w:rsidP="00661FB7">
      <w:pPr>
        <w:pStyle w:val="20"/>
        <w:ind w:firstLineChars="0" w:firstLine="0"/>
      </w:pPr>
      <w:r w:rsidRPr="00661FB7">
        <w:rPr>
          <w:rFonts w:hint="eastAsia"/>
        </w:rPr>
        <w:t>1</w:t>
      </w:r>
      <w:r w:rsidRPr="00661FB7">
        <w:rPr>
          <w:rFonts w:hint="eastAsia"/>
        </w:rPr>
        <w:t>、构造器方法</w:t>
      </w:r>
      <w:r w:rsidRPr="00661FB7">
        <w:rPr>
          <w:rFonts w:hint="eastAsia"/>
        </w:rPr>
        <w:t xml:space="preserve"> </w:t>
      </w:r>
    </w:p>
    <w:p w14:paraId="6D5B8DF9" w14:textId="6A730B94" w:rsidR="00661FB7" w:rsidRDefault="00661FB7" w:rsidP="00661FB7">
      <w:pPr>
        <w:pStyle w:val="20"/>
        <w:ind w:firstLineChars="0" w:firstLine="0"/>
      </w:pPr>
      <w:r w:rsidRPr="00661FB7">
        <w:rPr>
          <w:rFonts w:hint="eastAsia"/>
        </w:rPr>
        <w:t>2</w:t>
      </w:r>
      <w:r w:rsidRPr="00661FB7">
        <w:rPr>
          <w:rFonts w:hint="eastAsia"/>
        </w:rPr>
        <w:t>、</w:t>
      </w:r>
      <w:proofErr w:type="spellStart"/>
      <w:r w:rsidRPr="00661FB7">
        <w:rPr>
          <w:rFonts w:hint="eastAsia"/>
        </w:rPr>
        <w:t>init</w:t>
      </w:r>
      <w:proofErr w:type="spellEnd"/>
      <w:r>
        <w:t>()</w:t>
      </w:r>
      <w:r w:rsidRPr="00661FB7">
        <w:rPr>
          <w:rFonts w:hint="eastAsia"/>
        </w:rPr>
        <w:t xml:space="preserve"> </w:t>
      </w:r>
      <w:r w:rsidRPr="00661FB7">
        <w:rPr>
          <w:rFonts w:hint="eastAsia"/>
        </w:rPr>
        <w:t>初始化方法</w:t>
      </w:r>
    </w:p>
    <w:p w14:paraId="4BACEDED" w14:textId="70790441" w:rsidR="00661FB7" w:rsidRDefault="00661FB7" w:rsidP="00661FB7">
      <w:pPr>
        <w:pStyle w:val="20"/>
        <w:ind w:firstLineChars="0" w:firstLine="0"/>
      </w:pPr>
      <w:r>
        <w:tab/>
      </w:r>
      <w:r w:rsidRPr="00661FB7">
        <w:rPr>
          <w:rFonts w:hint="eastAsia"/>
        </w:rPr>
        <w:t>第</w:t>
      </w:r>
      <w:r w:rsidRPr="00661FB7">
        <w:rPr>
          <w:rFonts w:hint="eastAsia"/>
        </w:rPr>
        <w:t xml:space="preserve"> 1</w:t>
      </w:r>
      <w:r w:rsidRPr="00661FB7">
        <w:rPr>
          <w:rFonts w:hint="eastAsia"/>
        </w:rPr>
        <w:t>，</w:t>
      </w:r>
      <w:r w:rsidRPr="00661FB7">
        <w:rPr>
          <w:rFonts w:hint="eastAsia"/>
        </w:rPr>
        <w:t xml:space="preserve">2 </w:t>
      </w:r>
      <w:r w:rsidRPr="00661FB7">
        <w:rPr>
          <w:rFonts w:hint="eastAsia"/>
        </w:rPr>
        <w:t>步，在</w:t>
      </w:r>
      <w:r w:rsidRPr="00661FB7">
        <w:rPr>
          <w:rFonts w:hint="eastAsia"/>
        </w:rPr>
        <w:t xml:space="preserve"> web </w:t>
      </w:r>
      <w:r w:rsidRPr="00661FB7">
        <w:rPr>
          <w:rFonts w:hint="eastAsia"/>
        </w:rPr>
        <w:t>工程启动的时候执行（</w:t>
      </w:r>
      <w:r w:rsidRPr="00661FB7">
        <w:rPr>
          <w:rFonts w:hint="eastAsia"/>
        </w:rPr>
        <w:t xml:space="preserve">Filter </w:t>
      </w:r>
      <w:r w:rsidRPr="00661FB7">
        <w:rPr>
          <w:rFonts w:hint="eastAsia"/>
        </w:rPr>
        <w:t>已经创建）</w:t>
      </w:r>
    </w:p>
    <w:p w14:paraId="77961101" w14:textId="3A3D60B4" w:rsidR="00661FB7" w:rsidRDefault="00661FB7" w:rsidP="00661FB7">
      <w:pPr>
        <w:pStyle w:val="20"/>
        <w:numPr>
          <w:ilvl w:val="0"/>
          <w:numId w:val="36"/>
        </w:numPr>
        <w:ind w:firstLineChars="0"/>
      </w:pPr>
      <w:proofErr w:type="spellStart"/>
      <w:r w:rsidRPr="00661FB7">
        <w:rPr>
          <w:rFonts w:hint="eastAsia"/>
        </w:rPr>
        <w:t>doFilter</w:t>
      </w:r>
      <w:proofErr w:type="spellEnd"/>
      <w:r>
        <w:t>(request, response, chain)</w:t>
      </w:r>
      <w:r w:rsidRPr="00661FB7">
        <w:rPr>
          <w:rFonts w:hint="eastAsia"/>
        </w:rPr>
        <w:t xml:space="preserve"> </w:t>
      </w:r>
      <w:r w:rsidRPr="00661FB7">
        <w:rPr>
          <w:rFonts w:hint="eastAsia"/>
        </w:rPr>
        <w:t>过滤方法</w:t>
      </w:r>
      <w:r w:rsidRPr="00661FB7">
        <w:rPr>
          <w:rFonts w:hint="eastAsia"/>
        </w:rPr>
        <w:t xml:space="preserve"> </w:t>
      </w:r>
    </w:p>
    <w:p w14:paraId="6DA528AC" w14:textId="022C26E9" w:rsidR="00661FB7" w:rsidRDefault="00661FB7" w:rsidP="00661FB7">
      <w:pPr>
        <w:pStyle w:val="20"/>
        <w:ind w:left="360" w:firstLineChars="0" w:firstLine="0"/>
      </w:pPr>
      <w:r w:rsidRPr="00661FB7">
        <w:rPr>
          <w:rFonts w:hint="eastAsia"/>
        </w:rPr>
        <w:lastRenderedPageBreak/>
        <w:t>第</w:t>
      </w:r>
      <w:r w:rsidRPr="00661FB7">
        <w:rPr>
          <w:rFonts w:hint="eastAsia"/>
        </w:rPr>
        <w:t xml:space="preserve"> 3 </w:t>
      </w:r>
      <w:r w:rsidRPr="00661FB7">
        <w:rPr>
          <w:rFonts w:hint="eastAsia"/>
        </w:rPr>
        <w:t>步，每次拦截到请求，就会执行</w:t>
      </w:r>
    </w:p>
    <w:p w14:paraId="72DD6E11" w14:textId="4F60EEEB" w:rsidR="00661FB7" w:rsidRDefault="00661FB7" w:rsidP="00661FB7">
      <w:pPr>
        <w:pStyle w:val="20"/>
        <w:numPr>
          <w:ilvl w:val="0"/>
          <w:numId w:val="36"/>
        </w:numPr>
        <w:ind w:firstLineChars="0"/>
      </w:pPr>
      <w:r w:rsidRPr="00661FB7">
        <w:rPr>
          <w:rFonts w:hint="eastAsia"/>
        </w:rPr>
        <w:t>destroy</w:t>
      </w:r>
      <w:r>
        <w:t>()</w:t>
      </w:r>
      <w:r w:rsidRPr="00661FB7">
        <w:rPr>
          <w:rFonts w:hint="eastAsia"/>
        </w:rPr>
        <w:t xml:space="preserve"> </w:t>
      </w:r>
      <w:r w:rsidRPr="00661FB7">
        <w:rPr>
          <w:rFonts w:hint="eastAsia"/>
        </w:rPr>
        <w:t>销毁</w:t>
      </w:r>
    </w:p>
    <w:p w14:paraId="2CB90244" w14:textId="5FB3B327" w:rsidR="00661FB7" w:rsidRDefault="00661FB7" w:rsidP="00661FB7">
      <w:pPr>
        <w:pStyle w:val="20"/>
        <w:ind w:left="360" w:firstLineChars="0" w:firstLine="0"/>
      </w:pPr>
      <w:r w:rsidRPr="00661FB7">
        <w:rPr>
          <w:rFonts w:hint="eastAsia"/>
        </w:rPr>
        <w:t>第</w:t>
      </w:r>
      <w:r w:rsidRPr="00661FB7">
        <w:rPr>
          <w:rFonts w:hint="eastAsia"/>
        </w:rPr>
        <w:t xml:space="preserve"> 4 </w:t>
      </w:r>
      <w:r w:rsidRPr="00661FB7">
        <w:rPr>
          <w:rFonts w:hint="eastAsia"/>
        </w:rPr>
        <w:t>步，停止</w:t>
      </w:r>
      <w:r w:rsidRPr="00661FB7">
        <w:rPr>
          <w:rFonts w:hint="eastAsia"/>
        </w:rPr>
        <w:t xml:space="preserve"> web </w:t>
      </w:r>
      <w:r w:rsidRPr="00661FB7">
        <w:rPr>
          <w:rFonts w:hint="eastAsia"/>
        </w:rPr>
        <w:t>工程的时候，就会执行（停止</w:t>
      </w:r>
      <w:r w:rsidRPr="00661FB7">
        <w:rPr>
          <w:rFonts w:hint="eastAsia"/>
        </w:rPr>
        <w:t xml:space="preserve"> web </w:t>
      </w:r>
      <w:r w:rsidRPr="00661FB7">
        <w:rPr>
          <w:rFonts w:hint="eastAsia"/>
        </w:rPr>
        <w:t>工程，也会销毁</w:t>
      </w:r>
      <w:r w:rsidRPr="00661FB7">
        <w:rPr>
          <w:rFonts w:hint="eastAsia"/>
        </w:rPr>
        <w:t xml:space="preserve"> Filter </w:t>
      </w:r>
      <w:r w:rsidRPr="00661FB7">
        <w:rPr>
          <w:rFonts w:hint="eastAsia"/>
        </w:rPr>
        <w:t>过滤器）</w:t>
      </w:r>
    </w:p>
    <w:p w14:paraId="0BECD03D" w14:textId="07C4CF22" w:rsidR="00661FB7" w:rsidRDefault="00661FB7" w:rsidP="00661FB7">
      <w:pPr>
        <w:pStyle w:val="2"/>
        <w:spacing w:before="120" w:after="120"/>
      </w:pPr>
      <w:r>
        <w:rPr>
          <w:rFonts w:hint="eastAsia"/>
        </w:rPr>
        <w:t>Filter</w:t>
      </w:r>
      <w:r>
        <w:rPr>
          <w:rFonts w:hint="eastAsia"/>
        </w:rPr>
        <w:t>使用案例</w:t>
      </w:r>
      <w:r>
        <w:rPr>
          <w:rFonts w:hint="eastAsia"/>
        </w:rPr>
        <w:t>-</w:t>
      </w:r>
      <w:r>
        <w:rPr>
          <w:rFonts w:hint="eastAsia"/>
        </w:rPr>
        <w:t>用户登录验证</w:t>
      </w:r>
    </w:p>
    <w:p w14:paraId="244B11A3" w14:textId="383E339A" w:rsidR="00661FB7" w:rsidRDefault="00661FB7" w:rsidP="00661FB7">
      <w:pPr>
        <w:pStyle w:val="20"/>
        <w:ind w:firstLine="480"/>
      </w:pPr>
      <w:r>
        <w:rPr>
          <w:rFonts w:hint="eastAsia"/>
        </w:rPr>
        <w:t>现在我们有这样一个需求：用户如果登录了系统则正常使用，用户如果没有登录而去访问其他页面，则会跳转到登录页面，要求用户进行登录</w:t>
      </w:r>
      <w:r w:rsidR="00067696">
        <w:rPr>
          <w:rFonts w:hint="eastAsia"/>
        </w:rPr>
        <w:t>。</w:t>
      </w:r>
    </w:p>
    <w:p w14:paraId="0F1AEF2E" w14:textId="798629B2" w:rsidR="00067696" w:rsidRDefault="00067696" w:rsidP="0006769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4</w:t>
      </w:r>
      <w:r w:rsidR="009A4100">
        <w:fldChar w:fldCharType="end"/>
      </w:r>
      <w:r>
        <w:t xml:space="preserve"> </w:t>
      </w:r>
      <w:r>
        <w:rPr>
          <w:rFonts w:hint="eastAsia"/>
        </w:rPr>
        <w:t>login</w:t>
      </w:r>
      <w:r>
        <w:t>.html</w:t>
      </w:r>
    </w:p>
    <w:tbl>
      <w:tblPr>
        <w:tblStyle w:val="ae"/>
        <w:tblW w:w="0" w:type="auto"/>
        <w:tblLook w:val="04A0" w:firstRow="1" w:lastRow="0" w:firstColumn="1" w:lastColumn="0" w:noHBand="0" w:noVBand="1"/>
      </w:tblPr>
      <w:tblGrid>
        <w:gridCol w:w="9071"/>
      </w:tblGrid>
      <w:tr w:rsidR="00067696" w:rsidRPr="00067696" w14:paraId="48C6D660" w14:textId="77777777" w:rsidTr="00067696">
        <w:trPr>
          <w:cnfStyle w:val="100000000000" w:firstRow="1" w:lastRow="0" w:firstColumn="0" w:lastColumn="0" w:oddVBand="0" w:evenVBand="0" w:oddHBand="0" w:evenHBand="0" w:firstRowFirstColumn="0" w:firstRowLastColumn="0" w:lastRowFirstColumn="0" w:lastRowLastColumn="0"/>
        </w:trPr>
        <w:tc>
          <w:tcPr>
            <w:tcW w:w="9071" w:type="dxa"/>
          </w:tcPr>
          <w:p w14:paraId="030A9A1C" w14:textId="6A051DBF" w:rsidR="00067696" w:rsidRPr="00067696" w:rsidRDefault="00067696" w:rsidP="00067696">
            <w:pPr>
              <w:pStyle w:val="HTML"/>
              <w:shd w:val="clear" w:color="auto" w:fill="2B2B2B"/>
              <w:rPr>
                <w:rFonts w:ascii="JetBrains Mono" w:hAnsi="JetBrains Mono" w:hint="eastAsia"/>
                <w:b w:val="0"/>
                <w:bCs/>
                <w:color w:val="A9B7C6"/>
                <w:sz w:val="20"/>
                <w:szCs w:val="20"/>
              </w:rPr>
            </w:pPr>
            <w:r w:rsidRPr="00067696">
              <w:rPr>
                <w:rFonts w:ascii="JetBrains Mono" w:hAnsi="JetBrains Mono"/>
                <w:b w:val="0"/>
                <w:bCs/>
                <w:color w:val="E8BF6A"/>
                <w:sz w:val="20"/>
                <w:szCs w:val="20"/>
              </w:rPr>
              <w:t xml:space="preserve">&lt;!DOCTYPE </w:t>
            </w:r>
            <w:r w:rsidRPr="00067696">
              <w:rPr>
                <w:rFonts w:ascii="JetBrains Mono" w:hAnsi="JetBrains Mono"/>
                <w:b w:val="0"/>
                <w:bCs/>
                <w:color w:val="BABABA"/>
                <w:sz w:val="20"/>
                <w:szCs w:val="20"/>
              </w:rPr>
              <w:t>html</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&lt;html </w:t>
            </w:r>
            <w:r w:rsidRPr="00067696">
              <w:rPr>
                <w:rFonts w:ascii="JetBrains Mono" w:hAnsi="JetBrains Mono"/>
                <w:b w:val="0"/>
                <w:bCs/>
                <w:color w:val="BABABA"/>
                <w:sz w:val="20"/>
                <w:szCs w:val="20"/>
              </w:rPr>
              <w:t>lang</w:t>
            </w:r>
            <w:r w:rsidRPr="00067696">
              <w:rPr>
                <w:rFonts w:ascii="JetBrains Mono" w:hAnsi="JetBrains Mono"/>
                <w:b w:val="0"/>
                <w:bCs/>
                <w:color w:val="A5C261"/>
                <w:sz w:val="20"/>
                <w:szCs w:val="20"/>
              </w:rPr>
              <w:t>="</w:t>
            </w:r>
            <w:proofErr w:type="spellStart"/>
            <w:r w:rsidRPr="00067696">
              <w:rPr>
                <w:rFonts w:ascii="JetBrains Mono" w:hAnsi="JetBrains Mono"/>
                <w:b w:val="0"/>
                <w:bCs/>
                <w:color w:val="A5C261"/>
                <w:sz w:val="20"/>
                <w:szCs w:val="20"/>
              </w:rPr>
              <w:t>en</w:t>
            </w:r>
            <w:proofErr w:type="spellEnd"/>
            <w:r w:rsidRPr="00067696">
              <w:rPr>
                <w:rFonts w:ascii="JetBrains Mono" w:hAnsi="JetBrains Mono"/>
                <w:b w:val="0"/>
                <w:bCs/>
                <w:color w:val="A5C261"/>
                <w:sz w:val="20"/>
                <w:szCs w:val="20"/>
              </w:rPr>
              <w:t>"</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&lt;head&gt;</w:t>
            </w:r>
            <w:r w:rsidRPr="00067696">
              <w:rPr>
                <w:rFonts w:ascii="JetBrains Mono" w:hAnsi="JetBrains Mono"/>
                <w:b w:val="0"/>
                <w:bCs/>
                <w:color w:val="E8BF6A"/>
                <w:sz w:val="20"/>
                <w:szCs w:val="20"/>
              </w:rPr>
              <w:br/>
              <w:t xml:space="preserve">    &lt;meta </w:t>
            </w:r>
            <w:r w:rsidRPr="00067696">
              <w:rPr>
                <w:rFonts w:ascii="JetBrains Mono" w:hAnsi="JetBrains Mono"/>
                <w:b w:val="0"/>
                <w:bCs/>
                <w:color w:val="BABABA"/>
                <w:sz w:val="20"/>
                <w:szCs w:val="20"/>
              </w:rPr>
              <w:t>charset</w:t>
            </w:r>
            <w:r w:rsidRPr="00067696">
              <w:rPr>
                <w:rFonts w:ascii="JetBrains Mono" w:hAnsi="JetBrains Mono"/>
                <w:b w:val="0"/>
                <w:bCs/>
                <w:color w:val="A5C261"/>
                <w:sz w:val="20"/>
                <w:szCs w:val="20"/>
              </w:rPr>
              <w:t>="UTF-8"</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    &lt;title&gt;</w:t>
            </w:r>
            <w:r w:rsidRPr="00067696">
              <w:rPr>
                <w:rFonts w:ascii="JetBrains Mono" w:hAnsi="JetBrains Mono"/>
                <w:b w:val="0"/>
                <w:bCs/>
                <w:color w:val="A9B7C6"/>
                <w:sz w:val="20"/>
                <w:szCs w:val="20"/>
              </w:rPr>
              <w:t>Title</w:t>
            </w:r>
            <w:r w:rsidRPr="00067696">
              <w:rPr>
                <w:rFonts w:ascii="JetBrains Mono" w:hAnsi="JetBrains Mono"/>
                <w:b w:val="0"/>
                <w:bCs/>
                <w:color w:val="E8BF6A"/>
                <w:sz w:val="20"/>
                <w:szCs w:val="20"/>
              </w:rPr>
              <w:t>&lt;/title&gt;</w:t>
            </w:r>
            <w:r w:rsidRPr="00067696">
              <w:rPr>
                <w:rFonts w:ascii="JetBrains Mono" w:hAnsi="JetBrains Mono"/>
                <w:b w:val="0"/>
                <w:bCs/>
                <w:color w:val="E8BF6A"/>
                <w:sz w:val="20"/>
                <w:szCs w:val="20"/>
              </w:rPr>
              <w:br/>
              <w:t>&lt;/head&gt;</w:t>
            </w:r>
            <w:r w:rsidRPr="00067696">
              <w:rPr>
                <w:rFonts w:ascii="JetBrains Mono" w:hAnsi="JetBrains Mono"/>
                <w:b w:val="0"/>
                <w:bCs/>
                <w:color w:val="E8BF6A"/>
                <w:sz w:val="20"/>
                <w:szCs w:val="20"/>
              </w:rPr>
              <w:br/>
              <w:t>&lt;body&gt;</w:t>
            </w:r>
            <w:r w:rsidRPr="00067696">
              <w:rPr>
                <w:rFonts w:ascii="JetBrains Mono" w:hAnsi="JetBrains Mono"/>
                <w:b w:val="0"/>
                <w:bCs/>
                <w:color w:val="E8BF6A"/>
                <w:sz w:val="20"/>
                <w:szCs w:val="20"/>
              </w:rPr>
              <w:br/>
              <w:t xml:space="preserve">&lt;form </w:t>
            </w:r>
            <w:r w:rsidRPr="00067696">
              <w:rPr>
                <w:rFonts w:ascii="JetBrains Mono" w:hAnsi="JetBrains Mono"/>
                <w:b w:val="0"/>
                <w:bCs/>
                <w:color w:val="BABABA"/>
                <w:sz w:val="20"/>
                <w:szCs w:val="20"/>
              </w:rPr>
              <w:t>action</w:t>
            </w:r>
            <w:r w:rsidRPr="00067696">
              <w:rPr>
                <w:rFonts w:ascii="JetBrains Mono" w:hAnsi="JetBrains Mono"/>
                <w:b w:val="0"/>
                <w:bCs/>
                <w:color w:val="A5C261"/>
                <w:sz w:val="20"/>
                <w:szCs w:val="20"/>
              </w:rPr>
              <w:t xml:space="preserve">="/d07_filter/login.do" </w:t>
            </w:r>
            <w:r w:rsidRPr="00067696">
              <w:rPr>
                <w:rFonts w:ascii="JetBrains Mono" w:hAnsi="JetBrains Mono"/>
                <w:b w:val="0"/>
                <w:bCs/>
                <w:color w:val="BABABA"/>
                <w:sz w:val="20"/>
                <w:szCs w:val="20"/>
              </w:rPr>
              <w:t>method</w:t>
            </w:r>
            <w:r w:rsidRPr="00067696">
              <w:rPr>
                <w:rFonts w:ascii="JetBrains Mono" w:hAnsi="JetBrains Mono"/>
                <w:b w:val="0"/>
                <w:bCs/>
                <w:color w:val="A5C261"/>
                <w:sz w:val="20"/>
                <w:szCs w:val="20"/>
              </w:rPr>
              <w:t>="post"</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    </w:t>
            </w:r>
            <w:r w:rsidRPr="00067696">
              <w:rPr>
                <w:rFonts w:hint="eastAsia"/>
                <w:b w:val="0"/>
                <w:bCs/>
                <w:color w:val="A9B7C6"/>
                <w:sz w:val="20"/>
                <w:szCs w:val="20"/>
              </w:rPr>
              <w:t>用户名：</w:t>
            </w:r>
            <w:r w:rsidRPr="00067696">
              <w:rPr>
                <w:rFonts w:ascii="JetBrains Mono" w:hAnsi="JetBrains Mono"/>
                <w:b w:val="0"/>
                <w:bCs/>
                <w:color w:val="E8BF6A"/>
                <w:sz w:val="20"/>
                <w:szCs w:val="20"/>
              </w:rPr>
              <w:t xml:space="preserve">&lt;input </w:t>
            </w:r>
            <w:r w:rsidRPr="00067696">
              <w:rPr>
                <w:rFonts w:ascii="JetBrains Mono" w:hAnsi="JetBrains Mono"/>
                <w:b w:val="0"/>
                <w:bCs/>
                <w:color w:val="BABABA"/>
                <w:sz w:val="20"/>
                <w:szCs w:val="20"/>
              </w:rPr>
              <w:t>type</w:t>
            </w:r>
            <w:r w:rsidRPr="00067696">
              <w:rPr>
                <w:rFonts w:ascii="JetBrains Mono" w:hAnsi="JetBrains Mono"/>
                <w:b w:val="0"/>
                <w:bCs/>
                <w:color w:val="A5C261"/>
                <w:sz w:val="20"/>
                <w:szCs w:val="20"/>
              </w:rPr>
              <w:t xml:space="preserve">="text" </w:t>
            </w:r>
            <w:r w:rsidRPr="00067696">
              <w:rPr>
                <w:rFonts w:ascii="JetBrains Mono" w:hAnsi="JetBrains Mono"/>
                <w:b w:val="0"/>
                <w:bCs/>
                <w:color w:val="BABABA"/>
                <w:sz w:val="20"/>
                <w:szCs w:val="20"/>
              </w:rPr>
              <w:t>name</w:t>
            </w:r>
            <w:r w:rsidRPr="00067696">
              <w:rPr>
                <w:rFonts w:ascii="JetBrains Mono" w:hAnsi="JetBrains Mono"/>
                <w:b w:val="0"/>
                <w:bCs/>
                <w:color w:val="A5C261"/>
                <w:sz w:val="20"/>
                <w:szCs w:val="20"/>
              </w:rPr>
              <w:t>="username"</w:t>
            </w:r>
            <w:r w:rsidRPr="00067696">
              <w:rPr>
                <w:rFonts w:ascii="JetBrains Mono" w:hAnsi="JetBrains Mono"/>
                <w:b w:val="0"/>
                <w:bCs/>
                <w:color w:val="E8BF6A"/>
                <w:sz w:val="20"/>
                <w:szCs w:val="20"/>
              </w:rPr>
              <w:t>&gt;&lt;</w:t>
            </w:r>
            <w:proofErr w:type="spellStart"/>
            <w:r w:rsidRPr="00067696">
              <w:rPr>
                <w:rFonts w:ascii="JetBrains Mono" w:hAnsi="JetBrains Mono"/>
                <w:b w:val="0"/>
                <w:bCs/>
                <w:color w:val="E8BF6A"/>
                <w:sz w:val="20"/>
                <w:szCs w:val="20"/>
              </w:rPr>
              <w:t>br</w:t>
            </w:r>
            <w:proofErr w:type="spellEnd"/>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    </w:t>
            </w:r>
            <w:r w:rsidRPr="00067696">
              <w:rPr>
                <w:rFonts w:hint="eastAsia"/>
                <w:b w:val="0"/>
                <w:bCs/>
                <w:color w:val="A9B7C6"/>
                <w:sz w:val="20"/>
                <w:szCs w:val="20"/>
              </w:rPr>
              <w:t>密码：</w:t>
            </w:r>
            <w:r w:rsidRPr="00067696">
              <w:rPr>
                <w:rFonts w:ascii="JetBrains Mono" w:hAnsi="JetBrains Mono"/>
                <w:b w:val="0"/>
                <w:bCs/>
                <w:color w:val="E8BF6A"/>
                <w:sz w:val="20"/>
                <w:szCs w:val="20"/>
              </w:rPr>
              <w:t xml:space="preserve">&lt;input </w:t>
            </w:r>
            <w:r w:rsidRPr="00067696">
              <w:rPr>
                <w:rFonts w:ascii="JetBrains Mono" w:hAnsi="JetBrains Mono"/>
                <w:b w:val="0"/>
                <w:bCs/>
                <w:color w:val="BABABA"/>
                <w:sz w:val="20"/>
                <w:szCs w:val="20"/>
              </w:rPr>
              <w:t>type</w:t>
            </w:r>
            <w:r w:rsidRPr="00067696">
              <w:rPr>
                <w:rFonts w:ascii="JetBrains Mono" w:hAnsi="JetBrains Mono"/>
                <w:b w:val="0"/>
                <w:bCs/>
                <w:color w:val="A5C261"/>
                <w:sz w:val="20"/>
                <w:szCs w:val="20"/>
              </w:rPr>
              <w:t xml:space="preserve">="text" </w:t>
            </w:r>
            <w:r w:rsidRPr="00067696">
              <w:rPr>
                <w:rFonts w:ascii="JetBrains Mono" w:hAnsi="JetBrains Mono"/>
                <w:b w:val="0"/>
                <w:bCs/>
                <w:color w:val="BABABA"/>
                <w:sz w:val="20"/>
                <w:szCs w:val="20"/>
              </w:rPr>
              <w:t>name</w:t>
            </w:r>
            <w:r w:rsidRPr="00067696">
              <w:rPr>
                <w:rFonts w:ascii="JetBrains Mono" w:hAnsi="JetBrains Mono"/>
                <w:b w:val="0"/>
                <w:bCs/>
                <w:color w:val="A5C261"/>
                <w:sz w:val="20"/>
                <w:szCs w:val="20"/>
              </w:rPr>
              <w:t>="password"</w:t>
            </w:r>
            <w:r w:rsidRPr="00067696">
              <w:rPr>
                <w:rFonts w:ascii="JetBrains Mono" w:hAnsi="JetBrains Mono"/>
                <w:b w:val="0"/>
                <w:bCs/>
                <w:color w:val="E8BF6A"/>
                <w:sz w:val="20"/>
                <w:szCs w:val="20"/>
              </w:rPr>
              <w:t>&gt;&lt;</w:t>
            </w:r>
            <w:proofErr w:type="spellStart"/>
            <w:r w:rsidRPr="00067696">
              <w:rPr>
                <w:rFonts w:ascii="JetBrains Mono" w:hAnsi="JetBrains Mono"/>
                <w:b w:val="0"/>
                <w:bCs/>
                <w:color w:val="E8BF6A"/>
                <w:sz w:val="20"/>
                <w:szCs w:val="20"/>
              </w:rPr>
              <w:t>br</w:t>
            </w:r>
            <w:proofErr w:type="spellEnd"/>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    &lt;input </w:t>
            </w:r>
            <w:r w:rsidRPr="00067696">
              <w:rPr>
                <w:rFonts w:ascii="JetBrains Mono" w:hAnsi="JetBrains Mono"/>
                <w:b w:val="0"/>
                <w:bCs/>
                <w:color w:val="BABABA"/>
                <w:sz w:val="20"/>
                <w:szCs w:val="20"/>
              </w:rPr>
              <w:t>type</w:t>
            </w:r>
            <w:r w:rsidRPr="00067696">
              <w:rPr>
                <w:rFonts w:ascii="JetBrains Mono" w:hAnsi="JetBrains Mono"/>
                <w:b w:val="0"/>
                <w:bCs/>
                <w:color w:val="A5C261"/>
                <w:sz w:val="20"/>
                <w:szCs w:val="20"/>
              </w:rPr>
              <w:t>="submit"</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&lt;/form&gt;</w:t>
            </w:r>
            <w:r w:rsidRPr="00067696">
              <w:rPr>
                <w:rFonts w:ascii="JetBrains Mono" w:hAnsi="JetBrains Mono"/>
                <w:b w:val="0"/>
                <w:bCs/>
                <w:color w:val="E8BF6A"/>
                <w:sz w:val="20"/>
                <w:szCs w:val="20"/>
              </w:rPr>
              <w:br/>
              <w:t>&lt;/body&gt;</w:t>
            </w:r>
            <w:r w:rsidRPr="00067696">
              <w:rPr>
                <w:rFonts w:ascii="JetBrains Mono" w:hAnsi="JetBrains Mono"/>
                <w:b w:val="0"/>
                <w:bCs/>
                <w:color w:val="E8BF6A"/>
                <w:sz w:val="20"/>
                <w:szCs w:val="20"/>
              </w:rPr>
              <w:br/>
              <w:t>&lt;/html&gt;</w:t>
            </w:r>
          </w:p>
        </w:tc>
      </w:tr>
    </w:tbl>
    <w:p w14:paraId="4DCD691B" w14:textId="57F8E154" w:rsidR="00067696" w:rsidRDefault="00067696" w:rsidP="0006769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5</w:t>
      </w:r>
      <w:r w:rsidR="009A4100">
        <w:fldChar w:fldCharType="end"/>
      </w:r>
      <w:r>
        <w:t xml:space="preserve"> index.html</w:t>
      </w:r>
    </w:p>
    <w:tbl>
      <w:tblPr>
        <w:tblStyle w:val="ae"/>
        <w:tblW w:w="0" w:type="auto"/>
        <w:tblLook w:val="04A0" w:firstRow="1" w:lastRow="0" w:firstColumn="1" w:lastColumn="0" w:noHBand="0" w:noVBand="1"/>
      </w:tblPr>
      <w:tblGrid>
        <w:gridCol w:w="9071"/>
      </w:tblGrid>
      <w:tr w:rsidR="00067696" w:rsidRPr="00067696" w14:paraId="6D681A7F" w14:textId="77777777" w:rsidTr="00067696">
        <w:trPr>
          <w:cnfStyle w:val="100000000000" w:firstRow="1" w:lastRow="0" w:firstColumn="0" w:lastColumn="0" w:oddVBand="0" w:evenVBand="0" w:oddHBand="0" w:evenHBand="0" w:firstRowFirstColumn="0" w:firstRowLastColumn="0" w:lastRowFirstColumn="0" w:lastRowLastColumn="0"/>
        </w:trPr>
        <w:tc>
          <w:tcPr>
            <w:tcW w:w="9071" w:type="dxa"/>
          </w:tcPr>
          <w:p w14:paraId="18DCE5C9" w14:textId="73843A8F" w:rsidR="00067696" w:rsidRPr="00067696" w:rsidRDefault="00067696" w:rsidP="00067696">
            <w:pPr>
              <w:pStyle w:val="HTML"/>
              <w:shd w:val="clear" w:color="auto" w:fill="2B2B2B"/>
              <w:rPr>
                <w:rFonts w:ascii="JetBrains Mono" w:hAnsi="JetBrains Mono" w:hint="eastAsia"/>
                <w:b w:val="0"/>
                <w:bCs/>
                <w:color w:val="A9B7C6"/>
                <w:sz w:val="20"/>
                <w:szCs w:val="20"/>
              </w:rPr>
            </w:pPr>
            <w:r w:rsidRPr="00067696">
              <w:rPr>
                <w:rFonts w:ascii="JetBrains Mono" w:hAnsi="JetBrains Mono"/>
                <w:b w:val="0"/>
                <w:bCs/>
                <w:color w:val="E8BF6A"/>
                <w:sz w:val="20"/>
                <w:szCs w:val="20"/>
              </w:rPr>
              <w:t xml:space="preserve">&lt;!DOCTYPE </w:t>
            </w:r>
            <w:r w:rsidRPr="00067696">
              <w:rPr>
                <w:rFonts w:ascii="JetBrains Mono" w:hAnsi="JetBrains Mono"/>
                <w:b w:val="0"/>
                <w:bCs/>
                <w:color w:val="BABABA"/>
                <w:sz w:val="20"/>
                <w:szCs w:val="20"/>
              </w:rPr>
              <w:t>html</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&lt;html </w:t>
            </w:r>
            <w:r w:rsidRPr="00067696">
              <w:rPr>
                <w:rFonts w:ascii="JetBrains Mono" w:hAnsi="JetBrains Mono"/>
                <w:b w:val="0"/>
                <w:bCs/>
                <w:color w:val="BABABA"/>
                <w:sz w:val="20"/>
                <w:szCs w:val="20"/>
              </w:rPr>
              <w:t>lang</w:t>
            </w:r>
            <w:r w:rsidRPr="00067696">
              <w:rPr>
                <w:rFonts w:ascii="JetBrains Mono" w:hAnsi="JetBrains Mono"/>
                <w:b w:val="0"/>
                <w:bCs/>
                <w:color w:val="A5C261"/>
                <w:sz w:val="20"/>
                <w:szCs w:val="20"/>
              </w:rPr>
              <w:t>="</w:t>
            </w:r>
            <w:proofErr w:type="spellStart"/>
            <w:r w:rsidRPr="00067696">
              <w:rPr>
                <w:rFonts w:ascii="JetBrains Mono" w:hAnsi="JetBrains Mono"/>
                <w:b w:val="0"/>
                <w:bCs/>
                <w:color w:val="A5C261"/>
                <w:sz w:val="20"/>
                <w:szCs w:val="20"/>
              </w:rPr>
              <w:t>en</w:t>
            </w:r>
            <w:proofErr w:type="spellEnd"/>
            <w:r w:rsidRPr="00067696">
              <w:rPr>
                <w:rFonts w:ascii="JetBrains Mono" w:hAnsi="JetBrains Mono"/>
                <w:b w:val="0"/>
                <w:bCs/>
                <w:color w:val="A5C261"/>
                <w:sz w:val="20"/>
                <w:szCs w:val="20"/>
              </w:rPr>
              <w:t>"</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&lt;head&gt;</w:t>
            </w:r>
            <w:r w:rsidRPr="00067696">
              <w:rPr>
                <w:rFonts w:ascii="JetBrains Mono" w:hAnsi="JetBrains Mono"/>
                <w:b w:val="0"/>
                <w:bCs/>
                <w:color w:val="E8BF6A"/>
                <w:sz w:val="20"/>
                <w:szCs w:val="20"/>
              </w:rPr>
              <w:br/>
              <w:t xml:space="preserve">    &lt;meta </w:t>
            </w:r>
            <w:r w:rsidRPr="00067696">
              <w:rPr>
                <w:rFonts w:ascii="JetBrains Mono" w:hAnsi="JetBrains Mono"/>
                <w:b w:val="0"/>
                <w:bCs/>
                <w:color w:val="BABABA"/>
                <w:sz w:val="20"/>
                <w:szCs w:val="20"/>
              </w:rPr>
              <w:t>charset</w:t>
            </w:r>
            <w:r w:rsidRPr="00067696">
              <w:rPr>
                <w:rFonts w:ascii="JetBrains Mono" w:hAnsi="JetBrains Mono"/>
                <w:b w:val="0"/>
                <w:bCs/>
                <w:color w:val="A5C261"/>
                <w:sz w:val="20"/>
                <w:szCs w:val="20"/>
              </w:rPr>
              <w:t>="UTF-8"</w:t>
            </w:r>
            <w:r w:rsidRPr="00067696">
              <w:rPr>
                <w:rFonts w:ascii="JetBrains Mono" w:hAnsi="JetBrains Mono"/>
                <w:b w:val="0"/>
                <w:bCs/>
                <w:color w:val="E8BF6A"/>
                <w:sz w:val="20"/>
                <w:szCs w:val="20"/>
              </w:rPr>
              <w:t>&gt;</w:t>
            </w:r>
            <w:r w:rsidRPr="00067696">
              <w:rPr>
                <w:rFonts w:ascii="JetBrains Mono" w:hAnsi="JetBrains Mono"/>
                <w:b w:val="0"/>
                <w:bCs/>
                <w:color w:val="E8BF6A"/>
                <w:sz w:val="20"/>
                <w:szCs w:val="20"/>
              </w:rPr>
              <w:br/>
              <w:t xml:space="preserve">    &lt;title&gt;</w:t>
            </w:r>
            <w:r w:rsidRPr="00067696">
              <w:rPr>
                <w:rFonts w:ascii="JetBrains Mono" w:hAnsi="JetBrains Mono"/>
                <w:b w:val="0"/>
                <w:bCs/>
                <w:color w:val="A9B7C6"/>
                <w:sz w:val="20"/>
                <w:szCs w:val="20"/>
              </w:rPr>
              <w:t>Title</w:t>
            </w:r>
            <w:r w:rsidRPr="00067696">
              <w:rPr>
                <w:rFonts w:ascii="JetBrains Mono" w:hAnsi="JetBrains Mono"/>
                <w:b w:val="0"/>
                <w:bCs/>
                <w:color w:val="E8BF6A"/>
                <w:sz w:val="20"/>
                <w:szCs w:val="20"/>
              </w:rPr>
              <w:t>&lt;/title&gt;</w:t>
            </w:r>
            <w:r w:rsidRPr="00067696">
              <w:rPr>
                <w:rFonts w:ascii="JetBrains Mono" w:hAnsi="JetBrains Mono"/>
                <w:b w:val="0"/>
                <w:bCs/>
                <w:color w:val="E8BF6A"/>
                <w:sz w:val="20"/>
                <w:szCs w:val="20"/>
              </w:rPr>
              <w:br/>
              <w:t>&lt;/head&gt;</w:t>
            </w:r>
            <w:r w:rsidRPr="00067696">
              <w:rPr>
                <w:rFonts w:ascii="JetBrains Mono" w:hAnsi="JetBrains Mono"/>
                <w:b w:val="0"/>
                <w:bCs/>
                <w:color w:val="E8BF6A"/>
                <w:sz w:val="20"/>
                <w:szCs w:val="20"/>
              </w:rPr>
              <w:br/>
              <w:t>&lt;body&gt;</w:t>
            </w:r>
            <w:r w:rsidRPr="00067696">
              <w:rPr>
                <w:rFonts w:ascii="JetBrains Mono" w:hAnsi="JetBrains Mono"/>
                <w:b w:val="0"/>
                <w:bCs/>
                <w:color w:val="E8BF6A"/>
                <w:sz w:val="20"/>
                <w:szCs w:val="20"/>
              </w:rPr>
              <w:br/>
              <w:t xml:space="preserve">    &lt;p&gt;</w:t>
            </w:r>
            <w:r w:rsidRPr="00067696">
              <w:rPr>
                <w:rFonts w:hint="eastAsia"/>
                <w:b w:val="0"/>
                <w:bCs/>
                <w:color w:val="A9B7C6"/>
                <w:sz w:val="20"/>
                <w:szCs w:val="20"/>
              </w:rPr>
              <w:t>首页</w:t>
            </w:r>
            <w:r w:rsidRPr="00067696">
              <w:rPr>
                <w:rFonts w:ascii="JetBrains Mono" w:hAnsi="JetBrains Mono"/>
                <w:b w:val="0"/>
                <w:bCs/>
                <w:color w:val="E8BF6A"/>
                <w:sz w:val="20"/>
                <w:szCs w:val="20"/>
              </w:rPr>
              <w:t>&lt;/p&gt;</w:t>
            </w:r>
            <w:r w:rsidRPr="00067696">
              <w:rPr>
                <w:rFonts w:ascii="JetBrains Mono" w:hAnsi="JetBrains Mono"/>
                <w:b w:val="0"/>
                <w:bCs/>
                <w:color w:val="E8BF6A"/>
                <w:sz w:val="20"/>
                <w:szCs w:val="20"/>
              </w:rPr>
              <w:br/>
              <w:t>&lt;/body&gt;</w:t>
            </w:r>
            <w:r w:rsidRPr="00067696">
              <w:rPr>
                <w:rFonts w:ascii="JetBrains Mono" w:hAnsi="JetBrains Mono"/>
                <w:b w:val="0"/>
                <w:bCs/>
                <w:color w:val="E8BF6A"/>
                <w:sz w:val="20"/>
                <w:szCs w:val="20"/>
              </w:rPr>
              <w:br/>
              <w:t>&lt;/html&gt;</w:t>
            </w:r>
          </w:p>
        </w:tc>
      </w:tr>
    </w:tbl>
    <w:p w14:paraId="7E0A9911" w14:textId="0F103FC8" w:rsidR="00067696" w:rsidRDefault="00067696" w:rsidP="0006769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6</w:t>
      </w:r>
      <w:r w:rsidR="009A4100">
        <w:fldChar w:fldCharType="end"/>
      </w:r>
      <w:r>
        <w:t xml:space="preserve"> LoginServlet.java</w:t>
      </w:r>
    </w:p>
    <w:tbl>
      <w:tblPr>
        <w:tblStyle w:val="ae"/>
        <w:tblW w:w="0" w:type="auto"/>
        <w:tblLook w:val="04A0" w:firstRow="1" w:lastRow="0" w:firstColumn="1" w:lastColumn="0" w:noHBand="0" w:noVBand="1"/>
      </w:tblPr>
      <w:tblGrid>
        <w:gridCol w:w="9071"/>
      </w:tblGrid>
      <w:tr w:rsidR="00067696" w:rsidRPr="00067696" w14:paraId="6C9DD53E" w14:textId="77777777" w:rsidTr="00067696">
        <w:trPr>
          <w:cnfStyle w:val="100000000000" w:firstRow="1" w:lastRow="0" w:firstColumn="0" w:lastColumn="0" w:oddVBand="0" w:evenVBand="0" w:oddHBand="0" w:evenHBand="0" w:firstRowFirstColumn="0" w:firstRowLastColumn="0" w:lastRowFirstColumn="0" w:lastRowLastColumn="0"/>
        </w:trPr>
        <w:tc>
          <w:tcPr>
            <w:tcW w:w="9071" w:type="dxa"/>
          </w:tcPr>
          <w:p w14:paraId="2C419FD7" w14:textId="4B9C01A4" w:rsidR="00067696" w:rsidRPr="00067696" w:rsidRDefault="00067696" w:rsidP="00067696">
            <w:pPr>
              <w:pStyle w:val="HTML"/>
              <w:shd w:val="clear" w:color="auto" w:fill="2B2B2B"/>
              <w:rPr>
                <w:rFonts w:ascii="JetBrains Mono" w:hAnsi="JetBrains Mono" w:hint="eastAsia"/>
                <w:b w:val="0"/>
                <w:bCs/>
                <w:color w:val="A9B7C6"/>
                <w:sz w:val="20"/>
                <w:szCs w:val="20"/>
              </w:rPr>
            </w:pPr>
            <w:r w:rsidRPr="00067696">
              <w:rPr>
                <w:rFonts w:ascii="JetBrains Mono" w:hAnsi="JetBrains Mono"/>
                <w:b w:val="0"/>
                <w:bCs/>
                <w:color w:val="CC7832"/>
                <w:sz w:val="20"/>
                <w:szCs w:val="20"/>
              </w:rPr>
              <w:t xml:space="preserve">package </w:t>
            </w:r>
            <w:proofErr w:type="spellStart"/>
            <w:r w:rsidRPr="00067696">
              <w:rPr>
                <w:rFonts w:ascii="JetBrains Mono" w:hAnsi="JetBrains Mono"/>
                <w:b w:val="0"/>
                <w:bCs/>
                <w:color w:val="A9B7C6"/>
                <w:sz w:val="20"/>
                <w:szCs w:val="20"/>
              </w:rPr>
              <w:t>com.lxh.servlet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javax.servlet.ServletException</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javax.servlet.annotation.</w:t>
            </w:r>
            <w:r w:rsidRPr="00067696">
              <w:rPr>
                <w:rFonts w:ascii="JetBrains Mono" w:hAnsi="JetBrains Mono"/>
                <w:b w:val="0"/>
                <w:bCs/>
                <w:color w:val="BBB529"/>
                <w:sz w:val="20"/>
                <w:szCs w:val="20"/>
              </w:rPr>
              <w:t>WebServlet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javax.servlet.http.HttpServlet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javax.servlet.http.HttpServletRequest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javax.servlet.http.HttpServletResponse</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java.io.IOException</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r>
            <w:r w:rsidRPr="00067696">
              <w:rPr>
                <w:rFonts w:ascii="JetBrains Mono" w:hAnsi="JetBrains Mono"/>
                <w:b w:val="0"/>
                <w:bCs/>
                <w:color w:val="BBB529"/>
                <w:sz w:val="20"/>
                <w:szCs w:val="20"/>
              </w:rPr>
              <w:t>@WebServlet</w:t>
            </w:r>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"/login.do"</w:t>
            </w:r>
            <w:r w:rsidRPr="00067696">
              <w:rPr>
                <w:rFonts w:ascii="JetBrains Mono" w:hAnsi="JetBrains Mono"/>
                <w:b w:val="0"/>
                <w:bCs/>
                <w:color w:val="A9B7C6"/>
                <w:sz w:val="20"/>
                <w:szCs w:val="20"/>
              </w:rPr>
              <w:t>})</w:t>
            </w:r>
            <w:r w:rsidRPr="00067696">
              <w:rPr>
                <w:rFonts w:ascii="JetBrains Mono" w:hAnsi="JetBrains Mono"/>
                <w:b w:val="0"/>
                <w:bCs/>
                <w:color w:val="A9B7C6"/>
                <w:sz w:val="20"/>
                <w:szCs w:val="20"/>
              </w:rPr>
              <w:br/>
            </w:r>
            <w:r w:rsidRPr="00067696">
              <w:rPr>
                <w:rFonts w:ascii="JetBrains Mono" w:hAnsi="JetBrains Mono"/>
                <w:b w:val="0"/>
                <w:bCs/>
                <w:color w:val="CC7832"/>
                <w:sz w:val="20"/>
                <w:szCs w:val="20"/>
              </w:rPr>
              <w:t xml:space="preserve">public class </w:t>
            </w:r>
            <w:proofErr w:type="spellStart"/>
            <w:r w:rsidRPr="00067696">
              <w:rPr>
                <w:rFonts w:ascii="JetBrains Mono" w:hAnsi="JetBrains Mono"/>
                <w:b w:val="0"/>
                <w:bCs/>
                <w:color w:val="A9B7C6"/>
                <w:sz w:val="20"/>
                <w:szCs w:val="20"/>
              </w:rPr>
              <w:t>LoginServlet</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extends </w:t>
            </w:r>
            <w:proofErr w:type="spellStart"/>
            <w:r w:rsidRPr="00067696">
              <w:rPr>
                <w:rFonts w:ascii="JetBrains Mono" w:hAnsi="JetBrains Mono"/>
                <w:b w:val="0"/>
                <w:bCs/>
                <w:color w:val="A9B7C6"/>
                <w:sz w:val="20"/>
                <w:szCs w:val="20"/>
              </w:rPr>
              <w:t>HttpServlet</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A9B7C6"/>
                <w:sz w:val="20"/>
                <w:szCs w:val="20"/>
              </w:rPr>
              <w:br/>
            </w:r>
            <w:r w:rsidRPr="00067696">
              <w:rPr>
                <w:rFonts w:ascii="JetBrains Mono" w:hAnsi="JetBrains Mono"/>
                <w:b w:val="0"/>
                <w:bCs/>
                <w:color w:val="A9B7C6"/>
                <w:sz w:val="20"/>
                <w:szCs w:val="20"/>
              </w:rPr>
              <w:br/>
              <w:t xml:space="preserve">    </w:t>
            </w:r>
            <w:r w:rsidRPr="00067696">
              <w:rPr>
                <w:rFonts w:ascii="JetBrains Mono" w:hAnsi="JetBrains Mono"/>
                <w:b w:val="0"/>
                <w:bCs/>
                <w:color w:val="BBB529"/>
                <w:sz w:val="20"/>
                <w:szCs w:val="20"/>
              </w:rPr>
              <w:t>@Override</w:t>
            </w:r>
            <w:r w:rsidRPr="00067696">
              <w:rPr>
                <w:rFonts w:ascii="JetBrains Mono" w:hAnsi="JetBrains Mono"/>
                <w:b w:val="0"/>
                <w:bCs/>
                <w:color w:val="BBB529"/>
                <w:sz w:val="20"/>
                <w:szCs w:val="20"/>
              </w:rPr>
              <w:br/>
              <w:t xml:space="preserve">    </w:t>
            </w:r>
            <w:r w:rsidRPr="00067696">
              <w:rPr>
                <w:rFonts w:ascii="JetBrains Mono" w:hAnsi="JetBrains Mono"/>
                <w:b w:val="0"/>
                <w:bCs/>
                <w:color w:val="CC7832"/>
                <w:sz w:val="20"/>
                <w:szCs w:val="20"/>
              </w:rPr>
              <w:t xml:space="preserve">protected void </w:t>
            </w:r>
            <w:proofErr w:type="spellStart"/>
            <w:r w:rsidRPr="00067696">
              <w:rPr>
                <w:rFonts w:ascii="JetBrains Mono" w:hAnsi="JetBrains Mono"/>
                <w:b w:val="0"/>
                <w:bCs/>
                <w:color w:val="FFC66D"/>
                <w:sz w:val="20"/>
                <w:szCs w:val="20"/>
              </w:rPr>
              <w:t>doPost</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HttpServletRequest</w:t>
            </w:r>
            <w:proofErr w:type="spellEnd"/>
            <w:r w:rsidRPr="00067696">
              <w:rPr>
                <w:rFonts w:ascii="JetBrains Mono" w:hAnsi="JetBrains Mono"/>
                <w:b w:val="0"/>
                <w:bCs/>
                <w:color w:val="A9B7C6"/>
                <w:sz w:val="20"/>
                <w:szCs w:val="20"/>
              </w:rPr>
              <w:t xml:space="preserve"> req</w:t>
            </w:r>
            <w:r w:rsidRPr="00067696">
              <w:rPr>
                <w:rFonts w:ascii="JetBrains Mono" w:hAnsi="JetBrains Mono"/>
                <w:b w:val="0"/>
                <w:bCs/>
                <w:color w:val="CC7832"/>
                <w:sz w:val="20"/>
                <w:szCs w:val="20"/>
              </w:rPr>
              <w:t xml:space="preserve">, </w:t>
            </w:r>
            <w:proofErr w:type="spellStart"/>
            <w:r w:rsidRPr="00067696">
              <w:rPr>
                <w:rFonts w:ascii="JetBrains Mono" w:hAnsi="JetBrains Mono"/>
                <w:b w:val="0"/>
                <w:bCs/>
                <w:color w:val="A9B7C6"/>
                <w:sz w:val="20"/>
                <w:szCs w:val="20"/>
              </w:rPr>
              <w:t>HttpServletResponse</w:t>
            </w:r>
            <w:proofErr w:type="spellEnd"/>
            <w:r w:rsidRPr="00067696">
              <w:rPr>
                <w:rFonts w:ascii="JetBrains Mono" w:hAnsi="JetBrains Mono"/>
                <w:b w:val="0"/>
                <w:bCs/>
                <w:color w:val="A9B7C6"/>
                <w:sz w:val="20"/>
                <w:szCs w:val="20"/>
              </w:rPr>
              <w:t xml:space="preserve"> resp) </w:t>
            </w:r>
            <w:r w:rsidRPr="00067696">
              <w:rPr>
                <w:rFonts w:ascii="JetBrains Mono" w:hAnsi="JetBrains Mono"/>
                <w:b w:val="0"/>
                <w:bCs/>
                <w:color w:val="CC7832"/>
                <w:sz w:val="20"/>
                <w:szCs w:val="20"/>
              </w:rPr>
              <w:t xml:space="preserve">throws </w:t>
            </w:r>
            <w:proofErr w:type="spellStart"/>
            <w:r w:rsidRPr="00067696">
              <w:rPr>
                <w:rFonts w:ascii="JetBrains Mono" w:hAnsi="JetBrains Mono"/>
                <w:b w:val="0"/>
                <w:bCs/>
                <w:color w:val="A9B7C6"/>
                <w:sz w:val="20"/>
                <w:szCs w:val="20"/>
              </w:rPr>
              <w:t>ServletException</w:t>
            </w:r>
            <w:proofErr w:type="spellEnd"/>
            <w:r w:rsidRPr="00067696">
              <w:rPr>
                <w:rFonts w:ascii="JetBrains Mono" w:hAnsi="JetBrains Mono"/>
                <w:b w:val="0"/>
                <w:bCs/>
                <w:color w:val="CC7832"/>
                <w:sz w:val="20"/>
                <w:szCs w:val="20"/>
              </w:rPr>
              <w:t xml:space="preserve">, </w:t>
            </w:r>
            <w:proofErr w:type="spellStart"/>
            <w:r w:rsidRPr="00067696">
              <w:rPr>
                <w:rFonts w:ascii="JetBrains Mono" w:hAnsi="JetBrains Mono"/>
                <w:b w:val="0"/>
                <w:bCs/>
                <w:color w:val="A9B7C6"/>
                <w:sz w:val="20"/>
                <w:szCs w:val="20"/>
              </w:rPr>
              <w:t>IOException</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A9B7C6"/>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获取用户名和密码</w:t>
            </w:r>
            <w:r w:rsidRPr="00067696">
              <w:rPr>
                <w:rFonts w:hint="eastAsia"/>
                <w:b w:val="0"/>
                <w:bCs/>
                <w:color w:val="808080"/>
                <w:sz w:val="20"/>
                <w:szCs w:val="20"/>
              </w:rPr>
              <w:br/>
            </w:r>
            <w:r w:rsidRPr="00067696">
              <w:rPr>
                <w:rFonts w:hint="eastAsia"/>
                <w:b w:val="0"/>
                <w:bCs/>
                <w:color w:val="808080"/>
                <w:sz w:val="20"/>
                <w:szCs w:val="20"/>
              </w:rPr>
              <w:lastRenderedPageBreak/>
              <w:t xml:space="preserve">        </w:t>
            </w:r>
            <w:r w:rsidRPr="00067696">
              <w:rPr>
                <w:rFonts w:ascii="JetBrains Mono" w:hAnsi="JetBrains Mono"/>
                <w:b w:val="0"/>
                <w:bCs/>
                <w:color w:val="A9B7C6"/>
                <w:sz w:val="20"/>
                <w:szCs w:val="20"/>
              </w:rPr>
              <w:t xml:space="preserve">String username = </w:t>
            </w:r>
            <w:proofErr w:type="spellStart"/>
            <w:r w:rsidRPr="00067696">
              <w:rPr>
                <w:rFonts w:ascii="JetBrains Mono" w:hAnsi="JetBrains Mono"/>
                <w:b w:val="0"/>
                <w:bCs/>
                <w:color w:val="A9B7C6"/>
                <w:sz w:val="20"/>
                <w:szCs w:val="20"/>
              </w:rPr>
              <w:t>req.getParameter</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"username"</w:t>
            </w:r>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toString</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 xml:space="preserve">String password = </w:t>
            </w:r>
            <w:proofErr w:type="spellStart"/>
            <w:r w:rsidRPr="00067696">
              <w:rPr>
                <w:rFonts w:ascii="JetBrains Mono" w:hAnsi="JetBrains Mono"/>
                <w:b w:val="0"/>
                <w:bCs/>
                <w:color w:val="A9B7C6"/>
                <w:sz w:val="20"/>
                <w:szCs w:val="20"/>
              </w:rPr>
              <w:t>req.getParameter</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"password"</w:t>
            </w:r>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toString</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判断用户名密码是否正确</w:t>
            </w:r>
            <w:r w:rsidRPr="00067696">
              <w:rPr>
                <w:rFonts w:hint="eastAsia"/>
                <w:b w:val="0"/>
                <w:bCs/>
                <w:color w:val="808080"/>
                <w:sz w:val="20"/>
                <w:szCs w:val="20"/>
              </w:rPr>
              <w:br/>
              <w:t xml:space="preserve">        </w:t>
            </w:r>
            <w:r w:rsidRPr="00067696">
              <w:rPr>
                <w:rFonts w:ascii="JetBrains Mono" w:hAnsi="JetBrains Mono"/>
                <w:b w:val="0"/>
                <w:bCs/>
                <w:color w:val="CC7832"/>
                <w:sz w:val="20"/>
                <w:szCs w:val="20"/>
              </w:rPr>
              <w:t xml:space="preserve">if </w:t>
            </w:r>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w:t>
            </w:r>
            <w:proofErr w:type="spellStart"/>
            <w:r w:rsidRPr="00067696">
              <w:rPr>
                <w:rFonts w:ascii="JetBrains Mono" w:hAnsi="JetBrains Mono"/>
                <w:b w:val="0"/>
                <w:bCs/>
                <w:color w:val="6A8759"/>
                <w:sz w:val="20"/>
                <w:szCs w:val="20"/>
              </w:rPr>
              <w:t>lxh</w:t>
            </w:r>
            <w:proofErr w:type="spellEnd"/>
            <w:r w:rsidRPr="00067696">
              <w:rPr>
                <w:rFonts w:ascii="JetBrains Mono" w:hAnsi="JetBrains Mono"/>
                <w:b w:val="0"/>
                <w:bCs/>
                <w:color w:val="6A8759"/>
                <w:sz w:val="20"/>
                <w:szCs w:val="20"/>
              </w:rPr>
              <w:t>"</w:t>
            </w:r>
            <w:r w:rsidRPr="00067696">
              <w:rPr>
                <w:rFonts w:ascii="JetBrains Mono" w:hAnsi="JetBrains Mono"/>
                <w:b w:val="0"/>
                <w:bCs/>
                <w:color w:val="A9B7C6"/>
                <w:sz w:val="20"/>
                <w:szCs w:val="20"/>
              </w:rPr>
              <w:t xml:space="preserve">.equals(username) &amp;&amp; </w:t>
            </w:r>
            <w:r w:rsidRPr="00067696">
              <w:rPr>
                <w:rFonts w:ascii="JetBrains Mono" w:hAnsi="JetBrains Mono"/>
                <w:b w:val="0"/>
                <w:bCs/>
                <w:color w:val="6A8759"/>
                <w:sz w:val="20"/>
                <w:szCs w:val="20"/>
              </w:rPr>
              <w:t>"123456"</w:t>
            </w:r>
            <w:r w:rsidRPr="00067696">
              <w:rPr>
                <w:rFonts w:ascii="JetBrains Mono" w:hAnsi="JetBrains Mono"/>
                <w:b w:val="0"/>
                <w:bCs/>
                <w:color w:val="A9B7C6"/>
                <w:sz w:val="20"/>
                <w:szCs w:val="20"/>
              </w:rPr>
              <w:t>.equals(password)) {</w:t>
            </w:r>
            <w:r w:rsidRPr="00067696">
              <w:rPr>
                <w:rFonts w:ascii="JetBrains Mono" w:hAnsi="JetBrains Mono"/>
                <w:b w:val="0"/>
                <w:bCs/>
                <w:color w:val="A9B7C6"/>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登录成功</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System.</w:t>
            </w:r>
            <w:r w:rsidRPr="00067696">
              <w:rPr>
                <w:rFonts w:ascii="JetBrains Mono" w:hAnsi="JetBrains Mono"/>
                <w:b w:val="0"/>
                <w:bCs/>
                <w:i/>
                <w:iCs/>
                <w:color w:val="9876AA"/>
                <w:sz w:val="20"/>
                <w:szCs w:val="20"/>
              </w:rPr>
              <w:t>out</w:t>
            </w:r>
            <w:r w:rsidRPr="00067696">
              <w:rPr>
                <w:rFonts w:ascii="JetBrains Mono" w:hAnsi="JetBrains Mono"/>
                <w:b w:val="0"/>
                <w:bCs/>
                <w:color w:val="A9B7C6"/>
                <w:sz w:val="20"/>
                <w:szCs w:val="20"/>
              </w:rPr>
              <w:t>.println</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w:t>
            </w:r>
            <w:r w:rsidRPr="00067696">
              <w:rPr>
                <w:rFonts w:hint="eastAsia"/>
                <w:b w:val="0"/>
                <w:bCs/>
                <w:color w:val="6A8759"/>
                <w:sz w:val="20"/>
                <w:szCs w:val="20"/>
              </w:rPr>
              <w:t>登录成功！！！</w:t>
            </w:r>
            <w:r w:rsidRPr="00067696">
              <w:rPr>
                <w:rFonts w:ascii="JetBrains Mono" w:hAnsi="JetBrains Mono"/>
                <w:b w:val="0"/>
                <w:bCs/>
                <w:color w:val="6A8759"/>
                <w:sz w:val="20"/>
                <w:szCs w:val="20"/>
              </w:rPr>
              <w:t>"</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将用户名保存到</w:t>
            </w:r>
            <w:r w:rsidRPr="00067696">
              <w:rPr>
                <w:rFonts w:ascii="JetBrains Mono" w:hAnsi="JetBrains Mono"/>
                <w:b w:val="0"/>
                <w:bCs/>
                <w:color w:val="808080"/>
                <w:sz w:val="20"/>
                <w:szCs w:val="20"/>
              </w:rPr>
              <w:t>session</w:t>
            </w:r>
            <w:r w:rsidRPr="00067696">
              <w:rPr>
                <w:rFonts w:hint="eastAsia"/>
                <w:b w:val="0"/>
                <w:bCs/>
                <w:color w:val="808080"/>
                <w:sz w:val="20"/>
                <w:szCs w:val="20"/>
              </w:rPr>
              <w:t>中</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req.getSession</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setAttribute</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"username"</w:t>
            </w:r>
            <w:r w:rsidRPr="00067696">
              <w:rPr>
                <w:rFonts w:ascii="JetBrains Mono" w:hAnsi="JetBrains Mono"/>
                <w:b w:val="0"/>
                <w:bCs/>
                <w:color w:val="CC7832"/>
                <w:sz w:val="20"/>
                <w:szCs w:val="20"/>
              </w:rPr>
              <w:t xml:space="preserve">, </w:t>
            </w:r>
            <w:r w:rsidRPr="00067696">
              <w:rPr>
                <w:rFonts w:ascii="JetBrains Mono" w:hAnsi="JetBrains Mono"/>
                <w:b w:val="0"/>
                <w:bCs/>
                <w:color w:val="A9B7C6"/>
                <w:sz w:val="20"/>
                <w:szCs w:val="20"/>
              </w:rPr>
              <w:t>username)</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重定向到</w:t>
            </w:r>
            <w:r w:rsidRPr="00067696">
              <w:rPr>
                <w:rFonts w:ascii="JetBrains Mono" w:hAnsi="JetBrains Mono"/>
                <w:b w:val="0"/>
                <w:bCs/>
                <w:color w:val="808080"/>
                <w:sz w:val="20"/>
                <w:szCs w:val="20"/>
              </w:rPr>
              <w:t xml:space="preserve"> index.html</w:t>
            </w:r>
            <w:r w:rsidRPr="00067696">
              <w:rPr>
                <w:rFonts w:ascii="JetBrains Mono" w:hAnsi="JetBrains Mono"/>
                <w:b w:val="0"/>
                <w:bCs/>
                <w:color w:val="808080"/>
                <w:sz w:val="20"/>
                <w:szCs w:val="20"/>
              </w:rPr>
              <w:br/>
              <w:t xml:space="preserve">            </w:t>
            </w:r>
            <w:proofErr w:type="spellStart"/>
            <w:r w:rsidRPr="00067696">
              <w:rPr>
                <w:rFonts w:ascii="JetBrains Mono" w:hAnsi="JetBrains Mono"/>
                <w:b w:val="0"/>
                <w:bCs/>
                <w:color w:val="A9B7C6"/>
                <w:sz w:val="20"/>
                <w:szCs w:val="20"/>
              </w:rPr>
              <w:t>resp.sendRedirect</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req.getContextPath</w:t>
            </w:r>
            <w:proofErr w:type="spellEnd"/>
            <w:r w:rsidRPr="00067696">
              <w:rPr>
                <w:rFonts w:ascii="JetBrains Mono" w:hAnsi="JetBrains Mono"/>
                <w:b w:val="0"/>
                <w:bCs/>
                <w:color w:val="A9B7C6"/>
                <w:sz w:val="20"/>
                <w:szCs w:val="20"/>
              </w:rPr>
              <w:t xml:space="preserve">() + </w:t>
            </w:r>
            <w:r w:rsidRPr="00067696">
              <w:rPr>
                <w:rFonts w:ascii="JetBrains Mono" w:hAnsi="JetBrains Mono"/>
                <w:b w:val="0"/>
                <w:bCs/>
                <w:color w:val="6A8759"/>
                <w:sz w:val="20"/>
                <w:szCs w:val="20"/>
              </w:rPr>
              <w:t>"/index.html"</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else </w:t>
            </w:r>
            <w:r w:rsidRPr="00067696">
              <w:rPr>
                <w:rFonts w:ascii="JetBrains Mono" w:hAnsi="JetBrains Mono"/>
                <w:b w:val="0"/>
                <w:bCs/>
                <w:color w:val="A9B7C6"/>
                <w:sz w:val="20"/>
                <w:szCs w:val="20"/>
              </w:rPr>
              <w:t>{</w:t>
            </w:r>
            <w:r w:rsidRPr="00067696">
              <w:rPr>
                <w:rFonts w:ascii="JetBrains Mono" w:hAnsi="JetBrains Mono"/>
                <w:b w:val="0"/>
                <w:bCs/>
                <w:color w:val="A9B7C6"/>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登录失败</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System.</w:t>
            </w:r>
            <w:r w:rsidRPr="00067696">
              <w:rPr>
                <w:rFonts w:ascii="JetBrains Mono" w:hAnsi="JetBrains Mono"/>
                <w:b w:val="0"/>
                <w:bCs/>
                <w:i/>
                <w:iCs/>
                <w:color w:val="9876AA"/>
                <w:sz w:val="20"/>
                <w:szCs w:val="20"/>
              </w:rPr>
              <w:t>out</w:t>
            </w:r>
            <w:r w:rsidRPr="00067696">
              <w:rPr>
                <w:rFonts w:ascii="JetBrains Mono" w:hAnsi="JetBrains Mono"/>
                <w:b w:val="0"/>
                <w:bCs/>
                <w:color w:val="A9B7C6"/>
                <w:sz w:val="20"/>
                <w:szCs w:val="20"/>
              </w:rPr>
              <w:t>.println</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w:t>
            </w:r>
            <w:r w:rsidRPr="00067696">
              <w:rPr>
                <w:rFonts w:hint="eastAsia"/>
                <w:b w:val="0"/>
                <w:bCs/>
                <w:color w:val="6A8759"/>
                <w:sz w:val="20"/>
                <w:szCs w:val="20"/>
              </w:rPr>
              <w:t>登录失败！！！</w:t>
            </w:r>
            <w:r w:rsidRPr="00067696">
              <w:rPr>
                <w:rFonts w:ascii="JetBrains Mono" w:hAnsi="JetBrains Mono"/>
                <w:b w:val="0"/>
                <w:bCs/>
                <w:color w:val="6A8759"/>
                <w:sz w:val="20"/>
                <w:szCs w:val="20"/>
              </w:rPr>
              <w:t>"</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resp.sendRedirect</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req.getContextPath</w:t>
            </w:r>
            <w:proofErr w:type="spellEnd"/>
            <w:r w:rsidRPr="00067696">
              <w:rPr>
                <w:rFonts w:ascii="JetBrains Mono" w:hAnsi="JetBrains Mono"/>
                <w:b w:val="0"/>
                <w:bCs/>
                <w:color w:val="A9B7C6"/>
                <w:sz w:val="20"/>
                <w:szCs w:val="20"/>
              </w:rPr>
              <w:t xml:space="preserve">() + </w:t>
            </w:r>
            <w:r w:rsidRPr="00067696">
              <w:rPr>
                <w:rFonts w:ascii="JetBrains Mono" w:hAnsi="JetBrains Mono"/>
                <w:b w:val="0"/>
                <w:bCs/>
                <w:color w:val="6A8759"/>
                <w:sz w:val="20"/>
                <w:szCs w:val="20"/>
              </w:rPr>
              <w:t>"/login.html"</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w:t>
            </w:r>
            <w:r w:rsidRPr="00067696">
              <w:rPr>
                <w:rFonts w:ascii="JetBrains Mono" w:hAnsi="JetBrains Mono"/>
                <w:b w:val="0"/>
                <w:bCs/>
                <w:color w:val="A9B7C6"/>
                <w:sz w:val="20"/>
                <w:szCs w:val="20"/>
              </w:rPr>
              <w:br/>
              <w:t xml:space="preserve">    }</w:t>
            </w:r>
            <w:r w:rsidRPr="00067696">
              <w:rPr>
                <w:rFonts w:ascii="JetBrains Mono" w:hAnsi="JetBrains Mono"/>
                <w:b w:val="0"/>
                <w:bCs/>
                <w:color w:val="A9B7C6"/>
                <w:sz w:val="20"/>
                <w:szCs w:val="20"/>
              </w:rPr>
              <w:br/>
              <w:t>}</w:t>
            </w:r>
          </w:p>
        </w:tc>
      </w:tr>
    </w:tbl>
    <w:p w14:paraId="5687D989" w14:textId="2845F90D" w:rsidR="00067696" w:rsidRDefault="00067696" w:rsidP="00067696">
      <w:pPr>
        <w:pStyle w:val="20"/>
        <w:ind w:firstLine="480"/>
      </w:pPr>
      <w:proofErr w:type="spellStart"/>
      <w:r>
        <w:rPr>
          <w:rFonts w:hint="eastAsia"/>
        </w:rPr>
        <w:lastRenderedPageBreak/>
        <w:t>L</w:t>
      </w:r>
      <w:r>
        <w:t>oginServlet</w:t>
      </w:r>
      <w:proofErr w:type="spellEnd"/>
      <w:r>
        <w:rPr>
          <w:rFonts w:hint="eastAsia"/>
        </w:rPr>
        <w:t>程序用于处理登录功能</w:t>
      </w:r>
    </w:p>
    <w:p w14:paraId="23AE538E" w14:textId="48205711" w:rsidR="00067696" w:rsidRDefault="00067696" w:rsidP="00067696">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7</w:t>
      </w:r>
      <w:r w:rsidR="009A4100">
        <w:fldChar w:fldCharType="end"/>
      </w:r>
      <w:r>
        <w:t xml:space="preserve"> </w:t>
      </w:r>
      <w:proofErr w:type="spellStart"/>
      <w:r>
        <w:t>LoginFilter</w:t>
      </w:r>
      <w:proofErr w:type="spellEnd"/>
    </w:p>
    <w:tbl>
      <w:tblPr>
        <w:tblStyle w:val="ae"/>
        <w:tblW w:w="0" w:type="auto"/>
        <w:tblLook w:val="04A0" w:firstRow="1" w:lastRow="0" w:firstColumn="1" w:lastColumn="0" w:noHBand="0" w:noVBand="1"/>
      </w:tblPr>
      <w:tblGrid>
        <w:gridCol w:w="9071"/>
      </w:tblGrid>
      <w:tr w:rsidR="00067696" w:rsidRPr="00067696" w14:paraId="05BC4BA3" w14:textId="77777777" w:rsidTr="00067696">
        <w:trPr>
          <w:cnfStyle w:val="100000000000" w:firstRow="1" w:lastRow="0" w:firstColumn="0" w:lastColumn="0" w:oddVBand="0" w:evenVBand="0" w:oddHBand="0" w:evenHBand="0" w:firstRowFirstColumn="0" w:firstRowLastColumn="0" w:lastRowFirstColumn="0" w:lastRowLastColumn="0"/>
        </w:trPr>
        <w:tc>
          <w:tcPr>
            <w:tcW w:w="9071" w:type="dxa"/>
          </w:tcPr>
          <w:p w14:paraId="78B653DD" w14:textId="1F701E0C" w:rsidR="00067696" w:rsidRPr="00067696" w:rsidRDefault="00067696" w:rsidP="00067696">
            <w:pPr>
              <w:pStyle w:val="HTML"/>
              <w:shd w:val="clear" w:color="auto" w:fill="2B2B2B"/>
              <w:rPr>
                <w:rFonts w:ascii="JetBrains Mono" w:hAnsi="JetBrains Mono" w:hint="eastAsia"/>
                <w:b w:val="0"/>
                <w:bCs/>
                <w:color w:val="A9B7C6"/>
                <w:sz w:val="20"/>
                <w:szCs w:val="20"/>
              </w:rPr>
            </w:pPr>
            <w:r w:rsidRPr="00067696">
              <w:rPr>
                <w:rFonts w:ascii="JetBrains Mono" w:hAnsi="JetBrains Mono"/>
                <w:b w:val="0"/>
                <w:bCs/>
                <w:color w:val="CC7832"/>
                <w:sz w:val="20"/>
                <w:szCs w:val="20"/>
              </w:rPr>
              <w:t xml:space="preserve">package </w:t>
            </w:r>
            <w:proofErr w:type="spellStart"/>
            <w:r w:rsidRPr="00067696">
              <w:rPr>
                <w:rFonts w:ascii="JetBrains Mono" w:hAnsi="JetBrains Mono"/>
                <w:b w:val="0"/>
                <w:bCs/>
                <w:color w:val="A9B7C6"/>
                <w:sz w:val="20"/>
                <w:szCs w:val="20"/>
              </w:rPr>
              <w:t>com.lxh.filter</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javax.servlet.http.HttpServletRequest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javax.servlet.http.HttpServletResponse</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java.io.IOException</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import </w:t>
            </w:r>
            <w:proofErr w:type="spellStart"/>
            <w:r w:rsidRPr="00067696">
              <w:rPr>
                <w:rFonts w:ascii="JetBrains Mono" w:hAnsi="JetBrains Mono"/>
                <w:b w:val="0"/>
                <w:bCs/>
                <w:color w:val="A9B7C6"/>
                <w:sz w:val="20"/>
                <w:szCs w:val="20"/>
              </w:rPr>
              <w:t>java.util.ArrayList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t xml:space="preserve">public class </w:t>
            </w:r>
            <w:proofErr w:type="spellStart"/>
            <w:r w:rsidRPr="00067696">
              <w:rPr>
                <w:rFonts w:ascii="JetBrains Mono" w:hAnsi="JetBrains Mono"/>
                <w:b w:val="0"/>
                <w:bCs/>
                <w:color w:val="A9B7C6"/>
                <w:sz w:val="20"/>
                <w:szCs w:val="20"/>
              </w:rPr>
              <w:t>LoginFilter</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implements </w:t>
            </w:r>
            <w:r w:rsidRPr="00067696">
              <w:rPr>
                <w:rFonts w:ascii="JetBrains Mono" w:hAnsi="JetBrains Mono"/>
                <w:b w:val="0"/>
                <w:bCs/>
                <w:color w:val="A9B7C6"/>
                <w:sz w:val="20"/>
                <w:szCs w:val="20"/>
              </w:rPr>
              <w:t>Filter {</w:t>
            </w:r>
            <w:r w:rsidRPr="00067696">
              <w:rPr>
                <w:rFonts w:ascii="JetBrains Mono" w:hAnsi="JetBrains Mono"/>
                <w:b w:val="0"/>
                <w:bCs/>
                <w:color w:val="A9B7C6"/>
                <w:sz w:val="20"/>
                <w:szCs w:val="20"/>
              </w:rPr>
              <w:br/>
              <w:t xml:space="preserve">    </w:t>
            </w:r>
            <w:r w:rsidRPr="00067696">
              <w:rPr>
                <w:rFonts w:ascii="JetBrains Mono" w:hAnsi="JetBrains Mono"/>
                <w:b w:val="0"/>
                <w:bCs/>
                <w:color w:val="BBB529"/>
                <w:sz w:val="20"/>
                <w:szCs w:val="20"/>
              </w:rPr>
              <w:t>@Override</w:t>
            </w:r>
            <w:r w:rsidRPr="00067696">
              <w:rPr>
                <w:rFonts w:ascii="JetBrains Mono" w:hAnsi="JetBrains Mono"/>
                <w:b w:val="0"/>
                <w:bCs/>
                <w:color w:val="BBB529"/>
                <w:sz w:val="20"/>
                <w:szCs w:val="20"/>
              </w:rPr>
              <w:br/>
              <w:t xml:space="preserve">    </w:t>
            </w:r>
            <w:r w:rsidRPr="00067696">
              <w:rPr>
                <w:rFonts w:ascii="JetBrains Mono" w:hAnsi="JetBrains Mono"/>
                <w:b w:val="0"/>
                <w:bCs/>
                <w:color w:val="CC7832"/>
                <w:sz w:val="20"/>
                <w:szCs w:val="20"/>
              </w:rPr>
              <w:t xml:space="preserve">public void </w:t>
            </w:r>
            <w:proofErr w:type="spellStart"/>
            <w:r w:rsidRPr="00067696">
              <w:rPr>
                <w:rFonts w:ascii="JetBrains Mono" w:hAnsi="JetBrains Mono"/>
                <w:b w:val="0"/>
                <w:bCs/>
                <w:color w:val="FFC66D"/>
                <w:sz w:val="20"/>
                <w:szCs w:val="20"/>
              </w:rPr>
              <w:t>init</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FilterConfig</w:t>
            </w:r>
            <w:proofErr w:type="spellEnd"/>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filterConfig</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throws </w:t>
            </w:r>
            <w:proofErr w:type="spellStart"/>
            <w:r w:rsidRPr="00067696">
              <w:rPr>
                <w:rFonts w:ascii="JetBrains Mono" w:hAnsi="JetBrains Mono"/>
                <w:b w:val="0"/>
                <w:bCs/>
                <w:color w:val="A9B7C6"/>
                <w:sz w:val="20"/>
                <w:szCs w:val="20"/>
              </w:rPr>
              <w:t>ServletException</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A9B7C6"/>
                <w:sz w:val="20"/>
                <w:szCs w:val="20"/>
              </w:rPr>
              <w:br/>
            </w:r>
            <w:r w:rsidRPr="00067696">
              <w:rPr>
                <w:rFonts w:ascii="JetBrains Mono" w:hAnsi="JetBrains Mono"/>
                <w:b w:val="0"/>
                <w:bCs/>
                <w:color w:val="A9B7C6"/>
                <w:sz w:val="20"/>
                <w:szCs w:val="20"/>
              </w:rPr>
              <w:br/>
              <w:t xml:space="preserve">    }</w:t>
            </w:r>
            <w:r w:rsidRPr="00067696">
              <w:rPr>
                <w:rFonts w:ascii="JetBrains Mono" w:hAnsi="JetBrains Mono"/>
                <w:b w:val="0"/>
                <w:bCs/>
                <w:color w:val="A9B7C6"/>
                <w:sz w:val="20"/>
                <w:szCs w:val="20"/>
              </w:rPr>
              <w:br/>
            </w:r>
            <w:r w:rsidRPr="00067696">
              <w:rPr>
                <w:rFonts w:ascii="JetBrains Mono" w:hAnsi="JetBrains Mono"/>
                <w:b w:val="0"/>
                <w:bCs/>
                <w:color w:val="A9B7C6"/>
                <w:sz w:val="20"/>
                <w:szCs w:val="20"/>
              </w:rPr>
              <w:br/>
              <w:t xml:space="preserve">    </w:t>
            </w:r>
            <w:r w:rsidRPr="00067696">
              <w:rPr>
                <w:rFonts w:ascii="JetBrains Mono" w:hAnsi="JetBrains Mono"/>
                <w:b w:val="0"/>
                <w:bCs/>
                <w:color w:val="BBB529"/>
                <w:sz w:val="20"/>
                <w:szCs w:val="20"/>
              </w:rPr>
              <w:t>@Override</w:t>
            </w:r>
            <w:r w:rsidRPr="00067696">
              <w:rPr>
                <w:rFonts w:ascii="JetBrains Mono" w:hAnsi="JetBrains Mono"/>
                <w:b w:val="0"/>
                <w:bCs/>
                <w:color w:val="BBB529"/>
                <w:sz w:val="20"/>
                <w:szCs w:val="20"/>
              </w:rPr>
              <w:br/>
              <w:t xml:space="preserve">    </w:t>
            </w:r>
            <w:r w:rsidRPr="00067696">
              <w:rPr>
                <w:rFonts w:ascii="JetBrains Mono" w:hAnsi="JetBrains Mono"/>
                <w:b w:val="0"/>
                <w:bCs/>
                <w:color w:val="CC7832"/>
                <w:sz w:val="20"/>
                <w:szCs w:val="20"/>
              </w:rPr>
              <w:t xml:space="preserve">public void </w:t>
            </w:r>
            <w:proofErr w:type="spellStart"/>
            <w:r w:rsidRPr="00067696">
              <w:rPr>
                <w:rFonts w:ascii="JetBrains Mono" w:hAnsi="JetBrains Mono"/>
                <w:b w:val="0"/>
                <w:bCs/>
                <w:color w:val="FFC66D"/>
                <w:sz w:val="20"/>
                <w:szCs w:val="20"/>
              </w:rPr>
              <w:t>doFilter</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ServletRequest</w:t>
            </w:r>
            <w:proofErr w:type="spellEnd"/>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servletRequest</w:t>
            </w:r>
            <w:proofErr w:type="spellEnd"/>
            <w:r w:rsidRPr="00067696">
              <w:rPr>
                <w:rFonts w:ascii="JetBrains Mono" w:hAnsi="JetBrains Mono"/>
                <w:b w:val="0"/>
                <w:bCs/>
                <w:color w:val="CC7832"/>
                <w:sz w:val="20"/>
                <w:szCs w:val="20"/>
              </w:rPr>
              <w:t xml:space="preserve">, </w:t>
            </w:r>
            <w:proofErr w:type="spellStart"/>
            <w:r w:rsidRPr="00067696">
              <w:rPr>
                <w:rFonts w:ascii="JetBrains Mono" w:hAnsi="JetBrains Mono"/>
                <w:b w:val="0"/>
                <w:bCs/>
                <w:color w:val="A9B7C6"/>
                <w:sz w:val="20"/>
                <w:szCs w:val="20"/>
              </w:rPr>
              <w:t>ServletResponse</w:t>
            </w:r>
            <w:proofErr w:type="spellEnd"/>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servletResponse</w:t>
            </w:r>
            <w:proofErr w:type="spellEnd"/>
            <w:r w:rsidRPr="00067696">
              <w:rPr>
                <w:rFonts w:ascii="JetBrains Mono" w:hAnsi="JetBrains Mono"/>
                <w:b w:val="0"/>
                <w:bCs/>
                <w:color w:val="CC7832"/>
                <w:sz w:val="20"/>
                <w:szCs w:val="20"/>
              </w:rPr>
              <w:t xml:space="preserve">, </w:t>
            </w:r>
            <w:proofErr w:type="spellStart"/>
            <w:r w:rsidRPr="00067696">
              <w:rPr>
                <w:rFonts w:ascii="JetBrains Mono" w:hAnsi="JetBrains Mono"/>
                <w:b w:val="0"/>
                <w:bCs/>
                <w:color w:val="A9B7C6"/>
                <w:sz w:val="20"/>
                <w:szCs w:val="20"/>
              </w:rPr>
              <w:t>FilterChain</w:t>
            </w:r>
            <w:proofErr w:type="spellEnd"/>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filterChain</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throws </w:t>
            </w:r>
            <w:proofErr w:type="spellStart"/>
            <w:r w:rsidRPr="00067696">
              <w:rPr>
                <w:rFonts w:ascii="JetBrains Mono" w:hAnsi="JetBrains Mono"/>
                <w:b w:val="0"/>
                <w:bCs/>
                <w:color w:val="A9B7C6"/>
                <w:sz w:val="20"/>
                <w:szCs w:val="20"/>
              </w:rPr>
              <w:t>IOException</w:t>
            </w:r>
            <w:proofErr w:type="spellEnd"/>
            <w:r w:rsidRPr="00067696">
              <w:rPr>
                <w:rFonts w:ascii="JetBrains Mono" w:hAnsi="JetBrains Mono"/>
                <w:b w:val="0"/>
                <w:bCs/>
                <w:color w:val="CC7832"/>
                <w:sz w:val="20"/>
                <w:szCs w:val="20"/>
              </w:rPr>
              <w:t xml:space="preserve">, </w:t>
            </w:r>
            <w:proofErr w:type="spellStart"/>
            <w:r w:rsidRPr="00067696">
              <w:rPr>
                <w:rFonts w:ascii="JetBrains Mono" w:hAnsi="JetBrains Mono"/>
                <w:b w:val="0"/>
                <w:bCs/>
                <w:color w:val="A9B7C6"/>
                <w:sz w:val="20"/>
                <w:szCs w:val="20"/>
              </w:rPr>
              <w:t>ServletException</w:t>
            </w:r>
            <w:proofErr w:type="spellEnd"/>
            <w:r w:rsidRPr="00067696">
              <w:rPr>
                <w:rFonts w:ascii="JetBrains Mono" w:hAnsi="JetBrains Mono"/>
                <w:b w:val="0"/>
                <w:bCs/>
                <w:color w:val="A9B7C6"/>
                <w:sz w:val="20"/>
                <w:szCs w:val="20"/>
              </w:rPr>
              <w:t xml:space="preserve"> {</w:t>
            </w:r>
            <w:r w:rsidRPr="00067696">
              <w:rPr>
                <w:rFonts w:ascii="JetBrains Mono" w:hAnsi="JetBrains Mono"/>
                <w:b w:val="0"/>
                <w:bCs/>
                <w:color w:val="A9B7C6"/>
                <w:sz w:val="20"/>
                <w:szCs w:val="20"/>
              </w:rPr>
              <w:br/>
              <w:t xml:space="preserve">        </w:t>
            </w:r>
            <w:proofErr w:type="spellStart"/>
            <w:r w:rsidRPr="00067696">
              <w:rPr>
                <w:rFonts w:ascii="JetBrains Mono" w:hAnsi="JetBrains Mono"/>
                <w:b w:val="0"/>
                <w:bCs/>
                <w:color w:val="A9B7C6"/>
                <w:sz w:val="20"/>
                <w:szCs w:val="20"/>
              </w:rPr>
              <w:t>HttpServletRequest</w:t>
            </w:r>
            <w:proofErr w:type="spellEnd"/>
            <w:r w:rsidRPr="00067696">
              <w:rPr>
                <w:rFonts w:ascii="JetBrains Mono" w:hAnsi="JetBrains Mono"/>
                <w:b w:val="0"/>
                <w:bCs/>
                <w:color w:val="A9B7C6"/>
                <w:sz w:val="20"/>
                <w:szCs w:val="20"/>
              </w:rPr>
              <w:t xml:space="preserve"> request = (</w:t>
            </w:r>
            <w:proofErr w:type="spellStart"/>
            <w:r w:rsidRPr="00067696">
              <w:rPr>
                <w:rFonts w:ascii="JetBrains Mono" w:hAnsi="JetBrains Mono"/>
                <w:b w:val="0"/>
                <w:bCs/>
                <w:color w:val="A9B7C6"/>
                <w:sz w:val="20"/>
                <w:szCs w:val="20"/>
              </w:rPr>
              <w:t>HttpServletRequest</w:t>
            </w:r>
            <w:proofErr w:type="spellEnd"/>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servletRequest</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HttpServletResponse</w:t>
            </w:r>
            <w:proofErr w:type="spellEnd"/>
            <w:r w:rsidRPr="00067696">
              <w:rPr>
                <w:rFonts w:ascii="JetBrains Mono" w:hAnsi="JetBrains Mono"/>
                <w:b w:val="0"/>
                <w:bCs/>
                <w:color w:val="A9B7C6"/>
                <w:sz w:val="20"/>
                <w:szCs w:val="20"/>
              </w:rPr>
              <w:t xml:space="preserve"> response = (</w:t>
            </w:r>
            <w:proofErr w:type="spellStart"/>
            <w:r w:rsidRPr="00067696">
              <w:rPr>
                <w:rFonts w:ascii="JetBrains Mono" w:hAnsi="JetBrains Mono"/>
                <w:b w:val="0"/>
                <w:bCs/>
                <w:color w:val="A9B7C6"/>
                <w:sz w:val="20"/>
                <w:szCs w:val="20"/>
              </w:rPr>
              <w:t>HttpServletResponse</w:t>
            </w:r>
            <w:proofErr w:type="spellEnd"/>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servletResponse</w:t>
            </w:r>
            <w:proofErr w:type="spellEnd"/>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 xml:space="preserve">Object username = </w:t>
            </w:r>
            <w:proofErr w:type="spellStart"/>
            <w:r w:rsidRPr="00067696">
              <w:rPr>
                <w:rFonts w:ascii="JetBrains Mono" w:hAnsi="JetBrains Mono"/>
                <w:b w:val="0"/>
                <w:bCs/>
                <w:color w:val="A9B7C6"/>
                <w:sz w:val="20"/>
                <w:szCs w:val="20"/>
              </w:rPr>
              <w:t>request.getSession</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getAttribute</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"username"</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获取请求资源路径</w:t>
            </w:r>
            <w:r w:rsidRPr="00067696">
              <w:rPr>
                <w:rFonts w:hint="eastAsia"/>
                <w:b w:val="0"/>
                <w:bCs/>
                <w:color w:val="808080"/>
                <w:sz w:val="20"/>
                <w:szCs w:val="20"/>
              </w:rPr>
              <w:br/>
              <w:t xml:space="preserve">        </w:t>
            </w:r>
            <w:r w:rsidRPr="00067696">
              <w:rPr>
                <w:rFonts w:ascii="JetBrains Mono" w:hAnsi="JetBrains Mono"/>
                <w:b w:val="0"/>
                <w:bCs/>
                <w:color w:val="A9B7C6"/>
                <w:sz w:val="20"/>
                <w:szCs w:val="20"/>
              </w:rPr>
              <w:t xml:space="preserve">String </w:t>
            </w:r>
            <w:proofErr w:type="spellStart"/>
            <w:r w:rsidRPr="00067696">
              <w:rPr>
                <w:rFonts w:ascii="JetBrains Mono" w:hAnsi="JetBrains Mono"/>
                <w:b w:val="0"/>
                <w:bCs/>
                <w:color w:val="A9B7C6"/>
                <w:sz w:val="20"/>
                <w:szCs w:val="20"/>
              </w:rPr>
              <w:t>url</w:t>
            </w:r>
            <w:proofErr w:type="spellEnd"/>
            <w:r w:rsidRPr="00067696">
              <w:rPr>
                <w:rFonts w:ascii="JetBrains Mono" w:hAnsi="JetBrains Mono"/>
                <w:b w:val="0"/>
                <w:bCs/>
                <w:color w:val="A9B7C6"/>
                <w:sz w:val="20"/>
                <w:szCs w:val="20"/>
              </w:rPr>
              <w:t xml:space="preserve"> = </w:t>
            </w:r>
            <w:proofErr w:type="spellStart"/>
            <w:r w:rsidRPr="00067696">
              <w:rPr>
                <w:rFonts w:ascii="JetBrains Mono" w:hAnsi="JetBrains Mono"/>
                <w:b w:val="0"/>
                <w:bCs/>
                <w:color w:val="A9B7C6"/>
                <w:sz w:val="20"/>
                <w:szCs w:val="20"/>
              </w:rPr>
              <w:t>request.getServletPath</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System.</w:t>
            </w:r>
            <w:r w:rsidRPr="00067696">
              <w:rPr>
                <w:rFonts w:ascii="JetBrains Mono" w:hAnsi="JetBrains Mono"/>
                <w:b w:val="0"/>
                <w:bCs/>
                <w:i/>
                <w:iCs/>
                <w:color w:val="9876AA"/>
                <w:sz w:val="20"/>
                <w:szCs w:val="20"/>
              </w:rPr>
              <w:t>out</w:t>
            </w:r>
            <w:r w:rsidRPr="00067696">
              <w:rPr>
                <w:rFonts w:ascii="JetBrains Mono" w:hAnsi="JetBrains Mono"/>
                <w:b w:val="0"/>
                <w:bCs/>
                <w:color w:val="A9B7C6"/>
                <w:sz w:val="20"/>
                <w:szCs w:val="20"/>
              </w:rPr>
              <w:t>.println</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w:t>
            </w:r>
            <w:proofErr w:type="spellStart"/>
            <w:r w:rsidRPr="00067696">
              <w:rPr>
                <w:rFonts w:ascii="JetBrains Mono" w:hAnsi="JetBrains Mono"/>
                <w:b w:val="0"/>
                <w:bCs/>
                <w:color w:val="6A8759"/>
                <w:sz w:val="20"/>
                <w:szCs w:val="20"/>
              </w:rPr>
              <w:t>url</w:t>
            </w:r>
            <w:proofErr w:type="spellEnd"/>
            <w:r w:rsidRPr="00067696">
              <w:rPr>
                <w:rFonts w:ascii="JetBrains Mono" w:hAnsi="JetBrains Mono"/>
                <w:b w:val="0"/>
                <w:bCs/>
                <w:color w:val="6A8759"/>
                <w:sz w:val="20"/>
                <w:szCs w:val="20"/>
              </w:rPr>
              <w:t xml:space="preserve"> = " </w:t>
            </w:r>
            <w:r w:rsidRPr="00067696">
              <w:rPr>
                <w:rFonts w:ascii="JetBrains Mono" w:hAnsi="JetBrains Mono"/>
                <w:b w:val="0"/>
                <w:bCs/>
                <w:color w:val="A9B7C6"/>
                <w:sz w:val="20"/>
                <w:szCs w:val="20"/>
              </w:rPr>
              <w:t xml:space="preserve">+ </w:t>
            </w:r>
            <w:proofErr w:type="spellStart"/>
            <w:r w:rsidRPr="00067696">
              <w:rPr>
                <w:rFonts w:ascii="JetBrains Mono" w:hAnsi="JetBrains Mono"/>
                <w:b w:val="0"/>
                <w:bCs/>
                <w:color w:val="A9B7C6"/>
                <w:sz w:val="20"/>
                <w:szCs w:val="20"/>
              </w:rPr>
              <w:t>url</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允许为登录也能访问的资源</w:t>
            </w:r>
            <w:r w:rsidRPr="00067696">
              <w:rPr>
                <w:rFonts w:ascii="JetBrains Mono" w:hAnsi="JetBrains Mono"/>
                <w:b w:val="0"/>
                <w:bCs/>
                <w:color w:val="808080"/>
                <w:sz w:val="20"/>
                <w:szCs w:val="20"/>
              </w:rPr>
              <w:t xml:space="preserve"> - </w:t>
            </w:r>
            <w:r w:rsidRPr="00067696">
              <w:rPr>
                <w:rFonts w:hint="eastAsia"/>
                <w:b w:val="0"/>
                <w:bCs/>
                <w:color w:val="808080"/>
                <w:sz w:val="20"/>
                <w:szCs w:val="20"/>
              </w:rPr>
              <w:t>共享资源</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ArrayList</w:t>
            </w:r>
            <w:proofErr w:type="spellEnd"/>
            <w:r w:rsidRPr="00067696">
              <w:rPr>
                <w:rFonts w:ascii="JetBrains Mono" w:hAnsi="JetBrains Mono"/>
                <w:b w:val="0"/>
                <w:bCs/>
                <w:color w:val="A9B7C6"/>
                <w:sz w:val="20"/>
                <w:szCs w:val="20"/>
              </w:rPr>
              <w:t xml:space="preserve">&lt;String&gt; </w:t>
            </w:r>
            <w:proofErr w:type="spellStart"/>
            <w:r w:rsidRPr="00067696">
              <w:rPr>
                <w:rFonts w:ascii="JetBrains Mono" w:hAnsi="JetBrains Mono"/>
                <w:b w:val="0"/>
                <w:bCs/>
                <w:color w:val="A9B7C6"/>
                <w:sz w:val="20"/>
                <w:szCs w:val="20"/>
              </w:rPr>
              <w:t>allowList</w:t>
            </w:r>
            <w:proofErr w:type="spellEnd"/>
            <w:r w:rsidRPr="00067696">
              <w:rPr>
                <w:rFonts w:ascii="JetBrains Mono" w:hAnsi="JetBrains Mono"/>
                <w:b w:val="0"/>
                <w:bCs/>
                <w:color w:val="A9B7C6"/>
                <w:sz w:val="20"/>
                <w:szCs w:val="20"/>
              </w:rPr>
              <w:t xml:space="preserve"> = </w:t>
            </w:r>
            <w:r w:rsidRPr="00067696">
              <w:rPr>
                <w:rFonts w:ascii="JetBrains Mono" w:hAnsi="JetBrains Mono"/>
                <w:b w:val="0"/>
                <w:bCs/>
                <w:color w:val="CC7832"/>
                <w:sz w:val="20"/>
                <w:szCs w:val="20"/>
              </w:rPr>
              <w:t xml:space="preserve">new </w:t>
            </w:r>
            <w:proofErr w:type="spellStart"/>
            <w:r w:rsidRPr="00067696">
              <w:rPr>
                <w:rFonts w:ascii="JetBrains Mono" w:hAnsi="JetBrains Mono"/>
                <w:b w:val="0"/>
                <w:bCs/>
                <w:color w:val="A9B7C6"/>
                <w:sz w:val="20"/>
                <w:szCs w:val="20"/>
              </w:rPr>
              <w:t>ArrayList</w:t>
            </w:r>
            <w:proofErr w:type="spellEnd"/>
            <w:r w:rsidRPr="00067696">
              <w:rPr>
                <w:rFonts w:ascii="JetBrains Mono" w:hAnsi="JetBrains Mono"/>
                <w:b w:val="0"/>
                <w:bCs/>
                <w:color w:val="A9B7C6"/>
                <w:sz w:val="20"/>
                <w:szCs w:val="20"/>
              </w:rPr>
              <w:t>&lt;&gt;(</w:t>
            </w:r>
            <w:r w:rsidRPr="00067696">
              <w:rPr>
                <w:rFonts w:ascii="JetBrains Mono" w:hAnsi="JetBrains Mono"/>
                <w:b w:val="0"/>
                <w:bCs/>
                <w:color w:val="6897BB"/>
                <w:sz w:val="20"/>
                <w:szCs w:val="20"/>
              </w:rPr>
              <w:t>10</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allowList.add</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"/login.html"</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allowList.add</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"/login.do"</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allowList.add</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w:t>
            </w:r>
            <w:proofErr w:type="spellStart"/>
            <w:r w:rsidRPr="00067696">
              <w:rPr>
                <w:rFonts w:ascii="JetBrains Mono" w:hAnsi="JetBrains Mono"/>
                <w:b w:val="0"/>
                <w:bCs/>
                <w:color w:val="6A8759"/>
                <w:sz w:val="20"/>
                <w:szCs w:val="20"/>
              </w:rPr>
              <w:t>css</w:t>
            </w:r>
            <w:proofErr w:type="spellEnd"/>
            <w:r w:rsidRPr="00067696">
              <w:rPr>
                <w:rFonts w:ascii="JetBrains Mono" w:hAnsi="JetBrains Mono"/>
                <w:b w:val="0"/>
                <w:bCs/>
                <w:color w:val="6A8759"/>
                <w:sz w:val="20"/>
                <w:szCs w:val="20"/>
              </w:rPr>
              <w:t>"</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proofErr w:type="spellStart"/>
            <w:r w:rsidRPr="00067696">
              <w:rPr>
                <w:rFonts w:ascii="JetBrains Mono" w:hAnsi="JetBrains Mono"/>
                <w:b w:val="0"/>
                <w:bCs/>
                <w:color w:val="A9B7C6"/>
                <w:sz w:val="20"/>
                <w:szCs w:val="20"/>
              </w:rPr>
              <w:t>allowList.add</w:t>
            </w:r>
            <w:proofErr w:type="spellEnd"/>
            <w:r w:rsidRPr="00067696">
              <w:rPr>
                <w:rFonts w:ascii="JetBrains Mono" w:hAnsi="JetBrains Mono"/>
                <w:b w:val="0"/>
                <w:bCs/>
                <w:color w:val="A9B7C6"/>
                <w:sz w:val="20"/>
                <w:szCs w:val="20"/>
              </w:rPr>
              <w:t>(</w:t>
            </w:r>
            <w:r w:rsidRPr="00067696">
              <w:rPr>
                <w:rFonts w:ascii="JetBrains Mono" w:hAnsi="JetBrains Mono"/>
                <w:b w:val="0"/>
                <w:bCs/>
                <w:color w:val="6A8759"/>
                <w:sz w:val="20"/>
                <w:szCs w:val="20"/>
              </w:rPr>
              <w:t>".</w:t>
            </w:r>
            <w:proofErr w:type="spellStart"/>
            <w:r w:rsidRPr="00067696">
              <w:rPr>
                <w:rFonts w:ascii="JetBrains Mono" w:hAnsi="JetBrains Mono"/>
                <w:b w:val="0"/>
                <w:bCs/>
                <w:color w:val="6A8759"/>
                <w:sz w:val="20"/>
                <w:szCs w:val="20"/>
              </w:rPr>
              <w:t>js</w:t>
            </w:r>
            <w:proofErr w:type="spellEnd"/>
            <w:r w:rsidRPr="00067696">
              <w:rPr>
                <w:rFonts w:ascii="JetBrains Mono" w:hAnsi="JetBrains Mono"/>
                <w:b w:val="0"/>
                <w:bCs/>
                <w:color w:val="6A8759"/>
                <w:sz w:val="20"/>
                <w:szCs w:val="20"/>
              </w:rPr>
              <w:t>"</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r>
            <w:r w:rsidRPr="00067696">
              <w:rPr>
                <w:rFonts w:ascii="JetBrains Mono" w:hAnsi="JetBrains Mono"/>
                <w:b w:val="0"/>
                <w:bCs/>
                <w:color w:val="CC7832"/>
                <w:sz w:val="20"/>
                <w:szCs w:val="20"/>
              </w:rPr>
              <w:br/>
              <w:t xml:space="preserve">        if </w:t>
            </w:r>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allowList.contains</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url</w:t>
            </w:r>
            <w:proofErr w:type="spellEnd"/>
            <w:r w:rsidRPr="00067696">
              <w:rPr>
                <w:rFonts w:ascii="JetBrains Mono" w:hAnsi="JetBrains Mono"/>
                <w:b w:val="0"/>
                <w:bCs/>
                <w:color w:val="A9B7C6"/>
                <w:sz w:val="20"/>
                <w:szCs w:val="20"/>
              </w:rPr>
              <w:t>)) {</w:t>
            </w:r>
            <w:r w:rsidRPr="00067696">
              <w:rPr>
                <w:rFonts w:ascii="JetBrains Mono" w:hAnsi="JetBrains Mono"/>
                <w:b w:val="0"/>
                <w:bCs/>
                <w:color w:val="A9B7C6"/>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访问共享资源</w:t>
            </w:r>
            <w:r w:rsidRPr="00067696">
              <w:rPr>
                <w:rFonts w:hint="eastAsia"/>
                <w:b w:val="0"/>
                <w:bCs/>
                <w:color w:val="808080"/>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放行</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filterChain.doFilter</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servletRequest</w:t>
            </w:r>
            <w:proofErr w:type="spellEnd"/>
            <w:r w:rsidRPr="00067696">
              <w:rPr>
                <w:rFonts w:ascii="JetBrains Mono" w:hAnsi="JetBrains Mono"/>
                <w:b w:val="0"/>
                <w:bCs/>
                <w:color w:val="CC7832"/>
                <w:sz w:val="20"/>
                <w:szCs w:val="20"/>
              </w:rPr>
              <w:t xml:space="preserve">, </w:t>
            </w:r>
            <w:proofErr w:type="spellStart"/>
            <w:r w:rsidRPr="00067696">
              <w:rPr>
                <w:rFonts w:ascii="JetBrains Mono" w:hAnsi="JetBrains Mono"/>
                <w:b w:val="0"/>
                <w:bCs/>
                <w:color w:val="A9B7C6"/>
                <w:sz w:val="20"/>
                <w:szCs w:val="20"/>
              </w:rPr>
              <w:t>servletResponse</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else if </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 xml:space="preserve">null </w:t>
            </w:r>
            <w:r w:rsidRPr="00067696">
              <w:rPr>
                <w:rFonts w:ascii="JetBrains Mono" w:hAnsi="JetBrains Mono"/>
                <w:b w:val="0"/>
                <w:bCs/>
                <w:color w:val="A9B7C6"/>
                <w:sz w:val="20"/>
                <w:szCs w:val="20"/>
              </w:rPr>
              <w:t>!= username) {</w:t>
            </w:r>
            <w:r w:rsidRPr="00067696">
              <w:rPr>
                <w:rFonts w:ascii="JetBrains Mono" w:hAnsi="JetBrains Mono"/>
                <w:b w:val="0"/>
                <w:bCs/>
                <w:color w:val="A9B7C6"/>
                <w:sz w:val="20"/>
                <w:szCs w:val="20"/>
              </w:rPr>
              <w:br/>
            </w:r>
            <w:r w:rsidRPr="00067696">
              <w:rPr>
                <w:rFonts w:ascii="JetBrains Mono" w:hAnsi="JetBrains Mono"/>
                <w:b w:val="0"/>
                <w:bCs/>
                <w:color w:val="A9B7C6"/>
                <w:sz w:val="20"/>
                <w:szCs w:val="20"/>
              </w:rPr>
              <w:lastRenderedPageBreak/>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已登录</w:t>
            </w:r>
            <w:r w:rsidRPr="00067696">
              <w:rPr>
                <w:rFonts w:hint="eastAsia"/>
                <w:b w:val="0"/>
                <w:bCs/>
                <w:color w:val="808080"/>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发行</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filterChain.doFilter</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servletRequest</w:t>
            </w:r>
            <w:r w:rsidRPr="00067696">
              <w:rPr>
                <w:rFonts w:ascii="JetBrains Mono" w:hAnsi="JetBrains Mono"/>
                <w:b w:val="0"/>
                <w:bCs/>
                <w:color w:val="CC7832"/>
                <w:sz w:val="20"/>
                <w:szCs w:val="20"/>
              </w:rPr>
              <w:t>,</w:t>
            </w:r>
            <w:r w:rsidRPr="00067696">
              <w:rPr>
                <w:rFonts w:ascii="JetBrains Mono" w:hAnsi="JetBrains Mono"/>
                <w:b w:val="0"/>
                <w:bCs/>
                <w:color w:val="A9B7C6"/>
                <w:sz w:val="20"/>
                <w:szCs w:val="20"/>
              </w:rPr>
              <w:t>servletResponse</w:t>
            </w:r>
            <w:proofErr w:type="spellEnd"/>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 xml:space="preserve">} </w:t>
            </w:r>
            <w:r w:rsidRPr="00067696">
              <w:rPr>
                <w:rFonts w:ascii="JetBrains Mono" w:hAnsi="JetBrains Mono"/>
                <w:b w:val="0"/>
                <w:bCs/>
                <w:color w:val="CC7832"/>
                <w:sz w:val="20"/>
                <w:szCs w:val="20"/>
              </w:rPr>
              <w:t xml:space="preserve">else </w:t>
            </w:r>
            <w:r w:rsidRPr="00067696">
              <w:rPr>
                <w:rFonts w:ascii="JetBrains Mono" w:hAnsi="JetBrains Mono"/>
                <w:b w:val="0"/>
                <w:bCs/>
                <w:color w:val="A9B7C6"/>
                <w:sz w:val="20"/>
                <w:szCs w:val="20"/>
              </w:rPr>
              <w:t>{</w:t>
            </w:r>
            <w:r w:rsidRPr="00067696">
              <w:rPr>
                <w:rFonts w:ascii="JetBrains Mono" w:hAnsi="JetBrains Mono"/>
                <w:b w:val="0"/>
                <w:bCs/>
                <w:color w:val="A9B7C6"/>
                <w:sz w:val="20"/>
                <w:szCs w:val="20"/>
              </w:rPr>
              <w:br/>
              <w:t xml:space="preserve">            </w:t>
            </w:r>
            <w:r w:rsidRPr="00067696">
              <w:rPr>
                <w:rFonts w:ascii="JetBrains Mono" w:hAnsi="JetBrains Mono"/>
                <w:b w:val="0"/>
                <w:bCs/>
                <w:color w:val="808080"/>
                <w:sz w:val="20"/>
                <w:szCs w:val="20"/>
              </w:rPr>
              <w:t xml:space="preserve">// </w:t>
            </w:r>
            <w:r w:rsidRPr="00067696">
              <w:rPr>
                <w:rFonts w:hint="eastAsia"/>
                <w:b w:val="0"/>
                <w:bCs/>
                <w:color w:val="808080"/>
                <w:sz w:val="20"/>
                <w:szCs w:val="20"/>
              </w:rPr>
              <w:t>未登录</w:t>
            </w:r>
            <w:r w:rsidRPr="00067696">
              <w:rPr>
                <w:rFonts w:hint="eastAsia"/>
                <w:b w:val="0"/>
                <w:bCs/>
                <w:color w:val="808080"/>
                <w:sz w:val="20"/>
                <w:szCs w:val="20"/>
              </w:rPr>
              <w:br/>
              <w:t xml:space="preserve">            </w:t>
            </w:r>
            <w:proofErr w:type="spellStart"/>
            <w:r w:rsidRPr="00067696">
              <w:rPr>
                <w:rFonts w:ascii="JetBrains Mono" w:hAnsi="JetBrains Mono"/>
                <w:b w:val="0"/>
                <w:bCs/>
                <w:color w:val="A9B7C6"/>
                <w:sz w:val="20"/>
                <w:szCs w:val="20"/>
              </w:rPr>
              <w:t>response.sendRedirect</w:t>
            </w:r>
            <w:proofErr w:type="spellEnd"/>
            <w:r w:rsidRPr="00067696">
              <w:rPr>
                <w:rFonts w:ascii="JetBrains Mono" w:hAnsi="JetBrains Mono"/>
                <w:b w:val="0"/>
                <w:bCs/>
                <w:color w:val="A9B7C6"/>
                <w:sz w:val="20"/>
                <w:szCs w:val="20"/>
              </w:rPr>
              <w:t>(</w:t>
            </w:r>
            <w:proofErr w:type="spellStart"/>
            <w:r w:rsidRPr="00067696">
              <w:rPr>
                <w:rFonts w:ascii="JetBrains Mono" w:hAnsi="JetBrains Mono"/>
                <w:b w:val="0"/>
                <w:bCs/>
                <w:color w:val="A9B7C6"/>
                <w:sz w:val="20"/>
                <w:szCs w:val="20"/>
              </w:rPr>
              <w:t>request.getContextPath</w:t>
            </w:r>
            <w:proofErr w:type="spellEnd"/>
            <w:r w:rsidRPr="00067696">
              <w:rPr>
                <w:rFonts w:ascii="JetBrains Mono" w:hAnsi="JetBrains Mono"/>
                <w:b w:val="0"/>
                <w:bCs/>
                <w:color w:val="A9B7C6"/>
                <w:sz w:val="20"/>
                <w:szCs w:val="20"/>
              </w:rPr>
              <w:t xml:space="preserve">() + </w:t>
            </w:r>
            <w:r w:rsidRPr="00067696">
              <w:rPr>
                <w:rFonts w:ascii="JetBrains Mono" w:hAnsi="JetBrains Mono"/>
                <w:b w:val="0"/>
                <w:bCs/>
                <w:color w:val="6A8759"/>
                <w:sz w:val="20"/>
                <w:szCs w:val="20"/>
              </w:rPr>
              <w:t>"/login.html"</w:t>
            </w:r>
            <w:r w:rsidRPr="00067696">
              <w:rPr>
                <w:rFonts w:ascii="JetBrains Mono" w:hAnsi="JetBrains Mono"/>
                <w:b w:val="0"/>
                <w:bCs/>
                <w:color w:val="A9B7C6"/>
                <w:sz w:val="20"/>
                <w:szCs w:val="20"/>
              </w:rPr>
              <w:t>)</w:t>
            </w:r>
            <w:r w:rsidRPr="00067696">
              <w:rPr>
                <w:rFonts w:ascii="JetBrains Mono" w:hAnsi="JetBrains Mono"/>
                <w:b w:val="0"/>
                <w:bCs/>
                <w:color w:val="CC7832"/>
                <w:sz w:val="20"/>
                <w:szCs w:val="20"/>
              </w:rPr>
              <w:t>;</w:t>
            </w:r>
            <w:r w:rsidRPr="00067696">
              <w:rPr>
                <w:rFonts w:ascii="JetBrains Mono" w:hAnsi="JetBrains Mono"/>
                <w:b w:val="0"/>
                <w:bCs/>
                <w:color w:val="CC7832"/>
                <w:sz w:val="20"/>
                <w:szCs w:val="20"/>
              </w:rPr>
              <w:br/>
              <w:t xml:space="preserve">        </w:t>
            </w:r>
            <w:r w:rsidRPr="00067696">
              <w:rPr>
                <w:rFonts w:ascii="JetBrains Mono" w:hAnsi="JetBrains Mono"/>
                <w:b w:val="0"/>
                <w:bCs/>
                <w:color w:val="A9B7C6"/>
                <w:sz w:val="20"/>
                <w:szCs w:val="20"/>
              </w:rPr>
              <w:t>}</w:t>
            </w:r>
            <w:r w:rsidRPr="00067696">
              <w:rPr>
                <w:rFonts w:ascii="JetBrains Mono" w:hAnsi="JetBrains Mono"/>
                <w:b w:val="0"/>
                <w:bCs/>
                <w:color w:val="A9B7C6"/>
                <w:sz w:val="20"/>
                <w:szCs w:val="20"/>
              </w:rPr>
              <w:br/>
              <w:t xml:space="preserve">    }</w:t>
            </w:r>
            <w:r w:rsidRPr="00067696">
              <w:rPr>
                <w:rFonts w:ascii="JetBrains Mono" w:hAnsi="JetBrains Mono"/>
                <w:b w:val="0"/>
                <w:bCs/>
                <w:color w:val="A9B7C6"/>
                <w:sz w:val="20"/>
                <w:szCs w:val="20"/>
              </w:rPr>
              <w:br/>
            </w:r>
            <w:r w:rsidRPr="00067696">
              <w:rPr>
                <w:rFonts w:ascii="JetBrains Mono" w:hAnsi="JetBrains Mono"/>
                <w:b w:val="0"/>
                <w:bCs/>
                <w:color w:val="A9B7C6"/>
                <w:sz w:val="20"/>
                <w:szCs w:val="20"/>
              </w:rPr>
              <w:br/>
              <w:t xml:space="preserve">    </w:t>
            </w:r>
            <w:r w:rsidRPr="00067696">
              <w:rPr>
                <w:rFonts w:ascii="JetBrains Mono" w:hAnsi="JetBrains Mono"/>
                <w:b w:val="0"/>
                <w:bCs/>
                <w:color w:val="BBB529"/>
                <w:sz w:val="20"/>
                <w:szCs w:val="20"/>
              </w:rPr>
              <w:t>@Override</w:t>
            </w:r>
            <w:r w:rsidRPr="00067696">
              <w:rPr>
                <w:rFonts w:ascii="JetBrains Mono" w:hAnsi="JetBrains Mono"/>
                <w:b w:val="0"/>
                <w:bCs/>
                <w:color w:val="BBB529"/>
                <w:sz w:val="20"/>
                <w:szCs w:val="20"/>
              </w:rPr>
              <w:br/>
              <w:t xml:space="preserve">    </w:t>
            </w:r>
            <w:r w:rsidRPr="00067696">
              <w:rPr>
                <w:rFonts w:ascii="JetBrains Mono" w:hAnsi="JetBrains Mono"/>
                <w:b w:val="0"/>
                <w:bCs/>
                <w:color w:val="CC7832"/>
                <w:sz w:val="20"/>
                <w:szCs w:val="20"/>
              </w:rPr>
              <w:t xml:space="preserve">public void </w:t>
            </w:r>
            <w:r w:rsidRPr="00067696">
              <w:rPr>
                <w:rFonts w:ascii="JetBrains Mono" w:hAnsi="JetBrains Mono"/>
                <w:b w:val="0"/>
                <w:bCs/>
                <w:color w:val="FFC66D"/>
                <w:sz w:val="20"/>
                <w:szCs w:val="20"/>
              </w:rPr>
              <w:t>destroy</w:t>
            </w:r>
            <w:r w:rsidRPr="00067696">
              <w:rPr>
                <w:rFonts w:ascii="JetBrains Mono" w:hAnsi="JetBrains Mono"/>
                <w:b w:val="0"/>
                <w:bCs/>
                <w:color w:val="A9B7C6"/>
                <w:sz w:val="20"/>
                <w:szCs w:val="20"/>
              </w:rPr>
              <w:t>() {</w:t>
            </w:r>
            <w:r w:rsidRPr="00067696">
              <w:rPr>
                <w:rFonts w:ascii="JetBrains Mono" w:hAnsi="JetBrains Mono"/>
                <w:b w:val="0"/>
                <w:bCs/>
                <w:color w:val="A9B7C6"/>
                <w:sz w:val="20"/>
                <w:szCs w:val="20"/>
              </w:rPr>
              <w:br/>
            </w:r>
            <w:r w:rsidRPr="00067696">
              <w:rPr>
                <w:rFonts w:ascii="JetBrains Mono" w:hAnsi="JetBrains Mono"/>
                <w:b w:val="0"/>
                <w:bCs/>
                <w:color w:val="A9B7C6"/>
                <w:sz w:val="20"/>
                <w:szCs w:val="20"/>
              </w:rPr>
              <w:br/>
              <w:t xml:space="preserve">    }</w:t>
            </w:r>
            <w:r w:rsidRPr="00067696">
              <w:rPr>
                <w:rFonts w:ascii="JetBrains Mono" w:hAnsi="JetBrains Mono"/>
                <w:b w:val="0"/>
                <w:bCs/>
                <w:color w:val="A9B7C6"/>
                <w:sz w:val="20"/>
                <w:szCs w:val="20"/>
              </w:rPr>
              <w:br/>
              <w:t>}</w:t>
            </w:r>
          </w:p>
        </w:tc>
      </w:tr>
    </w:tbl>
    <w:p w14:paraId="4DB30CD6" w14:textId="7DB1C00D" w:rsidR="00067696" w:rsidRDefault="00067696" w:rsidP="00661FB7">
      <w:pPr>
        <w:pStyle w:val="20"/>
        <w:ind w:firstLine="480"/>
      </w:pPr>
      <w:proofErr w:type="spellStart"/>
      <w:r>
        <w:rPr>
          <w:rFonts w:hint="eastAsia"/>
        </w:rPr>
        <w:lastRenderedPageBreak/>
        <w:t>Login</w:t>
      </w:r>
      <w:r>
        <w:t>Filter</w:t>
      </w:r>
      <w:proofErr w:type="spellEnd"/>
      <w:r>
        <w:rPr>
          <w:rFonts w:hint="eastAsia"/>
        </w:rPr>
        <w:t>程序用于过滤用户是否登录，如果登录了</w:t>
      </w:r>
      <w:r w:rsidR="00322884">
        <w:rPr>
          <w:rFonts w:hint="eastAsia"/>
        </w:rPr>
        <w:t>，则正常使用；如果用户访问的是</w:t>
      </w:r>
      <w:proofErr w:type="spellStart"/>
      <w:r w:rsidR="00322884">
        <w:rPr>
          <w:rFonts w:hint="eastAsia"/>
        </w:rPr>
        <w:t>css</w:t>
      </w:r>
      <w:proofErr w:type="spellEnd"/>
      <w:r w:rsidR="00322884">
        <w:rPr>
          <w:rFonts w:hint="eastAsia"/>
        </w:rPr>
        <w:t>文件、</w:t>
      </w:r>
      <w:proofErr w:type="spellStart"/>
      <w:r w:rsidR="00322884">
        <w:rPr>
          <w:rFonts w:hint="eastAsia"/>
        </w:rPr>
        <w:t>js</w:t>
      </w:r>
      <w:proofErr w:type="spellEnd"/>
      <w:r w:rsidR="00322884">
        <w:rPr>
          <w:rFonts w:hint="eastAsia"/>
        </w:rPr>
        <w:t>文件或者是登录页面</w:t>
      </w:r>
      <w:r w:rsidR="00322884">
        <w:rPr>
          <w:rFonts w:hint="eastAsia"/>
        </w:rPr>
        <w:t>l</w:t>
      </w:r>
      <w:r w:rsidR="00322884">
        <w:t>ogin.html</w:t>
      </w:r>
      <w:r w:rsidR="00322884">
        <w:rPr>
          <w:rFonts w:hint="eastAsia"/>
        </w:rPr>
        <w:t>则放行资源；如果用户未登录则重定向到登录页</w:t>
      </w:r>
      <w:r w:rsidR="00322884">
        <w:rPr>
          <w:rFonts w:hint="eastAsia"/>
        </w:rPr>
        <w:t>l</w:t>
      </w:r>
      <w:r w:rsidR="00322884">
        <w:t>ogin.html</w:t>
      </w:r>
    </w:p>
    <w:p w14:paraId="58834F3E" w14:textId="427F5168" w:rsidR="002E4D87" w:rsidRDefault="002E4D87" w:rsidP="002E4D87">
      <w:pPr>
        <w:pStyle w:val="a8"/>
      </w:pPr>
      <w:r>
        <w:rPr>
          <w:rFonts w:hint="eastAsia"/>
        </w:rPr>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8</w:t>
      </w:r>
      <w:r w:rsidR="009A4100">
        <w:fldChar w:fldCharType="end"/>
      </w:r>
      <w:r>
        <w:t xml:space="preserve"> web.xml </w:t>
      </w:r>
      <w:r>
        <w:rPr>
          <w:rFonts w:hint="eastAsia"/>
        </w:rPr>
        <w:t>配置文件</w:t>
      </w:r>
    </w:p>
    <w:tbl>
      <w:tblPr>
        <w:tblStyle w:val="ae"/>
        <w:tblW w:w="0" w:type="auto"/>
        <w:tblLook w:val="04A0" w:firstRow="1" w:lastRow="0" w:firstColumn="1" w:lastColumn="0" w:noHBand="0" w:noVBand="1"/>
      </w:tblPr>
      <w:tblGrid>
        <w:gridCol w:w="9071"/>
      </w:tblGrid>
      <w:tr w:rsidR="002E4D87" w:rsidRPr="002E4D87" w14:paraId="3545F98C" w14:textId="77777777" w:rsidTr="002E4D87">
        <w:trPr>
          <w:cnfStyle w:val="100000000000" w:firstRow="1" w:lastRow="0" w:firstColumn="0" w:lastColumn="0" w:oddVBand="0" w:evenVBand="0" w:oddHBand="0" w:evenHBand="0" w:firstRowFirstColumn="0" w:firstRowLastColumn="0" w:lastRowFirstColumn="0" w:lastRowLastColumn="0"/>
        </w:trPr>
        <w:tc>
          <w:tcPr>
            <w:tcW w:w="9071" w:type="dxa"/>
          </w:tcPr>
          <w:p w14:paraId="75F0E31E" w14:textId="50F6B63F" w:rsidR="002E4D87" w:rsidRPr="002E4D87" w:rsidRDefault="002E4D87" w:rsidP="002E4D87">
            <w:pPr>
              <w:pStyle w:val="HTML"/>
              <w:shd w:val="clear" w:color="auto" w:fill="2B2B2B"/>
              <w:rPr>
                <w:rFonts w:ascii="JetBrains Mono" w:hAnsi="JetBrains Mono" w:hint="eastAsia"/>
                <w:b w:val="0"/>
                <w:bCs/>
                <w:color w:val="A9B7C6"/>
                <w:sz w:val="20"/>
                <w:szCs w:val="20"/>
              </w:rPr>
            </w:pPr>
            <w:r w:rsidRPr="002E4D87">
              <w:rPr>
                <w:rFonts w:ascii="JetBrains Mono" w:hAnsi="JetBrains Mono"/>
                <w:b w:val="0"/>
                <w:bCs/>
                <w:color w:val="E8BF6A"/>
                <w:sz w:val="20"/>
                <w:szCs w:val="20"/>
              </w:rPr>
              <w:t>&lt;?</w:t>
            </w:r>
            <w:r w:rsidRPr="002E4D87">
              <w:rPr>
                <w:rFonts w:ascii="JetBrains Mono" w:hAnsi="JetBrains Mono"/>
                <w:b w:val="0"/>
                <w:bCs/>
                <w:color w:val="BABABA"/>
                <w:sz w:val="20"/>
                <w:szCs w:val="20"/>
              </w:rPr>
              <w:t>xml version</w:t>
            </w:r>
            <w:r w:rsidRPr="002E4D87">
              <w:rPr>
                <w:rFonts w:ascii="JetBrains Mono" w:hAnsi="JetBrains Mono"/>
                <w:b w:val="0"/>
                <w:bCs/>
                <w:color w:val="6A8759"/>
                <w:sz w:val="20"/>
                <w:szCs w:val="20"/>
              </w:rPr>
              <w:t xml:space="preserve">="1.0" </w:t>
            </w:r>
            <w:r w:rsidRPr="002E4D87">
              <w:rPr>
                <w:rFonts w:ascii="JetBrains Mono" w:hAnsi="JetBrains Mono"/>
                <w:b w:val="0"/>
                <w:bCs/>
                <w:color w:val="BABABA"/>
                <w:sz w:val="20"/>
                <w:szCs w:val="20"/>
              </w:rPr>
              <w:t>encoding</w:t>
            </w:r>
            <w:r w:rsidRPr="002E4D87">
              <w:rPr>
                <w:rFonts w:ascii="JetBrains Mono" w:hAnsi="JetBrains Mono"/>
                <w:b w:val="0"/>
                <w:bCs/>
                <w:color w:val="6A8759"/>
                <w:sz w:val="20"/>
                <w:szCs w:val="20"/>
              </w:rPr>
              <w:t>="UTF-8"</w:t>
            </w:r>
            <w:r w:rsidRPr="002E4D87">
              <w:rPr>
                <w:rFonts w:ascii="JetBrains Mono" w:hAnsi="JetBrains Mono"/>
                <w:b w:val="0"/>
                <w:bCs/>
                <w:color w:val="E8BF6A"/>
                <w:sz w:val="20"/>
                <w:szCs w:val="20"/>
              </w:rPr>
              <w:t>?&gt;</w:t>
            </w:r>
            <w:r w:rsidRPr="002E4D87">
              <w:rPr>
                <w:rFonts w:ascii="JetBrains Mono" w:hAnsi="JetBrains Mono"/>
                <w:b w:val="0"/>
                <w:bCs/>
                <w:color w:val="E8BF6A"/>
                <w:sz w:val="20"/>
                <w:szCs w:val="20"/>
              </w:rPr>
              <w:br/>
              <w:t xml:space="preserve">&lt;web-app </w:t>
            </w:r>
            <w:proofErr w:type="spellStart"/>
            <w:r w:rsidRPr="002E4D87">
              <w:rPr>
                <w:rFonts w:ascii="JetBrains Mono" w:hAnsi="JetBrains Mono"/>
                <w:b w:val="0"/>
                <w:bCs/>
                <w:color w:val="BABABA"/>
                <w:sz w:val="20"/>
                <w:szCs w:val="20"/>
              </w:rPr>
              <w:t>xmlns</w:t>
            </w:r>
            <w:proofErr w:type="spellEnd"/>
            <w:r w:rsidRPr="002E4D87">
              <w:rPr>
                <w:rFonts w:ascii="JetBrains Mono" w:hAnsi="JetBrains Mono"/>
                <w:b w:val="0"/>
                <w:bCs/>
                <w:color w:val="6A8759"/>
                <w:sz w:val="20"/>
                <w:szCs w:val="20"/>
              </w:rPr>
              <w:t>="http://xmlns.jcp.org/xml/ns/</w:t>
            </w:r>
            <w:proofErr w:type="spellStart"/>
            <w:r w:rsidRPr="002E4D87">
              <w:rPr>
                <w:rFonts w:ascii="JetBrains Mono" w:hAnsi="JetBrains Mono"/>
                <w:b w:val="0"/>
                <w:bCs/>
                <w:color w:val="6A8759"/>
                <w:sz w:val="20"/>
                <w:szCs w:val="20"/>
              </w:rPr>
              <w:t>javaee</w:t>
            </w:r>
            <w:proofErr w:type="spellEnd"/>
            <w:r w:rsidRPr="002E4D87">
              <w:rPr>
                <w:rFonts w:ascii="JetBrains Mono" w:hAnsi="JetBrains Mono"/>
                <w:b w:val="0"/>
                <w:bCs/>
                <w:color w:val="6A8759"/>
                <w:sz w:val="20"/>
                <w:szCs w:val="20"/>
              </w:rPr>
              <w:t>"</w:t>
            </w:r>
            <w:r w:rsidRPr="002E4D87">
              <w:rPr>
                <w:rFonts w:ascii="JetBrains Mono" w:hAnsi="JetBrains Mono"/>
                <w:b w:val="0"/>
                <w:bCs/>
                <w:color w:val="6A8759"/>
                <w:sz w:val="20"/>
                <w:szCs w:val="20"/>
              </w:rPr>
              <w:br/>
              <w:t xml:space="preserve">         </w:t>
            </w:r>
            <w:proofErr w:type="spellStart"/>
            <w:r w:rsidRPr="002E4D87">
              <w:rPr>
                <w:rFonts w:ascii="JetBrains Mono" w:hAnsi="JetBrains Mono"/>
                <w:b w:val="0"/>
                <w:bCs/>
                <w:color w:val="BABABA"/>
                <w:sz w:val="20"/>
                <w:szCs w:val="20"/>
              </w:rPr>
              <w:t>xmlns:</w:t>
            </w:r>
            <w:r w:rsidRPr="002E4D87">
              <w:rPr>
                <w:rFonts w:ascii="JetBrains Mono" w:hAnsi="JetBrains Mono"/>
                <w:b w:val="0"/>
                <w:bCs/>
                <w:color w:val="9876AA"/>
                <w:sz w:val="20"/>
                <w:szCs w:val="20"/>
              </w:rPr>
              <w:t>xsi</w:t>
            </w:r>
            <w:proofErr w:type="spellEnd"/>
            <w:r w:rsidRPr="002E4D87">
              <w:rPr>
                <w:rFonts w:ascii="JetBrains Mono" w:hAnsi="JetBrains Mono"/>
                <w:b w:val="0"/>
                <w:bCs/>
                <w:color w:val="6A8759"/>
                <w:sz w:val="20"/>
                <w:szCs w:val="20"/>
              </w:rPr>
              <w:t>="http://www.w3.org/2001/XMLSchema-instance"</w:t>
            </w:r>
            <w:r w:rsidRPr="002E4D87">
              <w:rPr>
                <w:rFonts w:ascii="JetBrains Mono" w:hAnsi="JetBrains Mono"/>
                <w:b w:val="0"/>
                <w:bCs/>
                <w:color w:val="6A8759"/>
                <w:sz w:val="20"/>
                <w:szCs w:val="20"/>
              </w:rPr>
              <w:br/>
              <w:t xml:space="preserve">         </w:t>
            </w:r>
            <w:proofErr w:type="spellStart"/>
            <w:r w:rsidRPr="002E4D87">
              <w:rPr>
                <w:rFonts w:ascii="JetBrains Mono" w:hAnsi="JetBrains Mono"/>
                <w:b w:val="0"/>
                <w:bCs/>
                <w:color w:val="9876AA"/>
                <w:sz w:val="20"/>
                <w:szCs w:val="20"/>
              </w:rPr>
              <w:t>xsi</w:t>
            </w:r>
            <w:r w:rsidRPr="002E4D87">
              <w:rPr>
                <w:rFonts w:ascii="JetBrains Mono" w:hAnsi="JetBrains Mono"/>
                <w:b w:val="0"/>
                <w:bCs/>
                <w:color w:val="BABABA"/>
                <w:sz w:val="20"/>
                <w:szCs w:val="20"/>
              </w:rPr>
              <w:t>:schemaLocation</w:t>
            </w:r>
            <w:proofErr w:type="spellEnd"/>
            <w:r w:rsidRPr="002E4D87">
              <w:rPr>
                <w:rFonts w:ascii="JetBrains Mono" w:hAnsi="JetBrains Mono"/>
                <w:b w:val="0"/>
                <w:bCs/>
                <w:color w:val="6A8759"/>
                <w:sz w:val="20"/>
                <w:szCs w:val="20"/>
              </w:rPr>
              <w:t>="http://xmlns.jcp.org/xml/ns/</w:t>
            </w:r>
            <w:proofErr w:type="spellStart"/>
            <w:r w:rsidRPr="002E4D87">
              <w:rPr>
                <w:rFonts w:ascii="JetBrains Mono" w:hAnsi="JetBrains Mono"/>
                <w:b w:val="0"/>
                <w:bCs/>
                <w:color w:val="6A8759"/>
                <w:sz w:val="20"/>
                <w:szCs w:val="20"/>
              </w:rPr>
              <w:t>javaee</w:t>
            </w:r>
            <w:proofErr w:type="spellEnd"/>
            <w:r w:rsidRPr="002E4D87">
              <w:rPr>
                <w:rFonts w:ascii="JetBrains Mono" w:hAnsi="JetBrains Mono"/>
                <w:b w:val="0"/>
                <w:bCs/>
                <w:color w:val="6A8759"/>
                <w:sz w:val="20"/>
                <w:szCs w:val="20"/>
              </w:rPr>
              <w:t xml:space="preserve"> http://xmlns.jcp.org/xml/ns/javaee/web-app_4_0.xsd"</w:t>
            </w:r>
            <w:r w:rsidRPr="002E4D87">
              <w:rPr>
                <w:rFonts w:ascii="JetBrains Mono" w:hAnsi="JetBrains Mono"/>
                <w:b w:val="0"/>
                <w:bCs/>
                <w:color w:val="6A8759"/>
                <w:sz w:val="20"/>
                <w:szCs w:val="20"/>
              </w:rPr>
              <w:br/>
              <w:t xml:space="preserve">         </w:t>
            </w:r>
            <w:r w:rsidRPr="002E4D87">
              <w:rPr>
                <w:rFonts w:ascii="JetBrains Mono" w:hAnsi="JetBrains Mono"/>
                <w:b w:val="0"/>
                <w:bCs/>
                <w:color w:val="BABABA"/>
                <w:sz w:val="20"/>
                <w:szCs w:val="20"/>
              </w:rPr>
              <w:t>version</w:t>
            </w:r>
            <w:r w:rsidRPr="002E4D87">
              <w:rPr>
                <w:rFonts w:ascii="JetBrains Mono" w:hAnsi="JetBrains Mono"/>
                <w:b w:val="0"/>
                <w:bCs/>
                <w:color w:val="6A8759"/>
                <w:sz w:val="20"/>
                <w:szCs w:val="20"/>
              </w:rPr>
              <w:t>="4.0"</w:t>
            </w:r>
            <w:r w:rsidRPr="002E4D87">
              <w:rPr>
                <w:rFonts w:ascii="JetBrains Mono" w:hAnsi="JetBrains Mono"/>
                <w:b w:val="0"/>
                <w:bCs/>
                <w:color w:val="E8BF6A"/>
                <w:sz w:val="20"/>
                <w:szCs w:val="20"/>
              </w:rPr>
              <w:t>&gt;</w:t>
            </w:r>
            <w:r w:rsidRPr="002E4D87">
              <w:rPr>
                <w:rFonts w:ascii="JetBrains Mono" w:hAnsi="JetBrains Mono"/>
                <w:b w:val="0"/>
                <w:bCs/>
                <w:color w:val="E8BF6A"/>
                <w:sz w:val="20"/>
                <w:szCs w:val="20"/>
              </w:rPr>
              <w:br/>
            </w:r>
            <w:r w:rsidRPr="002E4D87">
              <w:rPr>
                <w:rFonts w:ascii="JetBrains Mono" w:hAnsi="JetBrains Mono"/>
                <w:b w:val="0"/>
                <w:bCs/>
                <w:color w:val="E8BF6A"/>
                <w:sz w:val="20"/>
                <w:szCs w:val="20"/>
              </w:rPr>
              <w:br/>
              <w:t xml:space="preserve">    </w:t>
            </w:r>
            <w:r w:rsidRPr="002E4D87">
              <w:rPr>
                <w:rFonts w:ascii="JetBrains Mono" w:hAnsi="JetBrains Mono"/>
                <w:b w:val="0"/>
                <w:bCs/>
                <w:color w:val="808080"/>
                <w:sz w:val="20"/>
                <w:szCs w:val="20"/>
              </w:rPr>
              <w:t xml:space="preserve">&lt;!-- </w:t>
            </w:r>
            <w:r w:rsidRPr="002E4D87">
              <w:rPr>
                <w:rFonts w:hint="eastAsia"/>
                <w:b w:val="0"/>
                <w:bCs/>
                <w:color w:val="808080"/>
                <w:sz w:val="20"/>
                <w:szCs w:val="20"/>
              </w:rPr>
              <w:t>配置一个</w:t>
            </w:r>
            <w:r w:rsidRPr="002E4D87">
              <w:rPr>
                <w:rFonts w:ascii="JetBrains Mono" w:hAnsi="JetBrains Mono"/>
                <w:b w:val="0"/>
                <w:bCs/>
                <w:color w:val="808080"/>
                <w:sz w:val="20"/>
                <w:szCs w:val="20"/>
              </w:rPr>
              <w:t>filter --&gt;</w:t>
            </w:r>
            <w:r w:rsidRPr="002E4D87">
              <w:rPr>
                <w:rFonts w:ascii="JetBrains Mono" w:hAnsi="JetBrains Mono"/>
                <w:b w:val="0"/>
                <w:bCs/>
                <w:color w:val="808080"/>
                <w:sz w:val="20"/>
                <w:szCs w:val="20"/>
              </w:rPr>
              <w:br/>
              <w:t xml:space="preserve">    </w:t>
            </w:r>
            <w:r w:rsidRPr="002E4D87">
              <w:rPr>
                <w:rFonts w:ascii="JetBrains Mono" w:hAnsi="JetBrains Mono"/>
                <w:b w:val="0"/>
                <w:bCs/>
                <w:color w:val="E8BF6A"/>
                <w:sz w:val="20"/>
                <w:szCs w:val="20"/>
              </w:rPr>
              <w:t>&lt;filter&gt;</w:t>
            </w:r>
            <w:r w:rsidRPr="002E4D87">
              <w:rPr>
                <w:rFonts w:ascii="JetBrains Mono" w:hAnsi="JetBrains Mono"/>
                <w:b w:val="0"/>
                <w:bCs/>
                <w:color w:val="E8BF6A"/>
                <w:sz w:val="20"/>
                <w:szCs w:val="20"/>
              </w:rPr>
              <w:br/>
              <w:t xml:space="preserve">        &lt;filter-name&gt;</w:t>
            </w:r>
            <w:proofErr w:type="spellStart"/>
            <w:r w:rsidRPr="002E4D87">
              <w:rPr>
                <w:rFonts w:ascii="JetBrains Mono" w:hAnsi="JetBrains Mono"/>
                <w:b w:val="0"/>
                <w:bCs/>
                <w:color w:val="A9B7C6"/>
                <w:sz w:val="20"/>
                <w:szCs w:val="20"/>
              </w:rPr>
              <w:t>LoginFilter</w:t>
            </w:r>
            <w:proofErr w:type="spellEnd"/>
            <w:r w:rsidRPr="002E4D87">
              <w:rPr>
                <w:rFonts w:ascii="JetBrains Mono" w:hAnsi="JetBrains Mono"/>
                <w:b w:val="0"/>
                <w:bCs/>
                <w:color w:val="E8BF6A"/>
                <w:sz w:val="20"/>
                <w:szCs w:val="20"/>
              </w:rPr>
              <w:t>&lt;/filter-name&gt;</w:t>
            </w:r>
            <w:r w:rsidRPr="002E4D87">
              <w:rPr>
                <w:rFonts w:ascii="JetBrains Mono" w:hAnsi="JetBrains Mono"/>
                <w:b w:val="0"/>
                <w:bCs/>
                <w:color w:val="E8BF6A"/>
                <w:sz w:val="20"/>
                <w:szCs w:val="20"/>
              </w:rPr>
              <w:br/>
              <w:t xml:space="preserve">        &lt;filter-class&gt;</w:t>
            </w:r>
            <w:proofErr w:type="spellStart"/>
            <w:r w:rsidRPr="002E4D87">
              <w:rPr>
                <w:rFonts w:ascii="JetBrains Mono" w:hAnsi="JetBrains Mono"/>
                <w:b w:val="0"/>
                <w:bCs/>
                <w:color w:val="A9B7C6"/>
                <w:sz w:val="20"/>
                <w:szCs w:val="20"/>
              </w:rPr>
              <w:t>com.lxh.filter.LoginFilter</w:t>
            </w:r>
            <w:proofErr w:type="spellEnd"/>
            <w:r w:rsidRPr="002E4D87">
              <w:rPr>
                <w:rFonts w:ascii="JetBrains Mono" w:hAnsi="JetBrains Mono"/>
                <w:b w:val="0"/>
                <w:bCs/>
                <w:color w:val="E8BF6A"/>
                <w:sz w:val="20"/>
                <w:szCs w:val="20"/>
              </w:rPr>
              <w:t>&lt;/filter-class&gt;</w:t>
            </w:r>
            <w:r w:rsidRPr="002E4D87">
              <w:rPr>
                <w:rFonts w:ascii="JetBrains Mono" w:hAnsi="JetBrains Mono"/>
                <w:b w:val="0"/>
                <w:bCs/>
                <w:color w:val="E8BF6A"/>
                <w:sz w:val="20"/>
                <w:szCs w:val="20"/>
              </w:rPr>
              <w:br/>
              <w:t xml:space="preserve">    &lt;/filter&gt;</w:t>
            </w:r>
            <w:r w:rsidRPr="002E4D87">
              <w:rPr>
                <w:rFonts w:ascii="JetBrains Mono" w:hAnsi="JetBrains Mono"/>
                <w:b w:val="0"/>
                <w:bCs/>
                <w:color w:val="E8BF6A"/>
                <w:sz w:val="20"/>
                <w:szCs w:val="20"/>
              </w:rPr>
              <w:br/>
              <w:t xml:space="preserve">    </w:t>
            </w:r>
            <w:r w:rsidRPr="002E4D87">
              <w:rPr>
                <w:rFonts w:ascii="JetBrains Mono" w:hAnsi="JetBrains Mono"/>
                <w:b w:val="0"/>
                <w:bCs/>
                <w:color w:val="808080"/>
                <w:sz w:val="20"/>
                <w:szCs w:val="20"/>
              </w:rPr>
              <w:t xml:space="preserve">&lt;!-- </w:t>
            </w:r>
            <w:r w:rsidRPr="002E4D87">
              <w:rPr>
                <w:rFonts w:hint="eastAsia"/>
                <w:b w:val="0"/>
                <w:bCs/>
                <w:color w:val="808080"/>
                <w:sz w:val="20"/>
                <w:szCs w:val="20"/>
              </w:rPr>
              <w:t>配置</w:t>
            </w:r>
            <w:r w:rsidRPr="002E4D87">
              <w:rPr>
                <w:rFonts w:ascii="JetBrains Mono" w:hAnsi="JetBrains Mono"/>
                <w:b w:val="0"/>
                <w:bCs/>
                <w:color w:val="808080"/>
                <w:sz w:val="20"/>
                <w:szCs w:val="20"/>
              </w:rPr>
              <w:t>filter</w:t>
            </w:r>
            <w:r w:rsidRPr="002E4D87">
              <w:rPr>
                <w:rFonts w:hint="eastAsia"/>
                <w:b w:val="0"/>
                <w:bCs/>
                <w:color w:val="808080"/>
                <w:sz w:val="20"/>
                <w:szCs w:val="20"/>
              </w:rPr>
              <w:t xml:space="preserve">的拦截路径 </w:t>
            </w:r>
            <w:r w:rsidRPr="002E4D87">
              <w:rPr>
                <w:rFonts w:ascii="JetBrains Mono" w:hAnsi="JetBrains Mono"/>
                <w:b w:val="0"/>
                <w:bCs/>
                <w:color w:val="808080"/>
                <w:sz w:val="20"/>
                <w:szCs w:val="20"/>
              </w:rPr>
              <w:t>--&gt;</w:t>
            </w:r>
            <w:r w:rsidRPr="002E4D87">
              <w:rPr>
                <w:rFonts w:ascii="JetBrains Mono" w:hAnsi="JetBrains Mono"/>
                <w:b w:val="0"/>
                <w:bCs/>
                <w:color w:val="808080"/>
                <w:sz w:val="20"/>
                <w:szCs w:val="20"/>
              </w:rPr>
              <w:br/>
              <w:t xml:space="preserve">    </w:t>
            </w:r>
            <w:r w:rsidRPr="002E4D87">
              <w:rPr>
                <w:rFonts w:ascii="JetBrains Mono" w:hAnsi="JetBrains Mono"/>
                <w:b w:val="0"/>
                <w:bCs/>
                <w:color w:val="E8BF6A"/>
                <w:sz w:val="20"/>
                <w:szCs w:val="20"/>
              </w:rPr>
              <w:t>&lt;filter-mapping&gt;</w:t>
            </w:r>
            <w:r w:rsidRPr="002E4D87">
              <w:rPr>
                <w:rFonts w:ascii="JetBrains Mono" w:hAnsi="JetBrains Mono"/>
                <w:b w:val="0"/>
                <w:bCs/>
                <w:color w:val="E8BF6A"/>
                <w:sz w:val="20"/>
                <w:szCs w:val="20"/>
              </w:rPr>
              <w:br/>
              <w:t xml:space="preserve">        &lt;filter-name&gt;</w:t>
            </w:r>
            <w:proofErr w:type="spellStart"/>
            <w:r w:rsidRPr="002E4D87">
              <w:rPr>
                <w:rFonts w:ascii="JetBrains Mono" w:hAnsi="JetBrains Mono"/>
                <w:b w:val="0"/>
                <w:bCs/>
                <w:color w:val="A9B7C6"/>
                <w:sz w:val="20"/>
                <w:szCs w:val="20"/>
              </w:rPr>
              <w:t>LoginFilter</w:t>
            </w:r>
            <w:proofErr w:type="spellEnd"/>
            <w:r w:rsidRPr="002E4D87">
              <w:rPr>
                <w:rFonts w:ascii="JetBrains Mono" w:hAnsi="JetBrains Mono"/>
                <w:b w:val="0"/>
                <w:bCs/>
                <w:color w:val="E8BF6A"/>
                <w:sz w:val="20"/>
                <w:szCs w:val="20"/>
              </w:rPr>
              <w:t>&lt;/filter-name&gt;</w:t>
            </w:r>
            <w:r w:rsidRPr="002E4D87">
              <w:rPr>
                <w:rFonts w:ascii="JetBrains Mono" w:hAnsi="JetBrains Mono"/>
                <w:b w:val="0"/>
                <w:bCs/>
                <w:color w:val="E8BF6A"/>
                <w:sz w:val="20"/>
                <w:szCs w:val="20"/>
              </w:rPr>
              <w:br/>
              <w:t xml:space="preserve">        &lt;</w:t>
            </w:r>
            <w:proofErr w:type="spellStart"/>
            <w:r w:rsidRPr="002E4D87">
              <w:rPr>
                <w:rFonts w:ascii="JetBrains Mono" w:hAnsi="JetBrains Mono"/>
                <w:b w:val="0"/>
                <w:bCs/>
                <w:color w:val="E8BF6A"/>
                <w:sz w:val="20"/>
                <w:szCs w:val="20"/>
              </w:rPr>
              <w:t>url</w:t>
            </w:r>
            <w:proofErr w:type="spellEnd"/>
            <w:r w:rsidRPr="002E4D87">
              <w:rPr>
                <w:rFonts w:ascii="JetBrains Mono" w:hAnsi="JetBrains Mono"/>
                <w:b w:val="0"/>
                <w:bCs/>
                <w:color w:val="E8BF6A"/>
                <w:sz w:val="20"/>
                <w:szCs w:val="20"/>
              </w:rPr>
              <w:t>-pattern&gt;</w:t>
            </w:r>
            <w:r w:rsidR="00193394">
              <w:rPr>
                <w:rFonts w:ascii="JetBrains Mono" w:hAnsi="JetBrains Mono"/>
                <w:b w:val="0"/>
                <w:bCs/>
                <w:color w:val="A9B7C6"/>
                <w:sz w:val="20"/>
                <w:szCs w:val="20"/>
              </w:rPr>
              <w:t>/</w:t>
            </w:r>
            <w:r w:rsidRPr="002E4D87">
              <w:rPr>
                <w:rFonts w:ascii="JetBrains Mono" w:hAnsi="JetBrains Mono"/>
                <w:b w:val="0"/>
                <w:bCs/>
                <w:color w:val="A9B7C6"/>
                <w:sz w:val="20"/>
                <w:szCs w:val="20"/>
              </w:rPr>
              <w:t>*</w:t>
            </w:r>
            <w:r w:rsidRPr="002E4D87">
              <w:rPr>
                <w:rFonts w:ascii="JetBrains Mono" w:hAnsi="JetBrains Mono"/>
                <w:b w:val="0"/>
                <w:bCs/>
                <w:color w:val="E8BF6A"/>
                <w:sz w:val="20"/>
                <w:szCs w:val="20"/>
              </w:rPr>
              <w:t>&lt;/</w:t>
            </w:r>
            <w:proofErr w:type="spellStart"/>
            <w:r w:rsidRPr="002E4D87">
              <w:rPr>
                <w:rFonts w:ascii="JetBrains Mono" w:hAnsi="JetBrains Mono"/>
                <w:b w:val="0"/>
                <w:bCs/>
                <w:color w:val="E8BF6A"/>
                <w:sz w:val="20"/>
                <w:szCs w:val="20"/>
              </w:rPr>
              <w:t>url</w:t>
            </w:r>
            <w:proofErr w:type="spellEnd"/>
            <w:r w:rsidRPr="002E4D87">
              <w:rPr>
                <w:rFonts w:ascii="JetBrains Mono" w:hAnsi="JetBrains Mono"/>
                <w:b w:val="0"/>
                <w:bCs/>
                <w:color w:val="E8BF6A"/>
                <w:sz w:val="20"/>
                <w:szCs w:val="20"/>
              </w:rPr>
              <w:t>-pattern&gt;</w:t>
            </w:r>
            <w:r w:rsidRPr="002E4D87">
              <w:rPr>
                <w:rFonts w:ascii="JetBrains Mono" w:hAnsi="JetBrains Mono"/>
                <w:b w:val="0"/>
                <w:bCs/>
                <w:color w:val="E8BF6A"/>
                <w:sz w:val="20"/>
                <w:szCs w:val="20"/>
              </w:rPr>
              <w:br/>
              <w:t xml:space="preserve">    &lt;/filter-mapping&gt;</w:t>
            </w:r>
            <w:r w:rsidRPr="002E4D87">
              <w:rPr>
                <w:rFonts w:ascii="JetBrains Mono" w:hAnsi="JetBrains Mono"/>
                <w:b w:val="0"/>
                <w:bCs/>
                <w:color w:val="E8BF6A"/>
                <w:sz w:val="20"/>
                <w:szCs w:val="20"/>
              </w:rPr>
              <w:br/>
            </w:r>
            <w:r w:rsidRPr="002E4D87">
              <w:rPr>
                <w:rFonts w:ascii="JetBrains Mono" w:hAnsi="JetBrains Mono"/>
                <w:b w:val="0"/>
                <w:bCs/>
                <w:color w:val="E8BF6A"/>
                <w:sz w:val="20"/>
                <w:szCs w:val="20"/>
              </w:rPr>
              <w:br/>
              <w:t>&lt;/web-app&gt;</w:t>
            </w:r>
          </w:p>
        </w:tc>
      </w:tr>
    </w:tbl>
    <w:p w14:paraId="2721AB82" w14:textId="77BA8518" w:rsidR="002E4D87" w:rsidRDefault="00992C28" w:rsidP="00661FB7">
      <w:pPr>
        <w:pStyle w:val="20"/>
        <w:ind w:firstLine="480"/>
      </w:pPr>
      <w:r>
        <w:rPr>
          <w:rFonts w:hint="eastAsia"/>
        </w:rPr>
        <w:t>运行程序发现，如果我们访问其他</w:t>
      </w:r>
      <w:r>
        <w:rPr>
          <w:rFonts w:hint="eastAsia"/>
        </w:rPr>
        <w:t>h</w:t>
      </w:r>
      <w:r>
        <w:t>tml</w:t>
      </w:r>
      <w:r>
        <w:rPr>
          <w:rFonts w:hint="eastAsia"/>
        </w:rPr>
        <w:t>页面则会自动跳转到</w:t>
      </w:r>
      <w:r>
        <w:rPr>
          <w:rFonts w:hint="eastAsia"/>
        </w:rPr>
        <w:t>login</w:t>
      </w:r>
      <w:r>
        <w:t>.html</w:t>
      </w:r>
      <w:r>
        <w:rPr>
          <w:rFonts w:hint="eastAsia"/>
        </w:rPr>
        <w:t>页面。</w:t>
      </w:r>
    </w:p>
    <w:p w14:paraId="4990EC3E" w14:textId="1D10B747" w:rsidR="00A544FE" w:rsidRDefault="00A544FE" w:rsidP="00A544FE">
      <w:pPr>
        <w:pStyle w:val="2"/>
        <w:spacing w:before="120" w:after="120"/>
      </w:pPr>
      <w:proofErr w:type="spellStart"/>
      <w:r>
        <w:rPr>
          <w:rFonts w:hint="eastAsia"/>
        </w:rPr>
        <w:t>FilterConfig</w:t>
      </w:r>
      <w:proofErr w:type="spellEnd"/>
      <w:r>
        <w:rPr>
          <w:rFonts w:hint="eastAsia"/>
        </w:rPr>
        <w:t>类</w:t>
      </w:r>
    </w:p>
    <w:p w14:paraId="2553F137" w14:textId="0A6FEC1E" w:rsidR="00A544FE" w:rsidRDefault="00A544FE" w:rsidP="00A544FE">
      <w:pPr>
        <w:pStyle w:val="20"/>
        <w:ind w:firstLine="480"/>
      </w:pPr>
      <w:proofErr w:type="spellStart"/>
      <w:r w:rsidRPr="00A544FE">
        <w:rPr>
          <w:rFonts w:hint="eastAsia"/>
        </w:rPr>
        <w:t>FilterConfig</w:t>
      </w:r>
      <w:proofErr w:type="spellEnd"/>
      <w:r w:rsidRPr="00A544FE">
        <w:rPr>
          <w:rFonts w:hint="eastAsia"/>
        </w:rPr>
        <w:t xml:space="preserve"> </w:t>
      </w:r>
      <w:r w:rsidRPr="00A544FE">
        <w:rPr>
          <w:rFonts w:hint="eastAsia"/>
        </w:rPr>
        <w:t>类见名知义，它是</w:t>
      </w:r>
      <w:r w:rsidRPr="00A544FE">
        <w:rPr>
          <w:rFonts w:hint="eastAsia"/>
        </w:rPr>
        <w:t xml:space="preserve"> Filter </w:t>
      </w:r>
      <w:r w:rsidRPr="00A544FE">
        <w:rPr>
          <w:rFonts w:hint="eastAsia"/>
        </w:rPr>
        <w:t>过滤器的配置文件类。</w:t>
      </w:r>
      <w:r w:rsidRPr="00A544FE">
        <w:rPr>
          <w:rFonts w:hint="eastAsia"/>
        </w:rPr>
        <w:t xml:space="preserve"> Tomcat </w:t>
      </w:r>
      <w:r w:rsidRPr="00A544FE">
        <w:rPr>
          <w:rFonts w:hint="eastAsia"/>
        </w:rPr>
        <w:t>每次创建</w:t>
      </w:r>
      <w:r w:rsidRPr="00A544FE">
        <w:rPr>
          <w:rFonts w:hint="eastAsia"/>
        </w:rPr>
        <w:t xml:space="preserve"> Filter </w:t>
      </w:r>
      <w:r w:rsidRPr="00A544FE">
        <w:rPr>
          <w:rFonts w:hint="eastAsia"/>
        </w:rPr>
        <w:t>的时候，也会同时创建一个</w:t>
      </w:r>
      <w:r w:rsidRPr="00A544FE">
        <w:rPr>
          <w:rFonts w:hint="eastAsia"/>
        </w:rPr>
        <w:t xml:space="preserve"> </w:t>
      </w:r>
      <w:proofErr w:type="spellStart"/>
      <w:r w:rsidRPr="00A544FE">
        <w:rPr>
          <w:rFonts w:hint="eastAsia"/>
        </w:rPr>
        <w:t>FilterConfig</w:t>
      </w:r>
      <w:proofErr w:type="spellEnd"/>
      <w:r w:rsidRPr="00A544FE">
        <w:rPr>
          <w:rFonts w:hint="eastAsia"/>
        </w:rPr>
        <w:t xml:space="preserve"> </w:t>
      </w:r>
      <w:r w:rsidRPr="00A544FE">
        <w:rPr>
          <w:rFonts w:hint="eastAsia"/>
        </w:rPr>
        <w:t>类，这里包含了</w:t>
      </w:r>
      <w:r w:rsidRPr="00A544FE">
        <w:rPr>
          <w:rFonts w:hint="eastAsia"/>
        </w:rPr>
        <w:t xml:space="preserve"> Filter </w:t>
      </w:r>
      <w:r w:rsidRPr="00A544FE">
        <w:rPr>
          <w:rFonts w:hint="eastAsia"/>
        </w:rPr>
        <w:t>配置文件的配置信息。</w:t>
      </w:r>
    </w:p>
    <w:p w14:paraId="02C1FD84" w14:textId="1D0A34BD" w:rsidR="00A544FE" w:rsidRDefault="00A544FE" w:rsidP="00A544FE">
      <w:pPr>
        <w:pStyle w:val="20"/>
        <w:ind w:firstLine="480"/>
      </w:pPr>
      <w:proofErr w:type="spellStart"/>
      <w:r w:rsidRPr="00A544FE">
        <w:rPr>
          <w:rFonts w:hint="eastAsia"/>
        </w:rPr>
        <w:t>FilterConfig</w:t>
      </w:r>
      <w:proofErr w:type="spellEnd"/>
      <w:r w:rsidRPr="00A544FE">
        <w:rPr>
          <w:rFonts w:hint="eastAsia"/>
        </w:rPr>
        <w:t xml:space="preserve"> </w:t>
      </w:r>
      <w:r w:rsidRPr="00A544FE">
        <w:rPr>
          <w:rFonts w:hint="eastAsia"/>
        </w:rPr>
        <w:t>类的作用是获取</w:t>
      </w:r>
      <w:r w:rsidRPr="00A544FE">
        <w:rPr>
          <w:rFonts w:hint="eastAsia"/>
        </w:rPr>
        <w:t xml:space="preserve"> filter </w:t>
      </w:r>
      <w:r w:rsidRPr="00A544FE">
        <w:rPr>
          <w:rFonts w:hint="eastAsia"/>
        </w:rPr>
        <w:t>过滤器的配置内容</w:t>
      </w:r>
      <w:r>
        <w:rPr>
          <w:rFonts w:hint="eastAsia"/>
        </w:rPr>
        <w:t>：</w:t>
      </w:r>
    </w:p>
    <w:p w14:paraId="2B95F587" w14:textId="4EDF12D1" w:rsidR="00A544FE" w:rsidRPr="00A544FE" w:rsidRDefault="00A544FE" w:rsidP="00A544FE">
      <w:pPr>
        <w:pStyle w:val="20"/>
        <w:numPr>
          <w:ilvl w:val="0"/>
          <w:numId w:val="52"/>
        </w:numPr>
        <w:ind w:firstLineChars="0"/>
      </w:pPr>
      <w:r w:rsidRPr="00A544FE">
        <w:rPr>
          <w:rFonts w:hint="eastAsia"/>
        </w:rPr>
        <w:t>获取</w:t>
      </w:r>
      <w:r w:rsidRPr="00A544FE">
        <w:rPr>
          <w:rFonts w:hint="eastAsia"/>
        </w:rPr>
        <w:t xml:space="preserve"> </w:t>
      </w:r>
      <w:r w:rsidRPr="00A544FE">
        <w:t xml:space="preserve">Filter </w:t>
      </w:r>
      <w:r w:rsidRPr="00A544FE">
        <w:rPr>
          <w:rFonts w:hint="eastAsia"/>
        </w:rPr>
        <w:t>的名称</w:t>
      </w:r>
      <w:r w:rsidRPr="00A544FE">
        <w:rPr>
          <w:rFonts w:hint="eastAsia"/>
        </w:rPr>
        <w:t xml:space="preserve"> </w:t>
      </w:r>
      <w:r w:rsidRPr="00A544FE">
        <w:t xml:space="preserve">filter-name </w:t>
      </w:r>
      <w:r w:rsidRPr="00A544FE">
        <w:rPr>
          <w:rFonts w:hint="eastAsia"/>
        </w:rPr>
        <w:t>的内容</w:t>
      </w:r>
    </w:p>
    <w:p w14:paraId="554839D2" w14:textId="0F0A0A7B" w:rsidR="00A544FE" w:rsidRDefault="00A544FE" w:rsidP="00A544FE">
      <w:pPr>
        <w:pStyle w:val="20"/>
        <w:numPr>
          <w:ilvl w:val="0"/>
          <w:numId w:val="52"/>
        </w:numPr>
        <w:ind w:firstLineChars="0"/>
      </w:pPr>
      <w:r w:rsidRPr="00A544FE">
        <w:rPr>
          <w:rFonts w:hint="eastAsia"/>
        </w:rPr>
        <w:t>获取在</w:t>
      </w:r>
      <w:r w:rsidRPr="00A544FE">
        <w:rPr>
          <w:rFonts w:hint="eastAsia"/>
        </w:rPr>
        <w:t xml:space="preserve"> Filter </w:t>
      </w:r>
      <w:r w:rsidRPr="00A544FE">
        <w:rPr>
          <w:rFonts w:hint="eastAsia"/>
        </w:rPr>
        <w:t>中配置的</w:t>
      </w:r>
      <w:r w:rsidRPr="00A544FE">
        <w:rPr>
          <w:rFonts w:hint="eastAsia"/>
        </w:rPr>
        <w:t xml:space="preserve"> </w:t>
      </w:r>
      <w:proofErr w:type="spellStart"/>
      <w:r w:rsidRPr="00A544FE">
        <w:rPr>
          <w:rFonts w:hint="eastAsia"/>
        </w:rPr>
        <w:t>init</w:t>
      </w:r>
      <w:proofErr w:type="spellEnd"/>
      <w:r w:rsidRPr="00A544FE">
        <w:rPr>
          <w:rFonts w:hint="eastAsia"/>
        </w:rPr>
        <w:t xml:space="preserve">-param </w:t>
      </w:r>
      <w:r w:rsidRPr="00A544FE">
        <w:rPr>
          <w:rFonts w:hint="eastAsia"/>
        </w:rPr>
        <w:t>初始化参数</w:t>
      </w:r>
    </w:p>
    <w:p w14:paraId="0F40B6E6" w14:textId="7B0D64BF" w:rsidR="00A544FE" w:rsidRDefault="00A544FE" w:rsidP="00A544FE">
      <w:pPr>
        <w:pStyle w:val="20"/>
        <w:numPr>
          <w:ilvl w:val="0"/>
          <w:numId w:val="52"/>
        </w:numPr>
        <w:ind w:firstLineChars="0"/>
      </w:pPr>
      <w:r w:rsidRPr="00A544FE">
        <w:rPr>
          <w:rFonts w:hint="eastAsia"/>
        </w:rPr>
        <w:t>获取</w:t>
      </w:r>
      <w:r w:rsidRPr="00A544FE">
        <w:rPr>
          <w:rFonts w:hint="eastAsia"/>
        </w:rPr>
        <w:t xml:space="preserve"> </w:t>
      </w:r>
      <w:proofErr w:type="spellStart"/>
      <w:r w:rsidRPr="00A544FE">
        <w:rPr>
          <w:rFonts w:hint="eastAsia"/>
        </w:rPr>
        <w:t>ServletContext</w:t>
      </w:r>
      <w:proofErr w:type="spellEnd"/>
      <w:r w:rsidRPr="00A544FE">
        <w:rPr>
          <w:rFonts w:hint="eastAsia"/>
        </w:rPr>
        <w:t xml:space="preserve"> </w:t>
      </w:r>
      <w:r w:rsidRPr="00A544FE">
        <w:rPr>
          <w:rFonts w:hint="eastAsia"/>
        </w:rPr>
        <w:t>对象</w:t>
      </w:r>
    </w:p>
    <w:p w14:paraId="5808BBC8" w14:textId="419C81DC" w:rsidR="00A544FE" w:rsidRDefault="00A544FE" w:rsidP="00A544FE">
      <w:pPr>
        <w:pStyle w:val="a8"/>
      </w:pPr>
      <w:r>
        <w:rPr>
          <w:rFonts w:hint="eastAsia"/>
        </w:rPr>
        <w:lastRenderedPageBreak/>
        <w:t>表</w:t>
      </w:r>
      <w:r>
        <w:rPr>
          <w:rFonts w:hint="eastAsia"/>
        </w:rPr>
        <w:t xml:space="preserve"> </w:t>
      </w:r>
      <w:r w:rsidR="009A4100">
        <w:fldChar w:fldCharType="begin"/>
      </w:r>
      <w:r w:rsidR="009A4100">
        <w:instrText xml:space="preserve"> </w:instrText>
      </w:r>
      <w:r w:rsidR="009A4100">
        <w:rPr>
          <w:rFonts w:hint="eastAsia"/>
        </w:rPr>
        <w:instrText>STYLEREF 1 \s</w:instrText>
      </w:r>
      <w:r w:rsidR="009A4100">
        <w:instrText xml:space="preserve"> </w:instrText>
      </w:r>
      <w:r w:rsidR="009A4100">
        <w:fldChar w:fldCharType="separate"/>
      </w:r>
      <w:r w:rsidR="009A4100">
        <w:rPr>
          <w:noProof/>
        </w:rPr>
        <w:t>9</w:t>
      </w:r>
      <w:r w:rsidR="009A4100">
        <w:fldChar w:fldCharType="end"/>
      </w:r>
      <w:r w:rsidR="009A4100">
        <w:t>-</w:t>
      </w:r>
      <w:r w:rsidR="009A4100">
        <w:fldChar w:fldCharType="begin"/>
      </w:r>
      <w:r w:rsidR="009A4100">
        <w:instrText xml:space="preserve"> </w:instrText>
      </w:r>
      <w:r w:rsidR="009A4100">
        <w:rPr>
          <w:rFonts w:hint="eastAsia"/>
        </w:rPr>
        <w:instrText xml:space="preserve">SEQ </w:instrText>
      </w:r>
      <w:r w:rsidR="009A4100">
        <w:rPr>
          <w:rFonts w:hint="eastAsia"/>
        </w:rPr>
        <w:instrText>表</w:instrText>
      </w:r>
      <w:r w:rsidR="009A4100">
        <w:rPr>
          <w:rFonts w:hint="eastAsia"/>
        </w:rPr>
        <w:instrText xml:space="preserve"> \* ARABIC \s 1</w:instrText>
      </w:r>
      <w:r w:rsidR="009A4100">
        <w:instrText xml:space="preserve"> </w:instrText>
      </w:r>
      <w:r w:rsidR="009A4100">
        <w:fldChar w:fldCharType="separate"/>
      </w:r>
      <w:r w:rsidR="009A4100">
        <w:rPr>
          <w:noProof/>
        </w:rPr>
        <w:t>9</w:t>
      </w:r>
      <w:r w:rsidR="009A4100">
        <w:fldChar w:fldCharType="end"/>
      </w:r>
      <w:r>
        <w:t xml:space="preserve"> </w:t>
      </w:r>
      <w:proofErr w:type="spellStart"/>
      <w:r>
        <w:rPr>
          <w:rFonts w:hint="eastAsia"/>
        </w:rPr>
        <w:t>init</w:t>
      </w:r>
      <w:proofErr w:type="spellEnd"/>
      <w:r>
        <w:t>-param</w:t>
      </w:r>
      <w:r>
        <w:rPr>
          <w:rFonts w:hint="eastAsia"/>
        </w:rPr>
        <w:t>配置默认参数</w:t>
      </w:r>
    </w:p>
    <w:tbl>
      <w:tblPr>
        <w:tblStyle w:val="ae"/>
        <w:tblW w:w="0" w:type="auto"/>
        <w:tblLook w:val="04A0" w:firstRow="1" w:lastRow="0" w:firstColumn="1" w:lastColumn="0" w:noHBand="0" w:noVBand="1"/>
      </w:tblPr>
      <w:tblGrid>
        <w:gridCol w:w="9071"/>
      </w:tblGrid>
      <w:tr w:rsidR="00A544FE" w:rsidRPr="00A544FE" w14:paraId="49017595" w14:textId="77777777" w:rsidTr="00A544FE">
        <w:trPr>
          <w:cnfStyle w:val="100000000000" w:firstRow="1" w:lastRow="0" w:firstColumn="0" w:lastColumn="0" w:oddVBand="0" w:evenVBand="0" w:oddHBand="0" w:evenHBand="0" w:firstRowFirstColumn="0" w:firstRowLastColumn="0" w:lastRowFirstColumn="0" w:lastRowLastColumn="0"/>
        </w:trPr>
        <w:tc>
          <w:tcPr>
            <w:tcW w:w="9071" w:type="dxa"/>
          </w:tcPr>
          <w:p w14:paraId="17699839" w14:textId="74FA279F" w:rsidR="00A544FE" w:rsidRPr="00A544FE" w:rsidRDefault="00A544FE" w:rsidP="00A544FE">
            <w:pPr>
              <w:pStyle w:val="HTML"/>
              <w:shd w:val="clear" w:color="auto" w:fill="2B2B2B"/>
              <w:rPr>
                <w:rFonts w:ascii="JetBrains Mono" w:hAnsi="JetBrains Mono" w:hint="eastAsia"/>
                <w:b w:val="0"/>
                <w:bCs/>
                <w:color w:val="A9B7C6"/>
                <w:sz w:val="20"/>
                <w:szCs w:val="20"/>
              </w:rPr>
            </w:pPr>
            <w:r w:rsidRPr="00A544FE">
              <w:rPr>
                <w:rFonts w:ascii="JetBrains Mono" w:hAnsi="JetBrains Mono"/>
                <w:b w:val="0"/>
                <w:bCs/>
                <w:color w:val="E8BF6A"/>
                <w:sz w:val="20"/>
                <w:szCs w:val="20"/>
              </w:rPr>
              <w:t>&lt;filter&gt;</w:t>
            </w:r>
            <w:r w:rsidRPr="00A544FE">
              <w:rPr>
                <w:rFonts w:ascii="JetBrains Mono" w:hAnsi="JetBrains Mono"/>
                <w:b w:val="0"/>
                <w:bCs/>
                <w:color w:val="E8BF6A"/>
                <w:sz w:val="20"/>
                <w:szCs w:val="20"/>
              </w:rPr>
              <w:br/>
              <w:t xml:space="preserve">    &lt;filter-name&gt;</w:t>
            </w:r>
            <w:proofErr w:type="spellStart"/>
            <w:r w:rsidRPr="00A544FE">
              <w:rPr>
                <w:rFonts w:ascii="JetBrains Mono" w:hAnsi="JetBrains Mono"/>
                <w:b w:val="0"/>
                <w:bCs/>
                <w:color w:val="A9B7C6"/>
                <w:sz w:val="20"/>
                <w:szCs w:val="20"/>
              </w:rPr>
              <w:t>LoginFilter</w:t>
            </w:r>
            <w:proofErr w:type="spellEnd"/>
            <w:r w:rsidRPr="00A544FE">
              <w:rPr>
                <w:rFonts w:ascii="JetBrains Mono" w:hAnsi="JetBrains Mono"/>
                <w:b w:val="0"/>
                <w:bCs/>
                <w:color w:val="E8BF6A"/>
                <w:sz w:val="20"/>
                <w:szCs w:val="20"/>
              </w:rPr>
              <w:t>&lt;/filter-name&gt;</w:t>
            </w:r>
            <w:r w:rsidRPr="00A544FE">
              <w:rPr>
                <w:rFonts w:ascii="JetBrains Mono" w:hAnsi="JetBrains Mono"/>
                <w:b w:val="0"/>
                <w:bCs/>
                <w:color w:val="E8BF6A"/>
                <w:sz w:val="20"/>
                <w:szCs w:val="20"/>
              </w:rPr>
              <w:br/>
              <w:t xml:space="preserve">    &lt;filter-class&gt;</w:t>
            </w:r>
            <w:proofErr w:type="spellStart"/>
            <w:proofErr w:type="gramStart"/>
            <w:r w:rsidRPr="00A544FE">
              <w:rPr>
                <w:rFonts w:ascii="JetBrains Mono" w:hAnsi="JetBrains Mono"/>
                <w:b w:val="0"/>
                <w:bCs/>
                <w:color w:val="A9B7C6"/>
                <w:sz w:val="20"/>
                <w:szCs w:val="20"/>
              </w:rPr>
              <w:t>com.lxh.filter</w:t>
            </w:r>
            <w:proofErr w:type="gramEnd"/>
            <w:r w:rsidRPr="00A544FE">
              <w:rPr>
                <w:rFonts w:ascii="JetBrains Mono" w:hAnsi="JetBrains Mono"/>
                <w:b w:val="0"/>
                <w:bCs/>
                <w:color w:val="A9B7C6"/>
                <w:sz w:val="20"/>
                <w:szCs w:val="20"/>
              </w:rPr>
              <w:t>.LoginFilter</w:t>
            </w:r>
            <w:proofErr w:type="spellEnd"/>
            <w:r w:rsidRPr="00A544FE">
              <w:rPr>
                <w:rFonts w:ascii="JetBrains Mono" w:hAnsi="JetBrains Mono"/>
                <w:b w:val="0"/>
                <w:bCs/>
                <w:color w:val="E8BF6A"/>
                <w:sz w:val="20"/>
                <w:szCs w:val="20"/>
              </w:rPr>
              <w:t>&lt;/filter-class&gt;</w:t>
            </w:r>
            <w:r w:rsidRPr="00A544FE">
              <w:rPr>
                <w:rFonts w:ascii="JetBrains Mono" w:hAnsi="JetBrains Mono"/>
                <w:b w:val="0"/>
                <w:bCs/>
                <w:color w:val="E8BF6A"/>
                <w:sz w:val="20"/>
                <w:szCs w:val="20"/>
              </w:rPr>
              <w:br/>
              <w:t xml:space="preserve">    &lt;</w:t>
            </w:r>
            <w:proofErr w:type="spellStart"/>
            <w:r w:rsidRPr="00A544FE">
              <w:rPr>
                <w:rFonts w:ascii="JetBrains Mono" w:hAnsi="JetBrains Mono"/>
                <w:b w:val="0"/>
                <w:bCs/>
                <w:color w:val="E8BF6A"/>
                <w:sz w:val="20"/>
                <w:szCs w:val="20"/>
              </w:rPr>
              <w:t>init</w:t>
            </w:r>
            <w:proofErr w:type="spellEnd"/>
            <w:r w:rsidRPr="00A544FE">
              <w:rPr>
                <w:rFonts w:ascii="JetBrains Mono" w:hAnsi="JetBrains Mono"/>
                <w:b w:val="0"/>
                <w:bCs/>
                <w:color w:val="E8BF6A"/>
                <w:sz w:val="20"/>
                <w:szCs w:val="20"/>
              </w:rPr>
              <w:t>-param&gt;</w:t>
            </w:r>
            <w:r w:rsidRPr="00A544FE">
              <w:rPr>
                <w:rFonts w:ascii="JetBrains Mono" w:hAnsi="JetBrains Mono"/>
                <w:b w:val="0"/>
                <w:bCs/>
                <w:color w:val="E8BF6A"/>
                <w:sz w:val="20"/>
                <w:szCs w:val="20"/>
              </w:rPr>
              <w:br/>
              <w:t xml:space="preserve">        &lt;param-name&gt;</w:t>
            </w:r>
            <w:r w:rsidRPr="00A544FE">
              <w:rPr>
                <w:rFonts w:ascii="JetBrains Mono" w:hAnsi="JetBrains Mono"/>
                <w:b w:val="0"/>
                <w:bCs/>
                <w:color w:val="A9B7C6"/>
                <w:sz w:val="20"/>
                <w:szCs w:val="20"/>
              </w:rPr>
              <w:t>user</w:t>
            </w:r>
            <w:r w:rsidRPr="00A544FE">
              <w:rPr>
                <w:rFonts w:ascii="JetBrains Mono" w:hAnsi="JetBrains Mono"/>
                <w:b w:val="0"/>
                <w:bCs/>
                <w:color w:val="E8BF6A"/>
                <w:sz w:val="20"/>
                <w:szCs w:val="20"/>
              </w:rPr>
              <w:t>&lt;/param-name&gt;</w:t>
            </w:r>
            <w:r w:rsidRPr="00A544FE">
              <w:rPr>
                <w:rFonts w:ascii="JetBrains Mono" w:hAnsi="JetBrains Mono"/>
                <w:b w:val="0"/>
                <w:bCs/>
                <w:color w:val="E8BF6A"/>
                <w:sz w:val="20"/>
                <w:szCs w:val="20"/>
              </w:rPr>
              <w:br/>
              <w:t xml:space="preserve">        &lt;param-value&gt;</w:t>
            </w:r>
            <w:r w:rsidRPr="00A544FE">
              <w:rPr>
                <w:rFonts w:ascii="JetBrains Mono" w:hAnsi="JetBrains Mono"/>
                <w:b w:val="0"/>
                <w:bCs/>
                <w:color w:val="A9B7C6"/>
                <w:sz w:val="20"/>
                <w:szCs w:val="20"/>
              </w:rPr>
              <w:t>root</w:t>
            </w:r>
            <w:r w:rsidRPr="00A544FE">
              <w:rPr>
                <w:rFonts w:ascii="JetBrains Mono" w:hAnsi="JetBrains Mono"/>
                <w:b w:val="0"/>
                <w:bCs/>
                <w:color w:val="E8BF6A"/>
                <w:sz w:val="20"/>
                <w:szCs w:val="20"/>
              </w:rPr>
              <w:t>&lt;/param-value&gt;</w:t>
            </w:r>
            <w:r w:rsidRPr="00A544FE">
              <w:rPr>
                <w:rFonts w:ascii="JetBrains Mono" w:hAnsi="JetBrains Mono"/>
                <w:b w:val="0"/>
                <w:bCs/>
                <w:color w:val="E8BF6A"/>
                <w:sz w:val="20"/>
                <w:szCs w:val="20"/>
              </w:rPr>
              <w:br/>
              <w:t xml:space="preserve">    &lt;/</w:t>
            </w:r>
            <w:proofErr w:type="spellStart"/>
            <w:r w:rsidRPr="00A544FE">
              <w:rPr>
                <w:rFonts w:ascii="JetBrains Mono" w:hAnsi="JetBrains Mono"/>
                <w:b w:val="0"/>
                <w:bCs/>
                <w:color w:val="E8BF6A"/>
                <w:sz w:val="20"/>
                <w:szCs w:val="20"/>
              </w:rPr>
              <w:t>init</w:t>
            </w:r>
            <w:proofErr w:type="spellEnd"/>
            <w:r w:rsidRPr="00A544FE">
              <w:rPr>
                <w:rFonts w:ascii="JetBrains Mono" w:hAnsi="JetBrains Mono"/>
                <w:b w:val="0"/>
                <w:bCs/>
                <w:color w:val="E8BF6A"/>
                <w:sz w:val="20"/>
                <w:szCs w:val="20"/>
              </w:rPr>
              <w:t>-param&gt;</w:t>
            </w:r>
            <w:r w:rsidRPr="00A544FE">
              <w:rPr>
                <w:rFonts w:ascii="JetBrains Mono" w:hAnsi="JetBrains Mono"/>
                <w:b w:val="0"/>
                <w:bCs/>
                <w:color w:val="E8BF6A"/>
                <w:sz w:val="20"/>
                <w:szCs w:val="20"/>
              </w:rPr>
              <w:br/>
              <w:t>&lt;/filter&gt;</w:t>
            </w:r>
          </w:p>
        </w:tc>
      </w:tr>
    </w:tbl>
    <w:p w14:paraId="4BDEF7EF" w14:textId="2C85E629" w:rsidR="00A544FE" w:rsidRDefault="00B87746" w:rsidP="00B87746">
      <w:pPr>
        <w:pStyle w:val="2"/>
        <w:spacing w:before="120" w:after="120"/>
      </w:pPr>
      <w:r>
        <w:rPr>
          <w:rFonts w:hint="eastAsia"/>
        </w:rPr>
        <w:t>Filter</w:t>
      </w:r>
      <w:r>
        <w:rPr>
          <w:rFonts w:hint="eastAsia"/>
        </w:rPr>
        <w:t>过滤器链</w:t>
      </w:r>
    </w:p>
    <w:p w14:paraId="27DB8C10" w14:textId="323B7C32" w:rsidR="00525EEE" w:rsidRDefault="00525EEE" w:rsidP="00525EEE">
      <w:pPr>
        <w:pStyle w:val="20"/>
        <w:ind w:firstLine="480"/>
      </w:pPr>
      <w:proofErr w:type="spellStart"/>
      <w:r w:rsidRPr="00525EEE">
        <w:rPr>
          <w:rFonts w:hint="eastAsia"/>
        </w:rPr>
        <w:t>FilterChain</w:t>
      </w:r>
      <w:proofErr w:type="spellEnd"/>
      <w:r w:rsidRPr="00525EEE">
        <w:rPr>
          <w:rFonts w:hint="eastAsia"/>
        </w:rPr>
        <w:t xml:space="preserve"> </w:t>
      </w:r>
      <w:r w:rsidRPr="00525EEE">
        <w:rPr>
          <w:rFonts w:hint="eastAsia"/>
        </w:rPr>
        <w:t>就是过滤器链（多个过滤器如何一起工作）</w:t>
      </w:r>
    </w:p>
    <w:p w14:paraId="2F1856E4" w14:textId="0FB65400" w:rsidR="00525EEE" w:rsidRDefault="00525EEE" w:rsidP="00525EEE">
      <w:pPr>
        <w:pStyle w:val="image"/>
        <w:spacing w:before="72"/>
      </w:pPr>
      <w:r>
        <w:rPr>
          <w:noProof/>
        </w:rPr>
        <w:drawing>
          <wp:inline distT="0" distB="0" distL="0" distR="0" wp14:anchorId="4AE0D453" wp14:editId="0A58E783">
            <wp:extent cx="5760085" cy="3129280"/>
            <wp:effectExtent l="19050" t="19050" r="12065" b="139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129280"/>
                    </a:xfrm>
                    <a:prstGeom prst="rect">
                      <a:avLst/>
                    </a:prstGeom>
                    <a:ln>
                      <a:solidFill>
                        <a:schemeClr val="tx1"/>
                      </a:solidFill>
                    </a:ln>
                  </pic:spPr>
                </pic:pic>
              </a:graphicData>
            </a:graphic>
          </wp:inline>
        </w:drawing>
      </w:r>
    </w:p>
    <w:p w14:paraId="280AFBC1" w14:textId="6A702678" w:rsidR="00525EEE" w:rsidRDefault="00525EEE" w:rsidP="00525EEE">
      <w:pPr>
        <w:pStyle w:val="2"/>
        <w:spacing w:before="120" w:after="120"/>
      </w:pPr>
      <w:r>
        <w:rPr>
          <w:rFonts w:hint="eastAsia"/>
        </w:rPr>
        <w:t>Filter</w:t>
      </w:r>
      <w:r>
        <w:rPr>
          <w:rFonts w:hint="eastAsia"/>
        </w:rPr>
        <w:t>的拦截路径</w:t>
      </w:r>
    </w:p>
    <w:p w14:paraId="6B80AFA5" w14:textId="6D785A72" w:rsidR="00525EEE" w:rsidRDefault="00525EEE" w:rsidP="00525EEE">
      <w:pPr>
        <w:pStyle w:val="20"/>
        <w:numPr>
          <w:ilvl w:val="0"/>
          <w:numId w:val="35"/>
        </w:numPr>
        <w:ind w:firstLineChars="0"/>
      </w:pPr>
      <w:r w:rsidRPr="00525EEE">
        <w:rPr>
          <w:rFonts w:hint="eastAsia"/>
        </w:rPr>
        <w:t>精确匹配</w:t>
      </w:r>
    </w:p>
    <w:p w14:paraId="159D025B" w14:textId="0A9D2875" w:rsidR="00525EEE" w:rsidRDefault="00525EEE" w:rsidP="00525EEE">
      <w:pPr>
        <w:pStyle w:val="20"/>
        <w:ind w:left="420" w:firstLineChars="0" w:firstLine="0"/>
      </w:pPr>
      <w:r>
        <w:rPr>
          <w:rFonts w:hint="eastAsia"/>
        </w:rPr>
        <w:t>例：</w:t>
      </w:r>
      <w:r w:rsidRPr="00525EEE">
        <w:t>&lt;</w:t>
      </w:r>
      <w:proofErr w:type="spellStart"/>
      <w:r w:rsidRPr="00525EEE">
        <w:t>url</w:t>
      </w:r>
      <w:proofErr w:type="spellEnd"/>
      <w:r w:rsidRPr="00525EEE">
        <w:t>-pattern&gt;/target.</w:t>
      </w:r>
      <w:r>
        <w:rPr>
          <w:rFonts w:hint="eastAsia"/>
        </w:rPr>
        <w:t>html</w:t>
      </w:r>
      <w:r w:rsidRPr="00525EEE">
        <w:t>&lt;/</w:t>
      </w:r>
      <w:proofErr w:type="spellStart"/>
      <w:r w:rsidRPr="00525EEE">
        <w:t>url</w:t>
      </w:r>
      <w:proofErr w:type="spellEnd"/>
      <w:r w:rsidRPr="00525EEE">
        <w:t>-pattern&gt;</w:t>
      </w:r>
      <w:r>
        <w:rPr>
          <w:rFonts w:hint="eastAsia"/>
        </w:rPr>
        <w:t>：表示只拦截请求路径为</w:t>
      </w:r>
      <w:r>
        <w:rPr>
          <w:rFonts w:hint="eastAsia"/>
        </w:rPr>
        <w:t>h</w:t>
      </w:r>
      <w:r>
        <w:t>ttp://ip:port/target.html</w:t>
      </w:r>
      <w:r>
        <w:rPr>
          <w:rFonts w:hint="eastAsia"/>
        </w:rPr>
        <w:t>的资源</w:t>
      </w:r>
    </w:p>
    <w:p w14:paraId="4A25B452" w14:textId="001E57CB" w:rsidR="00525EEE" w:rsidRDefault="00525EEE" w:rsidP="00525EEE">
      <w:pPr>
        <w:pStyle w:val="20"/>
        <w:numPr>
          <w:ilvl w:val="0"/>
          <w:numId w:val="35"/>
        </w:numPr>
        <w:ind w:firstLineChars="0"/>
      </w:pPr>
      <w:r w:rsidRPr="00525EEE">
        <w:rPr>
          <w:rFonts w:hint="eastAsia"/>
        </w:rPr>
        <w:t>目录匹配</w:t>
      </w:r>
    </w:p>
    <w:p w14:paraId="271AB787" w14:textId="1E3BD432" w:rsidR="00525EEE" w:rsidRDefault="00525EEE" w:rsidP="00525EEE">
      <w:pPr>
        <w:pStyle w:val="20"/>
        <w:ind w:left="420" w:firstLineChars="0" w:firstLine="0"/>
      </w:pPr>
      <w:r>
        <w:rPr>
          <w:rFonts w:hint="eastAsia"/>
        </w:rPr>
        <w:t>例：</w:t>
      </w:r>
      <w:r w:rsidRPr="00525EEE">
        <w:t>&lt;</w:t>
      </w:r>
      <w:proofErr w:type="spellStart"/>
      <w:r w:rsidRPr="00525EEE">
        <w:t>url</w:t>
      </w:r>
      <w:proofErr w:type="spellEnd"/>
      <w:r w:rsidRPr="00525EEE">
        <w:t>-pattern&gt;/admin/*&lt;/</w:t>
      </w:r>
      <w:proofErr w:type="spellStart"/>
      <w:r w:rsidRPr="00525EEE">
        <w:t>url</w:t>
      </w:r>
      <w:proofErr w:type="spellEnd"/>
      <w:r w:rsidRPr="00525EEE">
        <w:t>-pattern&gt;</w:t>
      </w:r>
      <w:r>
        <w:rPr>
          <w:rFonts w:hint="eastAsia"/>
        </w:rPr>
        <w:t>：表示拦截请求路径为</w:t>
      </w:r>
      <w:r>
        <w:rPr>
          <w:rFonts w:hint="eastAsia"/>
        </w:rPr>
        <w:t xml:space="preserve"> </w:t>
      </w:r>
      <w:hyperlink r:id="rId104" w:history="1">
        <w:r w:rsidRPr="00B76703">
          <w:rPr>
            <w:rStyle w:val="af"/>
          </w:rPr>
          <w:t>http://ip:port/admin/*</w:t>
        </w:r>
      </w:hyperlink>
      <w:r>
        <w:rPr>
          <w:rFonts w:hint="eastAsia"/>
        </w:rPr>
        <w:t>的资源</w:t>
      </w:r>
    </w:p>
    <w:p w14:paraId="78483377" w14:textId="3C984C84" w:rsidR="00525EEE" w:rsidRDefault="00525EEE" w:rsidP="00525EEE">
      <w:pPr>
        <w:pStyle w:val="20"/>
        <w:numPr>
          <w:ilvl w:val="0"/>
          <w:numId w:val="35"/>
        </w:numPr>
        <w:ind w:firstLineChars="0"/>
      </w:pPr>
      <w:r w:rsidRPr="00525EEE">
        <w:rPr>
          <w:rFonts w:hint="eastAsia"/>
        </w:rPr>
        <w:t>后缀名匹配</w:t>
      </w:r>
    </w:p>
    <w:p w14:paraId="39BC3B8C" w14:textId="0A28E143" w:rsidR="00525EEE" w:rsidRDefault="00525EEE" w:rsidP="00525EEE">
      <w:pPr>
        <w:pStyle w:val="20"/>
        <w:ind w:left="420" w:firstLineChars="0" w:firstLine="0"/>
      </w:pPr>
      <w:r>
        <w:rPr>
          <w:rFonts w:hint="eastAsia"/>
        </w:rPr>
        <w:t>例：</w:t>
      </w:r>
      <w:r w:rsidRPr="00525EEE">
        <w:t>&lt;</w:t>
      </w:r>
      <w:proofErr w:type="spellStart"/>
      <w:r w:rsidRPr="00525EEE">
        <w:t>url</w:t>
      </w:r>
      <w:proofErr w:type="spellEnd"/>
      <w:r w:rsidRPr="00525EEE">
        <w:t>-pattern&gt;*.html&lt;/</w:t>
      </w:r>
      <w:proofErr w:type="spellStart"/>
      <w:r w:rsidRPr="00525EEE">
        <w:t>url</w:t>
      </w:r>
      <w:proofErr w:type="spellEnd"/>
      <w:r w:rsidRPr="00525EEE">
        <w:t>-pattern&gt;</w:t>
      </w:r>
      <w:r>
        <w:rPr>
          <w:rFonts w:hint="eastAsia"/>
        </w:rPr>
        <w:t>：</w:t>
      </w:r>
      <w:r w:rsidRPr="00525EEE">
        <w:rPr>
          <w:rFonts w:hint="eastAsia"/>
        </w:rPr>
        <w:t>表示请求地址必须以</w:t>
      </w:r>
      <w:r w:rsidRPr="00525EEE">
        <w:rPr>
          <w:rFonts w:hint="eastAsia"/>
        </w:rPr>
        <w:t xml:space="preserve">.html </w:t>
      </w:r>
      <w:r w:rsidRPr="00525EEE">
        <w:rPr>
          <w:rFonts w:hint="eastAsia"/>
        </w:rPr>
        <w:t>结尾才会拦截到</w:t>
      </w:r>
    </w:p>
    <w:p w14:paraId="5D568395" w14:textId="46989CDD" w:rsidR="00525EEE" w:rsidRDefault="00525EEE" w:rsidP="00525EEE">
      <w:pPr>
        <w:pStyle w:val="20"/>
        <w:ind w:left="420" w:firstLineChars="0" w:firstLine="0"/>
      </w:pPr>
      <w:r>
        <w:rPr>
          <w:rFonts w:hint="eastAsia"/>
        </w:rPr>
        <w:t>例：</w:t>
      </w:r>
      <w:r w:rsidRPr="00525EEE">
        <w:t>&lt;</w:t>
      </w:r>
      <w:proofErr w:type="spellStart"/>
      <w:r w:rsidRPr="00525EEE">
        <w:t>url</w:t>
      </w:r>
      <w:proofErr w:type="spellEnd"/>
      <w:r w:rsidRPr="00525EEE">
        <w:t>-pattern&gt;*.do&lt;/</w:t>
      </w:r>
      <w:proofErr w:type="spellStart"/>
      <w:r w:rsidRPr="00525EEE">
        <w:t>url</w:t>
      </w:r>
      <w:proofErr w:type="spellEnd"/>
      <w:r w:rsidRPr="00525EEE">
        <w:t>-pattern&gt;</w:t>
      </w:r>
      <w:r>
        <w:rPr>
          <w:rFonts w:hint="eastAsia"/>
        </w:rPr>
        <w:t>：</w:t>
      </w:r>
      <w:r w:rsidRPr="00525EEE">
        <w:rPr>
          <w:rFonts w:hint="eastAsia"/>
        </w:rPr>
        <w:t>表示请求地址必须以</w:t>
      </w:r>
      <w:r w:rsidRPr="00525EEE">
        <w:rPr>
          <w:rFonts w:hint="eastAsia"/>
        </w:rPr>
        <w:t xml:space="preserve">.do </w:t>
      </w:r>
      <w:r w:rsidRPr="00525EEE">
        <w:rPr>
          <w:rFonts w:hint="eastAsia"/>
        </w:rPr>
        <w:t>结尾才会拦截到</w:t>
      </w:r>
    </w:p>
    <w:p w14:paraId="67C69729" w14:textId="64271611" w:rsidR="00525EEE" w:rsidRDefault="00525EEE" w:rsidP="00525EEE">
      <w:pPr>
        <w:pStyle w:val="20"/>
        <w:ind w:left="420" w:firstLineChars="0" w:firstLine="0"/>
      </w:pPr>
      <w:r>
        <w:rPr>
          <w:rFonts w:hint="eastAsia"/>
        </w:rPr>
        <w:t>例：</w:t>
      </w:r>
      <w:r w:rsidRPr="00525EEE">
        <w:t>&lt;</w:t>
      </w:r>
      <w:proofErr w:type="spellStart"/>
      <w:r w:rsidRPr="00525EEE">
        <w:t>url</w:t>
      </w:r>
      <w:proofErr w:type="spellEnd"/>
      <w:r w:rsidRPr="00525EEE">
        <w:t>-pattern&gt;*.action&lt;/</w:t>
      </w:r>
      <w:proofErr w:type="spellStart"/>
      <w:r w:rsidRPr="00525EEE">
        <w:t>url</w:t>
      </w:r>
      <w:proofErr w:type="spellEnd"/>
      <w:r w:rsidRPr="00525EEE">
        <w:t>-pattern&gt;</w:t>
      </w:r>
      <w:r>
        <w:rPr>
          <w:rFonts w:hint="eastAsia"/>
        </w:rPr>
        <w:t>：</w:t>
      </w:r>
      <w:r w:rsidRPr="00525EEE">
        <w:rPr>
          <w:rFonts w:hint="eastAsia"/>
        </w:rPr>
        <w:t>表示请求地址必须以</w:t>
      </w:r>
      <w:r w:rsidRPr="00525EEE">
        <w:rPr>
          <w:rFonts w:hint="eastAsia"/>
        </w:rPr>
        <w:t xml:space="preserve">.action </w:t>
      </w:r>
      <w:r w:rsidRPr="00525EEE">
        <w:rPr>
          <w:rFonts w:hint="eastAsia"/>
        </w:rPr>
        <w:t>结尾才会拦截到</w:t>
      </w:r>
    </w:p>
    <w:p w14:paraId="4A868129" w14:textId="5FEF6740" w:rsidR="000240A9" w:rsidRDefault="000240A9" w:rsidP="000240A9">
      <w:pPr>
        <w:pStyle w:val="20"/>
        <w:ind w:firstLineChars="0" w:firstLine="0"/>
        <w:rPr>
          <w:b/>
          <w:bCs/>
        </w:rPr>
      </w:pPr>
      <w:r w:rsidRPr="000240A9">
        <w:rPr>
          <w:rFonts w:hint="eastAsia"/>
          <w:b/>
          <w:bCs/>
        </w:rPr>
        <w:t>注：</w:t>
      </w:r>
      <w:r w:rsidRPr="000240A9">
        <w:rPr>
          <w:rFonts w:hint="eastAsia"/>
          <w:b/>
          <w:bCs/>
        </w:rPr>
        <w:t xml:space="preserve">Filter </w:t>
      </w:r>
      <w:r w:rsidRPr="000240A9">
        <w:rPr>
          <w:rFonts w:hint="eastAsia"/>
          <w:b/>
          <w:bCs/>
        </w:rPr>
        <w:t>过滤器它只关心请求的地址是否匹配，不关心请求的资源是否存在！！！</w:t>
      </w:r>
    </w:p>
    <w:p w14:paraId="7E58F603" w14:textId="70ED7A88" w:rsidR="000240A9" w:rsidRDefault="000240A9" w:rsidP="000240A9">
      <w:pPr>
        <w:pStyle w:val="2"/>
        <w:spacing w:before="120" w:after="120"/>
      </w:pPr>
      <w:r>
        <w:rPr>
          <w:rFonts w:hint="eastAsia"/>
        </w:rPr>
        <w:lastRenderedPageBreak/>
        <w:t>使用</w:t>
      </w:r>
      <w:r>
        <w:rPr>
          <w:rFonts w:hint="eastAsia"/>
        </w:rPr>
        <w:t>Filter</w:t>
      </w:r>
      <w:r>
        <w:rPr>
          <w:rFonts w:hint="eastAsia"/>
        </w:rPr>
        <w:t>完成统一异常处理</w:t>
      </w:r>
    </w:p>
    <w:p w14:paraId="5099ACD9" w14:textId="232185E7" w:rsidR="009A4100" w:rsidRDefault="009A4100" w:rsidP="009A4100">
      <w:pPr>
        <w:pStyle w:val="a8"/>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t xml:space="preserve"> TransactionFilter.java</w:t>
      </w:r>
    </w:p>
    <w:tbl>
      <w:tblPr>
        <w:tblStyle w:val="ae"/>
        <w:tblW w:w="0" w:type="auto"/>
        <w:tblLook w:val="04A0" w:firstRow="1" w:lastRow="0" w:firstColumn="1" w:lastColumn="0" w:noHBand="0" w:noVBand="1"/>
      </w:tblPr>
      <w:tblGrid>
        <w:gridCol w:w="9071"/>
      </w:tblGrid>
      <w:tr w:rsidR="009A4100" w:rsidRPr="009A4100" w14:paraId="1AF8A9E0" w14:textId="77777777" w:rsidTr="009A4100">
        <w:trPr>
          <w:cnfStyle w:val="100000000000" w:firstRow="1" w:lastRow="0" w:firstColumn="0" w:lastColumn="0" w:oddVBand="0" w:evenVBand="0" w:oddHBand="0" w:evenHBand="0" w:firstRowFirstColumn="0" w:firstRowLastColumn="0" w:lastRowFirstColumn="0" w:lastRowLastColumn="0"/>
        </w:trPr>
        <w:tc>
          <w:tcPr>
            <w:tcW w:w="9071" w:type="dxa"/>
          </w:tcPr>
          <w:p w14:paraId="65B63ABF" w14:textId="22EF24D4" w:rsidR="009A4100" w:rsidRPr="009A4100" w:rsidRDefault="009A4100" w:rsidP="009A4100">
            <w:pPr>
              <w:pStyle w:val="HTML"/>
              <w:shd w:val="clear" w:color="auto" w:fill="2B2B2B"/>
              <w:rPr>
                <w:rFonts w:ascii="JetBrains Mono" w:hAnsi="JetBrains Mono" w:hint="eastAsia"/>
                <w:b w:val="0"/>
                <w:bCs/>
                <w:color w:val="A9B7C6"/>
                <w:sz w:val="20"/>
                <w:szCs w:val="20"/>
              </w:rPr>
            </w:pPr>
            <w:r w:rsidRPr="009A4100">
              <w:rPr>
                <w:rFonts w:ascii="JetBrains Mono" w:hAnsi="JetBrains Mono"/>
                <w:b w:val="0"/>
                <w:bCs/>
                <w:color w:val="CC7832"/>
                <w:sz w:val="20"/>
                <w:szCs w:val="20"/>
              </w:rPr>
              <w:t xml:space="preserve">package </w:t>
            </w:r>
            <w:proofErr w:type="spellStart"/>
            <w:r w:rsidRPr="009A4100">
              <w:rPr>
                <w:rFonts w:ascii="JetBrains Mono" w:hAnsi="JetBrains Mono"/>
                <w:b w:val="0"/>
                <w:bCs/>
                <w:color w:val="A9B7C6"/>
                <w:sz w:val="20"/>
                <w:szCs w:val="20"/>
              </w:rPr>
              <w:t>com.lxh.filter</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javax.servlet</w:t>
            </w:r>
            <w:proofErr w:type="spellEnd"/>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java.io.IOException</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r>
            <w:r w:rsidRPr="009A4100">
              <w:rPr>
                <w:rFonts w:ascii="JetBrains Mono" w:hAnsi="JetBrains Mono"/>
                <w:b w:val="0"/>
                <w:bCs/>
                <w:color w:val="CC7832"/>
                <w:sz w:val="20"/>
                <w:szCs w:val="20"/>
              </w:rPr>
              <w:br/>
              <w:t xml:space="preserve">public class </w:t>
            </w:r>
            <w:proofErr w:type="spellStart"/>
            <w:r w:rsidRPr="009A4100">
              <w:rPr>
                <w:rFonts w:ascii="JetBrains Mono" w:hAnsi="JetBrains Mono"/>
                <w:b w:val="0"/>
                <w:bCs/>
                <w:color w:val="A9B7C6"/>
                <w:sz w:val="20"/>
                <w:szCs w:val="20"/>
              </w:rPr>
              <w:t>TransactionFilter</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 xml:space="preserve">implements </w:t>
            </w:r>
            <w:r w:rsidRPr="009A4100">
              <w:rPr>
                <w:rFonts w:ascii="JetBrains Mono" w:hAnsi="JetBrains Mono"/>
                <w:b w:val="0"/>
                <w:bCs/>
                <w:color w:val="A9B7C6"/>
                <w:sz w:val="20"/>
                <w:szCs w:val="20"/>
              </w:rPr>
              <w:t>Filter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BBB529"/>
                <w:sz w:val="20"/>
                <w:szCs w:val="20"/>
              </w:rPr>
              <w:t>@Override</w:t>
            </w:r>
            <w:r w:rsidRPr="009A4100">
              <w:rPr>
                <w:rFonts w:ascii="JetBrains Mono" w:hAnsi="JetBrains Mono"/>
                <w:b w:val="0"/>
                <w:bCs/>
                <w:color w:val="BBB529"/>
                <w:sz w:val="20"/>
                <w:szCs w:val="20"/>
              </w:rPr>
              <w:br/>
              <w:t xml:space="preserve">    </w:t>
            </w:r>
            <w:r w:rsidRPr="009A4100">
              <w:rPr>
                <w:rFonts w:ascii="JetBrains Mono" w:hAnsi="JetBrains Mono"/>
                <w:b w:val="0"/>
                <w:bCs/>
                <w:color w:val="CC7832"/>
                <w:sz w:val="20"/>
                <w:szCs w:val="20"/>
              </w:rPr>
              <w:t xml:space="preserve">public void </w:t>
            </w:r>
            <w:proofErr w:type="spellStart"/>
            <w:r w:rsidRPr="009A4100">
              <w:rPr>
                <w:rFonts w:ascii="JetBrains Mono" w:hAnsi="JetBrains Mono"/>
                <w:b w:val="0"/>
                <w:bCs/>
                <w:color w:val="FFC66D"/>
                <w:sz w:val="20"/>
                <w:szCs w:val="20"/>
              </w:rPr>
              <w:t>init</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FilterConfig</w:t>
            </w:r>
            <w:proofErr w:type="spellEnd"/>
            <w:r w:rsidRPr="009A4100">
              <w:rPr>
                <w:rFonts w:ascii="JetBrains Mono" w:hAnsi="JetBrains Mono"/>
                <w:b w:val="0"/>
                <w:bCs/>
                <w:color w:val="A9B7C6"/>
                <w:sz w:val="20"/>
                <w:szCs w:val="20"/>
              </w:rPr>
              <w:t xml:space="preserve"> </w:t>
            </w:r>
            <w:proofErr w:type="spellStart"/>
            <w:r w:rsidRPr="009A4100">
              <w:rPr>
                <w:rFonts w:ascii="JetBrains Mono" w:hAnsi="JetBrains Mono"/>
                <w:b w:val="0"/>
                <w:bCs/>
                <w:color w:val="A9B7C6"/>
                <w:sz w:val="20"/>
                <w:szCs w:val="20"/>
              </w:rPr>
              <w:t>filterConfig</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 xml:space="preserve">throws </w:t>
            </w:r>
            <w:proofErr w:type="spellStart"/>
            <w:r w:rsidRPr="009A4100">
              <w:rPr>
                <w:rFonts w:ascii="JetBrains Mono" w:hAnsi="JetBrains Mono"/>
                <w:b w:val="0"/>
                <w:bCs/>
                <w:color w:val="A9B7C6"/>
                <w:sz w:val="20"/>
                <w:szCs w:val="20"/>
              </w:rPr>
              <w:t>ServletException</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BBB529"/>
                <w:sz w:val="20"/>
                <w:szCs w:val="20"/>
              </w:rPr>
              <w:t>@Override</w:t>
            </w:r>
            <w:r w:rsidRPr="009A4100">
              <w:rPr>
                <w:rFonts w:ascii="JetBrains Mono" w:hAnsi="JetBrains Mono"/>
                <w:b w:val="0"/>
                <w:bCs/>
                <w:color w:val="BBB529"/>
                <w:sz w:val="20"/>
                <w:szCs w:val="20"/>
              </w:rPr>
              <w:br/>
              <w:t xml:space="preserve">    </w:t>
            </w:r>
            <w:r w:rsidRPr="009A4100">
              <w:rPr>
                <w:rFonts w:ascii="JetBrains Mono" w:hAnsi="JetBrains Mono"/>
                <w:b w:val="0"/>
                <w:bCs/>
                <w:color w:val="CC7832"/>
                <w:sz w:val="20"/>
                <w:szCs w:val="20"/>
              </w:rPr>
              <w:t xml:space="preserve">public void </w:t>
            </w:r>
            <w:proofErr w:type="spellStart"/>
            <w:r w:rsidRPr="009A4100">
              <w:rPr>
                <w:rFonts w:ascii="JetBrains Mono" w:hAnsi="JetBrains Mono"/>
                <w:b w:val="0"/>
                <w:bCs/>
                <w:color w:val="FFC66D"/>
                <w:sz w:val="20"/>
                <w:szCs w:val="20"/>
              </w:rPr>
              <w:t>doFilter</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ServletRequest</w:t>
            </w:r>
            <w:proofErr w:type="spellEnd"/>
            <w:r w:rsidRPr="009A4100">
              <w:rPr>
                <w:rFonts w:ascii="JetBrains Mono" w:hAnsi="JetBrains Mono"/>
                <w:b w:val="0"/>
                <w:bCs/>
                <w:color w:val="A9B7C6"/>
                <w:sz w:val="20"/>
                <w:szCs w:val="20"/>
              </w:rPr>
              <w:t xml:space="preserve"> </w:t>
            </w:r>
            <w:proofErr w:type="spellStart"/>
            <w:r w:rsidRPr="009A4100">
              <w:rPr>
                <w:rFonts w:ascii="JetBrains Mono" w:hAnsi="JetBrains Mono"/>
                <w:b w:val="0"/>
                <w:bCs/>
                <w:color w:val="A9B7C6"/>
                <w:sz w:val="20"/>
                <w:szCs w:val="20"/>
              </w:rPr>
              <w:t>servletRequest</w:t>
            </w:r>
            <w:proofErr w:type="spellEnd"/>
            <w:r w:rsidRPr="009A4100">
              <w:rPr>
                <w:rFonts w:ascii="JetBrains Mono" w:hAnsi="JetBrains Mono"/>
                <w:b w:val="0"/>
                <w:bCs/>
                <w:color w:val="CC7832"/>
                <w:sz w:val="20"/>
                <w:szCs w:val="20"/>
              </w:rPr>
              <w:t xml:space="preserve">, </w:t>
            </w:r>
            <w:proofErr w:type="spellStart"/>
            <w:r w:rsidRPr="009A4100">
              <w:rPr>
                <w:rFonts w:ascii="JetBrains Mono" w:hAnsi="JetBrains Mono"/>
                <w:b w:val="0"/>
                <w:bCs/>
                <w:color w:val="A9B7C6"/>
                <w:sz w:val="20"/>
                <w:szCs w:val="20"/>
              </w:rPr>
              <w:t>ServletResponse</w:t>
            </w:r>
            <w:proofErr w:type="spellEnd"/>
            <w:r w:rsidRPr="009A4100">
              <w:rPr>
                <w:rFonts w:ascii="JetBrains Mono" w:hAnsi="JetBrains Mono"/>
                <w:b w:val="0"/>
                <w:bCs/>
                <w:color w:val="A9B7C6"/>
                <w:sz w:val="20"/>
                <w:szCs w:val="20"/>
              </w:rPr>
              <w:t xml:space="preserve"> </w:t>
            </w:r>
            <w:proofErr w:type="spellStart"/>
            <w:r w:rsidRPr="009A4100">
              <w:rPr>
                <w:rFonts w:ascii="JetBrains Mono" w:hAnsi="JetBrains Mono"/>
                <w:b w:val="0"/>
                <w:bCs/>
                <w:color w:val="A9B7C6"/>
                <w:sz w:val="20"/>
                <w:szCs w:val="20"/>
              </w:rPr>
              <w:t>servletResponse</w:t>
            </w:r>
            <w:proofErr w:type="spellEnd"/>
            <w:r w:rsidRPr="009A4100">
              <w:rPr>
                <w:rFonts w:ascii="JetBrains Mono" w:hAnsi="JetBrains Mono"/>
                <w:b w:val="0"/>
                <w:bCs/>
                <w:color w:val="CC7832"/>
                <w:sz w:val="20"/>
                <w:szCs w:val="20"/>
              </w:rPr>
              <w:t xml:space="preserve">, </w:t>
            </w:r>
            <w:proofErr w:type="spellStart"/>
            <w:r w:rsidRPr="009A4100">
              <w:rPr>
                <w:rFonts w:ascii="JetBrains Mono" w:hAnsi="JetBrains Mono"/>
                <w:b w:val="0"/>
                <w:bCs/>
                <w:color w:val="A9B7C6"/>
                <w:sz w:val="20"/>
                <w:szCs w:val="20"/>
              </w:rPr>
              <w:t>FilterChain</w:t>
            </w:r>
            <w:proofErr w:type="spellEnd"/>
            <w:r w:rsidRPr="009A4100">
              <w:rPr>
                <w:rFonts w:ascii="JetBrains Mono" w:hAnsi="JetBrains Mono"/>
                <w:b w:val="0"/>
                <w:bCs/>
                <w:color w:val="A9B7C6"/>
                <w:sz w:val="20"/>
                <w:szCs w:val="20"/>
              </w:rPr>
              <w:t xml:space="preserve"> </w:t>
            </w:r>
            <w:proofErr w:type="spellStart"/>
            <w:r w:rsidRPr="009A4100">
              <w:rPr>
                <w:rFonts w:ascii="JetBrains Mono" w:hAnsi="JetBrains Mono"/>
                <w:b w:val="0"/>
                <w:bCs/>
                <w:color w:val="A9B7C6"/>
                <w:sz w:val="20"/>
                <w:szCs w:val="20"/>
              </w:rPr>
              <w:t>filterChain</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 xml:space="preserve">throws </w:t>
            </w:r>
            <w:proofErr w:type="spellStart"/>
            <w:r w:rsidRPr="009A4100">
              <w:rPr>
                <w:rFonts w:ascii="JetBrains Mono" w:hAnsi="JetBrains Mono"/>
                <w:b w:val="0"/>
                <w:bCs/>
                <w:color w:val="A9B7C6"/>
                <w:sz w:val="20"/>
                <w:szCs w:val="20"/>
              </w:rPr>
              <w:t>IOException</w:t>
            </w:r>
            <w:proofErr w:type="spellEnd"/>
            <w:r w:rsidRPr="009A4100">
              <w:rPr>
                <w:rFonts w:ascii="JetBrains Mono" w:hAnsi="JetBrains Mono"/>
                <w:b w:val="0"/>
                <w:bCs/>
                <w:color w:val="CC7832"/>
                <w:sz w:val="20"/>
                <w:szCs w:val="20"/>
              </w:rPr>
              <w:t xml:space="preserve">, </w:t>
            </w:r>
            <w:proofErr w:type="spellStart"/>
            <w:r w:rsidRPr="009A4100">
              <w:rPr>
                <w:rFonts w:ascii="JetBrains Mono" w:hAnsi="JetBrains Mono"/>
                <w:b w:val="0"/>
                <w:bCs/>
                <w:color w:val="A9B7C6"/>
                <w:sz w:val="20"/>
                <w:szCs w:val="20"/>
              </w:rPr>
              <w:t>ServletException</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CC7832"/>
                <w:sz w:val="20"/>
                <w:szCs w:val="20"/>
              </w:rPr>
              <w:t xml:space="preserve">try </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t xml:space="preserve">            </w:t>
            </w:r>
            <w:proofErr w:type="spellStart"/>
            <w:r w:rsidRPr="009A4100">
              <w:rPr>
                <w:rFonts w:ascii="JetBrains Mono" w:hAnsi="JetBrains Mono"/>
                <w:b w:val="0"/>
                <w:bCs/>
                <w:color w:val="A9B7C6"/>
                <w:sz w:val="20"/>
                <w:szCs w:val="20"/>
              </w:rPr>
              <w:t>System.</w:t>
            </w:r>
            <w:r w:rsidRPr="009A4100">
              <w:rPr>
                <w:rFonts w:ascii="JetBrains Mono" w:hAnsi="JetBrains Mono"/>
                <w:b w:val="0"/>
                <w:bCs/>
                <w:i/>
                <w:iCs/>
                <w:color w:val="9876AA"/>
                <w:sz w:val="20"/>
                <w:szCs w:val="20"/>
              </w:rPr>
              <w:t>out</w:t>
            </w:r>
            <w:r w:rsidRPr="009A4100">
              <w:rPr>
                <w:rFonts w:ascii="JetBrains Mono" w:hAnsi="JetBrains Mono"/>
                <w:b w:val="0"/>
                <w:bCs/>
                <w:color w:val="A9B7C6"/>
                <w:sz w:val="20"/>
                <w:szCs w:val="20"/>
              </w:rPr>
              <w:t>.println</w:t>
            </w:r>
            <w:proofErr w:type="spellEnd"/>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w:t>
            </w:r>
            <w:proofErr w:type="spellStart"/>
            <w:r w:rsidRPr="009A4100">
              <w:rPr>
                <w:rFonts w:ascii="JetBrains Mono" w:hAnsi="JetBrains Mono"/>
                <w:b w:val="0"/>
                <w:bCs/>
                <w:color w:val="6A8759"/>
                <w:sz w:val="20"/>
                <w:szCs w:val="20"/>
              </w:rPr>
              <w:t>TransactionFilter</w:t>
            </w:r>
            <w:proofErr w:type="spellEnd"/>
            <w:r w:rsidRPr="009A4100">
              <w:rPr>
                <w:rFonts w:ascii="JetBrains Mono" w:hAnsi="JetBrains Mono"/>
                <w:b w:val="0"/>
                <w:bCs/>
                <w:color w:val="6A8759"/>
                <w:sz w:val="20"/>
                <w:szCs w:val="20"/>
              </w:rPr>
              <w:t>..."</w:t>
            </w:r>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事务处理</w:t>
            </w:r>
            <w:r w:rsidRPr="009A4100">
              <w:rPr>
                <w:rFonts w:hint="eastAsia"/>
                <w:b w:val="0"/>
                <w:bCs/>
                <w:color w:val="808080"/>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如果没有发生异常信息则放行然后提交事务</w:t>
            </w:r>
            <w:r w:rsidRPr="009A4100">
              <w:rPr>
                <w:rFonts w:hint="eastAsia"/>
                <w:b w:val="0"/>
                <w:bCs/>
                <w:color w:val="808080"/>
                <w:sz w:val="20"/>
                <w:szCs w:val="20"/>
              </w:rPr>
              <w:br/>
              <w:t xml:space="preserve">            </w:t>
            </w:r>
            <w:proofErr w:type="spellStart"/>
            <w:r w:rsidRPr="009A4100">
              <w:rPr>
                <w:rFonts w:ascii="JetBrains Mono" w:hAnsi="JetBrains Mono"/>
                <w:b w:val="0"/>
                <w:bCs/>
                <w:color w:val="A9B7C6"/>
                <w:sz w:val="20"/>
                <w:szCs w:val="20"/>
              </w:rPr>
              <w:t>filterChain.doFilter</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servletRequest</w:t>
            </w:r>
            <w:proofErr w:type="spellEnd"/>
            <w:r w:rsidRPr="009A4100">
              <w:rPr>
                <w:rFonts w:ascii="JetBrains Mono" w:hAnsi="JetBrains Mono"/>
                <w:b w:val="0"/>
                <w:bCs/>
                <w:color w:val="CC7832"/>
                <w:sz w:val="20"/>
                <w:szCs w:val="20"/>
              </w:rPr>
              <w:t xml:space="preserve">, </w:t>
            </w:r>
            <w:proofErr w:type="spellStart"/>
            <w:r w:rsidRPr="009A4100">
              <w:rPr>
                <w:rFonts w:ascii="JetBrains Mono" w:hAnsi="JetBrains Mono"/>
                <w:b w:val="0"/>
                <w:bCs/>
                <w:color w:val="A9B7C6"/>
                <w:sz w:val="20"/>
                <w:szCs w:val="20"/>
              </w:rPr>
              <w:t>servletResponse</w:t>
            </w:r>
            <w:proofErr w:type="spellEnd"/>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提交事务操作</w:t>
            </w:r>
            <w:r w:rsidRPr="009A4100">
              <w:rPr>
                <w:rFonts w:hint="eastAsia"/>
                <w:b w:val="0"/>
                <w:bCs/>
                <w:color w:val="808080"/>
                <w:sz w:val="20"/>
                <w:szCs w:val="20"/>
              </w:rPr>
              <w:br/>
              <w:t xml:space="preserve">        </w:t>
            </w:r>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catch</w:t>
            </w:r>
            <w:r w:rsidRPr="009A4100">
              <w:rPr>
                <w:rFonts w:ascii="JetBrains Mono" w:hAnsi="JetBrains Mono"/>
                <w:b w:val="0"/>
                <w:bCs/>
                <w:color w:val="A9B7C6"/>
                <w:sz w:val="20"/>
                <w:szCs w:val="20"/>
              </w:rPr>
              <w:t>(Exception e) {</w:t>
            </w:r>
            <w:r w:rsidRPr="009A4100">
              <w:rPr>
                <w:rFonts w:ascii="JetBrains Mono" w:hAnsi="JetBrains Mono"/>
                <w:b w:val="0"/>
                <w:bCs/>
                <w:color w:val="A9B7C6"/>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如果有异常则将异常抛出去给</w:t>
            </w:r>
            <w:r w:rsidRPr="009A4100">
              <w:rPr>
                <w:rFonts w:ascii="JetBrains Mono" w:hAnsi="JetBrains Mono"/>
                <w:b w:val="0"/>
                <w:bCs/>
                <w:color w:val="808080"/>
                <w:sz w:val="20"/>
                <w:szCs w:val="20"/>
              </w:rPr>
              <w:t>Tomcat</w:t>
            </w:r>
            <w:r w:rsidRPr="009A4100">
              <w:rPr>
                <w:rFonts w:hint="eastAsia"/>
                <w:b w:val="0"/>
                <w:bCs/>
                <w:color w:val="808080"/>
                <w:sz w:val="20"/>
                <w:szCs w:val="20"/>
              </w:rPr>
              <w:t>处理</w:t>
            </w:r>
            <w:r w:rsidRPr="009A4100">
              <w:rPr>
                <w:rFonts w:hint="eastAsia"/>
                <w:b w:val="0"/>
                <w:bCs/>
                <w:color w:val="808080"/>
                <w:sz w:val="20"/>
                <w:szCs w:val="20"/>
              </w:rPr>
              <w:br/>
              <w:t xml:space="preserve">            </w:t>
            </w:r>
            <w:proofErr w:type="spellStart"/>
            <w:r w:rsidRPr="009A4100">
              <w:rPr>
                <w:rFonts w:ascii="JetBrains Mono" w:hAnsi="JetBrains Mono"/>
                <w:b w:val="0"/>
                <w:bCs/>
                <w:color w:val="A9B7C6"/>
                <w:sz w:val="20"/>
                <w:szCs w:val="20"/>
              </w:rPr>
              <w:t>e.printStackTrace</w:t>
            </w:r>
            <w:proofErr w:type="spellEnd"/>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throw new </w:t>
            </w:r>
            <w:proofErr w:type="spellStart"/>
            <w:r w:rsidRPr="009A4100">
              <w:rPr>
                <w:rFonts w:ascii="JetBrains Mono" w:hAnsi="JetBrains Mono"/>
                <w:b w:val="0"/>
                <w:bCs/>
                <w:color w:val="A9B7C6"/>
                <w:sz w:val="20"/>
                <w:szCs w:val="20"/>
              </w:rPr>
              <w:t>RuntimeException</w:t>
            </w:r>
            <w:proofErr w:type="spellEnd"/>
            <w:r w:rsidRPr="009A4100">
              <w:rPr>
                <w:rFonts w:ascii="JetBrains Mono" w:hAnsi="JetBrains Mono"/>
                <w:b w:val="0"/>
                <w:bCs/>
                <w:color w:val="A9B7C6"/>
                <w:sz w:val="20"/>
                <w:szCs w:val="20"/>
              </w:rPr>
              <w:t>(e)</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事务回滚</w:t>
            </w:r>
            <w:r w:rsidRPr="009A4100">
              <w:rPr>
                <w:rFonts w:hint="eastAsia"/>
                <w:b w:val="0"/>
                <w:bCs/>
                <w:color w:val="808080"/>
                <w:sz w:val="20"/>
                <w:szCs w:val="20"/>
              </w:rPr>
              <w:br/>
              <w:t xml:space="preserve">        </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t xml:space="preserve">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BBB529"/>
                <w:sz w:val="20"/>
                <w:szCs w:val="20"/>
              </w:rPr>
              <w:t>@Override</w:t>
            </w:r>
            <w:r w:rsidRPr="009A4100">
              <w:rPr>
                <w:rFonts w:ascii="JetBrains Mono" w:hAnsi="JetBrains Mono"/>
                <w:b w:val="0"/>
                <w:bCs/>
                <w:color w:val="BBB529"/>
                <w:sz w:val="20"/>
                <w:szCs w:val="20"/>
              </w:rPr>
              <w:br/>
              <w:t xml:space="preserve">    </w:t>
            </w:r>
            <w:r w:rsidRPr="009A4100">
              <w:rPr>
                <w:rFonts w:ascii="JetBrains Mono" w:hAnsi="JetBrains Mono"/>
                <w:b w:val="0"/>
                <w:bCs/>
                <w:color w:val="CC7832"/>
                <w:sz w:val="20"/>
                <w:szCs w:val="20"/>
              </w:rPr>
              <w:t xml:space="preserve">public void </w:t>
            </w:r>
            <w:r w:rsidRPr="009A4100">
              <w:rPr>
                <w:rFonts w:ascii="JetBrains Mono" w:hAnsi="JetBrains Mono"/>
                <w:b w:val="0"/>
                <w:bCs/>
                <w:color w:val="FFC66D"/>
                <w:sz w:val="20"/>
                <w:szCs w:val="20"/>
              </w:rPr>
              <w:t>destroy</w:t>
            </w:r>
            <w:r w:rsidRPr="009A4100">
              <w:rPr>
                <w:rFonts w:ascii="JetBrains Mono" w:hAnsi="JetBrains Mono"/>
                <w:b w:val="0"/>
                <w:bCs/>
                <w:color w:val="A9B7C6"/>
                <w:sz w:val="20"/>
                <w:szCs w:val="20"/>
              </w:rPr>
              <w:t>()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A9B7C6"/>
                <w:sz w:val="20"/>
                <w:szCs w:val="20"/>
              </w:rPr>
              <w:br/>
              <w:t>}</w:t>
            </w:r>
          </w:p>
        </w:tc>
      </w:tr>
    </w:tbl>
    <w:p w14:paraId="6182B33B" w14:textId="68669EBD" w:rsidR="0034562E" w:rsidRDefault="009A4100" w:rsidP="0034562E">
      <w:pPr>
        <w:pStyle w:val="20"/>
        <w:ind w:firstLine="480"/>
      </w:pPr>
      <w:r>
        <w:rPr>
          <w:rFonts w:hint="eastAsia"/>
        </w:rPr>
        <w:t>此过滤器就用于完成统一异常处理</w:t>
      </w:r>
    </w:p>
    <w:p w14:paraId="43E4A408" w14:textId="59E7FE61" w:rsidR="009A4100" w:rsidRDefault="009A4100" w:rsidP="0034562E">
      <w:pPr>
        <w:pStyle w:val="20"/>
        <w:ind w:firstLine="480"/>
      </w:pPr>
      <w:r>
        <w:rPr>
          <w:rFonts w:hint="eastAsia"/>
        </w:rPr>
        <w:t>注：其他地方</w:t>
      </w:r>
      <w:r>
        <w:rPr>
          <w:rFonts w:hint="eastAsia"/>
        </w:rPr>
        <w:t>try</w:t>
      </w:r>
      <w:r>
        <w:t>…catch</w:t>
      </w:r>
      <w:r>
        <w:rPr>
          <w:rFonts w:hint="eastAsia"/>
        </w:rPr>
        <w:t>的时候，一定要再把异常</w:t>
      </w:r>
      <w:r>
        <w:rPr>
          <w:rFonts w:hint="eastAsia"/>
        </w:rPr>
        <w:t>throw</w:t>
      </w:r>
      <w:r>
        <w:rPr>
          <w:rFonts w:hint="eastAsia"/>
        </w:rPr>
        <w:t>出去，资源该过滤器才能知晓有异常发生。</w:t>
      </w:r>
    </w:p>
    <w:p w14:paraId="6C0EDE36" w14:textId="1477C521" w:rsidR="009A4100" w:rsidRDefault="009A4100" w:rsidP="009A4100">
      <w:pPr>
        <w:pStyle w:val="a8"/>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Pr>
          <w:rFonts w:hint="eastAsia"/>
        </w:rPr>
        <w:t>error</w:t>
      </w:r>
      <w:r>
        <w:t>404.html</w:t>
      </w:r>
    </w:p>
    <w:tbl>
      <w:tblPr>
        <w:tblStyle w:val="ae"/>
        <w:tblW w:w="0" w:type="auto"/>
        <w:tblLook w:val="04A0" w:firstRow="1" w:lastRow="0" w:firstColumn="1" w:lastColumn="0" w:noHBand="0" w:noVBand="1"/>
      </w:tblPr>
      <w:tblGrid>
        <w:gridCol w:w="9071"/>
      </w:tblGrid>
      <w:tr w:rsidR="009A4100" w:rsidRPr="009A4100" w14:paraId="49BCD39C" w14:textId="77777777" w:rsidTr="009A4100">
        <w:trPr>
          <w:cnfStyle w:val="100000000000" w:firstRow="1" w:lastRow="0" w:firstColumn="0" w:lastColumn="0" w:oddVBand="0" w:evenVBand="0" w:oddHBand="0" w:evenHBand="0" w:firstRowFirstColumn="0" w:firstRowLastColumn="0" w:lastRowFirstColumn="0" w:lastRowLastColumn="0"/>
        </w:trPr>
        <w:tc>
          <w:tcPr>
            <w:tcW w:w="9071" w:type="dxa"/>
          </w:tcPr>
          <w:p w14:paraId="6BD44736" w14:textId="505BF415" w:rsidR="009A4100" w:rsidRPr="009A4100" w:rsidRDefault="009A4100" w:rsidP="009A4100">
            <w:pPr>
              <w:pStyle w:val="HTML"/>
              <w:shd w:val="clear" w:color="auto" w:fill="2B2B2B"/>
              <w:rPr>
                <w:rFonts w:ascii="JetBrains Mono" w:hAnsi="JetBrains Mono" w:hint="eastAsia"/>
                <w:b w:val="0"/>
                <w:bCs/>
                <w:color w:val="A9B7C6"/>
                <w:sz w:val="20"/>
                <w:szCs w:val="20"/>
              </w:rPr>
            </w:pPr>
            <w:r w:rsidRPr="009A4100">
              <w:rPr>
                <w:rFonts w:ascii="JetBrains Mono" w:hAnsi="JetBrains Mono"/>
                <w:b w:val="0"/>
                <w:bCs/>
                <w:color w:val="E8BF6A"/>
                <w:sz w:val="20"/>
                <w:szCs w:val="20"/>
              </w:rPr>
              <w:t xml:space="preserve">&lt;!DOCTYPE </w:t>
            </w:r>
            <w:r w:rsidRPr="009A4100">
              <w:rPr>
                <w:rFonts w:ascii="JetBrains Mono" w:hAnsi="JetBrains Mono"/>
                <w:b w:val="0"/>
                <w:bCs/>
                <w:color w:val="BABABA"/>
                <w:sz w:val="20"/>
                <w:szCs w:val="20"/>
              </w:rPr>
              <w:t>html</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 xml:space="preserve">&lt;html </w:t>
            </w:r>
            <w:r w:rsidRPr="009A4100">
              <w:rPr>
                <w:rFonts w:ascii="JetBrains Mono" w:hAnsi="JetBrains Mono"/>
                <w:b w:val="0"/>
                <w:bCs/>
                <w:color w:val="BABABA"/>
                <w:sz w:val="20"/>
                <w:szCs w:val="20"/>
              </w:rPr>
              <w:t>lang</w:t>
            </w:r>
            <w:r w:rsidRPr="009A4100">
              <w:rPr>
                <w:rFonts w:ascii="JetBrains Mono" w:hAnsi="JetBrains Mono"/>
                <w:b w:val="0"/>
                <w:bCs/>
                <w:color w:val="A5C261"/>
                <w:sz w:val="20"/>
                <w:szCs w:val="20"/>
              </w:rPr>
              <w:t>="</w:t>
            </w:r>
            <w:proofErr w:type="spellStart"/>
            <w:r w:rsidRPr="009A4100">
              <w:rPr>
                <w:rFonts w:ascii="JetBrains Mono" w:hAnsi="JetBrains Mono"/>
                <w:b w:val="0"/>
                <w:bCs/>
                <w:color w:val="A5C261"/>
                <w:sz w:val="20"/>
                <w:szCs w:val="20"/>
              </w:rPr>
              <w:t>en</w:t>
            </w:r>
            <w:proofErr w:type="spellEnd"/>
            <w:r w:rsidRPr="009A4100">
              <w:rPr>
                <w:rFonts w:ascii="JetBrains Mono" w:hAnsi="JetBrains Mono"/>
                <w:b w:val="0"/>
                <w:bCs/>
                <w:color w:val="A5C261"/>
                <w:sz w:val="20"/>
                <w:szCs w:val="20"/>
              </w:rPr>
              <w:t>"</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&lt;head&gt;</w:t>
            </w:r>
            <w:r w:rsidRPr="009A4100">
              <w:rPr>
                <w:rFonts w:ascii="JetBrains Mono" w:hAnsi="JetBrains Mono"/>
                <w:b w:val="0"/>
                <w:bCs/>
                <w:color w:val="E8BF6A"/>
                <w:sz w:val="20"/>
                <w:szCs w:val="20"/>
              </w:rPr>
              <w:br/>
              <w:t xml:space="preserve">    &lt;meta </w:t>
            </w:r>
            <w:r w:rsidRPr="009A4100">
              <w:rPr>
                <w:rFonts w:ascii="JetBrains Mono" w:hAnsi="JetBrains Mono"/>
                <w:b w:val="0"/>
                <w:bCs/>
                <w:color w:val="BABABA"/>
                <w:sz w:val="20"/>
                <w:szCs w:val="20"/>
              </w:rPr>
              <w:t>charset</w:t>
            </w:r>
            <w:r w:rsidRPr="009A4100">
              <w:rPr>
                <w:rFonts w:ascii="JetBrains Mono" w:hAnsi="JetBrains Mono"/>
                <w:b w:val="0"/>
                <w:bCs/>
                <w:color w:val="A5C261"/>
                <w:sz w:val="20"/>
                <w:szCs w:val="20"/>
              </w:rPr>
              <w:t>="UTF-8"</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 xml:space="preserve">    &lt;title&gt;</w:t>
            </w:r>
            <w:r w:rsidRPr="009A4100">
              <w:rPr>
                <w:rFonts w:ascii="JetBrains Mono" w:hAnsi="JetBrains Mono"/>
                <w:b w:val="0"/>
                <w:bCs/>
                <w:color w:val="A9B7C6"/>
                <w:sz w:val="20"/>
                <w:szCs w:val="20"/>
              </w:rPr>
              <w:t>Title</w:t>
            </w:r>
            <w:r w:rsidRPr="009A4100">
              <w:rPr>
                <w:rFonts w:ascii="JetBrains Mono" w:hAnsi="JetBrains Mono"/>
                <w:b w:val="0"/>
                <w:bCs/>
                <w:color w:val="E8BF6A"/>
                <w:sz w:val="20"/>
                <w:szCs w:val="20"/>
              </w:rPr>
              <w:t>&lt;/title&gt;</w:t>
            </w:r>
            <w:r w:rsidRPr="009A4100">
              <w:rPr>
                <w:rFonts w:ascii="JetBrains Mono" w:hAnsi="JetBrains Mono"/>
                <w:b w:val="0"/>
                <w:bCs/>
                <w:color w:val="E8BF6A"/>
                <w:sz w:val="20"/>
                <w:szCs w:val="20"/>
              </w:rPr>
              <w:br/>
              <w:t>&lt;/head&gt;</w:t>
            </w:r>
            <w:r w:rsidRPr="009A4100">
              <w:rPr>
                <w:rFonts w:ascii="JetBrains Mono" w:hAnsi="JetBrains Mono"/>
                <w:b w:val="0"/>
                <w:bCs/>
                <w:color w:val="E8BF6A"/>
                <w:sz w:val="20"/>
                <w:szCs w:val="20"/>
              </w:rPr>
              <w:br/>
              <w:t>&lt;body&gt;</w:t>
            </w:r>
            <w:r w:rsidRPr="009A4100">
              <w:rPr>
                <w:rFonts w:ascii="JetBrains Mono" w:hAnsi="JetBrains Mono"/>
                <w:b w:val="0"/>
                <w:bCs/>
                <w:color w:val="E8BF6A"/>
                <w:sz w:val="20"/>
                <w:szCs w:val="20"/>
              </w:rPr>
              <w:br/>
              <w:t xml:space="preserve">    &lt;p&gt;</w:t>
            </w:r>
            <w:r w:rsidRPr="009A4100">
              <w:rPr>
                <w:rFonts w:ascii="JetBrains Mono" w:hAnsi="JetBrains Mono"/>
                <w:b w:val="0"/>
                <w:bCs/>
                <w:color w:val="A9B7C6"/>
                <w:sz w:val="20"/>
                <w:szCs w:val="20"/>
              </w:rPr>
              <w:t>error 404</w:t>
            </w:r>
            <w:r w:rsidRPr="009A4100">
              <w:rPr>
                <w:rFonts w:ascii="JetBrains Mono" w:hAnsi="JetBrains Mono"/>
                <w:b w:val="0"/>
                <w:bCs/>
                <w:color w:val="E8BF6A"/>
                <w:sz w:val="20"/>
                <w:szCs w:val="20"/>
              </w:rPr>
              <w:t>&lt;/p&gt;</w:t>
            </w:r>
            <w:r w:rsidRPr="009A4100">
              <w:rPr>
                <w:rFonts w:ascii="JetBrains Mono" w:hAnsi="JetBrains Mono"/>
                <w:b w:val="0"/>
                <w:bCs/>
                <w:color w:val="E8BF6A"/>
                <w:sz w:val="20"/>
                <w:szCs w:val="20"/>
              </w:rPr>
              <w:br/>
              <w:t>&lt;/body&gt;</w:t>
            </w:r>
            <w:r w:rsidRPr="009A4100">
              <w:rPr>
                <w:rFonts w:ascii="JetBrains Mono" w:hAnsi="JetBrains Mono"/>
                <w:b w:val="0"/>
                <w:bCs/>
                <w:color w:val="E8BF6A"/>
                <w:sz w:val="20"/>
                <w:szCs w:val="20"/>
              </w:rPr>
              <w:br/>
              <w:t>&lt;/html&gt;</w:t>
            </w:r>
          </w:p>
        </w:tc>
      </w:tr>
    </w:tbl>
    <w:p w14:paraId="6985F5DA" w14:textId="72AFAC75" w:rsidR="009A4100" w:rsidRDefault="009A4100" w:rsidP="009A4100">
      <w:pPr>
        <w:pStyle w:val="20"/>
        <w:ind w:firstLineChars="0" w:firstLine="0"/>
      </w:pPr>
    </w:p>
    <w:p w14:paraId="29182556" w14:textId="56C5EFD2" w:rsidR="009A4100" w:rsidRDefault="009A4100" w:rsidP="009A4100">
      <w:pPr>
        <w:pStyle w:val="a8"/>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12</w:t>
      </w:r>
      <w:r>
        <w:fldChar w:fldCharType="end"/>
      </w:r>
      <w:r>
        <w:t xml:space="preserve"> error500.html</w:t>
      </w:r>
    </w:p>
    <w:tbl>
      <w:tblPr>
        <w:tblStyle w:val="ae"/>
        <w:tblW w:w="0" w:type="auto"/>
        <w:tblLook w:val="04A0" w:firstRow="1" w:lastRow="0" w:firstColumn="1" w:lastColumn="0" w:noHBand="0" w:noVBand="1"/>
      </w:tblPr>
      <w:tblGrid>
        <w:gridCol w:w="9071"/>
      </w:tblGrid>
      <w:tr w:rsidR="009A4100" w:rsidRPr="009A4100" w14:paraId="1E366D9F" w14:textId="77777777" w:rsidTr="009A4100">
        <w:trPr>
          <w:cnfStyle w:val="100000000000" w:firstRow="1" w:lastRow="0" w:firstColumn="0" w:lastColumn="0" w:oddVBand="0" w:evenVBand="0" w:oddHBand="0" w:evenHBand="0" w:firstRowFirstColumn="0" w:firstRowLastColumn="0" w:lastRowFirstColumn="0" w:lastRowLastColumn="0"/>
        </w:trPr>
        <w:tc>
          <w:tcPr>
            <w:tcW w:w="9071" w:type="dxa"/>
          </w:tcPr>
          <w:p w14:paraId="2243CDAF" w14:textId="013E81F4" w:rsidR="009A4100" w:rsidRPr="009A4100" w:rsidRDefault="009A4100" w:rsidP="009A4100">
            <w:pPr>
              <w:pStyle w:val="HTML"/>
              <w:shd w:val="clear" w:color="auto" w:fill="2B2B2B"/>
              <w:rPr>
                <w:rFonts w:ascii="JetBrains Mono" w:hAnsi="JetBrains Mono" w:hint="eastAsia"/>
                <w:b w:val="0"/>
                <w:bCs/>
                <w:color w:val="A9B7C6"/>
                <w:sz w:val="20"/>
                <w:szCs w:val="20"/>
              </w:rPr>
            </w:pPr>
            <w:r w:rsidRPr="009A4100">
              <w:rPr>
                <w:rFonts w:ascii="JetBrains Mono" w:hAnsi="JetBrains Mono"/>
                <w:b w:val="0"/>
                <w:bCs/>
                <w:color w:val="E8BF6A"/>
                <w:sz w:val="20"/>
                <w:szCs w:val="20"/>
              </w:rPr>
              <w:t xml:space="preserve">&lt;!DOCTYPE </w:t>
            </w:r>
            <w:r w:rsidRPr="009A4100">
              <w:rPr>
                <w:rFonts w:ascii="JetBrains Mono" w:hAnsi="JetBrains Mono"/>
                <w:b w:val="0"/>
                <w:bCs/>
                <w:color w:val="BABABA"/>
                <w:sz w:val="20"/>
                <w:szCs w:val="20"/>
              </w:rPr>
              <w:t>html</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 xml:space="preserve">&lt;html </w:t>
            </w:r>
            <w:r w:rsidRPr="009A4100">
              <w:rPr>
                <w:rFonts w:ascii="JetBrains Mono" w:hAnsi="JetBrains Mono"/>
                <w:b w:val="0"/>
                <w:bCs/>
                <w:color w:val="BABABA"/>
                <w:sz w:val="20"/>
                <w:szCs w:val="20"/>
              </w:rPr>
              <w:t>lang</w:t>
            </w:r>
            <w:r w:rsidRPr="009A4100">
              <w:rPr>
                <w:rFonts w:ascii="JetBrains Mono" w:hAnsi="JetBrains Mono"/>
                <w:b w:val="0"/>
                <w:bCs/>
                <w:color w:val="A5C261"/>
                <w:sz w:val="20"/>
                <w:szCs w:val="20"/>
              </w:rPr>
              <w:t>="</w:t>
            </w:r>
            <w:proofErr w:type="spellStart"/>
            <w:r w:rsidRPr="009A4100">
              <w:rPr>
                <w:rFonts w:ascii="JetBrains Mono" w:hAnsi="JetBrains Mono"/>
                <w:b w:val="0"/>
                <w:bCs/>
                <w:color w:val="A5C261"/>
                <w:sz w:val="20"/>
                <w:szCs w:val="20"/>
              </w:rPr>
              <w:t>en</w:t>
            </w:r>
            <w:proofErr w:type="spellEnd"/>
            <w:r w:rsidRPr="009A4100">
              <w:rPr>
                <w:rFonts w:ascii="JetBrains Mono" w:hAnsi="JetBrains Mono"/>
                <w:b w:val="0"/>
                <w:bCs/>
                <w:color w:val="A5C261"/>
                <w:sz w:val="20"/>
                <w:szCs w:val="20"/>
              </w:rPr>
              <w:t>"</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&lt;head&gt;</w:t>
            </w:r>
            <w:r w:rsidRPr="009A4100">
              <w:rPr>
                <w:rFonts w:ascii="JetBrains Mono" w:hAnsi="JetBrains Mono"/>
                <w:b w:val="0"/>
                <w:bCs/>
                <w:color w:val="E8BF6A"/>
                <w:sz w:val="20"/>
                <w:szCs w:val="20"/>
              </w:rPr>
              <w:br/>
              <w:t xml:space="preserve">    &lt;meta </w:t>
            </w:r>
            <w:r w:rsidRPr="009A4100">
              <w:rPr>
                <w:rFonts w:ascii="JetBrains Mono" w:hAnsi="JetBrains Mono"/>
                <w:b w:val="0"/>
                <w:bCs/>
                <w:color w:val="BABABA"/>
                <w:sz w:val="20"/>
                <w:szCs w:val="20"/>
              </w:rPr>
              <w:t>charset</w:t>
            </w:r>
            <w:r w:rsidRPr="009A4100">
              <w:rPr>
                <w:rFonts w:ascii="JetBrains Mono" w:hAnsi="JetBrains Mono"/>
                <w:b w:val="0"/>
                <w:bCs/>
                <w:color w:val="A5C261"/>
                <w:sz w:val="20"/>
                <w:szCs w:val="20"/>
              </w:rPr>
              <w:t>="UTF-8"</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 xml:space="preserve">    &lt;title&gt;</w:t>
            </w:r>
            <w:r w:rsidRPr="009A4100">
              <w:rPr>
                <w:rFonts w:ascii="JetBrains Mono" w:hAnsi="JetBrains Mono"/>
                <w:b w:val="0"/>
                <w:bCs/>
                <w:color w:val="A9B7C6"/>
                <w:sz w:val="20"/>
                <w:szCs w:val="20"/>
              </w:rPr>
              <w:t>Title</w:t>
            </w:r>
            <w:r w:rsidRPr="009A4100">
              <w:rPr>
                <w:rFonts w:ascii="JetBrains Mono" w:hAnsi="JetBrains Mono"/>
                <w:b w:val="0"/>
                <w:bCs/>
                <w:color w:val="E8BF6A"/>
                <w:sz w:val="20"/>
                <w:szCs w:val="20"/>
              </w:rPr>
              <w:t>&lt;/title&gt;</w:t>
            </w:r>
            <w:r w:rsidRPr="009A4100">
              <w:rPr>
                <w:rFonts w:ascii="JetBrains Mono" w:hAnsi="JetBrains Mono"/>
                <w:b w:val="0"/>
                <w:bCs/>
                <w:color w:val="E8BF6A"/>
                <w:sz w:val="20"/>
                <w:szCs w:val="20"/>
              </w:rPr>
              <w:br/>
              <w:t>&lt;/head&gt;</w:t>
            </w:r>
            <w:r w:rsidRPr="009A4100">
              <w:rPr>
                <w:rFonts w:ascii="JetBrains Mono" w:hAnsi="JetBrains Mono"/>
                <w:b w:val="0"/>
                <w:bCs/>
                <w:color w:val="E8BF6A"/>
                <w:sz w:val="20"/>
                <w:szCs w:val="20"/>
              </w:rPr>
              <w:br/>
              <w:t>&lt;body&gt;</w:t>
            </w:r>
            <w:r w:rsidRPr="009A4100">
              <w:rPr>
                <w:rFonts w:ascii="JetBrains Mono" w:hAnsi="JetBrains Mono"/>
                <w:b w:val="0"/>
                <w:bCs/>
                <w:color w:val="E8BF6A"/>
                <w:sz w:val="20"/>
                <w:szCs w:val="20"/>
              </w:rPr>
              <w:br/>
              <w:t xml:space="preserve">    &lt;p&gt;</w:t>
            </w:r>
            <w:r w:rsidRPr="009A4100">
              <w:rPr>
                <w:rFonts w:ascii="JetBrains Mono" w:hAnsi="JetBrains Mono"/>
                <w:b w:val="0"/>
                <w:bCs/>
                <w:color w:val="A9B7C6"/>
                <w:sz w:val="20"/>
                <w:szCs w:val="20"/>
              </w:rPr>
              <w:t>error 500</w:t>
            </w:r>
            <w:r w:rsidRPr="009A4100">
              <w:rPr>
                <w:rFonts w:ascii="JetBrains Mono" w:hAnsi="JetBrains Mono"/>
                <w:b w:val="0"/>
                <w:bCs/>
                <w:color w:val="E8BF6A"/>
                <w:sz w:val="20"/>
                <w:szCs w:val="20"/>
              </w:rPr>
              <w:t>&lt;/p&gt;</w:t>
            </w:r>
            <w:r w:rsidRPr="009A4100">
              <w:rPr>
                <w:rFonts w:ascii="JetBrains Mono" w:hAnsi="JetBrains Mono"/>
                <w:b w:val="0"/>
                <w:bCs/>
                <w:color w:val="E8BF6A"/>
                <w:sz w:val="20"/>
                <w:szCs w:val="20"/>
              </w:rPr>
              <w:br/>
              <w:t>&lt;/body&gt;</w:t>
            </w:r>
            <w:r w:rsidRPr="009A4100">
              <w:rPr>
                <w:rFonts w:ascii="JetBrains Mono" w:hAnsi="JetBrains Mono"/>
                <w:b w:val="0"/>
                <w:bCs/>
                <w:color w:val="E8BF6A"/>
                <w:sz w:val="20"/>
                <w:szCs w:val="20"/>
              </w:rPr>
              <w:br/>
              <w:t>&lt;/html&gt;</w:t>
            </w:r>
          </w:p>
        </w:tc>
      </w:tr>
    </w:tbl>
    <w:p w14:paraId="5174BF15" w14:textId="48D6D1C1" w:rsidR="009A4100" w:rsidRDefault="009A4100" w:rsidP="009A4100">
      <w:pPr>
        <w:pStyle w:val="a8"/>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t xml:space="preserve"> web.xml</w:t>
      </w:r>
      <w:r>
        <w:rPr>
          <w:rFonts w:hint="eastAsia"/>
        </w:rPr>
        <w:t>配置文件</w:t>
      </w:r>
    </w:p>
    <w:tbl>
      <w:tblPr>
        <w:tblStyle w:val="ae"/>
        <w:tblW w:w="0" w:type="auto"/>
        <w:tblLook w:val="04A0" w:firstRow="1" w:lastRow="0" w:firstColumn="1" w:lastColumn="0" w:noHBand="0" w:noVBand="1"/>
      </w:tblPr>
      <w:tblGrid>
        <w:gridCol w:w="9071"/>
      </w:tblGrid>
      <w:tr w:rsidR="009A4100" w:rsidRPr="009A4100" w14:paraId="57D2EA56" w14:textId="77777777" w:rsidTr="009A4100">
        <w:trPr>
          <w:cnfStyle w:val="100000000000" w:firstRow="1" w:lastRow="0" w:firstColumn="0" w:lastColumn="0" w:oddVBand="0" w:evenVBand="0" w:oddHBand="0" w:evenHBand="0" w:firstRowFirstColumn="0" w:firstRowLastColumn="0" w:lastRowFirstColumn="0" w:lastRowLastColumn="0"/>
        </w:trPr>
        <w:tc>
          <w:tcPr>
            <w:tcW w:w="9071" w:type="dxa"/>
          </w:tcPr>
          <w:p w14:paraId="4B46024C" w14:textId="0CE03095" w:rsidR="009A4100" w:rsidRPr="009A4100" w:rsidRDefault="009A4100" w:rsidP="009A4100">
            <w:pPr>
              <w:pStyle w:val="HTML"/>
              <w:shd w:val="clear" w:color="auto" w:fill="2B2B2B"/>
              <w:rPr>
                <w:rFonts w:ascii="JetBrains Mono" w:hAnsi="JetBrains Mono" w:hint="eastAsia"/>
                <w:b w:val="0"/>
                <w:bCs/>
                <w:color w:val="A9B7C6"/>
                <w:sz w:val="20"/>
                <w:szCs w:val="20"/>
              </w:rPr>
            </w:pPr>
            <w:r w:rsidRPr="009A4100">
              <w:rPr>
                <w:rFonts w:ascii="JetBrains Mono" w:hAnsi="JetBrains Mono"/>
                <w:b w:val="0"/>
                <w:bCs/>
                <w:color w:val="E8BF6A"/>
                <w:sz w:val="20"/>
                <w:szCs w:val="20"/>
              </w:rPr>
              <w:t>&lt;?</w:t>
            </w:r>
            <w:r w:rsidRPr="009A4100">
              <w:rPr>
                <w:rFonts w:ascii="JetBrains Mono" w:hAnsi="JetBrains Mono"/>
                <w:b w:val="0"/>
                <w:bCs/>
                <w:color w:val="BABABA"/>
                <w:sz w:val="20"/>
                <w:szCs w:val="20"/>
              </w:rPr>
              <w:t>xml version</w:t>
            </w:r>
            <w:r w:rsidRPr="009A4100">
              <w:rPr>
                <w:rFonts w:ascii="JetBrains Mono" w:hAnsi="JetBrains Mono"/>
                <w:b w:val="0"/>
                <w:bCs/>
                <w:color w:val="6A8759"/>
                <w:sz w:val="20"/>
                <w:szCs w:val="20"/>
              </w:rPr>
              <w:t xml:space="preserve">="1.0" </w:t>
            </w:r>
            <w:r w:rsidRPr="009A4100">
              <w:rPr>
                <w:rFonts w:ascii="JetBrains Mono" w:hAnsi="JetBrains Mono"/>
                <w:b w:val="0"/>
                <w:bCs/>
                <w:color w:val="BABABA"/>
                <w:sz w:val="20"/>
                <w:szCs w:val="20"/>
              </w:rPr>
              <w:t>encoding</w:t>
            </w:r>
            <w:r w:rsidRPr="009A4100">
              <w:rPr>
                <w:rFonts w:ascii="JetBrains Mono" w:hAnsi="JetBrains Mono"/>
                <w:b w:val="0"/>
                <w:bCs/>
                <w:color w:val="6A8759"/>
                <w:sz w:val="20"/>
                <w:szCs w:val="20"/>
              </w:rPr>
              <w:t>="UTF-8"</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t xml:space="preserve">&lt;web-app </w:t>
            </w:r>
            <w:proofErr w:type="spellStart"/>
            <w:r w:rsidRPr="009A4100">
              <w:rPr>
                <w:rFonts w:ascii="JetBrains Mono" w:hAnsi="JetBrains Mono"/>
                <w:b w:val="0"/>
                <w:bCs/>
                <w:color w:val="BABABA"/>
                <w:sz w:val="20"/>
                <w:szCs w:val="20"/>
              </w:rPr>
              <w:t>xmlns</w:t>
            </w:r>
            <w:proofErr w:type="spellEnd"/>
            <w:r w:rsidRPr="009A4100">
              <w:rPr>
                <w:rFonts w:ascii="JetBrains Mono" w:hAnsi="JetBrains Mono"/>
                <w:b w:val="0"/>
                <w:bCs/>
                <w:color w:val="6A8759"/>
                <w:sz w:val="20"/>
                <w:szCs w:val="20"/>
              </w:rPr>
              <w:t>="http://xmlns.jcp.org/xml/ns/</w:t>
            </w:r>
            <w:proofErr w:type="spellStart"/>
            <w:r w:rsidRPr="009A4100">
              <w:rPr>
                <w:rFonts w:ascii="JetBrains Mono" w:hAnsi="JetBrains Mono"/>
                <w:b w:val="0"/>
                <w:bCs/>
                <w:color w:val="6A8759"/>
                <w:sz w:val="20"/>
                <w:szCs w:val="20"/>
              </w:rPr>
              <w:t>javaee</w:t>
            </w:r>
            <w:proofErr w:type="spellEnd"/>
            <w:r w:rsidRPr="009A4100">
              <w:rPr>
                <w:rFonts w:ascii="JetBrains Mono" w:hAnsi="JetBrains Mono"/>
                <w:b w:val="0"/>
                <w:bCs/>
                <w:color w:val="6A8759"/>
                <w:sz w:val="20"/>
                <w:szCs w:val="20"/>
              </w:rPr>
              <w:t>"</w:t>
            </w:r>
            <w:r w:rsidRPr="009A4100">
              <w:rPr>
                <w:rFonts w:ascii="JetBrains Mono" w:hAnsi="JetBrains Mono"/>
                <w:b w:val="0"/>
                <w:bCs/>
                <w:color w:val="6A8759"/>
                <w:sz w:val="20"/>
                <w:szCs w:val="20"/>
              </w:rPr>
              <w:br/>
              <w:t xml:space="preserve">         </w:t>
            </w:r>
            <w:proofErr w:type="spellStart"/>
            <w:r w:rsidRPr="009A4100">
              <w:rPr>
                <w:rFonts w:ascii="JetBrains Mono" w:hAnsi="JetBrains Mono"/>
                <w:b w:val="0"/>
                <w:bCs/>
                <w:color w:val="BABABA"/>
                <w:sz w:val="20"/>
                <w:szCs w:val="20"/>
              </w:rPr>
              <w:t>xmlns:</w:t>
            </w:r>
            <w:r w:rsidRPr="009A4100">
              <w:rPr>
                <w:rFonts w:ascii="JetBrains Mono" w:hAnsi="JetBrains Mono"/>
                <w:b w:val="0"/>
                <w:bCs/>
                <w:color w:val="9876AA"/>
                <w:sz w:val="20"/>
                <w:szCs w:val="20"/>
              </w:rPr>
              <w:t>xsi</w:t>
            </w:r>
            <w:proofErr w:type="spellEnd"/>
            <w:r w:rsidRPr="009A4100">
              <w:rPr>
                <w:rFonts w:ascii="JetBrains Mono" w:hAnsi="JetBrains Mono"/>
                <w:b w:val="0"/>
                <w:bCs/>
                <w:color w:val="6A8759"/>
                <w:sz w:val="20"/>
                <w:szCs w:val="20"/>
              </w:rPr>
              <w:t>="http://www.w3.org/2001/XMLSchema-instance"</w:t>
            </w:r>
            <w:r w:rsidRPr="009A4100">
              <w:rPr>
                <w:rFonts w:ascii="JetBrains Mono" w:hAnsi="JetBrains Mono"/>
                <w:b w:val="0"/>
                <w:bCs/>
                <w:color w:val="6A8759"/>
                <w:sz w:val="20"/>
                <w:szCs w:val="20"/>
              </w:rPr>
              <w:br/>
              <w:t xml:space="preserve">         </w:t>
            </w:r>
            <w:proofErr w:type="spellStart"/>
            <w:r w:rsidRPr="009A4100">
              <w:rPr>
                <w:rFonts w:ascii="JetBrains Mono" w:hAnsi="JetBrains Mono"/>
                <w:b w:val="0"/>
                <w:bCs/>
                <w:color w:val="9876AA"/>
                <w:sz w:val="20"/>
                <w:szCs w:val="20"/>
              </w:rPr>
              <w:t>xsi</w:t>
            </w:r>
            <w:r w:rsidRPr="009A4100">
              <w:rPr>
                <w:rFonts w:ascii="JetBrains Mono" w:hAnsi="JetBrains Mono"/>
                <w:b w:val="0"/>
                <w:bCs/>
                <w:color w:val="BABABA"/>
                <w:sz w:val="20"/>
                <w:szCs w:val="20"/>
              </w:rPr>
              <w:t>:schemaLocation</w:t>
            </w:r>
            <w:proofErr w:type="spellEnd"/>
            <w:r w:rsidRPr="009A4100">
              <w:rPr>
                <w:rFonts w:ascii="JetBrains Mono" w:hAnsi="JetBrains Mono"/>
                <w:b w:val="0"/>
                <w:bCs/>
                <w:color w:val="6A8759"/>
                <w:sz w:val="20"/>
                <w:szCs w:val="20"/>
              </w:rPr>
              <w:t>="http://xmlns.jcp.org/xml/ns/</w:t>
            </w:r>
            <w:proofErr w:type="spellStart"/>
            <w:r w:rsidRPr="009A4100">
              <w:rPr>
                <w:rFonts w:ascii="JetBrains Mono" w:hAnsi="JetBrains Mono"/>
                <w:b w:val="0"/>
                <w:bCs/>
                <w:color w:val="6A8759"/>
                <w:sz w:val="20"/>
                <w:szCs w:val="20"/>
              </w:rPr>
              <w:t>javaee</w:t>
            </w:r>
            <w:proofErr w:type="spellEnd"/>
            <w:r w:rsidRPr="009A4100">
              <w:rPr>
                <w:rFonts w:ascii="JetBrains Mono" w:hAnsi="JetBrains Mono"/>
                <w:b w:val="0"/>
                <w:bCs/>
                <w:color w:val="6A8759"/>
                <w:sz w:val="20"/>
                <w:szCs w:val="20"/>
              </w:rPr>
              <w:t xml:space="preserve"> http://xmlns.jcp.org/xml/ns/javaee/web-app_4_0.xsd"</w:t>
            </w:r>
            <w:r w:rsidRPr="009A4100">
              <w:rPr>
                <w:rFonts w:ascii="JetBrains Mono" w:hAnsi="JetBrains Mono"/>
                <w:b w:val="0"/>
                <w:bCs/>
                <w:color w:val="6A8759"/>
                <w:sz w:val="20"/>
                <w:szCs w:val="20"/>
              </w:rPr>
              <w:br/>
              <w:t xml:space="preserve">         </w:t>
            </w:r>
            <w:r w:rsidRPr="009A4100">
              <w:rPr>
                <w:rFonts w:ascii="JetBrains Mono" w:hAnsi="JetBrains Mono"/>
                <w:b w:val="0"/>
                <w:bCs/>
                <w:color w:val="BABABA"/>
                <w:sz w:val="20"/>
                <w:szCs w:val="20"/>
              </w:rPr>
              <w:t>version</w:t>
            </w:r>
            <w:r w:rsidRPr="009A4100">
              <w:rPr>
                <w:rFonts w:ascii="JetBrains Mono" w:hAnsi="JetBrains Mono"/>
                <w:b w:val="0"/>
                <w:bCs/>
                <w:color w:val="6A8759"/>
                <w:sz w:val="20"/>
                <w:szCs w:val="20"/>
              </w:rPr>
              <w:t>="4.0"</w:t>
            </w:r>
            <w:r w:rsidRPr="009A4100">
              <w:rPr>
                <w:rFonts w:ascii="JetBrains Mono" w:hAnsi="JetBrains Mono"/>
                <w:b w:val="0"/>
                <w:bCs/>
                <w:color w:val="E8BF6A"/>
                <w:sz w:val="20"/>
                <w:szCs w:val="20"/>
              </w:rPr>
              <w:t>&gt;</w:t>
            </w:r>
            <w:r w:rsidRPr="009A4100">
              <w:rPr>
                <w:rFonts w:ascii="JetBrains Mono" w:hAnsi="JetBrains Mono"/>
                <w:b w:val="0"/>
                <w:bCs/>
                <w:color w:val="E8BF6A"/>
                <w:sz w:val="20"/>
                <w:szCs w:val="20"/>
              </w:rPr>
              <w:br/>
            </w:r>
            <w:r w:rsidRPr="009A4100">
              <w:rPr>
                <w:rFonts w:ascii="JetBrains Mono" w:hAnsi="JetBrains Mono"/>
                <w:b w:val="0"/>
                <w:bCs/>
                <w:color w:val="E8BF6A"/>
                <w:sz w:val="20"/>
                <w:szCs w:val="20"/>
              </w:rPr>
              <w:br/>
              <w:t xml:space="preserve">    </w:t>
            </w:r>
            <w:r w:rsidRPr="009A4100">
              <w:rPr>
                <w:rFonts w:ascii="JetBrains Mono" w:hAnsi="JetBrains Mono"/>
                <w:b w:val="0"/>
                <w:bCs/>
                <w:color w:val="808080"/>
                <w:sz w:val="20"/>
                <w:szCs w:val="20"/>
              </w:rPr>
              <w:t xml:space="preserve">&lt;!-- </w:t>
            </w:r>
            <w:r w:rsidRPr="009A4100">
              <w:rPr>
                <w:rFonts w:hint="eastAsia"/>
                <w:b w:val="0"/>
                <w:bCs/>
                <w:color w:val="808080"/>
                <w:sz w:val="20"/>
                <w:szCs w:val="20"/>
              </w:rPr>
              <w:t>配置一个</w:t>
            </w:r>
            <w:r w:rsidRPr="009A4100">
              <w:rPr>
                <w:rFonts w:ascii="JetBrains Mono" w:hAnsi="JetBrains Mono"/>
                <w:b w:val="0"/>
                <w:bCs/>
                <w:color w:val="808080"/>
                <w:sz w:val="20"/>
                <w:szCs w:val="20"/>
              </w:rPr>
              <w:t>filter --&gt;</w:t>
            </w:r>
            <w:r w:rsidRPr="009A4100">
              <w:rPr>
                <w:rFonts w:ascii="JetBrains Mono" w:hAnsi="JetBrains Mono"/>
                <w:b w:val="0"/>
                <w:bCs/>
                <w:color w:val="808080"/>
                <w:sz w:val="20"/>
                <w:szCs w:val="20"/>
              </w:rPr>
              <w:br/>
              <w:t xml:space="preserve">    </w:t>
            </w:r>
            <w:r w:rsidRPr="009A4100">
              <w:rPr>
                <w:rFonts w:ascii="JetBrains Mono" w:hAnsi="JetBrains Mono"/>
                <w:b w:val="0"/>
                <w:bCs/>
                <w:color w:val="E8BF6A"/>
                <w:sz w:val="20"/>
                <w:szCs w:val="20"/>
              </w:rPr>
              <w:t>&lt;filter&gt;</w:t>
            </w:r>
            <w:r w:rsidRPr="009A4100">
              <w:rPr>
                <w:rFonts w:ascii="JetBrains Mono" w:hAnsi="JetBrains Mono"/>
                <w:b w:val="0"/>
                <w:bCs/>
                <w:color w:val="E8BF6A"/>
                <w:sz w:val="20"/>
                <w:szCs w:val="20"/>
              </w:rPr>
              <w:br/>
              <w:t xml:space="preserve">        &lt;filter-name&gt;</w:t>
            </w:r>
            <w:proofErr w:type="spellStart"/>
            <w:r w:rsidRPr="009A4100">
              <w:rPr>
                <w:rFonts w:ascii="JetBrains Mono" w:hAnsi="JetBrains Mono"/>
                <w:b w:val="0"/>
                <w:bCs/>
                <w:color w:val="A9B7C6"/>
                <w:sz w:val="20"/>
                <w:szCs w:val="20"/>
              </w:rPr>
              <w:t>LoginFilter</w:t>
            </w:r>
            <w:proofErr w:type="spellEnd"/>
            <w:r w:rsidRPr="009A4100">
              <w:rPr>
                <w:rFonts w:ascii="JetBrains Mono" w:hAnsi="JetBrains Mono"/>
                <w:b w:val="0"/>
                <w:bCs/>
                <w:color w:val="E8BF6A"/>
                <w:sz w:val="20"/>
                <w:szCs w:val="20"/>
              </w:rPr>
              <w:t>&lt;/filter-name&gt;</w:t>
            </w:r>
            <w:r w:rsidRPr="009A4100">
              <w:rPr>
                <w:rFonts w:ascii="JetBrains Mono" w:hAnsi="JetBrains Mono"/>
                <w:b w:val="0"/>
                <w:bCs/>
                <w:color w:val="E8BF6A"/>
                <w:sz w:val="20"/>
                <w:szCs w:val="20"/>
              </w:rPr>
              <w:br/>
              <w:t xml:space="preserve">        &lt;filter-class&gt;</w:t>
            </w:r>
            <w:proofErr w:type="spellStart"/>
            <w:r w:rsidRPr="009A4100">
              <w:rPr>
                <w:rFonts w:ascii="JetBrains Mono" w:hAnsi="JetBrains Mono"/>
                <w:b w:val="0"/>
                <w:bCs/>
                <w:color w:val="A9B7C6"/>
                <w:sz w:val="20"/>
                <w:szCs w:val="20"/>
              </w:rPr>
              <w:t>com.lxh.filter.LoginFilter</w:t>
            </w:r>
            <w:proofErr w:type="spellEnd"/>
            <w:r w:rsidRPr="009A4100">
              <w:rPr>
                <w:rFonts w:ascii="JetBrains Mono" w:hAnsi="JetBrains Mono"/>
                <w:b w:val="0"/>
                <w:bCs/>
                <w:color w:val="E8BF6A"/>
                <w:sz w:val="20"/>
                <w:szCs w:val="20"/>
              </w:rPr>
              <w:t>&lt;/filter-class&gt;</w:t>
            </w:r>
            <w:r w:rsidRPr="009A4100">
              <w:rPr>
                <w:rFonts w:ascii="JetBrains Mono" w:hAnsi="JetBrains Mono"/>
                <w:b w:val="0"/>
                <w:bCs/>
                <w:color w:val="E8BF6A"/>
                <w:sz w:val="20"/>
                <w:szCs w:val="20"/>
              </w:rPr>
              <w:br/>
              <w:t xml:space="preserve">        &lt;</w:t>
            </w:r>
            <w:proofErr w:type="spellStart"/>
            <w:r w:rsidRPr="009A4100">
              <w:rPr>
                <w:rFonts w:ascii="JetBrains Mono" w:hAnsi="JetBrains Mono"/>
                <w:b w:val="0"/>
                <w:bCs/>
                <w:color w:val="E8BF6A"/>
                <w:sz w:val="20"/>
                <w:szCs w:val="20"/>
              </w:rPr>
              <w:t>init</w:t>
            </w:r>
            <w:proofErr w:type="spellEnd"/>
            <w:r w:rsidRPr="009A4100">
              <w:rPr>
                <w:rFonts w:ascii="JetBrains Mono" w:hAnsi="JetBrains Mono"/>
                <w:b w:val="0"/>
                <w:bCs/>
                <w:color w:val="E8BF6A"/>
                <w:sz w:val="20"/>
                <w:szCs w:val="20"/>
              </w:rPr>
              <w:t>-param&gt;</w:t>
            </w:r>
            <w:r w:rsidRPr="009A4100">
              <w:rPr>
                <w:rFonts w:ascii="JetBrains Mono" w:hAnsi="JetBrains Mono"/>
                <w:b w:val="0"/>
                <w:bCs/>
                <w:color w:val="E8BF6A"/>
                <w:sz w:val="20"/>
                <w:szCs w:val="20"/>
              </w:rPr>
              <w:br/>
              <w:t xml:space="preserve">            &lt;param-name&gt;</w:t>
            </w:r>
            <w:r w:rsidRPr="009A4100">
              <w:rPr>
                <w:rFonts w:ascii="JetBrains Mono" w:hAnsi="JetBrains Mono"/>
                <w:b w:val="0"/>
                <w:bCs/>
                <w:color w:val="A9B7C6"/>
                <w:sz w:val="20"/>
                <w:szCs w:val="20"/>
              </w:rPr>
              <w:t>user</w:t>
            </w:r>
            <w:r w:rsidRPr="009A4100">
              <w:rPr>
                <w:rFonts w:ascii="JetBrains Mono" w:hAnsi="JetBrains Mono"/>
                <w:b w:val="0"/>
                <w:bCs/>
                <w:color w:val="E8BF6A"/>
                <w:sz w:val="20"/>
                <w:szCs w:val="20"/>
              </w:rPr>
              <w:t>&lt;/param-name&gt;</w:t>
            </w:r>
            <w:r w:rsidRPr="009A4100">
              <w:rPr>
                <w:rFonts w:ascii="JetBrains Mono" w:hAnsi="JetBrains Mono"/>
                <w:b w:val="0"/>
                <w:bCs/>
                <w:color w:val="E8BF6A"/>
                <w:sz w:val="20"/>
                <w:szCs w:val="20"/>
              </w:rPr>
              <w:br/>
              <w:t xml:space="preserve">            &lt;param-value&gt;</w:t>
            </w:r>
            <w:r w:rsidRPr="009A4100">
              <w:rPr>
                <w:rFonts w:ascii="JetBrains Mono" w:hAnsi="JetBrains Mono"/>
                <w:b w:val="0"/>
                <w:bCs/>
                <w:color w:val="A9B7C6"/>
                <w:sz w:val="20"/>
                <w:szCs w:val="20"/>
              </w:rPr>
              <w:t>root</w:t>
            </w:r>
            <w:r w:rsidRPr="009A4100">
              <w:rPr>
                <w:rFonts w:ascii="JetBrains Mono" w:hAnsi="JetBrains Mono"/>
                <w:b w:val="0"/>
                <w:bCs/>
                <w:color w:val="E8BF6A"/>
                <w:sz w:val="20"/>
                <w:szCs w:val="20"/>
              </w:rPr>
              <w:t>&lt;/param-value&gt;</w:t>
            </w:r>
            <w:r w:rsidRPr="009A4100">
              <w:rPr>
                <w:rFonts w:ascii="JetBrains Mono" w:hAnsi="JetBrains Mono"/>
                <w:b w:val="0"/>
                <w:bCs/>
                <w:color w:val="E8BF6A"/>
                <w:sz w:val="20"/>
                <w:szCs w:val="20"/>
              </w:rPr>
              <w:br/>
              <w:t xml:space="preserve">        &lt;/</w:t>
            </w:r>
            <w:proofErr w:type="spellStart"/>
            <w:r w:rsidRPr="009A4100">
              <w:rPr>
                <w:rFonts w:ascii="JetBrains Mono" w:hAnsi="JetBrains Mono"/>
                <w:b w:val="0"/>
                <w:bCs/>
                <w:color w:val="E8BF6A"/>
                <w:sz w:val="20"/>
                <w:szCs w:val="20"/>
              </w:rPr>
              <w:t>init</w:t>
            </w:r>
            <w:proofErr w:type="spellEnd"/>
            <w:r w:rsidRPr="009A4100">
              <w:rPr>
                <w:rFonts w:ascii="JetBrains Mono" w:hAnsi="JetBrains Mono"/>
                <w:b w:val="0"/>
                <w:bCs/>
                <w:color w:val="E8BF6A"/>
                <w:sz w:val="20"/>
                <w:szCs w:val="20"/>
              </w:rPr>
              <w:t>-param&gt;</w:t>
            </w:r>
            <w:r w:rsidRPr="009A4100">
              <w:rPr>
                <w:rFonts w:ascii="JetBrains Mono" w:hAnsi="JetBrains Mono"/>
                <w:b w:val="0"/>
                <w:bCs/>
                <w:color w:val="E8BF6A"/>
                <w:sz w:val="20"/>
                <w:szCs w:val="20"/>
              </w:rPr>
              <w:br/>
              <w:t xml:space="preserve">    &lt;/filter&gt;</w:t>
            </w:r>
            <w:r w:rsidRPr="009A4100">
              <w:rPr>
                <w:rFonts w:ascii="JetBrains Mono" w:hAnsi="JetBrains Mono"/>
                <w:b w:val="0"/>
                <w:bCs/>
                <w:color w:val="E8BF6A"/>
                <w:sz w:val="20"/>
                <w:szCs w:val="20"/>
              </w:rPr>
              <w:br/>
              <w:t xml:space="preserve">    </w:t>
            </w:r>
            <w:r w:rsidRPr="009A4100">
              <w:rPr>
                <w:rFonts w:ascii="JetBrains Mono" w:hAnsi="JetBrains Mono"/>
                <w:b w:val="0"/>
                <w:bCs/>
                <w:color w:val="808080"/>
                <w:sz w:val="20"/>
                <w:szCs w:val="20"/>
              </w:rPr>
              <w:t xml:space="preserve">&lt;!-- </w:t>
            </w:r>
            <w:r w:rsidRPr="009A4100">
              <w:rPr>
                <w:rFonts w:hint="eastAsia"/>
                <w:b w:val="0"/>
                <w:bCs/>
                <w:color w:val="808080"/>
                <w:sz w:val="20"/>
                <w:szCs w:val="20"/>
              </w:rPr>
              <w:t>配置</w:t>
            </w:r>
            <w:r w:rsidRPr="009A4100">
              <w:rPr>
                <w:rFonts w:ascii="JetBrains Mono" w:hAnsi="JetBrains Mono"/>
                <w:b w:val="0"/>
                <w:bCs/>
                <w:color w:val="808080"/>
                <w:sz w:val="20"/>
                <w:szCs w:val="20"/>
              </w:rPr>
              <w:t>filter</w:t>
            </w:r>
            <w:r w:rsidRPr="009A4100">
              <w:rPr>
                <w:rFonts w:hint="eastAsia"/>
                <w:b w:val="0"/>
                <w:bCs/>
                <w:color w:val="808080"/>
                <w:sz w:val="20"/>
                <w:szCs w:val="20"/>
              </w:rPr>
              <w:t xml:space="preserve">的拦截路径 </w:t>
            </w:r>
            <w:r w:rsidRPr="009A4100">
              <w:rPr>
                <w:rFonts w:ascii="JetBrains Mono" w:hAnsi="JetBrains Mono"/>
                <w:b w:val="0"/>
                <w:bCs/>
                <w:color w:val="808080"/>
                <w:sz w:val="20"/>
                <w:szCs w:val="20"/>
              </w:rPr>
              <w:t>--&gt;</w:t>
            </w:r>
            <w:r w:rsidRPr="009A4100">
              <w:rPr>
                <w:rFonts w:ascii="JetBrains Mono" w:hAnsi="JetBrains Mono"/>
                <w:b w:val="0"/>
                <w:bCs/>
                <w:color w:val="808080"/>
                <w:sz w:val="20"/>
                <w:szCs w:val="20"/>
              </w:rPr>
              <w:br/>
              <w:t xml:space="preserve">    </w:t>
            </w:r>
            <w:r w:rsidRPr="009A4100">
              <w:rPr>
                <w:rFonts w:ascii="JetBrains Mono" w:hAnsi="JetBrains Mono"/>
                <w:b w:val="0"/>
                <w:bCs/>
                <w:color w:val="E8BF6A"/>
                <w:sz w:val="20"/>
                <w:szCs w:val="20"/>
              </w:rPr>
              <w:t>&lt;filter-mapping&gt;</w:t>
            </w:r>
            <w:r w:rsidRPr="009A4100">
              <w:rPr>
                <w:rFonts w:ascii="JetBrains Mono" w:hAnsi="JetBrains Mono"/>
                <w:b w:val="0"/>
                <w:bCs/>
                <w:color w:val="E8BF6A"/>
                <w:sz w:val="20"/>
                <w:szCs w:val="20"/>
              </w:rPr>
              <w:br/>
              <w:t xml:space="preserve">        &lt;filter-name&gt;</w:t>
            </w:r>
            <w:proofErr w:type="spellStart"/>
            <w:r w:rsidRPr="009A4100">
              <w:rPr>
                <w:rFonts w:ascii="JetBrains Mono" w:hAnsi="JetBrains Mono"/>
                <w:b w:val="0"/>
                <w:bCs/>
                <w:color w:val="A9B7C6"/>
                <w:sz w:val="20"/>
                <w:szCs w:val="20"/>
              </w:rPr>
              <w:t>LoginFilter</w:t>
            </w:r>
            <w:proofErr w:type="spellEnd"/>
            <w:r w:rsidRPr="009A4100">
              <w:rPr>
                <w:rFonts w:ascii="JetBrains Mono" w:hAnsi="JetBrains Mono"/>
                <w:b w:val="0"/>
                <w:bCs/>
                <w:color w:val="E8BF6A"/>
                <w:sz w:val="20"/>
                <w:szCs w:val="20"/>
              </w:rPr>
              <w:t>&lt;/filter-name&gt;</w:t>
            </w:r>
            <w:r w:rsidRPr="009A4100">
              <w:rPr>
                <w:rFonts w:ascii="JetBrains Mono" w:hAnsi="JetBrains Mono"/>
                <w:b w:val="0"/>
                <w:bCs/>
                <w:color w:val="E8BF6A"/>
                <w:sz w:val="20"/>
                <w:szCs w:val="20"/>
              </w:rPr>
              <w:br/>
              <w:t xml:space="preserve">        &lt;</w:t>
            </w:r>
            <w:proofErr w:type="spellStart"/>
            <w:r w:rsidRPr="009A4100">
              <w:rPr>
                <w:rFonts w:ascii="JetBrains Mono" w:hAnsi="JetBrains Mono"/>
                <w:b w:val="0"/>
                <w:bCs/>
                <w:color w:val="E8BF6A"/>
                <w:sz w:val="20"/>
                <w:szCs w:val="20"/>
              </w:rPr>
              <w:t>url</w:t>
            </w:r>
            <w:proofErr w:type="spellEnd"/>
            <w:r w:rsidRPr="009A4100">
              <w:rPr>
                <w:rFonts w:ascii="JetBrains Mono" w:hAnsi="JetBrains Mono"/>
                <w:b w:val="0"/>
                <w:bCs/>
                <w:color w:val="E8BF6A"/>
                <w:sz w:val="20"/>
                <w:szCs w:val="20"/>
              </w:rPr>
              <w:t>-pattern&gt;</w:t>
            </w:r>
            <w:r w:rsidRPr="009A4100">
              <w:rPr>
                <w:rFonts w:ascii="JetBrains Mono" w:hAnsi="JetBrains Mono"/>
                <w:b w:val="0"/>
                <w:bCs/>
                <w:color w:val="A9B7C6"/>
                <w:sz w:val="20"/>
                <w:szCs w:val="20"/>
              </w:rPr>
              <w:t>/*</w:t>
            </w:r>
            <w:r w:rsidRPr="009A4100">
              <w:rPr>
                <w:rFonts w:ascii="JetBrains Mono" w:hAnsi="JetBrains Mono"/>
                <w:b w:val="0"/>
                <w:bCs/>
                <w:color w:val="E8BF6A"/>
                <w:sz w:val="20"/>
                <w:szCs w:val="20"/>
              </w:rPr>
              <w:t>&lt;/</w:t>
            </w:r>
            <w:proofErr w:type="spellStart"/>
            <w:r w:rsidRPr="009A4100">
              <w:rPr>
                <w:rFonts w:ascii="JetBrains Mono" w:hAnsi="JetBrains Mono"/>
                <w:b w:val="0"/>
                <w:bCs/>
                <w:color w:val="E8BF6A"/>
                <w:sz w:val="20"/>
                <w:szCs w:val="20"/>
              </w:rPr>
              <w:t>url</w:t>
            </w:r>
            <w:proofErr w:type="spellEnd"/>
            <w:r w:rsidRPr="009A4100">
              <w:rPr>
                <w:rFonts w:ascii="JetBrains Mono" w:hAnsi="JetBrains Mono"/>
                <w:b w:val="0"/>
                <w:bCs/>
                <w:color w:val="E8BF6A"/>
                <w:sz w:val="20"/>
                <w:szCs w:val="20"/>
              </w:rPr>
              <w:t>-pattern&gt;</w:t>
            </w:r>
            <w:r w:rsidRPr="009A4100">
              <w:rPr>
                <w:rFonts w:ascii="JetBrains Mono" w:hAnsi="JetBrains Mono"/>
                <w:b w:val="0"/>
                <w:bCs/>
                <w:color w:val="E8BF6A"/>
                <w:sz w:val="20"/>
                <w:szCs w:val="20"/>
              </w:rPr>
              <w:br/>
              <w:t xml:space="preserve">    &lt;/filter-mapping&gt;</w:t>
            </w:r>
            <w:r w:rsidRPr="009A4100">
              <w:rPr>
                <w:rFonts w:ascii="JetBrains Mono" w:hAnsi="JetBrains Mono"/>
                <w:b w:val="0"/>
                <w:bCs/>
                <w:color w:val="E8BF6A"/>
                <w:sz w:val="20"/>
                <w:szCs w:val="20"/>
              </w:rPr>
              <w:br/>
            </w:r>
            <w:r w:rsidRPr="009A4100">
              <w:rPr>
                <w:rFonts w:ascii="JetBrains Mono" w:hAnsi="JetBrains Mono"/>
                <w:b w:val="0"/>
                <w:bCs/>
                <w:color w:val="E8BF6A"/>
                <w:sz w:val="20"/>
                <w:szCs w:val="20"/>
              </w:rPr>
              <w:br/>
              <w:t xml:space="preserve">    &lt;filter&gt;</w:t>
            </w:r>
            <w:r w:rsidRPr="009A4100">
              <w:rPr>
                <w:rFonts w:ascii="JetBrains Mono" w:hAnsi="JetBrains Mono"/>
                <w:b w:val="0"/>
                <w:bCs/>
                <w:color w:val="E8BF6A"/>
                <w:sz w:val="20"/>
                <w:szCs w:val="20"/>
              </w:rPr>
              <w:br/>
              <w:t xml:space="preserve">        &lt;filter-name&gt;</w:t>
            </w:r>
            <w:proofErr w:type="spellStart"/>
            <w:r w:rsidRPr="009A4100">
              <w:rPr>
                <w:rFonts w:ascii="JetBrains Mono" w:hAnsi="JetBrains Mono"/>
                <w:b w:val="0"/>
                <w:bCs/>
                <w:color w:val="A9B7C6"/>
                <w:sz w:val="20"/>
                <w:szCs w:val="20"/>
              </w:rPr>
              <w:t>TransactionFilter</w:t>
            </w:r>
            <w:proofErr w:type="spellEnd"/>
            <w:r w:rsidRPr="009A4100">
              <w:rPr>
                <w:rFonts w:ascii="JetBrains Mono" w:hAnsi="JetBrains Mono"/>
                <w:b w:val="0"/>
                <w:bCs/>
                <w:color w:val="E8BF6A"/>
                <w:sz w:val="20"/>
                <w:szCs w:val="20"/>
              </w:rPr>
              <w:t>&lt;/filter-name&gt;</w:t>
            </w:r>
            <w:r w:rsidRPr="009A4100">
              <w:rPr>
                <w:rFonts w:ascii="JetBrains Mono" w:hAnsi="JetBrains Mono"/>
                <w:b w:val="0"/>
                <w:bCs/>
                <w:color w:val="E8BF6A"/>
                <w:sz w:val="20"/>
                <w:szCs w:val="20"/>
              </w:rPr>
              <w:br/>
              <w:t xml:space="preserve">        &lt;filter-class&gt;</w:t>
            </w:r>
            <w:proofErr w:type="spellStart"/>
            <w:r w:rsidRPr="009A4100">
              <w:rPr>
                <w:rFonts w:ascii="JetBrains Mono" w:hAnsi="JetBrains Mono"/>
                <w:b w:val="0"/>
                <w:bCs/>
                <w:color w:val="A9B7C6"/>
                <w:sz w:val="20"/>
                <w:szCs w:val="20"/>
              </w:rPr>
              <w:t>com.lxh.filter.TransactionFilter</w:t>
            </w:r>
            <w:proofErr w:type="spellEnd"/>
            <w:r w:rsidRPr="009A4100">
              <w:rPr>
                <w:rFonts w:ascii="JetBrains Mono" w:hAnsi="JetBrains Mono"/>
                <w:b w:val="0"/>
                <w:bCs/>
                <w:color w:val="E8BF6A"/>
                <w:sz w:val="20"/>
                <w:szCs w:val="20"/>
              </w:rPr>
              <w:t>&lt;/filter-class&gt;</w:t>
            </w:r>
            <w:r w:rsidRPr="009A4100">
              <w:rPr>
                <w:rFonts w:ascii="JetBrains Mono" w:hAnsi="JetBrains Mono"/>
                <w:b w:val="0"/>
                <w:bCs/>
                <w:color w:val="E8BF6A"/>
                <w:sz w:val="20"/>
                <w:szCs w:val="20"/>
              </w:rPr>
              <w:br/>
              <w:t xml:space="preserve">    &lt;/filter&gt;</w:t>
            </w:r>
            <w:r w:rsidRPr="009A4100">
              <w:rPr>
                <w:rFonts w:ascii="JetBrains Mono" w:hAnsi="JetBrains Mono"/>
                <w:b w:val="0"/>
                <w:bCs/>
                <w:color w:val="E8BF6A"/>
                <w:sz w:val="20"/>
                <w:szCs w:val="20"/>
              </w:rPr>
              <w:br/>
              <w:t xml:space="preserve">    &lt;filter-mapping&gt;</w:t>
            </w:r>
            <w:r w:rsidRPr="009A4100">
              <w:rPr>
                <w:rFonts w:ascii="JetBrains Mono" w:hAnsi="JetBrains Mono"/>
                <w:b w:val="0"/>
                <w:bCs/>
                <w:color w:val="E8BF6A"/>
                <w:sz w:val="20"/>
                <w:szCs w:val="20"/>
              </w:rPr>
              <w:br/>
              <w:t xml:space="preserve">        &lt;filter-name&gt;</w:t>
            </w:r>
            <w:proofErr w:type="spellStart"/>
            <w:r w:rsidRPr="009A4100">
              <w:rPr>
                <w:rFonts w:ascii="JetBrains Mono" w:hAnsi="JetBrains Mono"/>
                <w:b w:val="0"/>
                <w:bCs/>
                <w:color w:val="A9B7C6"/>
                <w:sz w:val="20"/>
                <w:szCs w:val="20"/>
              </w:rPr>
              <w:t>TransactionFilter</w:t>
            </w:r>
            <w:proofErr w:type="spellEnd"/>
            <w:r w:rsidRPr="009A4100">
              <w:rPr>
                <w:rFonts w:ascii="JetBrains Mono" w:hAnsi="JetBrains Mono"/>
                <w:b w:val="0"/>
                <w:bCs/>
                <w:color w:val="E8BF6A"/>
                <w:sz w:val="20"/>
                <w:szCs w:val="20"/>
              </w:rPr>
              <w:t>&lt;/filter-name&gt;</w:t>
            </w:r>
            <w:r w:rsidRPr="009A4100">
              <w:rPr>
                <w:rFonts w:ascii="JetBrains Mono" w:hAnsi="JetBrains Mono"/>
                <w:b w:val="0"/>
                <w:bCs/>
                <w:color w:val="E8BF6A"/>
                <w:sz w:val="20"/>
                <w:szCs w:val="20"/>
              </w:rPr>
              <w:br/>
              <w:t xml:space="preserve">        &lt;</w:t>
            </w:r>
            <w:proofErr w:type="spellStart"/>
            <w:r w:rsidRPr="009A4100">
              <w:rPr>
                <w:rFonts w:ascii="JetBrains Mono" w:hAnsi="JetBrains Mono"/>
                <w:b w:val="0"/>
                <w:bCs/>
                <w:color w:val="E8BF6A"/>
                <w:sz w:val="20"/>
                <w:szCs w:val="20"/>
              </w:rPr>
              <w:t>url</w:t>
            </w:r>
            <w:proofErr w:type="spellEnd"/>
            <w:r w:rsidRPr="009A4100">
              <w:rPr>
                <w:rFonts w:ascii="JetBrains Mono" w:hAnsi="JetBrains Mono"/>
                <w:b w:val="0"/>
                <w:bCs/>
                <w:color w:val="E8BF6A"/>
                <w:sz w:val="20"/>
                <w:szCs w:val="20"/>
              </w:rPr>
              <w:t>-pattern&gt;</w:t>
            </w:r>
            <w:r w:rsidRPr="009A4100">
              <w:rPr>
                <w:rFonts w:ascii="JetBrains Mono" w:hAnsi="JetBrains Mono"/>
                <w:b w:val="0"/>
                <w:bCs/>
                <w:color w:val="A9B7C6"/>
                <w:sz w:val="20"/>
                <w:szCs w:val="20"/>
              </w:rPr>
              <w:t>/*</w:t>
            </w:r>
            <w:r w:rsidRPr="009A4100">
              <w:rPr>
                <w:rFonts w:ascii="JetBrains Mono" w:hAnsi="JetBrains Mono"/>
                <w:b w:val="0"/>
                <w:bCs/>
                <w:color w:val="E8BF6A"/>
                <w:sz w:val="20"/>
                <w:szCs w:val="20"/>
              </w:rPr>
              <w:t>&lt;/</w:t>
            </w:r>
            <w:proofErr w:type="spellStart"/>
            <w:r w:rsidRPr="009A4100">
              <w:rPr>
                <w:rFonts w:ascii="JetBrains Mono" w:hAnsi="JetBrains Mono"/>
                <w:b w:val="0"/>
                <w:bCs/>
                <w:color w:val="E8BF6A"/>
                <w:sz w:val="20"/>
                <w:szCs w:val="20"/>
              </w:rPr>
              <w:t>url</w:t>
            </w:r>
            <w:proofErr w:type="spellEnd"/>
            <w:r w:rsidRPr="009A4100">
              <w:rPr>
                <w:rFonts w:ascii="JetBrains Mono" w:hAnsi="JetBrains Mono"/>
                <w:b w:val="0"/>
                <w:bCs/>
                <w:color w:val="E8BF6A"/>
                <w:sz w:val="20"/>
                <w:szCs w:val="20"/>
              </w:rPr>
              <w:t>-pattern&gt;</w:t>
            </w:r>
            <w:r w:rsidRPr="009A4100">
              <w:rPr>
                <w:rFonts w:ascii="JetBrains Mono" w:hAnsi="JetBrains Mono"/>
                <w:b w:val="0"/>
                <w:bCs/>
                <w:color w:val="E8BF6A"/>
                <w:sz w:val="20"/>
                <w:szCs w:val="20"/>
              </w:rPr>
              <w:br/>
              <w:t xml:space="preserve">    &lt;/filter-mapping&gt;</w:t>
            </w:r>
            <w:r w:rsidRPr="009A4100">
              <w:rPr>
                <w:rFonts w:ascii="JetBrains Mono" w:hAnsi="JetBrains Mono"/>
                <w:b w:val="0"/>
                <w:bCs/>
                <w:color w:val="E8BF6A"/>
                <w:sz w:val="20"/>
                <w:szCs w:val="20"/>
              </w:rPr>
              <w:br/>
            </w:r>
            <w:r w:rsidRPr="009A4100">
              <w:rPr>
                <w:rFonts w:ascii="JetBrains Mono" w:hAnsi="JetBrains Mono"/>
                <w:b w:val="0"/>
                <w:bCs/>
                <w:color w:val="E8BF6A"/>
                <w:sz w:val="20"/>
                <w:szCs w:val="20"/>
              </w:rPr>
              <w:br/>
              <w:t xml:space="preserve">    </w:t>
            </w:r>
            <w:r w:rsidRPr="009A4100">
              <w:rPr>
                <w:rFonts w:ascii="JetBrains Mono" w:hAnsi="JetBrains Mono"/>
                <w:b w:val="0"/>
                <w:bCs/>
                <w:color w:val="808080"/>
                <w:sz w:val="20"/>
                <w:szCs w:val="20"/>
              </w:rPr>
              <w:t>&lt;!-- error-page</w:t>
            </w:r>
            <w:r w:rsidRPr="009A4100">
              <w:rPr>
                <w:rFonts w:hint="eastAsia"/>
                <w:b w:val="0"/>
                <w:bCs/>
                <w:color w:val="808080"/>
                <w:sz w:val="20"/>
                <w:szCs w:val="20"/>
              </w:rPr>
              <w:t xml:space="preserve">标签用于配置单服务器内部发生错误后自动跳转的页面 </w:t>
            </w:r>
            <w:r w:rsidRPr="009A4100">
              <w:rPr>
                <w:rFonts w:ascii="JetBrains Mono" w:hAnsi="JetBrains Mono"/>
                <w:b w:val="0"/>
                <w:bCs/>
                <w:color w:val="808080"/>
                <w:sz w:val="20"/>
                <w:szCs w:val="20"/>
              </w:rPr>
              <w:t>--&gt;</w:t>
            </w:r>
            <w:r w:rsidRPr="009A4100">
              <w:rPr>
                <w:rFonts w:ascii="JetBrains Mono" w:hAnsi="JetBrains Mono"/>
                <w:b w:val="0"/>
                <w:bCs/>
                <w:color w:val="808080"/>
                <w:sz w:val="20"/>
                <w:szCs w:val="20"/>
              </w:rPr>
              <w:br/>
              <w:t xml:space="preserve">    </w:t>
            </w:r>
            <w:r w:rsidRPr="009A4100">
              <w:rPr>
                <w:rFonts w:ascii="JetBrains Mono" w:hAnsi="JetBrains Mono"/>
                <w:b w:val="0"/>
                <w:bCs/>
                <w:color w:val="E8BF6A"/>
                <w:sz w:val="20"/>
                <w:szCs w:val="20"/>
              </w:rPr>
              <w:t>&lt;error-page&gt;</w:t>
            </w:r>
            <w:r w:rsidRPr="009A4100">
              <w:rPr>
                <w:rFonts w:ascii="JetBrains Mono" w:hAnsi="JetBrains Mono"/>
                <w:b w:val="0"/>
                <w:bCs/>
                <w:color w:val="E8BF6A"/>
                <w:sz w:val="20"/>
                <w:szCs w:val="20"/>
              </w:rPr>
              <w:br/>
              <w:t xml:space="preserve">        </w:t>
            </w:r>
            <w:r w:rsidRPr="009A4100">
              <w:rPr>
                <w:rFonts w:ascii="JetBrains Mono" w:hAnsi="JetBrains Mono"/>
                <w:b w:val="0"/>
                <w:bCs/>
                <w:color w:val="808080"/>
                <w:sz w:val="20"/>
                <w:szCs w:val="20"/>
              </w:rPr>
              <w:t xml:space="preserve">&lt;!-- error-code </w:t>
            </w:r>
            <w:r w:rsidRPr="009A4100">
              <w:rPr>
                <w:rFonts w:hint="eastAsia"/>
                <w:b w:val="0"/>
                <w:bCs/>
                <w:color w:val="808080"/>
                <w:sz w:val="20"/>
                <w:szCs w:val="20"/>
              </w:rPr>
              <w:t xml:space="preserve">是错误类型 </w:t>
            </w:r>
            <w:r w:rsidRPr="009A4100">
              <w:rPr>
                <w:rFonts w:ascii="JetBrains Mono" w:hAnsi="JetBrains Mono"/>
                <w:b w:val="0"/>
                <w:bCs/>
                <w:color w:val="808080"/>
                <w:sz w:val="20"/>
                <w:szCs w:val="20"/>
              </w:rPr>
              <w:t>--&gt;</w:t>
            </w:r>
            <w:r w:rsidRPr="009A4100">
              <w:rPr>
                <w:rFonts w:ascii="JetBrains Mono" w:hAnsi="JetBrains Mono"/>
                <w:b w:val="0"/>
                <w:bCs/>
                <w:color w:val="808080"/>
                <w:sz w:val="20"/>
                <w:szCs w:val="20"/>
              </w:rPr>
              <w:br/>
              <w:t xml:space="preserve">        </w:t>
            </w:r>
            <w:r w:rsidRPr="009A4100">
              <w:rPr>
                <w:rFonts w:ascii="JetBrains Mono" w:hAnsi="JetBrains Mono"/>
                <w:b w:val="0"/>
                <w:bCs/>
                <w:color w:val="E8BF6A"/>
                <w:sz w:val="20"/>
                <w:szCs w:val="20"/>
              </w:rPr>
              <w:t>&lt;error-code&gt;</w:t>
            </w:r>
            <w:r w:rsidRPr="009A4100">
              <w:rPr>
                <w:rFonts w:ascii="JetBrains Mono" w:hAnsi="JetBrains Mono"/>
                <w:b w:val="0"/>
                <w:bCs/>
                <w:color w:val="A9B7C6"/>
                <w:sz w:val="20"/>
                <w:szCs w:val="20"/>
              </w:rPr>
              <w:t>404</w:t>
            </w:r>
            <w:r w:rsidRPr="009A4100">
              <w:rPr>
                <w:rFonts w:ascii="JetBrains Mono" w:hAnsi="JetBrains Mono"/>
                <w:b w:val="0"/>
                <w:bCs/>
                <w:color w:val="E8BF6A"/>
                <w:sz w:val="20"/>
                <w:szCs w:val="20"/>
              </w:rPr>
              <w:t>&lt;/error-code&gt;</w:t>
            </w:r>
            <w:r w:rsidRPr="009A4100">
              <w:rPr>
                <w:rFonts w:ascii="JetBrains Mono" w:hAnsi="JetBrains Mono"/>
                <w:b w:val="0"/>
                <w:bCs/>
                <w:color w:val="E8BF6A"/>
                <w:sz w:val="20"/>
                <w:szCs w:val="20"/>
              </w:rPr>
              <w:br/>
              <w:t xml:space="preserve">        </w:t>
            </w:r>
            <w:r w:rsidRPr="009A4100">
              <w:rPr>
                <w:rFonts w:ascii="JetBrains Mono" w:hAnsi="JetBrains Mono"/>
                <w:b w:val="0"/>
                <w:bCs/>
                <w:color w:val="808080"/>
                <w:sz w:val="20"/>
                <w:szCs w:val="20"/>
              </w:rPr>
              <w:t xml:space="preserve">&lt;!-- location </w:t>
            </w:r>
            <w:r w:rsidRPr="009A4100">
              <w:rPr>
                <w:rFonts w:hint="eastAsia"/>
                <w:b w:val="0"/>
                <w:bCs/>
                <w:color w:val="808080"/>
                <w:sz w:val="20"/>
                <w:szCs w:val="20"/>
              </w:rPr>
              <w:t>为发生错误时要跳转为的页面</w:t>
            </w:r>
            <w:r w:rsidRPr="009A4100">
              <w:rPr>
                <w:rFonts w:ascii="JetBrains Mono" w:hAnsi="JetBrains Mono"/>
                <w:b w:val="0"/>
                <w:bCs/>
                <w:color w:val="808080"/>
                <w:sz w:val="20"/>
                <w:szCs w:val="20"/>
              </w:rPr>
              <w:t>--&gt;</w:t>
            </w:r>
            <w:r w:rsidRPr="009A4100">
              <w:rPr>
                <w:rFonts w:ascii="JetBrains Mono" w:hAnsi="JetBrains Mono"/>
                <w:b w:val="0"/>
                <w:bCs/>
                <w:color w:val="808080"/>
                <w:sz w:val="20"/>
                <w:szCs w:val="20"/>
              </w:rPr>
              <w:br/>
              <w:t xml:space="preserve">        </w:t>
            </w:r>
            <w:r w:rsidRPr="009A4100">
              <w:rPr>
                <w:rFonts w:ascii="JetBrains Mono" w:hAnsi="JetBrains Mono"/>
                <w:b w:val="0"/>
                <w:bCs/>
                <w:color w:val="E8BF6A"/>
                <w:sz w:val="20"/>
                <w:szCs w:val="20"/>
              </w:rPr>
              <w:t>&lt;location&gt;</w:t>
            </w:r>
            <w:r w:rsidRPr="009A4100">
              <w:rPr>
                <w:rFonts w:ascii="JetBrains Mono" w:hAnsi="JetBrains Mono"/>
                <w:b w:val="0"/>
                <w:bCs/>
                <w:color w:val="A9B7C6"/>
                <w:sz w:val="20"/>
                <w:szCs w:val="20"/>
              </w:rPr>
              <w:t>/error404.html</w:t>
            </w:r>
            <w:r w:rsidRPr="009A4100">
              <w:rPr>
                <w:rFonts w:ascii="JetBrains Mono" w:hAnsi="JetBrains Mono"/>
                <w:b w:val="0"/>
                <w:bCs/>
                <w:color w:val="E8BF6A"/>
                <w:sz w:val="20"/>
                <w:szCs w:val="20"/>
              </w:rPr>
              <w:t>&lt;/location&gt;</w:t>
            </w:r>
            <w:r w:rsidRPr="009A4100">
              <w:rPr>
                <w:rFonts w:ascii="JetBrains Mono" w:hAnsi="JetBrains Mono"/>
                <w:b w:val="0"/>
                <w:bCs/>
                <w:color w:val="E8BF6A"/>
                <w:sz w:val="20"/>
                <w:szCs w:val="20"/>
              </w:rPr>
              <w:br/>
              <w:t xml:space="preserve">    &lt;/error-page&gt;</w:t>
            </w:r>
            <w:r w:rsidRPr="009A4100">
              <w:rPr>
                <w:rFonts w:ascii="JetBrains Mono" w:hAnsi="JetBrains Mono"/>
                <w:b w:val="0"/>
                <w:bCs/>
                <w:color w:val="E8BF6A"/>
                <w:sz w:val="20"/>
                <w:szCs w:val="20"/>
              </w:rPr>
              <w:br/>
              <w:t xml:space="preserve">    &lt;error-page&gt;</w:t>
            </w:r>
            <w:r w:rsidRPr="009A4100">
              <w:rPr>
                <w:rFonts w:ascii="JetBrains Mono" w:hAnsi="JetBrains Mono"/>
                <w:b w:val="0"/>
                <w:bCs/>
                <w:color w:val="E8BF6A"/>
                <w:sz w:val="20"/>
                <w:szCs w:val="20"/>
              </w:rPr>
              <w:br/>
              <w:t xml:space="preserve">        &lt;error-code&gt;</w:t>
            </w:r>
            <w:r w:rsidRPr="009A4100">
              <w:rPr>
                <w:rFonts w:ascii="JetBrains Mono" w:hAnsi="JetBrains Mono"/>
                <w:b w:val="0"/>
                <w:bCs/>
                <w:color w:val="A9B7C6"/>
                <w:sz w:val="20"/>
                <w:szCs w:val="20"/>
              </w:rPr>
              <w:t>500</w:t>
            </w:r>
            <w:r w:rsidRPr="009A4100">
              <w:rPr>
                <w:rFonts w:ascii="JetBrains Mono" w:hAnsi="JetBrains Mono"/>
                <w:b w:val="0"/>
                <w:bCs/>
                <w:color w:val="E8BF6A"/>
                <w:sz w:val="20"/>
                <w:szCs w:val="20"/>
              </w:rPr>
              <w:t>&lt;/error-code&gt;</w:t>
            </w:r>
            <w:r w:rsidRPr="009A4100">
              <w:rPr>
                <w:rFonts w:ascii="JetBrains Mono" w:hAnsi="JetBrains Mono"/>
                <w:b w:val="0"/>
                <w:bCs/>
                <w:color w:val="E8BF6A"/>
                <w:sz w:val="20"/>
                <w:szCs w:val="20"/>
              </w:rPr>
              <w:br/>
              <w:t xml:space="preserve">        &lt;location&gt;</w:t>
            </w:r>
            <w:r w:rsidRPr="009A4100">
              <w:rPr>
                <w:rFonts w:ascii="JetBrains Mono" w:hAnsi="JetBrains Mono"/>
                <w:b w:val="0"/>
                <w:bCs/>
                <w:color w:val="A9B7C6"/>
                <w:sz w:val="20"/>
                <w:szCs w:val="20"/>
              </w:rPr>
              <w:t>/error500.html</w:t>
            </w:r>
            <w:r w:rsidRPr="009A4100">
              <w:rPr>
                <w:rFonts w:ascii="JetBrains Mono" w:hAnsi="JetBrains Mono"/>
                <w:b w:val="0"/>
                <w:bCs/>
                <w:color w:val="E8BF6A"/>
                <w:sz w:val="20"/>
                <w:szCs w:val="20"/>
              </w:rPr>
              <w:t>&lt;/location&gt;</w:t>
            </w:r>
            <w:r w:rsidRPr="009A4100">
              <w:rPr>
                <w:rFonts w:ascii="JetBrains Mono" w:hAnsi="JetBrains Mono"/>
                <w:b w:val="0"/>
                <w:bCs/>
                <w:color w:val="E8BF6A"/>
                <w:sz w:val="20"/>
                <w:szCs w:val="20"/>
              </w:rPr>
              <w:br/>
              <w:t xml:space="preserve">    &lt;/error-page&gt;</w:t>
            </w:r>
            <w:r w:rsidRPr="009A4100">
              <w:rPr>
                <w:rFonts w:ascii="JetBrains Mono" w:hAnsi="JetBrains Mono"/>
                <w:b w:val="0"/>
                <w:bCs/>
                <w:color w:val="E8BF6A"/>
                <w:sz w:val="20"/>
                <w:szCs w:val="20"/>
              </w:rPr>
              <w:br/>
              <w:t>&lt;/web-app&gt;</w:t>
            </w:r>
          </w:p>
        </w:tc>
      </w:tr>
    </w:tbl>
    <w:p w14:paraId="28E99E63" w14:textId="0FB47549" w:rsidR="009A4100" w:rsidRDefault="009A4100" w:rsidP="009A4100">
      <w:pPr>
        <w:pStyle w:val="20"/>
        <w:ind w:firstLineChars="0" w:firstLine="0"/>
      </w:pPr>
    </w:p>
    <w:p w14:paraId="269E689E" w14:textId="7AC8D265" w:rsidR="009A4100" w:rsidRDefault="009A4100" w:rsidP="009A4100">
      <w:pPr>
        <w:pStyle w:val="a8"/>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Login</w:t>
      </w:r>
      <w:r>
        <w:t>Servlet.java</w:t>
      </w:r>
    </w:p>
    <w:tbl>
      <w:tblPr>
        <w:tblStyle w:val="ae"/>
        <w:tblW w:w="0" w:type="auto"/>
        <w:tblLook w:val="04A0" w:firstRow="1" w:lastRow="0" w:firstColumn="1" w:lastColumn="0" w:noHBand="0" w:noVBand="1"/>
      </w:tblPr>
      <w:tblGrid>
        <w:gridCol w:w="9071"/>
      </w:tblGrid>
      <w:tr w:rsidR="009A4100" w:rsidRPr="009A4100" w14:paraId="3B6180FE" w14:textId="77777777" w:rsidTr="009A4100">
        <w:trPr>
          <w:cnfStyle w:val="100000000000" w:firstRow="1" w:lastRow="0" w:firstColumn="0" w:lastColumn="0" w:oddVBand="0" w:evenVBand="0" w:oddHBand="0" w:evenHBand="0" w:firstRowFirstColumn="0" w:firstRowLastColumn="0" w:lastRowFirstColumn="0" w:lastRowLastColumn="0"/>
        </w:trPr>
        <w:tc>
          <w:tcPr>
            <w:tcW w:w="9071" w:type="dxa"/>
          </w:tcPr>
          <w:p w14:paraId="4D2C6668" w14:textId="7750EA64" w:rsidR="009A4100" w:rsidRPr="009A4100" w:rsidRDefault="009A4100" w:rsidP="009A4100">
            <w:pPr>
              <w:pStyle w:val="HTML"/>
              <w:shd w:val="clear" w:color="auto" w:fill="2B2B2B"/>
              <w:rPr>
                <w:rFonts w:ascii="JetBrains Mono" w:hAnsi="JetBrains Mono" w:hint="eastAsia"/>
                <w:b w:val="0"/>
                <w:bCs/>
                <w:color w:val="A9B7C6"/>
                <w:sz w:val="20"/>
                <w:szCs w:val="20"/>
              </w:rPr>
            </w:pPr>
            <w:r w:rsidRPr="009A4100">
              <w:rPr>
                <w:rFonts w:ascii="JetBrains Mono" w:hAnsi="JetBrains Mono"/>
                <w:b w:val="0"/>
                <w:bCs/>
                <w:color w:val="CC7832"/>
                <w:sz w:val="20"/>
                <w:szCs w:val="20"/>
              </w:rPr>
              <w:t xml:space="preserve">package </w:t>
            </w:r>
            <w:proofErr w:type="spellStart"/>
            <w:r w:rsidRPr="009A4100">
              <w:rPr>
                <w:rFonts w:ascii="JetBrains Mono" w:hAnsi="JetBrains Mono"/>
                <w:b w:val="0"/>
                <w:bCs/>
                <w:color w:val="A9B7C6"/>
                <w:sz w:val="20"/>
                <w:szCs w:val="20"/>
              </w:rPr>
              <w:t>com.lxh.servlet</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javax.servlet.ServletException</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javax.servlet.annotation.</w:t>
            </w:r>
            <w:r w:rsidRPr="009A4100">
              <w:rPr>
                <w:rFonts w:ascii="JetBrains Mono" w:hAnsi="JetBrains Mono"/>
                <w:b w:val="0"/>
                <w:bCs/>
                <w:color w:val="BBB529"/>
                <w:sz w:val="20"/>
                <w:szCs w:val="20"/>
              </w:rPr>
              <w:t>WebServlet</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javax.servlet.http.HttpServlet</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javax.servlet.http.HttpServletRequest</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javax.servlet.http.HttpServletResponse</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import </w:t>
            </w:r>
            <w:proofErr w:type="spellStart"/>
            <w:r w:rsidRPr="009A4100">
              <w:rPr>
                <w:rFonts w:ascii="JetBrains Mono" w:hAnsi="JetBrains Mono"/>
                <w:b w:val="0"/>
                <w:bCs/>
                <w:color w:val="A9B7C6"/>
                <w:sz w:val="20"/>
                <w:szCs w:val="20"/>
              </w:rPr>
              <w:t>java.io.IOException</w:t>
            </w:r>
            <w:proofErr w:type="spellEnd"/>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r>
            <w:r w:rsidRPr="009A4100">
              <w:rPr>
                <w:rFonts w:ascii="JetBrains Mono" w:hAnsi="JetBrains Mono"/>
                <w:b w:val="0"/>
                <w:bCs/>
                <w:color w:val="CC7832"/>
                <w:sz w:val="20"/>
                <w:szCs w:val="20"/>
              </w:rPr>
              <w:br/>
            </w:r>
            <w:r w:rsidRPr="009A4100">
              <w:rPr>
                <w:rFonts w:ascii="JetBrains Mono" w:hAnsi="JetBrains Mono"/>
                <w:b w:val="0"/>
                <w:bCs/>
                <w:color w:val="BBB529"/>
                <w:sz w:val="20"/>
                <w:szCs w:val="20"/>
              </w:rPr>
              <w:t>@WebServlet</w:t>
            </w:r>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"/login.do"</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r>
            <w:r w:rsidRPr="009A4100">
              <w:rPr>
                <w:rFonts w:ascii="JetBrains Mono" w:hAnsi="JetBrains Mono"/>
                <w:b w:val="0"/>
                <w:bCs/>
                <w:color w:val="CC7832"/>
                <w:sz w:val="20"/>
                <w:szCs w:val="20"/>
              </w:rPr>
              <w:t xml:space="preserve">public class </w:t>
            </w:r>
            <w:proofErr w:type="spellStart"/>
            <w:r w:rsidRPr="009A4100">
              <w:rPr>
                <w:rFonts w:ascii="JetBrains Mono" w:hAnsi="JetBrains Mono"/>
                <w:b w:val="0"/>
                <w:bCs/>
                <w:color w:val="A9B7C6"/>
                <w:sz w:val="20"/>
                <w:szCs w:val="20"/>
              </w:rPr>
              <w:t>LoginServlet</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 xml:space="preserve">extends </w:t>
            </w:r>
            <w:proofErr w:type="spellStart"/>
            <w:r w:rsidRPr="009A4100">
              <w:rPr>
                <w:rFonts w:ascii="JetBrains Mono" w:hAnsi="JetBrains Mono"/>
                <w:b w:val="0"/>
                <w:bCs/>
                <w:color w:val="A9B7C6"/>
                <w:sz w:val="20"/>
                <w:szCs w:val="20"/>
              </w:rPr>
              <w:t>HttpServlet</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A9B7C6"/>
                <w:sz w:val="20"/>
                <w:szCs w:val="20"/>
              </w:rPr>
              <w:br/>
            </w:r>
            <w:r w:rsidRPr="009A4100">
              <w:rPr>
                <w:rFonts w:ascii="JetBrains Mono" w:hAnsi="JetBrains Mono"/>
                <w:b w:val="0"/>
                <w:bCs/>
                <w:color w:val="A9B7C6"/>
                <w:sz w:val="20"/>
                <w:szCs w:val="20"/>
              </w:rPr>
              <w:br/>
              <w:t xml:space="preserve">    </w:t>
            </w:r>
            <w:r w:rsidRPr="009A4100">
              <w:rPr>
                <w:rFonts w:ascii="JetBrains Mono" w:hAnsi="JetBrains Mono"/>
                <w:b w:val="0"/>
                <w:bCs/>
                <w:color w:val="BBB529"/>
                <w:sz w:val="20"/>
                <w:szCs w:val="20"/>
              </w:rPr>
              <w:t>@Override</w:t>
            </w:r>
            <w:r w:rsidRPr="009A4100">
              <w:rPr>
                <w:rFonts w:ascii="JetBrains Mono" w:hAnsi="JetBrains Mono"/>
                <w:b w:val="0"/>
                <w:bCs/>
                <w:color w:val="BBB529"/>
                <w:sz w:val="20"/>
                <w:szCs w:val="20"/>
              </w:rPr>
              <w:br/>
              <w:t xml:space="preserve">    </w:t>
            </w:r>
            <w:r w:rsidRPr="009A4100">
              <w:rPr>
                <w:rFonts w:ascii="JetBrains Mono" w:hAnsi="JetBrains Mono"/>
                <w:b w:val="0"/>
                <w:bCs/>
                <w:color w:val="CC7832"/>
                <w:sz w:val="20"/>
                <w:szCs w:val="20"/>
              </w:rPr>
              <w:t xml:space="preserve">protected void </w:t>
            </w:r>
            <w:proofErr w:type="spellStart"/>
            <w:r w:rsidRPr="009A4100">
              <w:rPr>
                <w:rFonts w:ascii="JetBrains Mono" w:hAnsi="JetBrains Mono"/>
                <w:b w:val="0"/>
                <w:bCs/>
                <w:color w:val="FFC66D"/>
                <w:sz w:val="20"/>
                <w:szCs w:val="20"/>
              </w:rPr>
              <w:t>doPost</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HttpServletRequest</w:t>
            </w:r>
            <w:proofErr w:type="spellEnd"/>
            <w:r w:rsidRPr="009A4100">
              <w:rPr>
                <w:rFonts w:ascii="JetBrains Mono" w:hAnsi="JetBrains Mono"/>
                <w:b w:val="0"/>
                <w:bCs/>
                <w:color w:val="A9B7C6"/>
                <w:sz w:val="20"/>
                <w:szCs w:val="20"/>
              </w:rPr>
              <w:t xml:space="preserve"> req</w:t>
            </w:r>
            <w:r w:rsidRPr="009A4100">
              <w:rPr>
                <w:rFonts w:ascii="JetBrains Mono" w:hAnsi="JetBrains Mono"/>
                <w:b w:val="0"/>
                <w:bCs/>
                <w:color w:val="CC7832"/>
                <w:sz w:val="20"/>
                <w:szCs w:val="20"/>
              </w:rPr>
              <w:t xml:space="preserve">, </w:t>
            </w:r>
            <w:proofErr w:type="spellStart"/>
            <w:r w:rsidRPr="009A4100">
              <w:rPr>
                <w:rFonts w:ascii="JetBrains Mono" w:hAnsi="JetBrains Mono"/>
                <w:b w:val="0"/>
                <w:bCs/>
                <w:color w:val="A9B7C6"/>
                <w:sz w:val="20"/>
                <w:szCs w:val="20"/>
              </w:rPr>
              <w:t>HttpServletResponse</w:t>
            </w:r>
            <w:proofErr w:type="spellEnd"/>
            <w:r w:rsidRPr="009A4100">
              <w:rPr>
                <w:rFonts w:ascii="JetBrains Mono" w:hAnsi="JetBrains Mono"/>
                <w:b w:val="0"/>
                <w:bCs/>
                <w:color w:val="A9B7C6"/>
                <w:sz w:val="20"/>
                <w:szCs w:val="20"/>
              </w:rPr>
              <w:t xml:space="preserve"> resp) </w:t>
            </w:r>
            <w:r w:rsidRPr="009A4100">
              <w:rPr>
                <w:rFonts w:ascii="JetBrains Mono" w:hAnsi="JetBrains Mono"/>
                <w:b w:val="0"/>
                <w:bCs/>
                <w:color w:val="CC7832"/>
                <w:sz w:val="20"/>
                <w:szCs w:val="20"/>
              </w:rPr>
              <w:t xml:space="preserve">throws </w:t>
            </w:r>
            <w:proofErr w:type="spellStart"/>
            <w:r w:rsidRPr="009A4100">
              <w:rPr>
                <w:rFonts w:ascii="JetBrains Mono" w:hAnsi="JetBrains Mono"/>
                <w:b w:val="0"/>
                <w:bCs/>
                <w:color w:val="A9B7C6"/>
                <w:sz w:val="20"/>
                <w:szCs w:val="20"/>
              </w:rPr>
              <w:t>ServletException</w:t>
            </w:r>
            <w:proofErr w:type="spellEnd"/>
            <w:r w:rsidRPr="009A4100">
              <w:rPr>
                <w:rFonts w:ascii="JetBrains Mono" w:hAnsi="JetBrains Mono"/>
                <w:b w:val="0"/>
                <w:bCs/>
                <w:color w:val="CC7832"/>
                <w:sz w:val="20"/>
                <w:szCs w:val="20"/>
              </w:rPr>
              <w:t xml:space="preserve">, </w:t>
            </w:r>
            <w:proofErr w:type="spellStart"/>
            <w:r w:rsidRPr="009A4100">
              <w:rPr>
                <w:rFonts w:ascii="JetBrains Mono" w:hAnsi="JetBrains Mono"/>
                <w:b w:val="0"/>
                <w:bCs/>
                <w:color w:val="A9B7C6"/>
                <w:sz w:val="20"/>
                <w:szCs w:val="20"/>
              </w:rPr>
              <w:t>IOException</w:t>
            </w:r>
            <w:proofErr w:type="spellEnd"/>
            <w:r w:rsidRPr="009A4100">
              <w:rPr>
                <w:rFonts w:ascii="JetBrains Mono" w:hAnsi="JetBrains Mono"/>
                <w:b w:val="0"/>
                <w:bCs/>
                <w:color w:val="A9B7C6"/>
                <w:sz w:val="20"/>
                <w:szCs w:val="20"/>
              </w:rPr>
              <w:t xml:space="preserve"> {</w:t>
            </w:r>
            <w:r w:rsidRPr="009A4100">
              <w:rPr>
                <w:rFonts w:ascii="JetBrains Mono" w:hAnsi="JetBrains Mono"/>
                <w:b w:val="0"/>
                <w:bCs/>
                <w:color w:val="A9B7C6"/>
                <w:sz w:val="20"/>
                <w:szCs w:val="20"/>
              </w:rPr>
              <w:br/>
              <w:t xml:space="preserve">        </w:t>
            </w:r>
            <w:r w:rsidRPr="009A4100">
              <w:rPr>
                <w:rFonts w:ascii="JetBrains Mono" w:hAnsi="JetBrains Mono"/>
                <w:b w:val="0"/>
                <w:bCs/>
                <w:color w:val="CC7832"/>
                <w:sz w:val="20"/>
                <w:szCs w:val="20"/>
              </w:rPr>
              <w:t xml:space="preserve">try </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获取用户名和密码</w:t>
            </w:r>
            <w:r w:rsidRPr="009A4100">
              <w:rPr>
                <w:rFonts w:hint="eastAsia"/>
                <w:b w:val="0"/>
                <w:bCs/>
                <w:color w:val="808080"/>
                <w:sz w:val="20"/>
                <w:szCs w:val="20"/>
              </w:rPr>
              <w:br/>
              <w:t xml:space="preserve">            </w:t>
            </w:r>
            <w:r w:rsidRPr="009A4100">
              <w:rPr>
                <w:rFonts w:ascii="JetBrains Mono" w:hAnsi="JetBrains Mono"/>
                <w:b w:val="0"/>
                <w:bCs/>
                <w:color w:val="A9B7C6"/>
                <w:sz w:val="20"/>
                <w:szCs w:val="20"/>
              </w:rPr>
              <w:t xml:space="preserve">String username = </w:t>
            </w:r>
            <w:proofErr w:type="spellStart"/>
            <w:r w:rsidRPr="009A4100">
              <w:rPr>
                <w:rFonts w:ascii="JetBrains Mono" w:hAnsi="JetBrains Mono"/>
                <w:b w:val="0"/>
                <w:bCs/>
                <w:color w:val="A9B7C6"/>
                <w:sz w:val="20"/>
                <w:szCs w:val="20"/>
              </w:rPr>
              <w:t>req.getParameter</w:t>
            </w:r>
            <w:proofErr w:type="spellEnd"/>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"username"</w:t>
            </w:r>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toString</w:t>
            </w:r>
            <w:proofErr w:type="spellEnd"/>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A9B7C6"/>
                <w:sz w:val="20"/>
                <w:szCs w:val="20"/>
              </w:rPr>
              <w:t xml:space="preserve">String password = </w:t>
            </w:r>
            <w:proofErr w:type="spellStart"/>
            <w:r w:rsidRPr="009A4100">
              <w:rPr>
                <w:rFonts w:ascii="JetBrains Mono" w:hAnsi="JetBrains Mono"/>
                <w:b w:val="0"/>
                <w:bCs/>
                <w:color w:val="A9B7C6"/>
                <w:sz w:val="20"/>
                <w:szCs w:val="20"/>
              </w:rPr>
              <w:t>req.getParameter</w:t>
            </w:r>
            <w:proofErr w:type="spellEnd"/>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"password"</w:t>
            </w:r>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toString</w:t>
            </w:r>
            <w:proofErr w:type="spellEnd"/>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判断用户名密码是否正确</w:t>
            </w:r>
            <w:r w:rsidRPr="009A4100">
              <w:rPr>
                <w:rFonts w:hint="eastAsia"/>
                <w:b w:val="0"/>
                <w:bCs/>
                <w:color w:val="808080"/>
                <w:sz w:val="20"/>
                <w:szCs w:val="20"/>
              </w:rPr>
              <w:br/>
              <w:t xml:space="preserve">            </w:t>
            </w:r>
            <w:r w:rsidRPr="009A4100">
              <w:rPr>
                <w:rFonts w:ascii="JetBrains Mono" w:hAnsi="JetBrains Mono"/>
                <w:b w:val="0"/>
                <w:bCs/>
                <w:color w:val="CC7832"/>
                <w:sz w:val="20"/>
                <w:szCs w:val="20"/>
              </w:rPr>
              <w:t xml:space="preserve">if </w:t>
            </w:r>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w:t>
            </w:r>
            <w:proofErr w:type="spellStart"/>
            <w:r w:rsidRPr="009A4100">
              <w:rPr>
                <w:rFonts w:ascii="JetBrains Mono" w:hAnsi="JetBrains Mono"/>
                <w:b w:val="0"/>
                <w:bCs/>
                <w:color w:val="6A8759"/>
                <w:sz w:val="20"/>
                <w:szCs w:val="20"/>
              </w:rPr>
              <w:t>lxh</w:t>
            </w:r>
            <w:proofErr w:type="spellEnd"/>
            <w:r w:rsidRPr="009A4100">
              <w:rPr>
                <w:rFonts w:ascii="JetBrains Mono" w:hAnsi="JetBrains Mono"/>
                <w:b w:val="0"/>
                <w:bCs/>
                <w:color w:val="6A8759"/>
                <w:sz w:val="20"/>
                <w:szCs w:val="20"/>
              </w:rPr>
              <w:t>"</w:t>
            </w:r>
            <w:r w:rsidRPr="009A4100">
              <w:rPr>
                <w:rFonts w:ascii="JetBrains Mono" w:hAnsi="JetBrains Mono"/>
                <w:b w:val="0"/>
                <w:bCs/>
                <w:color w:val="A9B7C6"/>
                <w:sz w:val="20"/>
                <w:szCs w:val="20"/>
              </w:rPr>
              <w:t xml:space="preserve">.equals(username) &amp;&amp; </w:t>
            </w:r>
            <w:r w:rsidRPr="009A4100">
              <w:rPr>
                <w:rFonts w:ascii="JetBrains Mono" w:hAnsi="JetBrains Mono"/>
                <w:b w:val="0"/>
                <w:bCs/>
                <w:color w:val="6A8759"/>
                <w:sz w:val="20"/>
                <w:szCs w:val="20"/>
              </w:rPr>
              <w:t>"123456"</w:t>
            </w:r>
            <w:r w:rsidRPr="009A4100">
              <w:rPr>
                <w:rFonts w:ascii="JetBrains Mono" w:hAnsi="JetBrains Mono"/>
                <w:b w:val="0"/>
                <w:bCs/>
                <w:color w:val="A9B7C6"/>
                <w:sz w:val="20"/>
                <w:szCs w:val="20"/>
              </w:rPr>
              <w:t>.equals(password)) {</w:t>
            </w:r>
            <w:r w:rsidRPr="009A4100">
              <w:rPr>
                <w:rFonts w:ascii="JetBrains Mono" w:hAnsi="JetBrains Mono"/>
                <w:b w:val="0"/>
                <w:bCs/>
                <w:color w:val="A9B7C6"/>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登录成功</w:t>
            </w:r>
            <w:r w:rsidRPr="009A4100">
              <w:rPr>
                <w:rFonts w:hint="eastAsia"/>
                <w:b w:val="0"/>
                <w:bCs/>
                <w:color w:val="808080"/>
                <w:sz w:val="20"/>
                <w:szCs w:val="20"/>
              </w:rPr>
              <w:br/>
              <w:t xml:space="preserve">                </w:t>
            </w:r>
            <w:proofErr w:type="spellStart"/>
            <w:r w:rsidRPr="009A4100">
              <w:rPr>
                <w:rFonts w:ascii="JetBrains Mono" w:hAnsi="JetBrains Mono"/>
                <w:b w:val="0"/>
                <w:bCs/>
                <w:color w:val="A9B7C6"/>
                <w:sz w:val="20"/>
                <w:szCs w:val="20"/>
              </w:rPr>
              <w:t>System.</w:t>
            </w:r>
            <w:r w:rsidRPr="009A4100">
              <w:rPr>
                <w:rFonts w:ascii="JetBrains Mono" w:hAnsi="JetBrains Mono"/>
                <w:b w:val="0"/>
                <w:bCs/>
                <w:i/>
                <w:iCs/>
                <w:color w:val="9876AA"/>
                <w:sz w:val="20"/>
                <w:szCs w:val="20"/>
              </w:rPr>
              <w:t>out</w:t>
            </w:r>
            <w:r w:rsidRPr="009A4100">
              <w:rPr>
                <w:rFonts w:ascii="JetBrains Mono" w:hAnsi="JetBrains Mono"/>
                <w:b w:val="0"/>
                <w:bCs/>
                <w:color w:val="A9B7C6"/>
                <w:sz w:val="20"/>
                <w:szCs w:val="20"/>
              </w:rPr>
              <w:t>.println</w:t>
            </w:r>
            <w:proofErr w:type="spellEnd"/>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w:t>
            </w:r>
            <w:r w:rsidRPr="009A4100">
              <w:rPr>
                <w:rFonts w:hint="eastAsia"/>
                <w:b w:val="0"/>
                <w:bCs/>
                <w:color w:val="6A8759"/>
                <w:sz w:val="20"/>
                <w:szCs w:val="20"/>
              </w:rPr>
              <w:t>登录成功！！！</w:t>
            </w:r>
            <w:r w:rsidRPr="009A4100">
              <w:rPr>
                <w:rFonts w:ascii="JetBrains Mono" w:hAnsi="JetBrains Mono"/>
                <w:b w:val="0"/>
                <w:bCs/>
                <w:color w:val="6A8759"/>
                <w:sz w:val="20"/>
                <w:szCs w:val="20"/>
              </w:rPr>
              <w:t>"</w:t>
            </w:r>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将用户名保存到</w:t>
            </w:r>
            <w:r w:rsidRPr="009A4100">
              <w:rPr>
                <w:rFonts w:ascii="JetBrains Mono" w:hAnsi="JetBrains Mono"/>
                <w:b w:val="0"/>
                <w:bCs/>
                <w:color w:val="808080"/>
                <w:sz w:val="20"/>
                <w:szCs w:val="20"/>
              </w:rPr>
              <w:t>session</w:t>
            </w:r>
            <w:r w:rsidRPr="009A4100">
              <w:rPr>
                <w:rFonts w:hint="eastAsia"/>
                <w:b w:val="0"/>
                <w:bCs/>
                <w:color w:val="808080"/>
                <w:sz w:val="20"/>
                <w:szCs w:val="20"/>
              </w:rPr>
              <w:t>中</w:t>
            </w:r>
            <w:r w:rsidRPr="009A4100">
              <w:rPr>
                <w:rFonts w:hint="eastAsia"/>
                <w:b w:val="0"/>
                <w:bCs/>
                <w:color w:val="808080"/>
                <w:sz w:val="20"/>
                <w:szCs w:val="20"/>
              </w:rPr>
              <w:br/>
              <w:t xml:space="preserve">                </w:t>
            </w:r>
            <w:proofErr w:type="spellStart"/>
            <w:r w:rsidRPr="009A4100">
              <w:rPr>
                <w:rFonts w:ascii="JetBrains Mono" w:hAnsi="JetBrains Mono"/>
                <w:b w:val="0"/>
                <w:bCs/>
                <w:color w:val="A9B7C6"/>
                <w:sz w:val="20"/>
                <w:szCs w:val="20"/>
              </w:rPr>
              <w:t>req.getSession</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setAttribute</w:t>
            </w:r>
            <w:proofErr w:type="spellEnd"/>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"username"</w:t>
            </w:r>
            <w:r w:rsidRPr="009A4100">
              <w:rPr>
                <w:rFonts w:ascii="JetBrains Mono" w:hAnsi="JetBrains Mono"/>
                <w:b w:val="0"/>
                <w:bCs/>
                <w:color w:val="CC7832"/>
                <w:sz w:val="20"/>
                <w:szCs w:val="20"/>
              </w:rPr>
              <w:t xml:space="preserve">, </w:t>
            </w:r>
            <w:r w:rsidRPr="009A4100">
              <w:rPr>
                <w:rFonts w:ascii="JetBrains Mono" w:hAnsi="JetBrains Mono"/>
                <w:b w:val="0"/>
                <w:bCs/>
                <w:color w:val="A9B7C6"/>
                <w:sz w:val="20"/>
                <w:szCs w:val="20"/>
              </w:rPr>
              <w:t>username)</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重定向到</w:t>
            </w:r>
            <w:r w:rsidRPr="009A4100">
              <w:rPr>
                <w:rFonts w:ascii="JetBrains Mono" w:hAnsi="JetBrains Mono"/>
                <w:b w:val="0"/>
                <w:bCs/>
                <w:color w:val="808080"/>
                <w:sz w:val="20"/>
                <w:szCs w:val="20"/>
              </w:rPr>
              <w:t xml:space="preserve"> index.html</w:t>
            </w:r>
            <w:r w:rsidRPr="009A4100">
              <w:rPr>
                <w:rFonts w:ascii="JetBrains Mono" w:hAnsi="JetBrains Mono"/>
                <w:b w:val="0"/>
                <w:bCs/>
                <w:color w:val="808080"/>
                <w:sz w:val="20"/>
                <w:szCs w:val="20"/>
              </w:rPr>
              <w:br/>
              <w:t xml:space="preserve">                </w:t>
            </w:r>
            <w:proofErr w:type="spellStart"/>
            <w:r w:rsidRPr="009A4100">
              <w:rPr>
                <w:rFonts w:ascii="JetBrains Mono" w:hAnsi="JetBrains Mono"/>
                <w:b w:val="0"/>
                <w:bCs/>
                <w:color w:val="A9B7C6"/>
                <w:sz w:val="20"/>
                <w:szCs w:val="20"/>
              </w:rPr>
              <w:t>resp.sendRedirect</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req.getContextPath</w:t>
            </w:r>
            <w:proofErr w:type="spellEnd"/>
            <w:r w:rsidRPr="009A4100">
              <w:rPr>
                <w:rFonts w:ascii="JetBrains Mono" w:hAnsi="JetBrains Mono"/>
                <w:b w:val="0"/>
                <w:bCs/>
                <w:color w:val="A9B7C6"/>
                <w:sz w:val="20"/>
                <w:szCs w:val="20"/>
              </w:rPr>
              <w:t xml:space="preserve">() + </w:t>
            </w:r>
            <w:r w:rsidRPr="009A4100">
              <w:rPr>
                <w:rFonts w:ascii="JetBrains Mono" w:hAnsi="JetBrains Mono"/>
                <w:b w:val="0"/>
                <w:bCs/>
                <w:color w:val="6A8759"/>
                <w:sz w:val="20"/>
                <w:szCs w:val="20"/>
              </w:rPr>
              <w:t>"/index.html"</w:t>
            </w:r>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 xml:space="preserve">else </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t xml:space="preserve">                </w:t>
            </w:r>
            <w:r w:rsidRPr="009A4100">
              <w:rPr>
                <w:rFonts w:ascii="JetBrains Mono" w:hAnsi="JetBrains Mono"/>
                <w:b w:val="0"/>
                <w:bCs/>
                <w:color w:val="808080"/>
                <w:sz w:val="20"/>
                <w:szCs w:val="20"/>
              </w:rPr>
              <w:t xml:space="preserve">// </w:t>
            </w:r>
            <w:r w:rsidRPr="009A4100">
              <w:rPr>
                <w:rFonts w:hint="eastAsia"/>
                <w:b w:val="0"/>
                <w:bCs/>
                <w:color w:val="808080"/>
                <w:sz w:val="20"/>
                <w:szCs w:val="20"/>
              </w:rPr>
              <w:t>登录失败</w:t>
            </w:r>
            <w:r w:rsidRPr="009A4100">
              <w:rPr>
                <w:rFonts w:hint="eastAsia"/>
                <w:b w:val="0"/>
                <w:bCs/>
                <w:color w:val="808080"/>
                <w:sz w:val="20"/>
                <w:szCs w:val="20"/>
              </w:rPr>
              <w:br/>
              <w:t xml:space="preserve">                </w:t>
            </w:r>
            <w:proofErr w:type="spellStart"/>
            <w:r w:rsidRPr="009A4100">
              <w:rPr>
                <w:rFonts w:ascii="JetBrains Mono" w:hAnsi="JetBrains Mono"/>
                <w:b w:val="0"/>
                <w:bCs/>
                <w:color w:val="A9B7C6"/>
                <w:sz w:val="20"/>
                <w:szCs w:val="20"/>
              </w:rPr>
              <w:t>System.</w:t>
            </w:r>
            <w:r w:rsidRPr="009A4100">
              <w:rPr>
                <w:rFonts w:ascii="JetBrains Mono" w:hAnsi="JetBrains Mono"/>
                <w:b w:val="0"/>
                <w:bCs/>
                <w:i/>
                <w:iCs/>
                <w:color w:val="9876AA"/>
                <w:sz w:val="20"/>
                <w:szCs w:val="20"/>
              </w:rPr>
              <w:t>out</w:t>
            </w:r>
            <w:r w:rsidRPr="009A4100">
              <w:rPr>
                <w:rFonts w:ascii="JetBrains Mono" w:hAnsi="JetBrains Mono"/>
                <w:b w:val="0"/>
                <w:bCs/>
                <w:color w:val="A9B7C6"/>
                <w:sz w:val="20"/>
                <w:szCs w:val="20"/>
              </w:rPr>
              <w:t>.println</w:t>
            </w:r>
            <w:proofErr w:type="spellEnd"/>
            <w:r w:rsidRPr="009A4100">
              <w:rPr>
                <w:rFonts w:ascii="JetBrains Mono" w:hAnsi="JetBrains Mono"/>
                <w:b w:val="0"/>
                <w:bCs/>
                <w:color w:val="A9B7C6"/>
                <w:sz w:val="20"/>
                <w:szCs w:val="20"/>
              </w:rPr>
              <w:t>(</w:t>
            </w:r>
            <w:r w:rsidRPr="009A4100">
              <w:rPr>
                <w:rFonts w:ascii="JetBrains Mono" w:hAnsi="JetBrains Mono"/>
                <w:b w:val="0"/>
                <w:bCs/>
                <w:color w:val="6A8759"/>
                <w:sz w:val="20"/>
                <w:szCs w:val="20"/>
              </w:rPr>
              <w:t>"</w:t>
            </w:r>
            <w:r w:rsidRPr="009A4100">
              <w:rPr>
                <w:rFonts w:hint="eastAsia"/>
                <w:b w:val="0"/>
                <w:bCs/>
                <w:color w:val="6A8759"/>
                <w:sz w:val="20"/>
                <w:szCs w:val="20"/>
              </w:rPr>
              <w:t>登录失败！！！</w:t>
            </w:r>
            <w:r w:rsidRPr="009A4100">
              <w:rPr>
                <w:rFonts w:ascii="JetBrains Mono" w:hAnsi="JetBrains Mono"/>
                <w:b w:val="0"/>
                <w:bCs/>
                <w:color w:val="6A8759"/>
                <w:sz w:val="20"/>
                <w:szCs w:val="20"/>
              </w:rPr>
              <w:t>"</w:t>
            </w:r>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proofErr w:type="spellStart"/>
            <w:r w:rsidRPr="009A4100">
              <w:rPr>
                <w:rFonts w:ascii="JetBrains Mono" w:hAnsi="JetBrains Mono"/>
                <w:b w:val="0"/>
                <w:bCs/>
                <w:color w:val="A9B7C6"/>
                <w:sz w:val="20"/>
                <w:szCs w:val="20"/>
              </w:rPr>
              <w:t>resp.sendRedirect</w:t>
            </w:r>
            <w:proofErr w:type="spellEnd"/>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req.getContextPath</w:t>
            </w:r>
            <w:proofErr w:type="spellEnd"/>
            <w:r w:rsidRPr="009A4100">
              <w:rPr>
                <w:rFonts w:ascii="JetBrains Mono" w:hAnsi="JetBrains Mono"/>
                <w:b w:val="0"/>
                <w:bCs/>
                <w:color w:val="A9B7C6"/>
                <w:sz w:val="20"/>
                <w:szCs w:val="20"/>
              </w:rPr>
              <w:t xml:space="preserve">() + </w:t>
            </w:r>
            <w:r w:rsidRPr="009A4100">
              <w:rPr>
                <w:rFonts w:ascii="JetBrains Mono" w:hAnsi="JetBrains Mono"/>
                <w:b w:val="0"/>
                <w:bCs/>
                <w:color w:val="6A8759"/>
                <w:sz w:val="20"/>
                <w:szCs w:val="20"/>
              </w:rPr>
              <w:t>"/login.html"</w:t>
            </w:r>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t xml:space="preserve">            </w:t>
            </w:r>
            <w:r w:rsidRPr="009A4100">
              <w:rPr>
                <w:rFonts w:ascii="JetBrains Mono" w:hAnsi="JetBrains Mono"/>
                <w:b w:val="0"/>
                <w:bCs/>
                <w:color w:val="CC7832"/>
                <w:sz w:val="20"/>
                <w:szCs w:val="20"/>
              </w:rPr>
              <w:t xml:space="preserve">int </w:t>
            </w:r>
            <w:proofErr w:type="spellStart"/>
            <w:r w:rsidRPr="009A4100">
              <w:rPr>
                <w:rFonts w:ascii="JetBrains Mono" w:hAnsi="JetBrains Mono"/>
                <w:b w:val="0"/>
                <w:bCs/>
                <w:color w:val="A9B7C6"/>
                <w:sz w:val="20"/>
                <w:szCs w:val="20"/>
              </w:rPr>
              <w:t>i</w:t>
            </w:r>
            <w:proofErr w:type="spellEnd"/>
            <w:r w:rsidRPr="009A4100">
              <w:rPr>
                <w:rFonts w:ascii="JetBrains Mono" w:hAnsi="JetBrains Mono"/>
                <w:b w:val="0"/>
                <w:bCs/>
                <w:color w:val="A9B7C6"/>
                <w:sz w:val="20"/>
                <w:szCs w:val="20"/>
              </w:rPr>
              <w:t xml:space="preserve"> = </w:t>
            </w:r>
            <w:r w:rsidRPr="009A4100">
              <w:rPr>
                <w:rFonts w:ascii="JetBrains Mono" w:hAnsi="JetBrains Mono"/>
                <w:b w:val="0"/>
                <w:bCs/>
                <w:color w:val="6897BB"/>
                <w:sz w:val="20"/>
                <w:szCs w:val="20"/>
              </w:rPr>
              <w:t>5</w:t>
            </w:r>
            <w:r w:rsidRPr="009A4100">
              <w:rPr>
                <w:rFonts w:ascii="JetBrains Mono" w:hAnsi="JetBrains Mono"/>
                <w:b w:val="0"/>
                <w:bCs/>
                <w:color w:val="A9B7C6"/>
                <w:sz w:val="20"/>
                <w:szCs w:val="20"/>
              </w:rPr>
              <w:t>/</w:t>
            </w:r>
            <w:r w:rsidRPr="009A4100">
              <w:rPr>
                <w:rFonts w:ascii="JetBrains Mono" w:hAnsi="JetBrains Mono"/>
                <w:b w:val="0"/>
                <w:bCs/>
                <w:color w:val="6897BB"/>
                <w:sz w:val="20"/>
                <w:szCs w:val="20"/>
              </w:rPr>
              <w:t>0</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A9B7C6"/>
                <w:sz w:val="20"/>
                <w:szCs w:val="20"/>
              </w:rPr>
              <w:t xml:space="preserve">} </w:t>
            </w:r>
            <w:r w:rsidRPr="009A4100">
              <w:rPr>
                <w:rFonts w:ascii="JetBrains Mono" w:hAnsi="JetBrains Mono"/>
                <w:b w:val="0"/>
                <w:bCs/>
                <w:color w:val="CC7832"/>
                <w:sz w:val="20"/>
                <w:szCs w:val="20"/>
              </w:rPr>
              <w:t xml:space="preserve">catch </w:t>
            </w:r>
            <w:r w:rsidRPr="009A4100">
              <w:rPr>
                <w:rFonts w:ascii="JetBrains Mono" w:hAnsi="JetBrains Mono"/>
                <w:b w:val="0"/>
                <w:bCs/>
                <w:color w:val="A9B7C6"/>
                <w:sz w:val="20"/>
                <w:szCs w:val="20"/>
              </w:rPr>
              <w:t>(</w:t>
            </w:r>
            <w:proofErr w:type="spellStart"/>
            <w:r w:rsidRPr="009A4100">
              <w:rPr>
                <w:rFonts w:ascii="JetBrains Mono" w:hAnsi="JetBrains Mono"/>
                <w:b w:val="0"/>
                <w:bCs/>
                <w:color w:val="A9B7C6"/>
                <w:sz w:val="20"/>
                <w:szCs w:val="20"/>
              </w:rPr>
              <w:t>IOException</w:t>
            </w:r>
            <w:proofErr w:type="spellEnd"/>
            <w:r w:rsidRPr="009A4100">
              <w:rPr>
                <w:rFonts w:ascii="JetBrains Mono" w:hAnsi="JetBrains Mono"/>
                <w:b w:val="0"/>
                <w:bCs/>
                <w:color w:val="A9B7C6"/>
                <w:sz w:val="20"/>
                <w:szCs w:val="20"/>
              </w:rPr>
              <w:t xml:space="preserve"> e) {</w:t>
            </w:r>
            <w:r w:rsidRPr="009A4100">
              <w:rPr>
                <w:rFonts w:ascii="JetBrains Mono" w:hAnsi="JetBrains Mono"/>
                <w:b w:val="0"/>
                <w:bCs/>
                <w:color w:val="A9B7C6"/>
                <w:sz w:val="20"/>
                <w:szCs w:val="20"/>
              </w:rPr>
              <w:br/>
              <w:t xml:space="preserve">            </w:t>
            </w:r>
            <w:proofErr w:type="spellStart"/>
            <w:r w:rsidRPr="009A4100">
              <w:rPr>
                <w:rFonts w:ascii="JetBrains Mono" w:hAnsi="JetBrains Mono"/>
                <w:b w:val="0"/>
                <w:bCs/>
                <w:color w:val="A9B7C6"/>
                <w:sz w:val="20"/>
                <w:szCs w:val="20"/>
              </w:rPr>
              <w:t>e.printStackTrace</w:t>
            </w:r>
            <w:proofErr w:type="spellEnd"/>
            <w:r w:rsidRPr="009A4100">
              <w:rPr>
                <w:rFonts w:ascii="JetBrains Mono" w:hAnsi="JetBrains Mono"/>
                <w:b w:val="0"/>
                <w:bCs/>
                <w:color w:val="A9B7C6"/>
                <w:sz w:val="20"/>
                <w:szCs w:val="20"/>
              </w:rPr>
              <w:t>()</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throw new </w:t>
            </w:r>
            <w:proofErr w:type="spellStart"/>
            <w:r w:rsidRPr="009A4100">
              <w:rPr>
                <w:rFonts w:ascii="JetBrains Mono" w:hAnsi="JetBrains Mono"/>
                <w:b w:val="0"/>
                <w:bCs/>
                <w:color w:val="A9B7C6"/>
                <w:sz w:val="20"/>
                <w:szCs w:val="20"/>
              </w:rPr>
              <w:t>RuntimeException</w:t>
            </w:r>
            <w:proofErr w:type="spellEnd"/>
            <w:r w:rsidRPr="009A4100">
              <w:rPr>
                <w:rFonts w:ascii="JetBrains Mono" w:hAnsi="JetBrains Mono"/>
                <w:b w:val="0"/>
                <w:bCs/>
                <w:color w:val="A9B7C6"/>
                <w:sz w:val="20"/>
                <w:szCs w:val="20"/>
              </w:rPr>
              <w:t>(e)</w:t>
            </w:r>
            <w:r w:rsidRPr="009A4100">
              <w:rPr>
                <w:rFonts w:ascii="JetBrains Mono" w:hAnsi="JetBrains Mono"/>
                <w:b w:val="0"/>
                <w:bCs/>
                <w:color w:val="CC7832"/>
                <w:sz w:val="20"/>
                <w:szCs w:val="20"/>
              </w:rPr>
              <w:t>;</w:t>
            </w:r>
            <w:r w:rsidRPr="009A4100">
              <w:rPr>
                <w:rFonts w:ascii="JetBrains Mono" w:hAnsi="JetBrains Mono"/>
                <w:b w:val="0"/>
                <w:bCs/>
                <w:color w:val="CC7832"/>
                <w:sz w:val="20"/>
                <w:szCs w:val="20"/>
              </w:rPr>
              <w:br/>
              <w:t xml:space="preserve">        </w:t>
            </w:r>
            <w:r w:rsidRPr="009A4100">
              <w:rPr>
                <w:rFonts w:ascii="JetBrains Mono" w:hAnsi="JetBrains Mono"/>
                <w:b w:val="0"/>
                <w:bCs/>
                <w:color w:val="A9B7C6"/>
                <w:sz w:val="20"/>
                <w:szCs w:val="20"/>
              </w:rPr>
              <w:t>}</w:t>
            </w:r>
            <w:r w:rsidRPr="009A4100">
              <w:rPr>
                <w:rFonts w:ascii="JetBrains Mono" w:hAnsi="JetBrains Mono"/>
                <w:b w:val="0"/>
                <w:bCs/>
                <w:color w:val="A9B7C6"/>
                <w:sz w:val="20"/>
                <w:szCs w:val="20"/>
              </w:rPr>
              <w:br/>
              <w:t xml:space="preserve">    }</w:t>
            </w:r>
            <w:r w:rsidRPr="009A4100">
              <w:rPr>
                <w:rFonts w:ascii="JetBrains Mono" w:hAnsi="JetBrains Mono"/>
                <w:b w:val="0"/>
                <w:bCs/>
                <w:color w:val="A9B7C6"/>
                <w:sz w:val="20"/>
                <w:szCs w:val="20"/>
              </w:rPr>
              <w:br/>
              <w:t>}</w:t>
            </w:r>
          </w:p>
        </w:tc>
      </w:tr>
    </w:tbl>
    <w:p w14:paraId="19042AFE" w14:textId="1FC53F90" w:rsidR="009A4100" w:rsidRPr="0034562E" w:rsidRDefault="009A4100" w:rsidP="009A4100">
      <w:pPr>
        <w:pStyle w:val="20"/>
        <w:ind w:firstLineChars="0" w:firstLine="0"/>
      </w:pPr>
      <w:r>
        <w:tab/>
      </w:r>
      <w:r>
        <w:rPr>
          <w:rFonts w:hint="eastAsia"/>
        </w:rPr>
        <w:t>我在</w:t>
      </w:r>
      <w:proofErr w:type="spellStart"/>
      <w:r>
        <w:rPr>
          <w:rFonts w:hint="eastAsia"/>
        </w:rPr>
        <w:t>LoginServlet</w:t>
      </w:r>
      <w:proofErr w:type="spellEnd"/>
      <w:r>
        <w:rPr>
          <w:rFonts w:hint="eastAsia"/>
        </w:rPr>
        <w:t>程序中加入了除</w:t>
      </w:r>
      <w:r>
        <w:rPr>
          <w:rFonts w:hint="eastAsia"/>
        </w:rPr>
        <w:t>0</w:t>
      </w:r>
      <w:r>
        <w:rPr>
          <w:rFonts w:hint="eastAsia"/>
        </w:rPr>
        <w:t>操作，发生</w:t>
      </w:r>
      <w:r>
        <w:rPr>
          <w:rFonts w:hint="eastAsia"/>
        </w:rPr>
        <w:t>5</w:t>
      </w:r>
      <w:r>
        <w:t>00</w:t>
      </w:r>
      <w:r>
        <w:rPr>
          <w:rFonts w:hint="eastAsia"/>
        </w:rPr>
        <w:t>错误，所以程序会跳转到</w:t>
      </w:r>
      <w:r>
        <w:t>error500.html</w:t>
      </w:r>
      <w:r>
        <w:rPr>
          <w:rFonts w:hint="eastAsia"/>
        </w:rPr>
        <w:t>页面</w:t>
      </w:r>
    </w:p>
    <w:sectPr w:rsidR="009A4100" w:rsidRPr="0034562E" w:rsidSect="00CC6B8D">
      <w:pgSz w:w="11906" w:h="16838" w:code="9"/>
      <w:pgMar w:top="1701" w:right="1134" w:bottom="1134"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8D3C" w14:textId="77777777" w:rsidR="00B923D4" w:rsidRDefault="00B923D4" w:rsidP="007F6525">
      <w:pPr>
        <w:spacing w:line="240" w:lineRule="auto"/>
      </w:pPr>
      <w:r>
        <w:separator/>
      </w:r>
    </w:p>
  </w:endnote>
  <w:endnote w:type="continuationSeparator" w:id="0">
    <w:p w14:paraId="4AD4799F" w14:textId="77777777" w:rsidR="00B923D4" w:rsidRDefault="00B923D4" w:rsidP="007F6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JetBrains 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4FA66" w14:textId="77777777" w:rsidR="00B923D4" w:rsidRDefault="00B923D4" w:rsidP="007F6525">
      <w:pPr>
        <w:spacing w:line="240" w:lineRule="auto"/>
      </w:pPr>
      <w:r>
        <w:separator/>
      </w:r>
    </w:p>
  </w:footnote>
  <w:footnote w:type="continuationSeparator" w:id="0">
    <w:p w14:paraId="4125C4BD" w14:textId="77777777" w:rsidR="00B923D4" w:rsidRDefault="00B923D4" w:rsidP="007F6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479C"/>
    <w:multiLevelType w:val="hybridMultilevel"/>
    <w:tmpl w:val="558AE22C"/>
    <w:lvl w:ilvl="0" w:tplc="0409000F">
      <w:start w:val="1"/>
      <w:numFmt w:val="decimal"/>
      <w:lvlText w:val="%1."/>
      <w:lvlJc w:val="left"/>
      <w:pPr>
        <w:ind w:left="420" w:hanging="420"/>
      </w:pPr>
    </w:lvl>
    <w:lvl w:ilvl="1" w:tplc="682607C6">
      <w:numFmt w:val="ideographLegalTraditional"/>
      <w:lvlText w:val="%2，"/>
      <w:lvlJc w:val="left"/>
      <w:pPr>
        <w:ind w:left="900" w:hanging="48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6354D1"/>
    <w:multiLevelType w:val="multilevel"/>
    <w:tmpl w:val="EB662816"/>
    <w:lvl w:ilvl="0">
      <w:start w:val="1"/>
      <w:numFmt w:val="decimal"/>
      <w:pStyle w:val="1"/>
      <w:suff w:val="space"/>
      <w:lvlText w:val="第%1章"/>
      <w:lvlJc w:val="center"/>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D0AAD"/>
    <w:multiLevelType w:val="hybridMultilevel"/>
    <w:tmpl w:val="7008638C"/>
    <w:lvl w:ilvl="0" w:tplc="FA8C9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2F565C"/>
    <w:multiLevelType w:val="hybridMultilevel"/>
    <w:tmpl w:val="66846BEE"/>
    <w:lvl w:ilvl="0" w:tplc="29CA80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7341102"/>
    <w:multiLevelType w:val="hybridMultilevel"/>
    <w:tmpl w:val="4B324C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3A50E1"/>
    <w:multiLevelType w:val="hybridMultilevel"/>
    <w:tmpl w:val="35069C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9F7172"/>
    <w:multiLevelType w:val="hybridMultilevel"/>
    <w:tmpl w:val="C7160B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0117E9"/>
    <w:multiLevelType w:val="hybridMultilevel"/>
    <w:tmpl w:val="6494F6E6"/>
    <w:lvl w:ilvl="0" w:tplc="1CCE7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9E3DE7"/>
    <w:multiLevelType w:val="hybridMultilevel"/>
    <w:tmpl w:val="FD6A6E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D447E6"/>
    <w:multiLevelType w:val="hybridMultilevel"/>
    <w:tmpl w:val="2E56E3BE"/>
    <w:lvl w:ilvl="0" w:tplc="D80A811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8B15446"/>
    <w:multiLevelType w:val="hybridMultilevel"/>
    <w:tmpl w:val="3F96CAC2"/>
    <w:lvl w:ilvl="0" w:tplc="A8D2F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673D8F"/>
    <w:multiLevelType w:val="hybridMultilevel"/>
    <w:tmpl w:val="549C705E"/>
    <w:lvl w:ilvl="0" w:tplc="D80A811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CF20B71"/>
    <w:multiLevelType w:val="hybridMultilevel"/>
    <w:tmpl w:val="05BE9500"/>
    <w:lvl w:ilvl="0" w:tplc="ABAC6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F101A3"/>
    <w:multiLevelType w:val="hybridMultilevel"/>
    <w:tmpl w:val="D91CAC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4E330B"/>
    <w:multiLevelType w:val="hybridMultilevel"/>
    <w:tmpl w:val="E8964988"/>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31B63D3F"/>
    <w:multiLevelType w:val="hybridMultilevel"/>
    <w:tmpl w:val="D9C04D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FF2A7E"/>
    <w:multiLevelType w:val="hybridMultilevel"/>
    <w:tmpl w:val="E37CA0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A866B29"/>
    <w:multiLevelType w:val="hybridMultilevel"/>
    <w:tmpl w:val="7E40EF16"/>
    <w:lvl w:ilvl="0" w:tplc="589248EA">
      <w:start w:val="1"/>
      <w:numFmt w:val="lowerRoman"/>
      <w:suff w:val="space"/>
      <w:lvlText w:val="%1."/>
      <w:lvlJc w:val="righ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3C7C2E63"/>
    <w:multiLevelType w:val="hybridMultilevel"/>
    <w:tmpl w:val="ACC4831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DD722C7"/>
    <w:multiLevelType w:val="hybridMultilevel"/>
    <w:tmpl w:val="E324628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F7D56D9"/>
    <w:multiLevelType w:val="hybridMultilevel"/>
    <w:tmpl w:val="2ACAD03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3FB6615F"/>
    <w:multiLevelType w:val="hybridMultilevel"/>
    <w:tmpl w:val="88DCC6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FE3395"/>
    <w:multiLevelType w:val="hybridMultilevel"/>
    <w:tmpl w:val="4C4A04A4"/>
    <w:lvl w:ilvl="0" w:tplc="1E8C3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7C789C"/>
    <w:multiLevelType w:val="hybridMultilevel"/>
    <w:tmpl w:val="9B0EECD6"/>
    <w:lvl w:ilvl="0" w:tplc="D80A8112">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3E036FC"/>
    <w:multiLevelType w:val="hybridMultilevel"/>
    <w:tmpl w:val="8356F4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1415A"/>
    <w:multiLevelType w:val="hybridMultilevel"/>
    <w:tmpl w:val="C8DC2D5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A6B3D50"/>
    <w:multiLevelType w:val="hybridMultilevel"/>
    <w:tmpl w:val="B0BEFB64"/>
    <w:lvl w:ilvl="0" w:tplc="D80A8112">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7" w15:restartNumberingAfterBreak="0">
    <w:nsid w:val="4C2D2CFB"/>
    <w:multiLevelType w:val="hybridMultilevel"/>
    <w:tmpl w:val="A6546E7C"/>
    <w:lvl w:ilvl="0" w:tplc="ECEA5C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BE2339"/>
    <w:multiLevelType w:val="hybridMultilevel"/>
    <w:tmpl w:val="9A0AE710"/>
    <w:lvl w:ilvl="0" w:tplc="C9F6916E">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9" w15:restartNumberingAfterBreak="0">
    <w:nsid w:val="4F5078E2"/>
    <w:multiLevelType w:val="hybridMultilevel"/>
    <w:tmpl w:val="077432A6"/>
    <w:lvl w:ilvl="0" w:tplc="DCC4FB36">
      <w:start w:val="1"/>
      <w:numFmt w:val="lowerRoman"/>
      <w:suff w:val="space"/>
      <w:lvlText w:val="%1."/>
      <w:lvlJc w:val="righ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 w15:restartNumberingAfterBreak="0">
    <w:nsid w:val="4F680692"/>
    <w:multiLevelType w:val="hybridMultilevel"/>
    <w:tmpl w:val="5B728E2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0396D7D"/>
    <w:multiLevelType w:val="hybridMultilevel"/>
    <w:tmpl w:val="4B14AB42"/>
    <w:lvl w:ilvl="0" w:tplc="173E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46152FE"/>
    <w:multiLevelType w:val="hybridMultilevel"/>
    <w:tmpl w:val="DE2489F2"/>
    <w:lvl w:ilvl="0" w:tplc="78BEA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4E6481"/>
    <w:multiLevelType w:val="hybridMultilevel"/>
    <w:tmpl w:val="4E2C822A"/>
    <w:lvl w:ilvl="0" w:tplc="1EA63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CC1734"/>
    <w:multiLevelType w:val="hybridMultilevel"/>
    <w:tmpl w:val="D51070E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0560639"/>
    <w:multiLevelType w:val="hybridMultilevel"/>
    <w:tmpl w:val="D7B612A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36" w15:restartNumberingAfterBreak="0">
    <w:nsid w:val="63B30E37"/>
    <w:multiLevelType w:val="hybridMultilevel"/>
    <w:tmpl w:val="1116FC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0272AF"/>
    <w:multiLevelType w:val="hybridMultilevel"/>
    <w:tmpl w:val="CE6EC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5651D9"/>
    <w:multiLevelType w:val="hybridMultilevel"/>
    <w:tmpl w:val="9238DD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132A14"/>
    <w:multiLevelType w:val="hybridMultilevel"/>
    <w:tmpl w:val="C0FC1112"/>
    <w:lvl w:ilvl="0" w:tplc="04090011">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0" w15:restartNumberingAfterBreak="0">
    <w:nsid w:val="66797E31"/>
    <w:multiLevelType w:val="hybridMultilevel"/>
    <w:tmpl w:val="F2C655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7347185"/>
    <w:multiLevelType w:val="hybridMultilevel"/>
    <w:tmpl w:val="74568FE6"/>
    <w:lvl w:ilvl="0" w:tplc="D80A8112">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675D226F"/>
    <w:multiLevelType w:val="hybridMultilevel"/>
    <w:tmpl w:val="549EA6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8473D53"/>
    <w:multiLevelType w:val="hybridMultilevel"/>
    <w:tmpl w:val="C100D2B0"/>
    <w:lvl w:ilvl="0" w:tplc="D80A811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ADD5FE3"/>
    <w:multiLevelType w:val="hybridMultilevel"/>
    <w:tmpl w:val="95C2D5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D215151"/>
    <w:multiLevelType w:val="hybridMultilevel"/>
    <w:tmpl w:val="84509A70"/>
    <w:lvl w:ilvl="0" w:tplc="3FC4D07A">
      <w:start w:val="1"/>
      <w:numFmt w:val="decimal"/>
      <w:lvlText w:val="%1、"/>
      <w:lvlJc w:val="left"/>
      <w:pPr>
        <w:ind w:left="780" w:hanging="360"/>
      </w:pPr>
      <w:rPr>
        <w:rFonts w:ascii="Calibri" w:hAnsi="Calibri" w:cs="Calibr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34A382A"/>
    <w:multiLevelType w:val="hybridMultilevel"/>
    <w:tmpl w:val="BA40AF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B40B58"/>
    <w:multiLevelType w:val="hybridMultilevel"/>
    <w:tmpl w:val="5180264C"/>
    <w:lvl w:ilvl="0" w:tplc="2EDE6E88">
      <w:start w:val="1"/>
      <w:numFmt w:val="lowerRoman"/>
      <w:suff w:val="space"/>
      <w:lvlText w:val="%1."/>
      <w:lvlJc w:val="right"/>
      <w:pPr>
        <w:ind w:left="120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742D40A3"/>
    <w:multiLevelType w:val="hybridMultilevel"/>
    <w:tmpl w:val="DBFA87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9F7602"/>
    <w:multiLevelType w:val="hybridMultilevel"/>
    <w:tmpl w:val="E82A51E6"/>
    <w:lvl w:ilvl="0" w:tplc="D80A8112">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50" w15:restartNumberingAfterBreak="0">
    <w:nsid w:val="7759649D"/>
    <w:multiLevelType w:val="hybridMultilevel"/>
    <w:tmpl w:val="3F620EC6"/>
    <w:lvl w:ilvl="0" w:tplc="D80A811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7CF3437D"/>
    <w:multiLevelType w:val="hybridMultilevel"/>
    <w:tmpl w:val="906038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96302174">
    <w:abstractNumId w:val="1"/>
  </w:num>
  <w:num w:numId="2" w16cid:durableId="392312600">
    <w:abstractNumId w:val="24"/>
  </w:num>
  <w:num w:numId="3" w16cid:durableId="1326012866">
    <w:abstractNumId w:val="16"/>
  </w:num>
  <w:num w:numId="4" w16cid:durableId="372774168">
    <w:abstractNumId w:val="42"/>
  </w:num>
  <w:num w:numId="5" w16cid:durableId="412775418">
    <w:abstractNumId w:val="5"/>
  </w:num>
  <w:num w:numId="6" w16cid:durableId="2091542122">
    <w:abstractNumId w:val="20"/>
  </w:num>
  <w:num w:numId="7" w16cid:durableId="684752192">
    <w:abstractNumId w:val="36"/>
  </w:num>
  <w:num w:numId="8" w16cid:durableId="1761022727">
    <w:abstractNumId w:val="9"/>
  </w:num>
  <w:num w:numId="9" w16cid:durableId="372921317">
    <w:abstractNumId w:val="14"/>
  </w:num>
  <w:num w:numId="10" w16cid:durableId="1579050070">
    <w:abstractNumId w:val="4"/>
  </w:num>
  <w:num w:numId="11" w16cid:durableId="159153646">
    <w:abstractNumId w:val="40"/>
  </w:num>
  <w:num w:numId="12" w16cid:durableId="29310442">
    <w:abstractNumId w:val="44"/>
  </w:num>
  <w:num w:numId="13" w16cid:durableId="1693454623">
    <w:abstractNumId w:val="51"/>
  </w:num>
  <w:num w:numId="14" w16cid:durableId="978337318">
    <w:abstractNumId w:val="50"/>
  </w:num>
  <w:num w:numId="15" w16cid:durableId="1877697200">
    <w:abstractNumId w:val="32"/>
  </w:num>
  <w:num w:numId="16" w16cid:durableId="232160830">
    <w:abstractNumId w:val="10"/>
  </w:num>
  <w:num w:numId="17" w16cid:durableId="1909878731">
    <w:abstractNumId w:val="31"/>
  </w:num>
  <w:num w:numId="18" w16cid:durableId="1753696121">
    <w:abstractNumId w:val="15"/>
  </w:num>
  <w:num w:numId="19" w16cid:durableId="2012680790">
    <w:abstractNumId w:val="22"/>
  </w:num>
  <w:num w:numId="20" w16cid:durableId="1013874349">
    <w:abstractNumId w:val="3"/>
  </w:num>
  <w:num w:numId="21" w16cid:durableId="240257842">
    <w:abstractNumId w:val="8"/>
  </w:num>
  <w:num w:numId="22" w16cid:durableId="388696521">
    <w:abstractNumId w:val="33"/>
  </w:num>
  <w:num w:numId="23" w16cid:durableId="943657689">
    <w:abstractNumId w:val="25"/>
  </w:num>
  <w:num w:numId="24" w16cid:durableId="6904867">
    <w:abstractNumId w:val="41"/>
  </w:num>
  <w:num w:numId="25" w16cid:durableId="482620818">
    <w:abstractNumId w:val="34"/>
  </w:num>
  <w:num w:numId="26" w16cid:durableId="807745701">
    <w:abstractNumId w:val="12"/>
  </w:num>
  <w:num w:numId="27" w16cid:durableId="1609192491">
    <w:abstractNumId w:val="18"/>
  </w:num>
  <w:num w:numId="28" w16cid:durableId="1041244453">
    <w:abstractNumId w:val="17"/>
  </w:num>
  <w:num w:numId="29" w16cid:durableId="1680159765">
    <w:abstractNumId w:val="35"/>
  </w:num>
  <w:num w:numId="30" w16cid:durableId="2091922306">
    <w:abstractNumId w:val="29"/>
  </w:num>
  <w:num w:numId="31" w16cid:durableId="2021933385">
    <w:abstractNumId w:val="23"/>
  </w:num>
  <w:num w:numId="32" w16cid:durableId="111674870">
    <w:abstractNumId w:val="28"/>
  </w:num>
  <w:num w:numId="33" w16cid:durableId="338503485">
    <w:abstractNumId w:val="2"/>
  </w:num>
  <w:num w:numId="34" w16cid:durableId="2041315683">
    <w:abstractNumId w:val="47"/>
  </w:num>
  <w:num w:numId="35" w16cid:durableId="1290281517">
    <w:abstractNumId w:val="21"/>
  </w:num>
  <w:num w:numId="36" w16cid:durableId="743114367">
    <w:abstractNumId w:val="27"/>
  </w:num>
  <w:num w:numId="37" w16cid:durableId="188691524">
    <w:abstractNumId w:val="39"/>
  </w:num>
  <w:num w:numId="38" w16cid:durableId="1952397154">
    <w:abstractNumId w:val="48"/>
  </w:num>
  <w:num w:numId="39" w16cid:durableId="1141921642">
    <w:abstractNumId w:val="19"/>
  </w:num>
  <w:num w:numId="40" w16cid:durableId="1789007123">
    <w:abstractNumId w:val="11"/>
  </w:num>
  <w:num w:numId="41" w16cid:durableId="1362513734">
    <w:abstractNumId w:val="38"/>
  </w:num>
  <w:num w:numId="42" w16cid:durableId="1180434451">
    <w:abstractNumId w:val="0"/>
  </w:num>
  <w:num w:numId="43" w16cid:durableId="1645772763">
    <w:abstractNumId w:val="30"/>
  </w:num>
  <w:num w:numId="44" w16cid:durableId="111217826">
    <w:abstractNumId w:val="37"/>
  </w:num>
  <w:num w:numId="45" w16cid:durableId="345407232">
    <w:abstractNumId w:val="46"/>
  </w:num>
  <w:num w:numId="46" w16cid:durableId="906497511">
    <w:abstractNumId w:val="6"/>
  </w:num>
  <w:num w:numId="47" w16cid:durableId="170682367">
    <w:abstractNumId w:val="43"/>
  </w:num>
  <w:num w:numId="48" w16cid:durableId="959603026">
    <w:abstractNumId w:val="26"/>
  </w:num>
  <w:num w:numId="49" w16cid:durableId="1687293955">
    <w:abstractNumId w:val="49"/>
  </w:num>
  <w:num w:numId="50" w16cid:durableId="494415845">
    <w:abstractNumId w:val="13"/>
  </w:num>
  <w:num w:numId="51" w16cid:durableId="283855403">
    <w:abstractNumId w:val="7"/>
  </w:num>
  <w:num w:numId="52" w16cid:durableId="1732850918">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4B1"/>
    <w:rsid w:val="000160E2"/>
    <w:rsid w:val="00021BC7"/>
    <w:rsid w:val="00021EE3"/>
    <w:rsid w:val="000240A9"/>
    <w:rsid w:val="00026E0F"/>
    <w:rsid w:val="00036588"/>
    <w:rsid w:val="00036D9B"/>
    <w:rsid w:val="00040F88"/>
    <w:rsid w:val="000536E5"/>
    <w:rsid w:val="000542B6"/>
    <w:rsid w:val="000652B3"/>
    <w:rsid w:val="00067696"/>
    <w:rsid w:val="00076701"/>
    <w:rsid w:val="00085387"/>
    <w:rsid w:val="00092BB8"/>
    <w:rsid w:val="000A311C"/>
    <w:rsid w:val="000A3EA1"/>
    <w:rsid w:val="000B29D0"/>
    <w:rsid w:val="000C019B"/>
    <w:rsid w:val="000C3929"/>
    <w:rsid w:val="000C7CB5"/>
    <w:rsid w:val="000E3355"/>
    <w:rsid w:val="000F6F65"/>
    <w:rsid w:val="000F7F46"/>
    <w:rsid w:val="001044DA"/>
    <w:rsid w:val="00126C3A"/>
    <w:rsid w:val="00133139"/>
    <w:rsid w:val="00137405"/>
    <w:rsid w:val="0014110C"/>
    <w:rsid w:val="0014281E"/>
    <w:rsid w:val="0014303D"/>
    <w:rsid w:val="00153A0D"/>
    <w:rsid w:val="001751A4"/>
    <w:rsid w:val="001758A4"/>
    <w:rsid w:val="00191DBA"/>
    <w:rsid w:val="00193394"/>
    <w:rsid w:val="00194AF3"/>
    <w:rsid w:val="001B318E"/>
    <w:rsid w:val="001C479C"/>
    <w:rsid w:val="001C7628"/>
    <w:rsid w:val="001E21D0"/>
    <w:rsid w:val="00211AAE"/>
    <w:rsid w:val="002141F4"/>
    <w:rsid w:val="00220F25"/>
    <w:rsid w:val="002215F6"/>
    <w:rsid w:val="00222C86"/>
    <w:rsid w:val="00222D10"/>
    <w:rsid w:val="00223A55"/>
    <w:rsid w:val="002277BB"/>
    <w:rsid w:val="002312D6"/>
    <w:rsid w:val="00243554"/>
    <w:rsid w:val="00256819"/>
    <w:rsid w:val="00267D72"/>
    <w:rsid w:val="00282352"/>
    <w:rsid w:val="002839C1"/>
    <w:rsid w:val="002867A4"/>
    <w:rsid w:val="00291265"/>
    <w:rsid w:val="002913E4"/>
    <w:rsid w:val="00291731"/>
    <w:rsid w:val="002A04D2"/>
    <w:rsid w:val="002B38EE"/>
    <w:rsid w:val="002C12B1"/>
    <w:rsid w:val="002D015E"/>
    <w:rsid w:val="002D376A"/>
    <w:rsid w:val="002E0ADA"/>
    <w:rsid w:val="002E4D87"/>
    <w:rsid w:val="002E61D2"/>
    <w:rsid w:val="002E6638"/>
    <w:rsid w:val="002F41AF"/>
    <w:rsid w:val="0030291D"/>
    <w:rsid w:val="00312987"/>
    <w:rsid w:val="00316A3A"/>
    <w:rsid w:val="00322884"/>
    <w:rsid w:val="00341472"/>
    <w:rsid w:val="00343A76"/>
    <w:rsid w:val="0034562E"/>
    <w:rsid w:val="00350F42"/>
    <w:rsid w:val="00351CBB"/>
    <w:rsid w:val="0035279E"/>
    <w:rsid w:val="00364547"/>
    <w:rsid w:val="00371B42"/>
    <w:rsid w:val="00383BBD"/>
    <w:rsid w:val="003849FA"/>
    <w:rsid w:val="00391F3A"/>
    <w:rsid w:val="003B3F0A"/>
    <w:rsid w:val="003C0F46"/>
    <w:rsid w:val="003C299A"/>
    <w:rsid w:val="003D1094"/>
    <w:rsid w:val="003D5D95"/>
    <w:rsid w:val="003E24E4"/>
    <w:rsid w:val="00400483"/>
    <w:rsid w:val="00412B4D"/>
    <w:rsid w:val="0041466B"/>
    <w:rsid w:val="004162DD"/>
    <w:rsid w:val="00417B62"/>
    <w:rsid w:val="00423CB6"/>
    <w:rsid w:val="004253E1"/>
    <w:rsid w:val="0043198B"/>
    <w:rsid w:val="004327A5"/>
    <w:rsid w:val="004354AE"/>
    <w:rsid w:val="004444C2"/>
    <w:rsid w:val="004510E7"/>
    <w:rsid w:val="0045427C"/>
    <w:rsid w:val="0046459D"/>
    <w:rsid w:val="00465974"/>
    <w:rsid w:val="00473915"/>
    <w:rsid w:val="00474798"/>
    <w:rsid w:val="004755AC"/>
    <w:rsid w:val="00476A23"/>
    <w:rsid w:val="0048108B"/>
    <w:rsid w:val="004843DE"/>
    <w:rsid w:val="004914AE"/>
    <w:rsid w:val="00491F07"/>
    <w:rsid w:val="00492EC7"/>
    <w:rsid w:val="004972F2"/>
    <w:rsid w:val="004973A3"/>
    <w:rsid w:val="004A0EA6"/>
    <w:rsid w:val="004A7801"/>
    <w:rsid w:val="004D2A66"/>
    <w:rsid w:val="004E0064"/>
    <w:rsid w:val="004F0E8F"/>
    <w:rsid w:val="004F12BD"/>
    <w:rsid w:val="00502C77"/>
    <w:rsid w:val="00502F4C"/>
    <w:rsid w:val="00523827"/>
    <w:rsid w:val="0052409D"/>
    <w:rsid w:val="00525EEE"/>
    <w:rsid w:val="005267A7"/>
    <w:rsid w:val="00526CF8"/>
    <w:rsid w:val="005275AA"/>
    <w:rsid w:val="005307E2"/>
    <w:rsid w:val="00531FCF"/>
    <w:rsid w:val="00534820"/>
    <w:rsid w:val="00545644"/>
    <w:rsid w:val="00546480"/>
    <w:rsid w:val="005517BE"/>
    <w:rsid w:val="005612FE"/>
    <w:rsid w:val="0056251B"/>
    <w:rsid w:val="00570B21"/>
    <w:rsid w:val="00573E55"/>
    <w:rsid w:val="00577A31"/>
    <w:rsid w:val="00580256"/>
    <w:rsid w:val="00584EC2"/>
    <w:rsid w:val="00593F81"/>
    <w:rsid w:val="005A08FD"/>
    <w:rsid w:val="005A752C"/>
    <w:rsid w:val="005B12D5"/>
    <w:rsid w:val="005C09E5"/>
    <w:rsid w:val="005C2EC2"/>
    <w:rsid w:val="005D33C8"/>
    <w:rsid w:val="005D3996"/>
    <w:rsid w:val="005D3AFC"/>
    <w:rsid w:val="005E24B1"/>
    <w:rsid w:val="005E24BC"/>
    <w:rsid w:val="005E5D36"/>
    <w:rsid w:val="005E607B"/>
    <w:rsid w:val="005E7B36"/>
    <w:rsid w:val="005F41D6"/>
    <w:rsid w:val="006013B2"/>
    <w:rsid w:val="00603F7C"/>
    <w:rsid w:val="00606678"/>
    <w:rsid w:val="0060747C"/>
    <w:rsid w:val="00617C1A"/>
    <w:rsid w:val="00617C1D"/>
    <w:rsid w:val="0062692E"/>
    <w:rsid w:val="00633219"/>
    <w:rsid w:val="00641E00"/>
    <w:rsid w:val="00647DAA"/>
    <w:rsid w:val="00650BE0"/>
    <w:rsid w:val="00661FB7"/>
    <w:rsid w:val="00663829"/>
    <w:rsid w:val="0067469D"/>
    <w:rsid w:val="006805C3"/>
    <w:rsid w:val="0068239A"/>
    <w:rsid w:val="006848A5"/>
    <w:rsid w:val="00687373"/>
    <w:rsid w:val="00695518"/>
    <w:rsid w:val="00696D0B"/>
    <w:rsid w:val="006A4CFC"/>
    <w:rsid w:val="006A5DA8"/>
    <w:rsid w:val="006B26C5"/>
    <w:rsid w:val="006B5F0F"/>
    <w:rsid w:val="006F28D8"/>
    <w:rsid w:val="006F3ECC"/>
    <w:rsid w:val="007026F2"/>
    <w:rsid w:val="007118B1"/>
    <w:rsid w:val="007125D2"/>
    <w:rsid w:val="00713BDE"/>
    <w:rsid w:val="007234D9"/>
    <w:rsid w:val="00724139"/>
    <w:rsid w:val="007365D7"/>
    <w:rsid w:val="0074238C"/>
    <w:rsid w:val="00747FED"/>
    <w:rsid w:val="00757782"/>
    <w:rsid w:val="007631B0"/>
    <w:rsid w:val="0076475A"/>
    <w:rsid w:val="007653CF"/>
    <w:rsid w:val="0078012F"/>
    <w:rsid w:val="007812F2"/>
    <w:rsid w:val="00781806"/>
    <w:rsid w:val="007927F1"/>
    <w:rsid w:val="007A294E"/>
    <w:rsid w:val="007A3153"/>
    <w:rsid w:val="007B607B"/>
    <w:rsid w:val="007B7C89"/>
    <w:rsid w:val="007C034B"/>
    <w:rsid w:val="007C2957"/>
    <w:rsid w:val="007C5CA4"/>
    <w:rsid w:val="007C6AB6"/>
    <w:rsid w:val="007C7963"/>
    <w:rsid w:val="007D1186"/>
    <w:rsid w:val="007D2597"/>
    <w:rsid w:val="007D3683"/>
    <w:rsid w:val="007D684B"/>
    <w:rsid w:val="007D6C7D"/>
    <w:rsid w:val="007D713A"/>
    <w:rsid w:val="007E0270"/>
    <w:rsid w:val="007E2A2B"/>
    <w:rsid w:val="007F1CE8"/>
    <w:rsid w:val="007F6525"/>
    <w:rsid w:val="008070C1"/>
    <w:rsid w:val="00814378"/>
    <w:rsid w:val="00821A29"/>
    <w:rsid w:val="00832060"/>
    <w:rsid w:val="008344B7"/>
    <w:rsid w:val="00843C8B"/>
    <w:rsid w:val="0084673A"/>
    <w:rsid w:val="00846B8A"/>
    <w:rsid w:val="00866481"/>
    <w:rsid w:val="00866B38"/>
    <w:rsid w:val="008731E4"/>
    <w:rsid w:val="00877CDA"/>
    <w:rsid w:val="00880002"/>
    <w:rsid w:val="00886C96"/>
    <w:rsid w:val="00892110"/>
    <w:rsid w:val="008A00BF"/>
    <w:rsid w:val="008A01FD"/>
    <w:rsid w:val="008B0565"/>
    <w:rsid w:val="008B141A"/>
    <w:rsid w:val="008B2A53"/>
    <w:rsid w:val="008B5F88"/>
    <w:rsid w:val="008C1446"/>
    <w:rsid w:val="008C3C55"/>
    <w:rsid w:val="008C6317"/>
    <w:rsid w:val="008D5BFF"/>
    <w:rsid w:val="008E401B"/>
    <w:rsid w:val="008F34AE"/>
    <w:rsid w:val="008F6559"/>
    <w:rsid w:val="008F73D0"/>
    <w:rsid w:val="0090350C"/>
    <w:rsid w:val="00907143"/>
    <w:rsid w:val="0091707C"/>
    <w:rsid w:val="00922208"/>
    <w:rsid w:val="009272DF"/>
    <w:rsid w:val="009310A9"/>
    <w:rsid w:val="00941E27"/>
    <w:rsid w:val="00944D93"/>
    <w:rsid w:val="00967584"/>
    <w:rsid w:val="00973F59"/>
    <w:rsid w:val="00975D3E"/>
    <w:rsid w:val="0098463E"/>
    <w:rsid w:val="00992C28"/>
    <w:rsid w:val="009A4100"/>
    <w:rsid w:val="009A50EB"/>
    <w:rsid w:val="009B2764"/>
    <w:rsid w:val="009B2D3C"/>
    <w:rsid w:val="009B2DFA"/>
    <w:rsid w:val="009B36F0"/>
    <w:rsid w:val="009B6077"/>
    <w:rsid w:val="009C0D94"/>
    <w:rsid w:val="009D2E08"/>
    <w:rsid w:val="009E7DF9"/>
    <w:rsid w:val="009F0902"/>
    <w:rsid w:val="009F4028"/>
    <w:rsid w:val="009F4398"/>
    <w:rsid w:val="009F7917"/>
    <w:rsid w:val="00A00289"/>
    <w:rsid w:val="00A021CB"/>
    <w:rsid w:val="00A02B06"/>
    <w:rsid w:val="00A06E49"/>
    <w:rsid w:val="00A077E9"/>
    <w:rsid w:val="00A114A8"/>
    <w:rsid w:val="00A1572E"/>
    <w:rsid w:val="00A259D7"/>
    <w:rsid w:val="00A31A94"/>
    <w:rsid w:val="00A33575"/>
    <w:rsid w:val="00A431C2"/>
    <w:rsid w:val="00A446CD"/>
    <w:rsid w:val="00A544FE"/>
    <w:rsid w:val="00A600A4"/>
    <w:rsid w:val="00A6036A"/>
    <w:rsid w:val="00A66A91"/>
    <w:rsid w:val="00A93E2C"/>
    <w:rsid w:val="00AA3A62"/>
    <w:rsid w:val="00AB0D58"/>
    <w:rsid w:val="00AB55FB"/>
    <w:rsid w:val="00AD198F"/>
    <w:rsid w:val="00AE1080"/>
    <w:rsid w:val="00AE5D86"/>
    <w:rsid w:val="00AE74B7"/>
    <w:rsid w:val="00B02DB5"/>
    <w:rsid w:val="00B161E7"/>
    <w:rsid w:val="00B24522"/>
    <w:rsid w:val="00B246E6"/>
    <w:rsid w:val="00B24FC0"/>
    <w:rsid w:val="00B263B4"/>
    <w:rsid w:val="00B30A25"/>
    <w:rsid w:val="00B31B59"/>
    <w:rsid w:val="00B328D0"/>
    <w:rsid w:val="00B33EB9"/>
    <w:rsid w:val="00B372FB"/>
    <w:rsid w:val="00B46A24"/>
    <w:rsid w:val="00B612F6"/>
    <w:rsid w:val="00B61766"/>
    <w:rsid w:val="00B6755D"/>
    <w:rsid w:val="00B83C25"/>
    <w:rsid w:val="00B87746"/>
    <w:rsid w:val="00B91096"/>
    <w:rsid w:val="00B91709"/>
    <w:rsid w:val="00B923D4"/>
    <w:rsid w:val="00BA71D2"/>
    <w:rsid w:val="00BA771E"/>
    <w:rsid w:val="00BB75B5"/>
    <w:rsid w:val="00BB780C"/>
    <w:rsid w:val="00BC7D4A"/>
    <w:rsid w:val="00BD1704"/>
    <w:rsid w:val="00BD7624"/>
    <w:rsid w:val="00BE3B39"/>
    <w:rsid w:val="00BF38BC"/>
    <w:rsid w:val="00C03E54"/>
    <w:rsid w:val="00C056AF"/>
    <w:rsid w:val="00C16EB5"/>
    <w:rsid w:val="00C666EA"/>
    <w:rsid w:val="00C76B38"/>
    <w:rsid w:val="00C7786B"/>
    <w:rsid w:val="00C80878"/>
    <w:rsid w:val="00C8169B"/>
    <w:rsid w:val="00C837EE"/>
    <w:rsid w:val="00C91ACE"/>
    <w:rsid w:val="00CB5565"/>
    <w:rsid w:val="00CB728B"/>
    <w:rsid w:val="00CC6B8D"/>
    <w:rsid w:val="00CD0612"/>
    <w:rsid w:val="00CD3C08"/>
    <w:rsid w:val="00CD5113"/>
    <w:rsid w:val="00CE677A"/>
    <w:rsid w:val="00CF12FE"/>
    <w:rsid w:val="00CF1D28"/>
    <w:rsid w:val="00CF616D"/>
    <w:rsid w:val="00CF7FF4"/>
    <w:rsid w:val="00D143E9"/>
    <w:rsid w:val="00D1541F"/>
    <w:rsid w:val="00D2011B"/>
    <w:rsid w:val="00D21910"/>
    <w:rsid w:val="00D329CF"/>
    <w:rsid w:val="00D34612"/>
    <w:rsid w:val="00D362F9"/>
    <w:rsid w:val="00D43D70"/>
    <w:rsid w:val="00D51F08"/>
    <w:rsid w:val="00D5464A"/>
    <w:rsid w:val="00D67175"/>
    <w:rsid w:val="00D870A2"/>
    <w:rsid w:val="00D90729"/>
    <w:rsid w:val="00D9689C"/>
    <w:rsid w:val="00DA2BA2"/>
    <w:rsid w:val="00DA43D2"/>
    <w:rsid w:val="00DA4CC5"/>
    <w:rsid w:val="00DB27AC"/>
    <w:rsid w:val="00DC455E"/>
    <w:rsid w:val="00DC65DB"/>
    <w:rsid w:val="00DD3625"/>
    <w:rsid w:val="00E1263D"/>
    <w:rsid w:val="00E17D06"/>
    <w:rsid w:val="00E37330"/>
    <w:rsid w:val="00E45976"/>
    <w:rsid w:val="00E45D3B"/>
    <w:rsid w:val="00E47BC7"/>
    <w:rsid w:val="00E53CA3"/>
    <w:rsid w:val="00E63EEB"/>
    <w:rsid w:val="00E704FE"/>
    <w:rsid w:val="00E86A08"/>
    <w:rsid w:val="00E91D64"/>
    <w:rsid w:val="00EA1B6E"/>
    <w:rsid w:val="00EB6500"/>
    <w:rsid w:val="00EB6E1C"/>
    <w:rsid w:val="00EC1E22"/>
    <w:rsid w:val="00ED2EA9"/>
    <w:rsid w:val="00ED7951"/>
    <w:rsid w:val="00EF2AAE"/>
    <w:rsid w:val="00EF5C57"/>
    <w:rsid w:val="00F02EB7"/>
    <w:rsid w:val="00F03BEC"/>
    <w:rsid w:val="00F153A9"/>
    <w:rsid w:val="00F15A91"/>
    <w:rsid w:val="00F15F82"/>
    <w:rsid w:val="00F20B16"/>
    <w:rsid w:val="00F221D6"/>
    <w:rsid w:val="00F2647F"/>
    <w:rsid w:val="00F300AE"/>
    <w:rsid w:val="00F407E1"/>
    <w:rsid w:val="00F47D47"/>
    <w:rsid w:val="00F53FC3"/>
    <w:rsid w:val="00F57A25"/>
    <w:rsid w:val="00F60499"/>
    <w:rsid w:val="00F6146F"/>
    <w:rsid w:val="00F62E62"/>
    <w:rsid w:val="00F64B14"/>
    <w:rsid w:val="00F748A6"/>
    <w:rsid w:val="00F779D0"/>
    <w:rsid w:val="00F812A5"/>
    <w:rsid w:val="00F83F99"/>
    <w:rsid w:val="00F85DE4"/>
    <w:rsid w:val="00F8724F"/>
    <w:rsid w:val="00F93A57"/>
    <w:rsid w:val="00F97224"/>
    <w:rsid w:val="00FA220C"/>
    <w:rsid w:val="00FA2754"/>
    <w:rsid w:val="00FA44C5"/>
    <w:rsid w:val="00FB07B4"/>
    <w:rsid w:val="00FB25B3"/>
    <w:rsid w:val="00FB541D"/>
    <w:rsid w:val="00FB67E2"/>
    <w:rsid w:val="00FC1A10"/>
    <w:rsid w:val="00FC439A"/>
    <w:rsid w:val="00FD3F10"/>
    <w:rsid w:val="00FD64E2"/>
    <w:rsid w:val="00FE2F9A"/>
    <w:rsid w:val="00FF48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D817A"/>
  <w15:chartTrackingRefBased/>
  <w15:docId w15:val="{89F74151-96BA-4E50-87F0-DA41E4EF6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48A5"/>
    <w:pPr>
      <w:widowControl w:val="0"/>
      <w:wordWrap w:val="0"/>
      <w:spacing w:line="400" w:lineRule="exact"/>
      <w:jc w:val="both"/>
    </w:pPr>
    <w:rPr>
      <w:rFonts w:ascii="Times New Roman" w:eastAsia="宋体" w:hAnsi="Times New Roman"/>
      <w:sz w:val="24"/>
    </w:rPr>
  </w:style>
  <w:style w:type="paragraph" w:styleId="1">
    <w:name w:val="heading 1"/>
    <w:basedOn w:val="a"/>
    <w:next w:val="20"/>
    <w:link w:val="10"/>
    <w:uiPriority w:val="9"/>
    <w:qFormat/>
    <w:rsid w:val="007C5CA4"/>
    <w:pPr>
      <w:keepNext/>
      <w:keepLines/>
      <w:pageBreakBefore/>
      <w:numPr>
        <w:numId w:val="1"/>
      </w:numPr>
      <w:jc w:val="center"/>
      <w:outlineLvl w:val="0"/>
    </w:pPr>
    <w:rPr>
      <w:rFonts w:eastAsia="黑体"/>
      <w:b/>
      <w:sz w:val="36"/>
    </w:rPr>
  </w:style>
  <w:style w:type="paragraph" w:styleId="2">
    <w:name w:val="heading 2"/>
    <w:basedOn w:val="a"/>
    <w:next w:val="20"/>
    <w:link w:val="21"/>
    <w:uiPriority w:val="9"/>
    <w:unhideWhenUsed/>
    <w:qFormat/>
    <w:rsid w:val="007C5CA4"/>
    <w:pPr>
      <w:keepNext/>
      <w:keepLines/>
      <w:numPr>
        <w:ilvl w:val="1"/>
        <w:numId w:val="1"/>
      </w:numPr>
      <w:spacing w:beforeLines="50" w:before="50" w:afterLines="50" w:after="50"/>
      <w:jc w:val="left"/>
      <w:outlineLvl w:val="1"/>
    </w:pPr>
    <w:rPr>
      <w:rFonts w:eastAsia="黑体" w:cstheme="majorBidi"/>
      <w:b/>
      <w:bCs/>
      <w:sz w:val="30"/>
      <w:szCs w:val="32"/>
    </w:rPr>
  </w:style>
  <w:style w:type="paragraph" w:styleId="3">
    <w:name w:val="heading 3"/>
    <w:basedOn w:val="a"/>
    <w:next w:val="20"/>
    <w:link w:val="30"/>
    <w:uiPriority w:val="9"/>
    <w:unhideWhenUsed/>
    <w:qFormat/>
    <w:rsid w:val="00814378"/>
    <w:pPr>
      <w:keepNext/>
      <w:keepLines/>
      <w:numPr>
        <w:ilvl w:val="2"/>
        <w:numId w:val="1"/>
      </w:numPr>
      <w:spacing w:before="260" w:after="260" w:line="416" w:lineRule="atLeast"/>
      <w:outlineLvl w:val="2"/>
    </w:pPr>
    <w:rPr>
      <w:rFonts w:eastAsia="黑体"/>
      <w:b/>
      <w:bCs/>
      <w:sz w:val="28"/>
      <w:szCs w:val="32"/>
    </w:rPr>
  </w:style>
  <w:style w:type="paragraph" w:styleId="4">
    <w:name w:val="heading 4"/>
    <w:basedOn w:val="a"/>
    <w:next w:val="20"/>
    <w:link w:val="40"/>
    <w:uiPriority w:val="9"/>
    <w:semiHidden/>
    <w:unhideWhenUsed/>
    <w:qFormat/>
    <w:rsid w:val="00814378"/>
    <w:pPr>
      <w:keepNext/>
      <w:keepLines/>
      <w:spacing w:before="280" w:after="290" w:line="376" w:lineRule="atLeast"/>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C5CA4"/>
    <w:rPr>
      <w:rFonts w:ascii="Times New Roman" w:eastAsia="黑体" w:hAnsi="Times New Roman"/>
      <w:b/>
      <w:sz w:val="36"/>
    </w:rPr>
  </w:style>
  <w:style w:type="paragraph" w:customStyle="1" w:styleId="20">
    <w:name w:val="正文2"/>
    <w:basedOn w:val="a"/>
    <w:link w:val="22"/>
    <w:qFormat/>
    <w:rsid w:val="007C5CA4"/>
    <w:pPr>
      <w:ind w:firstLineChars="200" w:firstLine="200"/>
    </w:pPr>
  </w:style>
  <w:style w:type="character" w:customStyle="1" w:styleId="21">
    <w:name w:val="标题 2 字符"/>
    <w:basedOn w:val="a0"/>
    <w:link w:val="2"/>
    <w:uiPriority w:val="9"/>
    <w:rsid w:val="007C5CA4"/>
    <w:rPr>
      <w:rFonts w:ascii="Times New Roman" w:eastAsia="黑体" w:hAnsi="Times New Roman" w:cstheme="majorBidi"/>
      <w:b/>
      <w:bCs/>
      <w:sz w:val="30"/>
      <w:szCs w:val="32"/>
    </w:rPr>
  </w:style>
  <w:style w:type="character" w:customStyle="1" w:styleId="22">
    <w:name w:val="正文2 字符"/>
    <w:basedOn w:val="a0"/>
    <w:link w:val="20"/>
    <w:rsid w:val="007C5CA4"/>
    <w:rPr>
      <w:rFonts w:ascii="Times New Roman" w:eastAsia="宋体" w:hAnsi="Times New Roman"/>
      <w:sz w:val="24"/>
    </w:rPr>
  </w:style>
  <w:style w:type="paragraph" w:styleId="a3">
    <w:name w:val="Title"/>
    <w:aliases w:val="标题3"/>
    <w:basedOn w:val="a"/>
    <w:next w:val="20"/>
    <w:link w:val="a4"/>
    <w:uiPriority w:val="10"/>
    <w:qFormat/>
    <w:rsid w:val="000C7CB5"/>
    <w:pPr>
      <w:spacing w:beforeLines="25" w:before="25" w:afterLines="25" w:after="25"/>
      <w:jc w:val="left"/>
      <w:outlineLvl w:val="0"/>
    </w:pPr>
    <w:rPr>
      <w:rFonts w:cstheme="majorBidi"/>
      <w:b/>
      <w:bCs/>
      <w:sz w:val="28"/>
      <w:szCs w:val="32"/>
    </w:rPr>
  </w:style>
  <w:style w:type="character" w:customStyle="1" w:styleId="a4">
    <w:name w:val="标题 字符"/>
    <w:aliases w:val="标题3 字符"/>
    <w:basedOn w:val="a0"/>
    <w:link w:val="a3"/>
    <w:uiPriority w:val="10"/>
    <w:rsid w:val="000C7CB5"/>
    <w:rPr>
      <w:rFonts w:ascii="Times New Roman" w:eastAsia="微软雅黑" w:hAnsi="Times New Roman" w:cstheme="majorBidi"/>
      <w:b/>
      <w:bCs/>
      <w:sz w:val="28"/>
      <w:szCs w:val="32"/>
    </w:rPr>
  </w:style>
  <w:style w:type="character" w:customStyle="1" w:styleId="30">
    <w:name w:val="标题 3 字符"/>
    <w:basedOn w:val="a0"/>
    <w:link w:val="3"/>
    <w:uiPriority w:val="9"/>
    <w:rsid w:val="00814378"/>
    <w:rPr>
      <w:rFonts w:ascii="Times New Roman" w:eastAsia="黑体" w:hAnsi="Times New Roman"/>
      <w:b/>
      <w:bCs/>
      <w:sz w:val="28"/>
      <w:szCs w:val="32"/>
    </w:rPr>
  </w:style>
  <w:style w:type="paragraph" w:styleId="a5">
    <w:name w:val="Body Text"/>
    <w:basedOn w:val="a"/>
    <w:link w:val="a6"/>
    <w:uiPriority w:val="1"/>
    <w:qFormat/>
    <w:rsid w:val="00832060"/>
    <w:pPr>
      <w:wordWrap/>
      <w:spacing w:before="135" w:line="240" w:lineRule="auto"/>
      <w:ind w:left="218"/>
      <w:jc w:val="left"/>
    </w:pPr>
    <w:rPr>
      <w:rFonts w:ascii="宋体" w:hAnsi="宋体"/>
      <w:kern w:val="0"/>
      <w:szCs w:val="24"/>
      <w:lang w:eastAsia="en-US"/>
    </w:rPr>
  </w:style>
  <w:style w:type="character" w:customStyle="1" w:styleId="a6">
    <w:name w:val="正文文本 字符"/>
    <w:basedOn w:val="a0"/>
    <w:link w:val="a5"/>
    <w:uiPriority w:val="1"/>
    <w:rsid w:val="00832060"/>
    <w:rPr>
      <w:rFonts w:ascii="宋体" w:eastAsia="宋体" w:hAnsi="宋体"/>
      <w:kern w:val="0"/>
      <w:sz w:val="24"/>
      <w:szCs w:val="24"/>
      <w:lang w:eastAsia="en-US"/>
    </w:rPr>
  </w:style>
  <w:style w:type="paragraph" w:customStyle="1" w:styleId="md-end-block">
    <w:name w:val="md-end-block"/>
    <w:basedOn w:val="a"/>
    <w:rsid w:val="009B6077"/>
    <w:pPr>
      <w:widowControl/>
      <w:wordWrap/>
      <w:spacing w:before="100" w:beforeAutospacing="1" w:after="100" w:afterAutospacing="1" w:line="240" w:lineRule="auto"/>
      <w:jc w:val="left"/>
    </w:pPr>
    <w:rPr>
      <w:rFonts w:ascii="宋体" w:hAnsi="宋体" w:cs="宋体"/>
      <w:kern w:val="0"/>
      <w:szCs w:val="24"/>
    </w:rPr>
  </w:style>
  <w:style w:type="character" w:customStyle="1" w:styleId="md-plain">
    <w:name w:val="md-plain"/>
    <w:basedOn w:val="a0"/>
    <w:rsid w:val="009B6077"/>
  </w:style>
  <w:style w:type="paragraph" w:customStyle="1" w:styleId="image">
    <w:name w:val="image"/>
    <w:basedOn w:val="a"/>
    <w:next w:val="20"/>
    <w:link w:val="image0"/>
    <w:qFormat/>
    <w:rsid w:val="00650BE0"/>
    <w:pPr>
      <w:spacing w:beforeLines="30" w:before="30" w:line="240" w:lineRule="auto"/>
      <w:jc w:val="center"/>
    </w:pPr>
  </w:style>
  <w:style w:type="paragraph" w:styleId="a7">
    <w:name w:val="caption"/>
    <w:basedOn w:val="a"/>
    <w:next w:val="a"/>
    <w:uiPriority w:val="35"/>
    <w:unhideWhenUsed/>
    <w:qFormat/>
    <w:rsid w:val="00191DBA"/>
    <w:rPr>
      <w:rFonts w:asciiTheme="majorHAnsi" w:eastAsia="黑体" w:hAnsiTheme="majorHAnsi" w:cstheme="majorBidi"/>
      <w:sz w:val="20"/>
      <w:szCs w:val="20"/>
    </w:rPr>
  </w:style>
  <w:style w:type="character" w:customStyle="1" w:styleId="image0">
    <w:name w:val="image 字符"/>
    <w:basedOn w:val="a0"/>
    <w:link w:val="image"/>
    <w:rsid w:val="00650BE0"/>
    <w:rPr>
      <w:rFonts w:ascii="Times New Roman" w:eastAsia="微软雅黑" w:hAnsi="Times New Roman"/>
    </w:rPr>
  </w:style>
  <w:style w:type="paragraph" w:customStyle="1" w:styleId="a8">
    <w:name w:val="图片题注"/>
    <w:basedOn w:val="a"/>
    <w:next w:val="20"/>
    <w:link w:val="a9"/>
    <w:qFormat/>
    <w:rsid w:val="005275AA"/>
    <w:pPr>
      <w:keepNext/>
      <w:jc w:val="center"/>
    </w:pPr>
    <w:rPr>
      <w:sz w:val="21"/>
      <w:szCs w:val="28"/>
    </w:rPr>
  </w:style>
  <w:style w:type="character" w:customStyle="1" w:styleId="md-softbreak">
    <w:name w:val="md-softbreak"/>
    <w:basedOn w:val="a0"/>
    <w:rsid w:val="00D34612"/>
  </w:style>
  <w:style w:type="character" w:customStyle="1" w:styleId="a9">
    <w:name w:val="图片题注 字符"/>
    <w:basedOn w:val="a0"/>
    <w:link w:val="a8"/>
    <w:rsid w:val="005275AA"/>
    <w:rPr>
      <w:rFonts w:ascii="Times New Roman" w:eastAsia="宋体" w:hAnsi="Times New Roman"/>
      <w:szCs w:val="28"/>
    </w:rPr>
  </w:style>
  <w:style w:type="paragraph" w:styleId="aa">
    <w:name w:val="header"/>
    <w:basedOn w:val="a"/>
    <w:link w:val="ab"/>
    <w:uiPriority w:val="99"/>
    <w:unhideWhenUsed/>
    <w:rsid w:val="007F6525"/>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b">
    <w:name w:val="页眉 字符"/>
    <w:basedOn w:val="a0"/>
    <w:link w:val="aa"/>
    <w:uiPriority w:val="99"/>
    <w:rsid w:val="007F6525"/>
    <w:rPr>
      <w:rFonts w:ascii="Times New Roman" w:eastAsia="微软雅黑" w:hAnsi="Times New Roman"/>
      <w:sz w:val="18"/>
      <w:szCs w:val="18"/>
    </w:rPr>
  </w:style>
  <w:style w:type="paragraph" w:styleId="ac">
    <w:name w:val="footer"/>
    <w:basedOn w:val="a"/>
    <w:link w:val="ad"/>
    <w:uiPriority w:val="99"/>
    <w:unhideWhenUsed/>
    <w:rsid w:val="007F6525"/>
    <w:pPr>
      <w:tabs>
        <w:tab w:val="center" w:pos="4153"/>
        <w:tab w:val="right" w:pos="8306"/>
      </w:tabs>
      <w:snapToGrid w:val="0"/>
      <w:spacing w:line="240" w:lineRule="atLeast"/>
      <w:jc w:val="left"/>
    </w:pPr>
    <w:rPr>
      <w:sz w:val="18"/>
      <w:szCs w:val="18"/>
    </w:rPr>
  </w:style>
  <w:style w:type="character" w:customStyle="1" w:styleId="ad">
    <w:name w:val="页脚 字符"/>
    <w:basedOn w:val="a0"/>
    <w:link w:val="ac"/>
    <w:uiPriority w:val="99"/>
    <w:rsid w:val="007F6525"/>
    <w:rPr>
      <w:rFonts w:ascii="Times New Roman" w:eastAsia="微软雅黑" w:hAnsi="Times New Roman"/>
      <w:sz w:val="18"/>
      <w:szCs w:val="18"/>
    </w:rPr>
  </w:style>
  <w:style w:type="character" w:customStyle="1" w:styleId="40">
    <w:name w:val="标题 4 字符"/>
    <w:basedOn w:val="a0"/>
    <w:link w:val="4"/>
    <w:uiPriority w:val="9"/>
    <w:semiHidden/>
    <w:rsid w:val="00814378"/>
    <w:rPr>
      <w:rFonts w:asciiTheme="majorHAnsi" w:eastAsia="黑体" w:hAnsiTheme="majorHAnsi" w:cstheme="majorBidi"/>
      <w:b/>
      <w:bCs/>
      <w:sz w:val="24"/>
      <w:szCs w:val="28"/>
    </w:rPr>
  </w:style>
  <w:style w:type="table" w:styleId="ae">
    <w:name w:val="Table Grid"/>
    <w:basedOn w:val="a1"/>
    <w:uiPriority w:val="39"/>
    <w:rsid w:val="00A66A91"/>
    <w:tblPr>
      <w:tblBorders>
        <w:top w:val="single" w:sz="12" w:space="0" w:color="auto"/>
      </w:tblBorders>
    </w:tblPr>
    <w:tblStylePr w:type="firstRow">
      <w:rPr>
        <w:rFonts w:eastAsia="黑体"/>
        <w:b/>
        <w:sz w:val="28"/>
      </w:rPr>
      <w:tblPr/>
      <w:tcPr>
        <w:tcBorders>
          <w:top w:val="single" w:sz="12" w:space="0" w:color="auto"/>
          <w:left w:val="nil"/>
          <w:bottom w:val="single" w:sz="12" w:space="0" w:color="auto"/>
          <w:right w:val="nil"/>
          <w:insideH w:val="nil"/>
          <w:insideV w:val="nil"/>
          <w:tl2br w:val="nil"/>
          <w:tr2bl w:val="nil"/>
        </w:tcBorders>
      </w:tcPr>
    </w:tblStylePr>
    <w:tblStylePr w:type="lastRow">
      <w:tblPr/>
      <w:tcPr>
        <w:tcBorders>
          <w:top w:val="nil"/>
          <w:left w:val="nil"/>
          <w:bottom w:val="single" w:sz="12" w:space="0" w:color="auto"/>
          <w:right w:val="nil"/>
          <w:insideH w:val="nil"/>
          <w:insideV w:val="nil"/>
          <w:tl2br w:val="nil"/>
          <w:tr2bl w:val="nil"/>
        </w:tcBorders>
      </w:tcPr>
    </w:tblStylePr>
  </w:style>
  <w:style w:type="paragraph" w:styleId="HTML">
    <w:name w:val="HTML Preformatted"/>
    <w:basedOn w:val="a"/>
    <w:link w:val="HTML0"/>
    <w:uiPriority w:val="99"/>
    <w:unhideWhenUsed/>
    <w:rsid w:val="00A00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40" w:lineRule="auto"/>
      <w:jc w:val="left"/>
    </w:pPr>
    <w:rPr>
      <w:rFonts w:ascii="宋体" w:hAnsi="宋体" w:cs="宋体"/>
      <w:kern w:val="0"/>
      <w:szCs w:val="24"/>
    </w:rPr>
  </w:style>
  <w:style w:type="character" w:customStyle="1" w:styleId="HTML0">
    <w:name w:val="HTML 预设格式 字符"/>
    <w:basedOn w:val="a0"/>
    <w:link w:val="HTML"/>
    <w:uiPriority w:val="99"/>
    <w:rsid w:val="00A00289"/>
    <w:rPr>
      <w:rFonts w:ascii="宋体" w:eastAsia="宋体" w:hAnsi="宋体" w:cs="宋体"/>
      <w:kern w:val="0"/>
      <w:sz w:val="24"/>
      <w:szCs w:val="24"/>
    </w:rPr>
  </w:style>
  <w:style w:type="character" w:styleId="af">
    <w:name w:val="Hyperlink"/>
    <w:basedOn w:val="a0"/>
    <w:uiPriority w:val="99"/>
    <w:unhideWhenUsed/>
    <w:rsid w:val="002215F6"/>
    <w:rPr>
      <w:color w:val="0563C1" w:themeColor="hyperlink"/>
      <w:u w:val="single"/>
    </w:rPr>
  </w:style>
  <w:style w:type="character" w:styleId="af0">
    <w:name w:val="Unresolved Mention"/>
    <w:basedOn w:val="a0"/>
    <w:uiPriority w:val="99"/>
    <w:semiHidden/>
    <w:unhideWhenUsed/>
    <w:rsid w:val="002215F6"/>
    <w:rPr>
      <w:color w:val="605E5C"/>
      <w:shd w:val="clear" w:color="auto" w:fill="E1DFDD"/>
    </w:rPr>
  </w:style>
  <w:style w:type="paragraph" w:styleId="af1">
    <w:name w:val="List Paragraph"/>
    <w:basedOn w:val="a"/>
    <w:uiPriority w:val="34"/>
    <w:qFormat/>
    <w:rsid w:val="008C631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7817">
      <w:bodyDiv w:val="1"/>
      <w:marLeft w:val="0"/>
      <w:marRight w:val="0"/>
      <w:marTop w:val="0"/>
      <w:marBottom w:val="0"/>
      <w:divBdr>
        <w:top w:val="none" w:sz="0" w:space="0" w:color="auto"/>
        <w:left w:val="none" w:sz="0" w:space="0" w:color="auto"/>
        <w:bottom w:val="none" w:sz="0" w:space="0" w:color="auto"/>
        <w:right w:val="none" w:sz="0" w:space="0" w:color="auto"/>
      </w:divBdr>
    </w:div>
    <w:div w:id="33848075">
      <w:bodyDiv w:val="1"/>
      <w:marLeft w:val="0"/>
      <w:marRight w:val="0"/>
      <w:marTop w:val="0"/>
      <w:marBottom w:val="0"/>
      <w:divBdr>
        <w:top w:val="none" w:sz="0" w:space="0" w:color="auto"/>
        <w:left w:val="none" w:sz="0" w:space="0" w:color="auto"/>
        <w:bottom w:val="none" w:sz="0" w:space="0" w:color="auto"/>
        <w:right w:val="none" w:sz="0" w:space="0" w:color="auto"/>
      </w:divBdr>
      <w:divsChild>
        <w:div w:id="1493908927">
          <w:marLeft w:val="0"/>
          <w:marRight w:val="0"/>
          <w:marTop w:val="0"/>
          <w:marBottom w:val="0"/>
          <w:divBdr>
            <w:top w:val="none" w:sz="0" w:space="0" w:color="auto"/>
            <w:left w:val="none" w:sz="0" w:space="0" w:color="auto"/>
            <w:bottom w:val="none" w:sz="0" w:space="0" w:color="auto"/>
            <w:right w:val="none" w:sz="0" w:space="0" w:color="auto"/>
          </w:divBdr>
        </w:div>
      </w:divsChild>
    </w:div>
    <w:div w:id="54738649">
      <w:bodyDiv w:val="1"/>
      <w:marLeft w:val="0"/>
      <w:marRight w:val="0"/>
      <w:marTop w:val="0"/>
      <w:marBottom w:val="0"/>
      <w:divBdr>
        <w:top w:val="none" w:sz="0" w:space="0" w:color="auto"/>
        <w:left w:val="none" w:sz="0" w:space="0" w:color="auto"/>
        <w:bottom w:val="none" w:sz="0" w:space="0" w:color="auto"/>
        <w:right w:val="none" w:sz="0" w:space="0" w:color="auto"/>
      </w:divBdr>
      <w:divsChild>
        <w:div w:id="303705234">
          <w:marLeft w:val="0"/>
          <w:marRight w:val="0"/>
          <w:marTop w:val="0"/>
          <w:marBottom w:val="0"/>
          <w:divBdr>
            <w:top w:val="none" w:sz="0" w:space="0" w:color="auto"/>
            <w:left w:val="none" w:sz="0" w:space="0" w:color="auto"/>
            <w:bottom w:val="none" w:sz="0" w:space="0" w:color="auto"/>
            <w:right w:val="none" w:sz="0" w:space="0" w:color="auto"/>
          </w:divBdr>
        </w:div>
      </w:divsChild>
    </w:div>
    <w:div w:id="79525291">
      <w:bodyDiv w:val="1"/>
      <w:marLeft w:val="0"/>
      <w:marRight w:val="0"/>
      <w:marTop w:val="0"/>
      <w:marBottom w:val="0"/>
      <w:divBdr>
        <w:top w:val="none" w:sz="0" w:space="0" w:color="auto"/>
        <w:left w:val="none" w:sz="0" w:space="0" w:color="auto"/>
        <w:bottom w:val="none" w:sz="0" w:space="0" w:color="auto"/>
        <w:right w:val="none" w:sz="0" w:space="0" w:color="auto"/>
      </w:divBdr>
    </w:div>
    <w:div w:id="111901309">
      <w:bodyDiv w:val="1"/>
      <w:marLeft w:val="0"/>
      <w:marRight w:val="0"/>
      <w:marTop w:val="0"/>
      <w:marBottom w:val="0"/>
      <w:divBdr>
        <w:top w:val="none" w:sz="0" w:space="0" w:color="auto"/>
        <w:left w:val="none" w:sz="0" w:space="0" w:color="auto"/>
        <w:bottom w:val="none" w:sz="0" w:space="0" w:color="auto"/>
        <w:right w:val="none" w:sz="0" w:space="0" w:color="auto"/>
      </w:divBdr>
      <w:divsChild>
        <w:div w:id="199169816">
          <w:marLeft w:val="0"/>
          <w:marRight w:val="0"/>
          <w:marTop w:val="0"/>
          <w:marBottom w:val="0"/>
          <w:divBdr>
            <w:top w:val="none" w:sz="0" w:space="0" w:color="auto"/>
            <w:left w:val="none" w:sz="0" w:space="0" w:color="auto"/>
            <w:bottom w:val="none" w:sz="0" w:space="0" w:color="auto"/>
            <w:right w:val="none" w:sz="0" w:space="0" w:color="auto"/>
          </w:divBdr>
        </w:div>
      </w:divsChild>
    </w:div>
    <w:div w:id="155613154">
      <w:bodyDiv w:val="1"/>
      <w:marLeft w:val="0"/>
      <w:marRight w:val="0"/>
      <w:marTop w:val="0"/>
      <w:marBottom w:val="0"/>
      <w:divBdr>
        <w:top w:val="none" w:sz="0" w:space="0" w:color="auto"/>
        <w:left w:val="none" w:sz="0" w:space="0" w:color="auto"/>
        <w:bottom w:val="none" w:sz="0" w:space="0" w:color="auto"/>
        <w:right w:val="none" w:sz="0" w:space="0" w:color="auto"/>
      </w:divBdr>
    </w:div>
    <w:div w:id="157500045">
      <w:bodyDiv w:val="1"/>
      <w:marLeft w:val="0"/>
      <w:marRight w:val="0"/>
      <w:marTop w:val="0"/>
      <w:marBottom w:val="0"/>
      <w:divBdr>
        <w:top w:val="none" w:sz="0" w:space="0" w:color="auto"/>
        <w:left w:val="none" w:sz="0" w:space="0" w:color="auto"/>
        <w:bottom w:val="none" w:sz="0" w:space="0" w:color="auto"/>
        <w:right w:val="none" w:sz="0" w:space="0" w:color="auto"/>
      </w:divBdr>
    </w:div>
    <w:div w:id="168104553">
      <w:bodyDiv w:val="1"/>
      <w:marLeft w:val="0"/>
      <w:marRight w:val="0"/>
      <w:marTop w:val="0"/>
      <w:marBottom w:val="0"/>
      <w:divBdr>
        <w:top w:val="none" w:sz="0" w:space="0" w:color="auto"/>
        <w:left w:val="none" w:sz="0" w:space="0" w:color="auto"/>
        <w:bottom w:val="none" w:sz="0" w:space="0" w:color="auto"/>
        <w:right w:val="none" w:sz="0" w:space="0" w:color="auto"/>
      </w:divBdr>
    </w:div>
    <w:div w:id="180365378">
      <w:bodyDiv w:val="1"/>
      <w:marLeft w:val="0"/>
      <w:marRight w:val="0"/>
      <w:marTop w:val="0"/>
      <w:marBottom w:val="0"/>
      <w:divBdr>
        <w:top w:val="none" w:sz="0" w:space="0" w:color="auto"/>
        <w:left w:val="none" w:sz="0" w:space="0" w:color="auto"/>
        <w:bottom w:val="none" w:sz="0" w:space="0" w:color="auto"/>
        <w:right w:val="none" w:sz="0" w:space="0" w:color="auto"/>
      </w:divBdr>
      <w:divsChild>
        <w:div w:id="437915032">
          <w:marLeft w:val="0"/>
          <w:marRight w:val="0"/>
          <w:marTop w:val="0"/>
          <w:marBottom w:val="0"/>
          <w:divBdr>
            <w:top w:val="none" w:sz="0" w:space="0" w:color="auto"/>
            <w:left w:val="none" w:sz="0" w:space="0" w:color="auto"/>
            <w:bottom w:val="none" w:sz="0" w:space="0" w:color="auto"/>
            <w:right w:val="none" w:sz="0" w:space="0" w:color="auto"/>
          </w:divBdr>
        </w:div>
        <w:div w:id="423958854">
          <w:marLeft w:val="0"/>
          <w:marRight w:val="0"/>
          <w:marTop w:val="0"/>
          <w:marBottom w:val="0"/>
          <w:divBdr>
            <w:top w:val="none" w:sz="0" w:space="0" w:color="auto"/>
            <w:left w:val="none" w:sz="0" w:space="0" w:color="auto"/>
            <w:bottom w:val="none" w:sz="0" w:space="0" w:color="auto"/>
            <w:right w:val="none" w:sz="0" w:space="0" w:color="auto"/>
          </w:divBdr>
        </w:div>
      </w:divsChild>
    </w:div>
    <w:div w:id="190387400">
      <w:bodyDiv w:val="1"/>
      <w:marLeft w:val="0"/>
      <w:marRight w:val="0"/>
      <w:marTop w:val="0"/>
      <w:marBottom w:val="0"/>
      <w:divBdr>
        <w:top w:val="none" w:sz="0" w:space="0" w:color="auto"/>
        <w:left w:val="none" w:sz="0" w:space="0" w:color="auto"/>
        <w:bottom w:val="none" w:sz="0" w:space="0" w:color="auto"/>
        <w:right w:val="none" w:sz="0" w:space="0" w:color="auto"/>
      </w:divBdr>
      <w:divsChild>
        <w:div w:id="2108110969">
          <w:marLeft w:val="0"/>
          <w:marRight w:val="0"/>
          <w:marTop w:val="0"/>
          <w:marBottom w:val="0"/>
          <w:divBdr>
            <w:top w:val="none" w:sz="0" w:space="0" w:color="auto"/>
            <w:left w:val="none" w:sz="0" w:space="0" w:color="auto"/>
            <w:bottom w:val="none" w:sz="0" w:space="0" w:color="auto"/>
            <w:right w:val="none" w:sz="0" w:space="0" w:color="auto"/>
          </w:divBdr>
        </w:div>
      </w:divsChild>
    </w:div>
    <w:div w:id="209191672">
      <w:bodyDiv w:val="1"/>
      <w:marLeft w:val="0"/>
      <w:marRight w:val="0"/>
      <w:marTop w:val="0"/>
      <w:marBottom w:val="0"/>
      <w:divBdr>
        <w:top w:val="none" w:sz="0" w:space="0" w:color="auto"/>
        <w:left w:val="none" w:sz="0" w:space="0" w:color="auto"/>
        <w:bottom w:val="none" w:sz="0" w:space="0" w:color="auto"/>
        <w:right w:val="none" w:sz="0" w:space="0" w:color="auto"/>
      </w:divBdr>
    </w:div>
    <w:div w:id="226190158">
      <w:bodyDiv w:val="1"/>
      <w:marLeft w:val="0"/>
      <w:marRight w:val="0"/>
      <w:marTop w:val="0"/>
      <w:marBottom w:val="0"/>
      <w:divBdr>
        <w:top w:val="none" w:sz="0" w:space="0" w:color="auto"/>
        <w:left w:val="none" w:sz="0" w:space="0" w:color="auto"/>
        <w:bottom w:val="none" w:sz="0" w:space="0" w:color="auto"/>
        <w:right w:val="none" w:sz="0" w:space="0" w:color="auto"/>
      </w:divBdr>
      <w:divsChild>
        <w:div w:id="1352760323">
          <w:marLeft w:val="0"/>
          <w:marRight w:val="0"/>
          <w:marTop w:val="0"/>
          <w:marBottom w:val="0"/>
          <w:divBdr>
            <w:top w:val="none" w:sz="0" w:space="0" w:color="auto"/>
            <w:left w:val="none" w:sz="0" w:space="0" w:color="auto"/>
            <w:bottom w:val="none" w:sz="0" w:space="0" w:color="auto"/>
            <w:right w:val="none" w:sz="0" w:space="0" w:color="auto"/>
          </w:divBdr>
        </w:div>
        <w:div w:id="521434588">
          <w:marLeft w:val="0"/>
          <w:marRight w:val="0"/>
          <w:marTop w:val="0"/>
          <w:marBottom w:val="0"/>
          <w:divBdr>
            <w:top w:val="none" w:sz="0" w:space="0" w:color="auto"/>
            <w:left w:val="none" w:sz="0" w:space="0" w:color="auto"/>
            <w:bottom w:val="none" w:sz="0" w:space="0" w:color="auto"/>
            <w:right w:val="none" w:sz="0" w:space="0" w:color="auto"/>
          </w:divBdr>
        </w:div>
        <w:div w:id="399985490">
          <w:marLeft w:val="0"/>
          <w:marRight w:val="0"/>
          <w:marTop w:val="0"/>
          <w:marBottom w:val="0"/>
          <w:divBdr>
            <w:top w:val="none" w:sz="0" w:space="0" w:color="auto"/>
            <w:left w:val="none" w:sz="0" w:space="0" w:color="auto"/>
            <w:bottom w:val="none" w:sz="0" w:space="0" w:color="auto"/>
            <w:right w:val="none" w:sz="0" w:space="0" w:color="auto"/>
          </w:divBdr>
        </w:div>
        <w:div w:id="562912545">
          <w:marLeft w:val="0"/>
          <w:marRight w:val="0"/>
          <w:marTop w:val="0"/>
          <w:marBottom w:val="0"/>
          <w:divBdr>
            <w:top w:val="none" w:sz="0" w:space="0" w:color="auto"/>
            <w:left w:val="none" w:sz="0" w:space="0" w:color="auto"/>
            <w:bottom w:val="none" w:sz="0" w:space="0" w:color="auto"/>
            <w:right w:val="none" w:sz="0" w:space="0" w:color="auto"/>
          </w:divBdr>
        </w:div>
        <w:div w:id="1802528941">
          <w:marLeft w:val="0"/>
          <w:marRight w:val="0"/>
          <w:marTop w:val="0"/>
          <w:marBottom w:val="0"/>
          <w:divBdr>
            <w:top w:val="none" w:sz="0" w:space="0" w:color="auto"/>
            <w:left w:val="none" w:sz="0" w:space="0" w:color="auto"/>
            <w:bottom w:val="none" w:sz="0" w:space="0" w:color="auto"/>
            <w:right w:val="none" w:sz="0" w:space="0" w:color="auto"/>
          </w:divBdr>
        </w:div>
        <w:div w:id="1841504950">
          <w:marLeft w:val="0"/>
          <w:marRight w:val="0"/>
          <w:marTop w:val="0"/>
          <w:marBottom w:val="0"/>
          <w:divBdr>
            <w:top w:val="none" w:sz="0" w:space="0" w:color="auto"/>
            <w:left w:val="none" w:sz="0" w:space="0" w:color="auto"/>
            <w:bottom w:val="none" w:sz="0" w:space="0" w:color="auto"/>
            <w:right w:val="none" w:sz="0" w:space="0" w:color="auto"/>
          </w:divBdr>
        </w:div>
        <w:div w:id="643392090">
          <w:marLeft w:val="0"/>
          <w:marRight w:val="0"/>
          <w:marTop w:val="0"/>
          <w:marBottom w:val="0"/>
          <w:divBdr>
            <w:top w:val="none" w:sz="0" w:space="0" w:color="auto"/>
            <w:left w:val="none" w:sz="0" w:space="0" w:color="auto"/>
            <w:bottom w:val="none" w:sz="0" w:space="0" w:color="auto"/>
            <w:right w:val="none" w:sz="0" w:space="0" w:color="auto"/>
          </w:divBdr>
        </w:div>
        <w:div w:id="1217203849">
          <w:marLeft w:val="0"/>
          <w:marRight w:val="0"/>
          <w:marTop w:val="0"/>
          <w:marBottom w:val="0"/>
          <w:divBdr>
            <w:top w:val="none" w:sz="0" w:space="0" w:color="auto"/>
            <w:left w:val="none" w:sz="0" w:space="0" w:color="auto"/>
            <w:bottom w:val="none" w:sz="0" w:space="0" w:color="auto"/>
            <w:right w:val="none" w:sz="0" w:space="0" w:color="auto"/>
          </w:divBdr>
        </w:div>
        <w:div w:id="1018122590">
          <w:marLeft w:val="0"/>
          <w:marRight w:val="0"/>
          <w:marTop w:val="0"/>
          <w:marBottom w:val="0"/>
          <w:divBdr>
            <w:top w:val="none" w:sz="0" w:space="0" w:color="auto"/>
            <w:left w:val="none" w:sz="0" w:space="0" w:color="auto"/>
            <w:bottom w:val="none" w:sz="0" w:space="0" w:color="auto"/>
            <w:right w:val="none" w:sz="0" w:space="0" w:color="auto"/>
          </w:divBdr>
        </w:div>
        <w:div w:id="449056679">
          <w:marLeft w:val="0"/>
          <w:marRight w:val="0"/>
          <w:marTop w:val="0"/>
          <w:marBottom w:val="0"/>
          <w:divBdr>
            <w:top w:val="none" w:sz="0" w:space="0" w:color="auto"/>
            <w:left w:val="none" w:sz="0" w:space="0" w:color="auto"/>
            <w:bottom w:val="none" w:sz="0" w:space="0" w:color="auto"/>
            <w:right w:val="none" w:sz="0" w:space="0" w:color="auto"/>
          </w:divBdr>
        </w:div>
        <w:div w:id="2121874760">
          <w:marLeft w:val="0"/>
          <w:marRight w:val="0"/>
          <w:marTop w:val="0"/>
          <w:marBottom w:val="0"/>
          <w:divBdr>
            <w:top w:val="none" w:sz="0" w:space="0" w:color="auto"/>
            <w:left w:val="none" w:sz="0" w:space="0" w:color="auto"/>
            <w:bottom w:val="none" w:sz="0" w:space="0" w:color="auto"/>
            <w:right w:val="none" w:sz="0" w:space="0" w:color="auto"/>
          </w:divBdr>
        </w:div>
        <w:div w:id="2086147605">
          <w:marLeft w:val="0"/>
          <w:marRight w:val="0"/>
          <w:marTop w:val="0"/>
          <w:marBottom w:val="0"/>
          <w:divBdr>
            <w:top w:val="none" w:sz="0" w:space="0" w:color="auto"/>
            <w:left w:val="none" w:sz="0" w:space="0" w:color="auto"/>
            <w:bottom w:val="none" w:sz="0" w:space="0" w:color="auto"/>
            <w:right w:val="none" w:sz="0" w:space="0" w:color="auto"/>
          </w:divBdr>
        </w:div>
        <w:div w:id="570385456">
          <w:marLeft w:val="0"/>
          <w:marRight w:val="0"/>
          <w:marTop w:val="0"/>
          <w:marBottom w:val="0"/>
          <w:divBdr>
            <w:top w:val="none" w:sz="0" w:space="0" w:color="auto"/>
            <w:left w:val="none" w:sz="0" w:space="0" w:color="auto"/>
            <w:bottom w:val="none" w:sz="0" w:space="0" w:color="auto"/>
            <w:right w:val="none" w:sz="0" w:space="0" w:color="auto"/>
          </w:divBdr>
        </w:div>
        <w:div w:id="949899602">
          <w:marLeft w:val="0"/>
          <w:marRight w:val="0"/>
          <w:marTop w:val="0"/>
          <w:marBottom w:val="0"/>
          <w:divBdr>
            <w:top w:val="none" w:sz="0" w:space="0" w:color="auto"/>
            <w:left w:val="none" w:sz="0" w:space="0" w:color="auto"/>
            <w:bottom w:val="none" w:sz="0" w:space="0" w:color="auto"/>
            <w:right w:val="none" w:sz="0" w:space="0" w:color="auto"/>
          </w:divBdr>
        </w:div>
        <w:div w:id="1174219964">
          <w:marLeft w:val="0"/>
          <w:marRight w:val="0"/>
          <w:marTop w:val="0"/>
          <w:marBottom w:val="0"/>
          <w:divBdr>
            <w:top w:val="none" w:sz="0" w:space="0" w:color="auto"/>
            <w:left w:val="none" w:sz="0" w:space="0" w:color="auto"/>
            <w:bottom w:val="none" w:sz="0" w:space="0" w:color="auto"/>
            <w:right w:val="none" w:sz="0" w:space="0" w:color="auto"/>
          </w:divBdr>
        </w:div>
        <w:div w:id="974213209">
          <w:marLeft w:val="0"/>
          <w:marRight w:val="0"/>
          <w:marTop w:val="0"/>
          <w:marBottom w:val="0"/>
          <w:divBdr>
            <w:top w:val="none" w:sz="0" w:space="0" w:color="auto"/>
            <w:left w:val="none" w:sz="0" w:space="0" w:color="auto"/>
            <w:bottom w:val="none" w:sz="0" w:space="0" w:color="auto"/>
            <w:right w:val="none" w:sz="0" w:space="0" w:color="auto"/>
          </w:divBdr>
        </w:div>
        <w:div w:id="2033844708">
          <w:marLeft w:val="0"/>
          <w:marRight w:val="0"/>
          <w:marTop w:val="0"/>
          <w:marBottom w:val="0"/>
          <w:divBdr>
            <w:top w:val="none" w:sz="0" w:space="0" w:color="auto"/>
            <w:left w:val="none" w:sz="0" w:space="0" w:color="auto"/>
            <w:bottom w:val="none" w:sz="0" w:space="0" w:color="auto"/>
            <w:right w:val="none" w:sz="0" w:space="0" w:color="auto"/>
          </w:divBdr>
        </w:div>
        <w:div w:id="313023306">
          <w:marLeft w:val="0"/>
          <w:marRight w:val="0"/>
          <w:marTop w:val="0"/>
          <w:marBottom w:val="0"/>
          <w:divBdr>
            <w:top w:val="none" w:sz="0" w:space="0" w:color="auto"/>
            <w:left w:val="none" w:sz="0" w:space="0" w:color="auto"/>
            <w:bottom w:val="none" w:sz="0" w:space="0" w:color="auto"/>
            <w:right w:val="none" w:sz="0" w:space="0" w:color="auto"/>
          </w:divBdr>
        </w:div>
        <w:div w:id="933129400">
          <w:marLeft w:val="0"/>
          <w:marRight w:val="0"/>
          <w:marTop w:val="0"/>
          <w:marBottom w:val="0"/>
          <w:divBdr>
            <w:top w:val="none" w:sz="0" w:space="0" w:color="auto"/>
            <w:left w:val="none" w:sz="0" w:space="0" w:color="auto"/>
            <w:bottom w:val="none" w:sz="0" w:space="0" w:color="auto"/>
            <w:right w:val="none" w:sz="0" w:space="0" w:color="auto"/>
          </w:divBdr>
        </w:div>
        <w:div w:id="1860194894">
          <w:marLeft w:val="0"/>
          <w:marRight w:val="0"/>
          <w:marTop w:val="0"/>
          <w:marBottom w:val="0"/>
          <w:divBdr>
            <w:top w:val="none" w:sz="0" w:space="0" w:color="auto"/>
            <w:left w:val="none" w:sz="0" w:space="0" w:color="auto"/>
            <w:bottom w:val="none" w:sz="0" w:space="0" w:color="auto"/>
            <w:right w:val="none" w:sz="0" w:space="0" w:color="auto"/>
          </w:divBdr>
        </w:div>
        <w:div w:id="642123334">
          <w:marLeft w:val="0"/>
          <w:marRight w:val="0"/>
          <w:marTop w:val="0"/>
          <w:marBottom w:val="0"/>
          <w:divBdr>
            <w:top w:val="none" w:sz="0" w:space="0" w:color="auto"/>
            <w:left w:val="none" w:sz="0" w:space="0" w:color="auto"/>
            <w:bottom w:val="none" w:sz="0" w:space="0" w:color="auto"/>
            <w:right w:val="none" w:sz="0" w:space="0" w:color="auto"/>
          </w:divBdr>
        </w:div>
        <w:div w:id="992412584">
          <w:marLeft w:val="0"/>
          <w:marRight w:val="0"/>
          <w:marTop w:val="0"/>
          <w:marBottom w:val="0"/>
          <w:divBdr>
            <w:top w:val="none" w:sz="0" w:space="0" w:color="auto"/>
            <w:left w:val="none" w:sz="0" w:space="0" w:color="auto"/>
            <w:bottom w:val="none" w:sz="0" w:space="0" w:color="auto"/>
            <w:right w:val="none" w:sz="0" w:space="0" w:color="auto"/>
          </w:divBdr>
        </w:div>
        <w:div w:id="1109275015">
          <w:marLeft w:val="0"/>
          <w:marRight w:val="0"/>
          <w:marTop w:val="0"/>
          <w:marBottom w:val="0"/>
          <w:divBdr>
            <w:top w:val="none" w:sz="0" w:space="0" w:color="auto"/>
            <w:left w:val="none" w:sz="0" w:space="0" w:color="auto"/>
            <w:bottom w:val="none" w:sz="0" w:space="0" w:color="auto"/>
            <w:right w:val="none" w:sz="0" w:space="0" w:color="auto"/>
          </w:divBdr>
        </w:div>
        <w:div w:id="612858585">
          <w:marLeft w:val="0"/>
          <w:marRight w:val="0"/>
          <w:marTop w:val="0"/>
          <w:marBottom w:val="0"/>
          <w:divBdr>
            <w:top w:val="none" w:sz="0" w:space="0" w:color="auto"/>
            <w:left w:val="none" w:sz="0" w:space="0" w:color="auto"/>
            <w:bottom w:val="none" w:sz="0" w:space="0" w:color="auto"/>
            <w:right w:val="none" w:sz="0" w:space="0" w:color="auto"/>
          </w:divBdr>
        </w:div>
        <w:div w:id="193541767">
          <w:marLeft w:val="0"/>
          <w:marRight w:val="0"/>
          <w:marTop w:val="0"/>
          <w:marBottom w:val="0"/>
          <w:divBdr>
            <w:top w:val="none" w:sz="0" w:space="0" w:color="auto"/>
            <w:left w:val="none" w:sz="0" w:space="0" w:color="auto"/>
            <w:bottom w:val="none" w:sz="0" w:space="0" w:color="auto"/>
            <w:right w:val="none" w:sz="0" w:space="0" w:color="auto"/>
          </w:divBdr>
        </w:div>
        <w:div w:id="1992905023">
          <w:marLeft w:val="0"/>
          <w:marRight w:val="0"/>
          <w:marTop w:val="0"/>
          <w:marBottom w:val="0"/>
          <w:divBdr>
            <w:top w:val="none" w:sz="0" w:space="0" w:color="auto"/>
            <w:left w:val="none" w:sz="0" w:space="0" w:color="auto"/>
            <w:bottom w:val="none" w:sz="0" w:space="0" w:color="auto"/>
            <w:right w:val="none" w:sz="0" w:space="0" w:color="auto"/>
          </w:divBdr>
        </w:div>
        <w:div w:id="1999769497">
          <w:marLeft w:val="0"/>
          <w:marRight w:val="0"/>
          <w:marTop w:val="0"/>
          <w:marBottom w:val="0"/>
          <w:divBdr>
            <w:top w:val="none" w:sz="0" w:space="0" w:color="auto"/>
            <w:left w:val="none" w:sz="0" w:space="0" w:color="auto"/>
            <w:bottom w:val="none" w:sz="0" w:space="0" w:color="auto"/>
            <w:right w:val="none" w:sz="0" w:space="0" w:color="auto"/>
          </w:divBdr>
        </w:div>
        <w:div w:id="1742827390">
          <w:marLeft w:val="0"/>
          <w:marRight w:val="0"/>
          <w:marTop w:val="0"/>
          <w:marBottom w:val="0"/>
          <w:divBdr>
            <w:top w:val="none" w:sz="0" w:space="0" w:color="auto"/>
            <w:left w:val="none" w:sz="0" w:space="0" w:color="auto"/>
            <w:bottom w:val="none" w:sz="0" w:space="0" w:color="auto"/>
            <w:right w:val="none" w:sz="0" w:space="0" w:color="auto"/>
          </w:divBdr>
        </w:div>
        <w:div w:id="1490436673">
          <w:marLeft w:val="0"/>
          <w:marRight w:val="0"/>
          <w:marTop w:val="0"/>
          <w:marBottom w:val="0"/>
          <w:divBdr>
            <w:top w:val="none" w:sz="0" w:space="0" w:color="auto"/>
            <w:left w:val="none" w:sz="0" w:space="0" w:color="auto"/>
            <w:bottom w:val="none" w:sz="0" w:space="0" w:color="auto"/>
            <w:right w:val="none" w:sz="0" w:space="0" w:color="auto"/>
          </w:divBdr>
        </w:div>
        <w:div w:id="1172187531">
          <w:marLeft w:val="0"/>
          <w:marRight w:val="0"/>
          <w:marTop w:val="0"/>
          <w:marBottom w:val="0"/>
          <w:divBdr>
            <w:top w:val="none" w:sz="0" w:space="0" w:color="auto"/>
            <w:left w:val="none" w:sz="0" w:space="0" w:color="auto"/>
            <w:bottom w:val="none" w:sz="0" w:space="0" w:color="auto"/>
            <w:right w:val="none" w:sz="0" w:space="0" w:color="auto"/>
          </w:divBdr>
        </w:div>
        <w:div w:id="1283995327">
          <w:marLeft w:val="0"/>
          <w:marRight w:val="0"/>
          <w:marTop w:val="0"/>
          <w:marBottom w:val="0"/>
          <w:divBdr>
            <w:top w:val="none" w:sz="0" w:space="0" w:color="auto"/>
            <w:left w:val="none" w:sz="0" w:space="0" w:color="auto"/>
            <w:bottom w:val="none" w:sz="0" w:space="0" w:color="auto"/>
            <w:right w:val="none" w:sz="0" w:space="0" w:color="auto"/>
          </w:divBdr>
        </w:div>
        <w:div w:id="1559320110">
          <w:marLeft w:val="0"/>
          <w:marRight w:val="0"/>
          <w:marTop w:val="0"/>
          <w:marBottom w:val="0"/>
          <w:divBdr>
            <w:top w:val="none" w:sz="0" w:space="0" w:color="auto"/>
            <w:left w:val="none" w:sz="0" w:space="0" w:color="auto"/>
            <w:bottom w:val="none" w:sz="0" w:space="0" w:color="auto"/>
            <w:right w:val="none" w:sz="0" w:space="0" w:color="auto"/>
          </w:divBdr>
        </w:div>
        <w:div w:id="1155027560">
          <w:marLeft w:val="0"/>
          <w:marRight w:val="0"/>
          <w:marTop w:val="0"/>
          <w:marBottom w:val="0"/>
          <w:divBdr>
            <w:top w:val="none" w:sz="0" w:space="0" w:color="auto"/>
            <w:left w:val="none" w:sz="0" w:space="0" w:color="auto"/>
            <w:bottom w:val="none" w:sz="0" w:space="0" w:color="auto"/>
            <w:right w:val="none" w:sz="0" w:space="0" w:color="auto"/>
          </w:divBdr>
        </w:div>
        <w:div w:id="137765337">
          <w:marLeft w:val="0"/>
          <w:marRight w:val="0"/>
          <w:marTop w:val="0"/>
          <w:marBottom w:val="0"/>
          <w:divBdr>
            <w:top w:val="none" w:sz="0" w:space="0" w:color="auto"/>
            <w:left w:val="none" w:sz="0" w:space="0" w:color="auto"/>
            <w:bottom w:val="none" w:sz="0" w:space="0" w:color="auto"/>
            <w:right w:val="none" w:sz="0" w:space="0" w:color="auto"/>
          </w:divBdr>
        </w:div>
      </w:divsChild>
    </w:div>
    <w:div w:id="266086601">
      <w:bodyDiv w:val="1"/>
      <w:marLeft w:val="0"/>
      <w:marRight w:val="0"/>
      <w:marTop w:val="0"/>
      <w:marBottom w:val="0"/>
      <w:divBdr>
        <w:top w:val="none" w:sz="0" w:space="0" w:color="auto"/>
        <w:left w:val="none" w:sz="0" w:space="0" w:color="auto"/>
        <w:bottom w:val="none" w:sz="0" w:space="0" w:color="auto"/>
        <w:right w:val="none" w:sz="0" w:space="0" w:color="auto"/>
      </w:divBdr>
    </w:div>
    <w:div w:id="270205661">
      <w:bodyDiv w:val="1"/>
      <w:marLeft w:val="0"/>
      <w:marRight w:val="0"/>
      <w:marTop w:val="0"/>
      <w:marBottom w:val="0"/>
      <w:divBdr>
        <w:top w:val="none" w:sz="0" w:space="0" w:color="auto"/>
        <w:left w:val="none" w:sz="0" w:space="0" w:color="auto"/>
        <w:bottom w:val="none" w:sz="0" w:space="0" w:color="auto"/>
        <w:right w:val="none" w:sz="0" w:space="0" w:color="auto"/>
      </w:divBdr>
    </w:div>
    <w:div w:id="282543019">
      <w:bodyDiv w:val="1"/>
      <w:marLeft w:val="0"/>
      <w:marRight w:val="0"/>
      <w:marTop w:val="0"/>
      <w:marBottom w:val="0"/>
      <w:divBdr>
        <w:top w:val="none" w:sz="0" w:space="0" w:color="auto"/>
        <w:left w:val="none" w:sz="0" w:space="0" w:color="auto"/>
        <w:bottom w:val="none" w:sz="0" w:space="0" w:color="auto"/>
        <w:right w:val="none" w:sz="0" w:space="0" w:color="auto"/>
      </w:divBdr>
    </w:div>
    <w:div w:id="312223280">
      <w:bodyDiv w:val="1"/>
      <w:marLeft w:val="0"/>
      <w:marRight w:val="0"/>
      <w:marTop w:val="0"/>
      <w:marBottom w:val="0"/>
      <w:divBdr>
        <w:top w:val="none" w:sz="0" w:space="0" w:color="auto"/>
        <w:left w:val="none" w:sz="0" w:space="0" w:color="auto"/>
        <w:bottom w:val="none" w:sz="0" w:space="0" w:color="auto"/>
        <w:right w:val="none" w:sz="0" w:space="0" w:color="auto"/>
      </w:divBdr>
    </w:div>
    <w:div w:id="328607078">
      <w:bodyDiv w:val="1"/>
      <w:marLeft w:val="0"/>
      <w:marRight w:val="0"/>
      <w:marTop w:val="0"/>
      <w:marBottom w:val="0"/>
      <w:divBdr>
        <w:top w:val="none" w:sz="0" w:space="0" w:color="auto"/>
        <w:left w:val="none" w:sz="0" w:space="0" w:color="auto"/>
        <w:bottom w:val="none" w:sz="0" w:space="0" w:color="auto"/>
        <w:right w:val="none" w:sz="0" w:space="0" w:color="auto"/>
      </w:divBdr>
      <w:divsChild>
        <w:div w:id="1779058276">
          <w:marLeft w:val="0"/>
          <w:marRight w:val="0"/>
          <w:marTop w:val="0"/>
          <w:marBottom w:val="0"/>
          <w:divBdr>
            <w:top w:val="none" w:sz="0" w:space="0" w:color="auto"/>
            <w:left w:val="none" w:sz="0" w:space="0" w:color="auto"/>
            <w:bottom w:val="none" w:sz="0" w:space="0" w:color="auto"/>
            <w:right w:val="none" w:sz="0" w:space="0" w:color="auto"/>
          </w:divBdr>
        </w:div>
        <w:div w:id="398014294">
          <w:marLeft w:val="0"/>
          <w:marRight w:val="0"/>
          <w:marTop w:val="0"/>
          <w:marBottom w:val="0"/>
          <w:divBdr>
            <w:top w:val="none" w:sz="0" w:space="0" w:color="auto"/>
            <w:left w:val="none" w:sz="0" w:space="0" w:color="auto"/>
            <w:bottom w:val="none" w:sz="0" w:space="0" w:color="auto"/>
            <w:right w:val="none" w:sz="0" w:space="0" w:color="auto"/>
          </w:divBdr>
        </w:div>
        <w:div w:id="2019044545">
          <w:marLeft w:val="0"/>
          <w:marRight w:val="0"/>
          <w:marTop w:val="0"/>
          <w:marBottom w:val="0"/>
          <w:divBdr>
            <w:top w:val="none" w:sz="0" w:space="0" w:color="auto"/>
            <w:left w:val="none" w:sz="0" w:space="0" w:color="auto"/>
            <w:bottom w:val="none" w:sz="0" w:space="0" w:color="auto"/>
            <w:right w:val="none" w:sz="0" w:space="0" w:color="auto"/>
          </w:divBdr>
        </w:div>
      </w:divsChild>
    </w:div>
    <w:div w:id="350647747">
      <w:bodyDiv w:val="1"/>
      <w:marLeft w:val="0"/>
      <w:marRight w:val="0"/>
      <w:marTop w:val="0"/>
      <w:marBottom w:val="0"/>
      <w:divBdr>
        <w:top w:val="none" w:sz="0" w:space="0" w:color="auto"/>
        <w:left w:val="none" w:sz="0" w:space="0" w:color="auto"/>
        <w:bottom w:val="none" w:sz="0" w:space="0" w:color="auto"/>
        <w:right w:val="none" w:sz="0" w:space="0" w:color="auto"/>
      </w:divBdr>
    </w:div>
    <w:div w:id="374037867">
      <w:bodyDiv w:val="1"/>
      <w:marLeft w:val="0"/>
      <w:marRight w:val="0"/>
      <w:marTop w:val="0"/>
      <w:marBottom w:val="0"/>
      <w:divBdr>
        <w:top w:val="none" w:sz="0" w:space="0" w:color="auto"/>
        <w:left w:val="none" w:sz="0" w:space="0" w:color="auto"/>
        <w:bottom w:val="none" w:sz="0" w:space="0" w:color="auto"/>
        <w:right w:val="none" w:sz="0" w:space="0" w:color="auto"/>
      </w:divBdr>
      <w:divsChild>
        <w:div w:id="829175578">
          <w:marLeft w:val="0"/>
          <w:marRight w:val="0"/>
          <w:marTop w:val="0"/>
          <w:marBottom w:val="0"/>
          <w:divBdr>
            <w:top w:val="none" w:sz="0" w:space="0" w:color="auto"/>
            <w:left w:val="none" w:sz="0" w:space="0" w:color="auto"/>
            <w:bottom w:val="none" w:sz="0" w:space="0" w:color="auto"/>
            <w:right w:val="none" w:sz="0" w:space="0" w:color="auto"/>
          </w:divBdr>
        </w:div>
      </w:divsChild>
    </w:div>
    <w:div w:id="382490656">
      <w:bodyDiv w:val="1"/>
      <w:marLeft w:val="0"/>
      <w:marRight w:val="0"/>
      <w:marTop w:val="0"/>
      <w:marBottom w:val="0"/>
      <w:divBdr>
        <w:top w:val="none" w:sz="0" w:space="0" w:color="auto"/>
        <w:left w:val="none" w:sz="0" w:space="0" w:color="auto"/>
        <w:bottom w:val="none" w:sz="0" w:space="0" w:color="auto"/>
        <w:right w:val="none" w:sz="0" w:space="0" w:color="auto"/>
      </w:divBdr>
      <w:divsChild>
        <w:div w:id="1509901555">
          <w:marLeft w:val="0"/>
          <w:marRight w:val="0"/>
          <w:marTop w:val="0"/>
          <w:marBottom w:val="0"/>
          <w:divBdr>
            <w:top w:val="none" w:sz="0" w:space="0" w:color="auto"/>
            <w:left w:val="none" w:sz="0" w:space="0" w:color="auto"/>
            <w:bottom w:val="none" w:sz="0" w:space="0" w:color="auto"/>
            <w:right w:val="none" w:sz="0" w:space="0" w:color="auto"/>
          </w:divBdr>
        </w:div>
      </w:divsChild>
    </w:div>
    <w:div w:id="382798137">
      <w:bodyDiv w:val="1"/>
      <w:marLeft w:val="0"/>
      <w:marRight w:val="0"/>
      <w:marTop w:val="0"/>
      <w:marBottom w:val="0"/>
      <w:divBdr>
        <w:top w:val="none" w:sz="0" w:space="0" w:color="auto"/>
        <w:left w:val="none" w:sz="0" w:space="0" w:color="auto"/>
        <w:bottom w:val="none" w:sz="0" w:space="0" w:color="auto"/>
        <w:right w:val="none" w:sz="0" w:space="0" w:color="auto"/>
      </w:divBdr>
      <w:divsChild>
        <w:div w:id="524952629">
          <w:marLeft w:val="0"/>
          <w:marRight w:val="0"/>
          <w:marTop w:val="0"/>
          <w:marBottom w:val="0"/>
          <w:divBdr>
            <w:top w:val="none" w:sz="0" w:space="0" w:color="auto"/>
            <w:left w:val="none" w:sz="0" w:space="0" w:color="auto"/>
            <w:bottom w:val="none" w:sz="0" w:space="0" w:color="auto"/>
            <w:right w:val="none" w:sz="0" w:space="0" w:color="auto"/>
          </w:divBdr>
        </w:div>
      </w:divsChild>
    </w:div>
    <w:div w:id="439615800">
      <w:bodyDiv w:val="1"/>
      <w:marLeft w:val="0"/>
      <w:marRight w:val="0"/>
      <w:marTop w:val="0"/>
      <w:marBottom w:val="0"/>
      <w:divBdr>
        <w:top w:val="none" w:sz="0" w:space="0" w:color="auto"/>
        <w:left w:val="none" w:sz="0" w:space="0" w:color="auto"/>
        <w:bottom w:val="none" w:sz="0" w:space="0" w:color="auto"/>
        <w:right w:val="none" w:sz="0" w:space="0" w:color="auto"/>
      </w:divBdr>
    </w:div>
    <w:div w:id="442919005">
      <w:bodyDiv w:val="1"/>
      <w:marLeft w:val="0"/>
      <w:marRight w:val="0"/>
      <w:marTop w:val="0"/>
      <w:marBottom w:val="0"/>
      <w:divBdr>
        <w:top w:val="none" w:sz="0" w:space="0" w:color="auto"/>
        <w:left w:val="none" w:sz="0" w:space="0" w:color="auto"/>
        <w:bottom w:val="none" w:sz="0" w:space="0" w:color="auto"/>
        <w:right w:val="none" w:sz="0" w:space="0" w:color="auto"/>
      </w:divBdr>
    </w:div>
    <w:div w:id="442923940">
      <w:bodyDiv w:val="1"/>
      <w:marLeft w:val="0"/>
      <w:marRight w:val="0"/>
      <w:marTop w:val="0"/>
      <w:marBottom w:val="0"/>
      <w:divBdr>
        <w:top w:val="none" w:sz="0" w:space="0" w:color="auto"/>
        <w:left w:val="none" w:sz="0" w:space="0" w:color="auto"/>
        <w:bottom w:val="none" w:sz="0" w:space="0" w:color="auto"/>
        <w:right w:val="none" w:sz="0" w:space="0" w:color="auto"/>
      </w:divBdr>
    </w:div>
    <w:div w:id="472412535">
      <w:bodyDiv w:val="1"/>
      <w:marLeft w:val="0"/>
      <w:marRight w:val="0"/>
      <w:marTop w:val="0"/>
      <w:marBottom w:val="0"/>
      <w:divBdr>
        <w:top w:val="none" w:sz="0" w:space="0" w:color="auto"/>
        <w:left w:val="none" w:sz="0" w:space="0" w:color="auto"/>
        <w:bottom w:val="none" w:sz="0" w:space="0" w:color="auto"/>
        <w:right w:val="none" w:sz="0" w:space="0" w:color="auto"/>
      </w:divBdr>
      <w:divsChild>
        <w:div w:id="1354109010">
          <w:marLeft w:val="0"/>
          <w:marRight w:val="0"/>
          <w:marTop w:val="0"/>
          <w:marBottom w:val="0"/>
          <w:divBdr>
            <w:top w:val="none" w:sz="0" w:space="0" w:color="auto"/>
            <w:left w:val="none" w:sz="0" w:space="0" w:color="auto"/>
            <w:bottom w:val="none" w:sz="0" w:space="0" w:color="auto"/>
            <w:right w:val="none" w:sz="0" w:space="0" w:color="auto"/>
          </w:divBdr>
        </w:div>
        <w:div w:id="444663732">
          <w:marLeft w:val="0"/>
          <w:marRight w:val="0"/>
          <w:marTop w:val="0"/>
          <w:marBottom w:val="0"/>
          <w:divBdr>
            <w:top w:val="none" w:sz="0" w:space="0" w:color="auto"/>
            <w:left w:val="none" w:sz="0" w:space="0" w:color="auto"/>
            <w:bottom w:val="none" w:sz="0" w:space="0" w:color="auto"/>
            <w:right w:val="none" w:sz="0" w:space="0" w:color="auto"/>
          </w:divBdr>
        </w:div>
        <w:div w:id="11495059">
          <w:marLeft w:val="0"/>
          <w:marRight w:val="0"/>
          <w:marTop w:val="0"/>
          <w:marBottom w:val="0"/>
          <w:divBdr>
            <w:top w:val="none" w:sz="0" w:space="0" w:color="auto"/>
            <w:left w:val="none" w:sz="0" w:space="0" w:color="auto"/>
            <w:bottom w:val="none" w:sz="0" w:space="0" w:color="auto"/>
            <w:right w:val="none" w:sz="0" w:space="0" w:color="auto"/>
          </w:divBdr>
        </w:div>
        <w:div w:id="1242371743">
          <w:marLeft w:val="0"/>
          <w:marRight w:val="0"/>
          <w:marTop w:val="0"/>
          <w:marBottom w:val="0"/>
          <w:divBdr>
            <w:top w:val="none" w:sz="0" w:space="0" w:color="auto"/>
            <w:left w:val="none" w:sz="0" w:space="0" w:color="auto"/>
            <w:bottom w:val="none" w:sz="0" w:space="0" w:color="auto"/>
            <w:right w:val="none" w:sz="0" w:space="0" w:color="auto"/>
          </w:divBdr>
        </w:div>
        <w:div w:id="1560094637">
          <w:marLeft w:val="0"/>
          <w:marRight w:val="0"/>
          <w:marTop w:val="0"/>
          <w:marBottom w:val="0"/>
          <w:divBdr>
            <w:top w:val="none" w:sz="0" w:space="0" w:color="auto"/>
            <w:left w:val="none" w:sz="0" w:space="0" w:color="auto"/>
            <w:bottom w:val="none" w:sz="0" w:space="0" w:color="auto"/>
            <w:right w:val="none" w:sz="0" w:space="0" w:color="auto"/>
          </w:divBdr>
        </w:div>
        <w:div w:id="473136762">
          <w:marLeft w:val="0"/>
          <w:marRight w:val="0"/>
          <w:marTop w:val="0"/>
          <w:marBottom w:val="0"/>
          <w:divBdr>
            <w:top w:val="none" w:sz="0" w:space="0" w:color="auto"/>
            <w:left w:val="none" w:sz="0" w:space="0" w:color="auto"/>
            <w:bottom w:val="none" w:sz="0" w:space="0" w:color="auto"/>
            <w:right w:val="none" w:sz="0" w:space="0" w:color="auto"/>
          </w:divBdr>
        </w:div>
        <w:div w:id="1029603204">
          <w:marLeft w:val="0"/>
          <w:marRight w:val="0"/>
          <w:marTop w:val="0"/>
          <w:marBottom w:val="0"/>
          <w:divBdr>
            <w:top w:val="none" w:sz="0" w:space="0" w:color="auto"/>
            <w:left w:val="none" w:sz="0" w:space="0" w:color="auto"/>
            <w:bottom w:val="none" w:sz="0" w:space="0" w:color="auto"/>
            <w:right w:val="none" w:sz="0" w:space="0" w:color="auto"/>
          </w:divBdr>
        </w:div>
        <w:div w:id="302932013">
          <w:marLeft w:val="0"/>
          <w:marRight w:val="0"/>
          <w:marTop w:val="0"/>
          <w:marBottom w:val="0"/>
          <w:divBdr>
            <w:top w:val="none" w:sz="0" w:space="0" w:color="auto"/>
            <w:left w:val="none" w:sz="0" w:space="0" w:color="auto"/>
            <w:bottom w:val="none" w:sz="0" w:space="0" w:color="auto"/>
            <w:right w:val="none" w:sz="0" w:space="0" w:color="auto"/>
          </w:divBdr>
        </w:div>
        <w:div w:id="1130824109">
          <w:marLeft w:val="0"/>
          <w:marRight w:val="0"/>
          <w:marTop w:val="0"/>
          <w:marBottom w:val="0"/>
          <w:divBdr>
            <w:top w:val="none" w:sz="0" w:space="0" w:color="auto"/>
            <w:left w:val="none" w:sz="0" w:space="0" w:color="auto"/>
            <w:bottom w:val="none" w:sz="0" w:space="0" w:color="auto"/>
            <w:right w:val="none" w:sz="0" w:space="0" w:color="auto"/>
          </w:divBdr>
        </w:div>
        <w:div w:id="1380518420">
          <w:marLeft w:val="0"/>
          <w:marRight w:val="0"/>
          <w:marTop w:val="0"/>
          <w:marBottom w:val="0"/>
          <w:divBdr>
            <w:top w:val="none" w:sz="0" w:space="0" w:color="auto"/>
            <w:left w:val="none" w:sz="0" w:space="0" w:color="auto"/>
            <w:bottom w:val="none" w:sz="0" w:space="0" w:color="auto"/>
            <w:right w:val="none" w:sz="0" w:space="0" w:color="auto"/>
          </w:divBdr>
        </w:div>
        <w:div w:id="1007488749">
          <w:marLeft w:val="0"/>
          <w:marRight w:val="0"/>
          <w:marTop w:val="0"/>
          <w:marBottom w:val="0"/>
          <w:divBdr>
            <w:top w:val="none" w:sz="0" w:space="0" w:color="auto"/>
            <w:left w:val="none" w:sz="0" w:space="0" w:color="auto"/>
            <w:bottom w:val="none" w:sz="0" w:space="0" w:color="auto"/>
            <w:right w:val="none" w:sz="0" w:space="0" w:color="auto"/>
          </w:divBdr>
        </w:div>
        <w:div w:id="466433558">
          <w:marLeft w:val="0"/>
          <w:marRight w:val="0"/>
          <w:marTop w:val="0"/>
          <w:marBottom w:val="0"/>
          <w:divBdr>
            <w:top w:val="none" w:sz="0" w:space="0" w:color="auto"/>
            <w:left w:val="none" w:sz="0" w:space="0" w:color="auto"/>
            <w:bottom w:val="none" w:sz="0" w:space="0" w:color="auto"/>
            <w:right w:val="none" w:sz="0" w:space="0" w:color="auto"/>
          </w:divBdr>
        </w:div>
        <w:div w:id="223835111">
          <w:marLeft w:val="0"/>
          <w:marRight w:val="0"/>
          <w:marTop w:val="0"/>
          <w:marBottom w:val="0"/>
          <w:divBdr>
            <w:top w:val="none" w:sz="0" w:space="0" w:color="auto"/>
            <w:left w:val="none" w:sz="0" w:space="0" w:color="auto"/>
            <w:bottom w:val="none" w:sz="0" w:space="0" w:color="auto"/>
            <w:right w:val="none" w:sz="0" w:space="0" w:color="auto"/>
          </w:divBdr>
        </w:div>
        <w:div w:id="545140553">
          <w:marLeft w:val="0"/>
          <w:marRight w:val="0"/>
          <w:marTop w:val="0"/>
          <w:marBottom w:val="0"/>
          <w:divBdr>
            <w:top w:val="none" w:sz="0" w:space="0" w:color="auto"/>
            <w:left w:val="none" w:sz="0" w:space="0" w:color="auto"/>
            <w:bottom w:val="none" w:sz="0" w:space="0" w:color="auto"/>
            <w:right w:val="none" w:sz="0" w:space="0" w:color="auto"/>
          </w:divBdr>
        </w:div>
        <w:div w:id="606545461">
          <w:marLeft w:val="0"/>
          <w:marRight w:val="0"/>
          <w:marTop w:val="0"/>
          <w:marBottom w:val="0"/>
          <w:divBdr>
            <w:top w:val="none" w:sz="0" w:space="0" w:color="auto"/>
            <w:left w:val="none" w:sz="0" w:space="0" w:color="auto"/>
            <w:bottom w:val="none" w:sz="0" w:space="0" w:color="auto"/>
            <w:right w:val="none" w:sz="0" w:space="0" w:color="auto"/>
          </w:divBdr>
        </w:div>
        <w:div w:id="1448348473">
          <w:marLeft w:val="0"/>
          <w:marRight w:val="0"/>
          <w:marTop w:val="0"/>
          <w:marBottom w:val="0"/>
          <w:divBdr>
            <w:top w:val="none" w:sz="0" w:space="0" w:color="auto"/>
            <w:left w:val="none" w:sz="0" w:space="0" w:color="auto"/>
            <w:bottom w:val="none" w:sz="0" w:space="0" w:color="auto"/>
            <w:right w:val="none" w:sz="0" w:space="0" w:color="auto"/>
          </w:divBdr>
        </w:div>
        <w:div w:id="170609642">
          <w:marLeft w:val="0"/>
          <w:marRight w:val="0"/>
          <w:marTop w:val="0"/>
          <w:marBottom w:val="0"/>
          <w:divBdr>
            <w:top w:val="none" w:sz="0" w:space="0" w:color="auto"/>
            <w:left w:val="none" w:sz="0" w:space="0" w:color="auto"/>
            <w:bottom w:val="none" w:sz="0" w:space="0" w:color="auto"/>
            <w:right w:val="none" w:sz="0" w:space="0" w:color="auto"/>
          </w:divBdr>
        </w:div>
        <w:div w:id="1649625557">
          <w:marLeft w:val="0"/>
          <w:marRight w:val="0"/>
          <w:marTop w:val="0"/>
          <w:marBottom w:val="0"/>
          <w:divBdr>
            <w:top w:val="none" w:sz="0" w:space="0" w:color="auto"/>
            <w:left w:val="none" w:sz="0" w:space="0" w:color="auto"/>
            <w:bottom w:val="none" w:sz="0" w:space="0" w:color="auto"/>
            <w:right w:val="none" w:sz="0" w:space="0" w:color="auto"/>
          </w:divBdr>
        </w:div>
        <w:div w:id="2123911133">
          <w:marLeft w:val="0"/>
          <w:marRight w:val="0"/>
          <w:marTop w:val="0"/>
          <w:marBottom w:val="0"/>
          <w:divBdr>
            <w:top w:val="none" w:sz="0" w:space="0" w:color="auto"/>
            <w:left w:val="none" w:sz="0" w:space="0" w:color="auto"/>
            <w:bottom w:val="none" w:sz="0" w:space="0" w:color="auto"/>
            <w:right w:val="none" w:sz="0" w:space="0" w:color="auto"/>
          </w:divBdr>
        </w:div>
      </w:divsChild>
    </w:div>
    <w:div w:id="522935751">
      <w:bodyDiv w:val="1"/>
      <w:marLeft w:val="0"/>
      <w:marRight w:val="0"/>
      <w:marTop w:val="0"/>
      <w:marBottom w:val="0"/>
      <w:divBdr>
        <w:top w:val="none" w:sz="0" w:space="0" w:color="auto"/>
        <w:left w:val="none" w:sz="0" w:space="0" w:color="auto"/>
        <w:bottom w:val="none" w:sz="0" w:space="0" w:color="auto"/>
        <w:right w:val="none" w:sz="0" w:space="0" w:color="auto"/>
      </w:divBdr>
    </w:div>
    <w:div w:id="582420713">
      <w:bodyDiv w:val="1"/>
      <w:marLeft w:val="0"/>
      <w:marRight w:val="0"/>
      <w:marTop w:val="0"/>
      <w:marBottom w:val="0"/>
      <w:divBdr>
        <w:top w:val="none" w:sz="0" w:space="0" w:color="auto"/>
        <w:left w:val="none" w:sz="0" w:space="0" w:color="auto"/>
        <w:bottom w:val="none" w:sz="0" w:space="0" w:color="auto"/>
        <w:right w:val="none" w:sz="0" w:space="0" w:color="auto"/>
      </w:divBdr>
    </w:div>
    <w:div w:id="584457045">
      <w:bodyDiv w:val="1"/>
      <w:marLeft w:val="0"/>
      <w:marRight w:val="0"/>
      <w:marTop w:val="0"/>
      <w:marBottom w:val="0"/>
      <w:divBdr>
        <w:top w:val="none" w:sz="0" w:space="0" w:color="auto"/>
        <w:left w:val="none" w:sz="0" w:space="0" w:color="auto"/>
        <w:bottom w:val="none" w:sz="0" w:space="0" w:color="auto"/>
        <w:right w:val="none" w:sz="0" w:space="0" w:color="auto"/>
      </w:divBdr>
    </w:div>
    <w:div w:id="609632691">
      <w:bodyDiv w:val="1"/>
      <w:marLeft w:val="0"/>
      <w:marRight w:val="0"/>
      <w:marTop w:val="0"/>
      <w:marBottom w:val="0"/>
      <w:divBdr>
        <w:top w:val="none" w:sz="0" w:space="0" w:color="auto"/>
        <w:left w:val="none" w:sz="0" w:space="0" w:color="auto"/>
        <w:bottom w:val="none" w:sz="0" w:space="0" w:color="auto"/>
        <w:right w:val="none" w:sz="0" w:space="0" w:color="auto"/>
      </w:divBdr>
    </w:div>
    <w:div w:id="650788799">
      <w:bodyDiv w:val="1"/>
      <w:marLeft w:val="0"/>
      <w:marRight w:val="0"/>
      <w:marTop w:val="0"/>
      <w:marBottom w:val="0"/>
      <w:divBdr>
        <w:top w:val="none" w:sz="0" w:space="0" w:color="auto"/>
        <w:left w:val="none" w:sz="0" w:space="0" w:color="auto"/>
        <w:bottom w:val="none" w:sz="0" w:space="0" w:color="auto"/>
        <w:right w:val="none" w:sz="0" w:space="0" w:color="auto"/>
      </w:divBdr>
    </w:div>
    <w:div w:id="782312651">
      <w:bodyDiv w:val="1"/>
      <w:marLeft w:val="0"/>
      <w:marRight w:val="0"/>
      <w:marTop w:val="0"/>
      <w:marBottom w:val="0"/>
      <w:divBdr>
        <w:top w:val="none" w:sz="0" w:space="0" w:color="auto"/>
        <w:left w:val="none" w:sz="0" w:space="0" w:color="auto"/>
        <w:bottom w:val="none" w:sz="0" w:space="0" w:color="auto"/>
        <w:right w:val="none" w:sz="0" w:space="0" w:color="auto"/>
      </w:divBdr>
    </w:div>
    <w:div w:id="801845478">
      <w:bodyDiv w:val="1"/>
      <w:marLeft w:val="0"/>
      <w:marRight w:val="0"/>
      <w:marTop w:val="0"/>
      <w:marBottom w:val="0"/>
      <w:divBdr>
        <w:top w:val="none" w:sz="0" w:space="0" w:color="auto"/>
        <w:left w:val="none" w:sz="0" w:space="0" w:color="auto"/>
        <w:bottom w:val="none" w:sz="0" w:space="0" w:color="auto"/>
        <w:right w:val="none" w:sz="0" w:space="0" w:color="auto"/>
      </w:divBdr>
    </w:div>
    <w:div w:id="801847432">
      <w:bodyDiv w:val="1"/>
      <w:marLeft w:val="0"/>
      <w:marRight w:val="0"/>
      <w:marTop w:val="0"/>
      <w:marBottom w:val="0"/>
      <w:divBdr>
        <w:top w:val="none" w:sz="0" w:space="0" w:color="auto"/>
        <w:left w:val="none" w:sz="0" w:space="0" w:color="auto"/>
        <w:bottom w:val="none" w:sz="0" w:space="0" w:color="auto"/>
        <w:right w:val="none" w:sz="0" w:space="0" w:color="auto"/>
      </w:divBdr>
    </w:div>
    <w:div w:id="895897384">
      <w:bodyDiv w:val="1"/>
      <w:marLeft w:val="0"/>
      <w:marRight w:val="0"/>
      <w:marTop w:val="0"/>
      <w:marBottom w:val="0"/>
      <w:divBdr>
        <w:top w:val="none" w:sz="0" w:space="0" w:color="auto"/>
        <w:left w:val="none" w:sz="0" w:space="0" w:color="auto"/>
        <w:bottom w:val="none" w:sz="0" w:space="0" w:color="auto"/>
        <w:right w:val="none" w:sz="0" w:space="0" w:color="auto"/>
      </w:divBdr>
    </w:div>
    <w:div w:id="897786839">
      <w:bodyDiv w:val="1"/>
      <w:marLeft w:val="0"/>
      <w:marRight w:val="0"/>
      <w:marTop w:val="0"/>
      <w:marBottom w:val="0"/>
      <w:divBdr>
        <w:top w:val="none" w:sz="0" w:space="0" w:color="auto"/>
        <w:left w:val="none" w:sz="0" w:space="0" w:color="auto"/>
        <w:bottom w:val="none" w:sz="0" w:space="0" w:color="auto"/>
        <w:right w:val="none" w:sz="0" w:space="0" w:color="auto"/>
      </w:divBdr>
    </w:div>
    <w:div w:id="960458571">
      <w:bodyDiv w:val="1"/>
      <w:marLeft w:val="0"/>
      <w:marRight w:val="0"/>
      <w:marTop w:val="0"/>
      <w:marBottom w:val="0"/>
      <w:divBdr>
        <w:top w:val="none" w:sz="0" w:space="0" w:color="auto"/>
        <w:left w:val="none" w:sz="0" w:space="0" w:color="auto"/>
        <w:bottom w:val="none" w:sz="0" w:space="0" w:color="auto"/>
        <w:right w:val="none" w:sz="0" w:space="0" w:color="auto"/>
      </w:divBdr>
    </w:div>
    <w:div w:id="1010330885">
      <w:bodyDiv w:val="1"/>
      <w:marLeft w:val="0"/>
      <w:marRight w:val="0"/>
      <w:marTop w:val="0"/>
      <w:marBottom w:val="0"/>
      <w:divBdr>
        <w:top w:val="none" w:sz="0" w:space="0" w:color="auto"/>
        <w:left w:val="none" w:sz="0" w:space="0" w:color="auto"/>
        <w:bottom w:val="none" w:sz="0" w:space="0" w:color="auto"/>
        <w:right w:val="none" w:sz="0" w:space="0" w:color="auto"/>
      </w:divBdr>
    </w:div>
    <w:div w:id="1028676870">
      <w:bodyDiv w:val="1"/>
      <w:marLeft w:val="0"/>
      <w:marRight w:val="0"/>
      <w:marTop w:val="0"/>
      <w:marBottom w:val="0"/>
      <w:divBdr>
        <w:top w:val="none" w:sz="0" w:space="0" w:color="auto"/>
        <w:left w:val="none" w:sz="0" w:space="0" w:color="auto"/>
        <w:bottom w:val="none" w:sz="0" w:space="0" w:color="auto"/>
        <w:right w:val="none" w:sz="0" w:space="0" w:color="auto"/>
      </w:divBdr>
    </w:div>
    <w:div w:id="1125078175">
      <w:bodyDiv w:val="1"/>
      <w:marLeft w:val="0"/>
      <w:marRight w:val="0"/>
      <w:marTop w:val="0"/>
      <w:marBottom w:val="0"/>
      <w:divBdr>
        <w:top w:val="none" w:sz="0" w:space="0" w:color="auto"/>
        <w:left w:val="none" w:sz="0" w:space="0" w:color="auto"/>
        <w:bottom w:val="none" w:sz="0" w:space="0" w:color="auto"/>
        <w:right w:val="none" w:sz="0" w:space="0" w:color="auto"/>
      </w:divBdr>
    </w:div>
    <w:div w:id="1138258636">
      <w:bodyDiv w:val="1"/>
      <w:marLeft w:val="0"/>
      <w:marRight w:val="0"/>
      <w:marTop w:val="0"/>
      <w:marBottom w:val="0"/>
      <w:divBdr>
        <w:top w:val="none" w:sz="0" w:space="0" w:color="auto"/>
        <w:left w:val="none" w:sz="0" w:space="0" w:color="auto"/>
        <w:bottom w:val="none" w:sz="0" w:space="0" w:color="auto"/>
        <w:right w:val="none" w:sz="0" w:space="0" w:color="auto"/>
      </w:divBdr>
    </w:div>
    <w:div w:id="1173298078">
      <w:bodyDiv w:val="1"/>
      <w:marLeft w:val="0"/>
      <w:marRight w:val="0"/>
      <w:marTop w:val="0"/>
      <w:marBottom w:val="0"/>
      <w:divBdr>
        <w:top w:val="none" w:sz="0" w:space="0" w:color="auto"/>
        <w:left w:val="none" w:sz="0" w:space="0" w:color="auto"/>
        <w:bottom w:val="none" w:sz="0" w:space="0" w:color="auto"/>
        <w:right w:val="none" w:sz="0" w:space="0" w:color="auto"/>
      </w:divBdr>
    </w:div>
    <w:div w:id="1187133227">
      <w:bodyDiv w:val="1"/>
      <w:marLeft w:val="0"/>
      <w:marRight w:val="0"/>
      <w:marTop w:val="0"/>
      <w:marBottom w:val="0"/>
      <w:divBdr>
        <w:top w:val="none" w:sz="0" w:space="0" w:color="auto"/>
        <w:left w:val="none" w:sz="0" w:space="0" w:color="auto"/>
        <w:bottom w:val="none" w:sz="0" w:space="0" w:color="auto"/>
        <w:right w:val="none" w:sz="0" w:space="0" w:color="auto"/>
      </w:divBdr>
    </w:div>
    <w:div w:id="1190216991">
      <w:bodyDiv w:val="1"/>
      <w:marLeft w:val="0"/>
      <w:marRight w:val="0"/>
      <w:marTop w:val="0"/>
      <w:marBottom w:val="0"/>
      <w:divBdr>
        <w:top w:val="none" w:sz="0" w:space="0" w:color="auto"/>
        <w:left w:val="none" w:sz="0" w:space="0" w:color="auto"/>
        <w:bottom w:val="none" w:sz="0" w:space="0" w:color="auto"/>
        <w:right w:val="none" w:sz="0" w:space="0" w:color="auto"/>
      </w:divBdr>
    </w:div>
    <w:div w:id="1200818078">
      <w:bodyDiv w:val="1"/>
      <w:marLeft w:val="0"/>
      <w:marRight w:val="0"/>
      <w:marTop w:val="0"/>
      <w:marBottom w:val="0"/>
      <w:divBdr>
        <w:top w:val="none" w:sz="0" w:space="0" w:color="auto"/>
        <w:left w:val="none" w:sz="0" w:space="0" w:color="auto"/>
        <w:bottom w:val="none" w:sz="0" w:space="0" w:color="auto"/>
        <w:right w:val="none" w:sz="0" w:space="0" w:color="auto"/>
      </w:divBdr>
    </w:div>
    <w:div w:id="1225600421">
      <w:bodyDiv w:val="1"/>
      <w:marLeft w:val="0"/>
      <w:marRight w:val="0"/>
      <w:marTop w:val="0"/>
      <w:marBottom w:val="0"/>
      <w:divBdr>
        <w:top w:val="none" w:sz="0" w:space="0" w:color="auto"/>
        <w:left w:val="none" w:sz="0" w:space="0" w:color="auto"/>
        <w:bottom w:val="none" w:sz="0" w:space="0" w:color="auto"/>
        <w:right w:val="none" w:sz="0" w:space="0" w:color="auto"/>
      </w:divBdr>
    </w:div>
    <w:div w:id="1231038033">
      <w:bodyDiv w:val="1"/>
      <w:marLeft w:val="0"/>
      <w:marRight w:val="0"/>
      <w:marTop w:val="0"/>
      <w:marBottom w:val="0"/>
      <w:divBdr>
        <w:top w:val="none" w:sz="0" w:space="0" w:color="auto"/>
        <w:left w:val="none" w:sz="0" w:space="0" w:color="auto"/>
        <w:bottom w:val="none" w:sz="0" w:space="0" w:color="auto"/>
        <w:right w:val="none" w:sz="0" w:space="0" w:color="auto"/>
      </w:divBdr>
    </w:div>
    <w:div w:id="1248733832">
      <w:bodyDiv w:val="1"/>
      <w:marLeft w:val="0"/>
      <w:marRight w:val="0"/>
      <w:marTop w:val="0"/>
      <w:marBottom w:val="0"/>
      <w:divBdr>
        <w:top w:val="none" w:sz="0" w:space="0" w:color="auto"/>
        <w:left w:val="none" w:sz="0" w:space="0" w:color="auto"/>
        <w:bottom w:val="none" w:sz="0" w:space="0" w:color="auto"/>
        <w:right w:val="none" w:sz="0" w:space="0" w:color="auto"/>
      </w:divBdr>
    </w:div>
    <w:div w:id="1255892989">
      <w:bodyDiv w:val="1"/>
      <w:marLeft w:val="0"/>
      <w:marRight w:val="0"/>
      <w:marTop w:val="0"/>
      <w:marBottom w:val="0"/>
      <w:divBdr>
        <w:top w:val="none" w:sz="0" w:space="0" w:color="auto"/>
        <w:left w:val="none" w:sz="0" w:space="0" w:color="auto"/>
        <w:bottom w:val="none" w:sz="0" w:space="0" w:color="auto"/>
        <w:right w:val="none" w:sz="0" w:space="0" w:color="auto"/>
      </w:divBdr>
      <w:divsChild>
        <w:div w:id="940260862">
          <w:marLeft w:val="0"/>
          <w:marRight w:val="0"/>
          <w:marTop w:val="0"/>
          <w:marBottom w:val="0"/>
          <w:divBdr>
            <w:top w:val="none" w:sz="0" w:space="0" w:color="auto"/>
            <w:left w:val="none" w:sz="0" w:space="0" w:color="auto"/>
            <w:bottom w:val="none" w:sz="0" w:space="0" w:color="auto"/>
            <w:right w:val="none" w:sz="0" w:space="0" w:color="auto"/>
          </w:divBdr>
        </w:div>
      </w:divsChild>
    </w:div>
    <w:div w:id="1256281812">
      <w:bodyDiv w:val="1"/>
      <w:marLeft w:val="0"/>
      <w:marRight w:val="0"/>
      <w:marTop w:val="0"/>
      <w:marBottom w:val="0"/>
      <w:divBdr>
        <w:top w:val="none" w:sz="0" w:space="0" w:color="auto"/>
        <w:left w:val="none" w:sz="0" w:space="0" w:color="auto"/>
        <w:bottom w:val="none" w:sz="0" w:space="0" w:color="auto"/>
        <w:right w:val="none" w:sz="0" w:space="0" w:color="auto"/>
      </w:divBdr>
    </w:div>
    <w:div w:id="1303659814">
      <w:bodyDiv w:val="1"/>
      <w:marLeft w:val="0"/>
      <w:marRight w:val="0"/>
      <w:marTop w:val="0"/>
      <w:marBottom w:val="0"/>
      <w:divBdr>
        <w:top w:val="none" w:sz="0" w:space="0" w:color="auto"/>
        <w:left w:val="none" w:sz="0" w:space="0" w:color="auto"/>
        <w:bottom w:val="none" w:sz="0" w:space="0" w:color="auto"/>
        <w:right w:val="none" w:sz="0" w:space="0" w:color="auto"/>
      </w:divBdr>
    </w:div>
    <w:div w:id="1309163862">
      <w:bodyDiv w:val="1"/>
      <w:marLeft w:val="0"/>
      <w:marRight w:val="0"/>
      <w:marTop w:val="0"/>
      <w:marBottom w:val="0"/>
      <w:divBdr>
        <w:top w:val="none" w:sz="0" w:space="0" w:color="auto"/>
        <w:left w:val="none" w:sz="0" w:space="0" w:color="auto"/>
        <w:bottom w:val="none" w:sz="0" w:space="0" w:color="auto"/>
        <w:right w:val="none" w:sz="0" w:space="0" w:color="auto"/>
      </w:divBdr>
    </w:div>
    <w:div w:id="1312103134">
      <w:bodyDiv w:val="1"/>
      <w:marLeft w:val="0"/>
      <w:marRight w:val="0"/>
      <w:marTop w:val="0"/>
      <w:marBottom w:val="0"/>
      <w:divBdr>
        <w:top w:val="none" w:sz="0" w:space="0" w:color="auto"/>
        <w:left w:val="none" w:sz="0" w:space="0" w:color="auto"/>
        <w:bottom w:val="none" w:sz="0" w:space="0" w:color="auto"/>
        <w:right w:val="none" w:sz="0" w:space="0" w:color="auto"/>
      </w:divBdr>
    </w:div>
    <w:div w:id="1332683441">
      <w:bodyDiv w:val="1"/>
      <w:marLeft w:val="0"/>
      <w:marRight w:val="0"/>
      <w:marTop w:val="0"/>
      <w:marBottom w:val="0"/>
      <w:divBdr>
        <w:top w:val="none" w:sz="0" w:space="0" w:color="auto"/>
        <w:left w:val="none" w:sz="0" w:space="0" w:color="auto"/>
        <w:bottom w:val="none" w:sz="0" w:space="0" w:color="auto"/>
        <w:right w:val="none" w:sz="0" w:space="0" w:color="auto"/>
      </w:divBdr>
    </w:div>
    <w:div w:id="1414356481">
      <w:bodyDiv w:val="1"/>
      <w:marLeft w:val="0"/>
      <w:marRight w:val="0"/>
      <w:marTop w:val="0"/>
      <w:marBottom w:val="0"/>
      <w:divBdr>
        <w:top w:val="none" w:sz="0" w:space="0" w:color="auto"/>
        <w:left w:val="none" w:sz="0" w:space="0" w:color="auto"/>
        <w:bottom w:val="none" w:sz="0" w:space="0" w:color="auto"/>
        <w:right w:val="none" w:sz="0" w:space="0" w:color="auto"/>
      </w:divBdr>
    </w:div>
    <w:div w:id="1448237929">
      <w:bodyDiv w:val="1"/>
      <w:marLeft w:val="0"/>
      <w:marRight w:val="0"/>
      <w:marTop w:val="0"/>
      <w:marBottom w:val="0"/>
      <w:divBdr>
        <w:top w:val="none" w:sz="0" w:space="0" w:color="auto"/>
        <w:left w:val="none" w:sz="0" w:space="0" w:color="auto"/>
        <w:bottom w:val="none" w:sz="0" w:space="0" w:color="auto"/>
        <w:right w:val="none" w:sz="0" w:space="0" w:color="auto"/>
      </w:divBdr>
    </w:div>
    <w:div w:id="1456294376">
      <w:bodyDiv w:val="1"/>
      <w:marLeft w:val="0"/>
      <w:marRight w:val="0"/>
      <w:marTop w:val="0"/>
      <w:marBottom w:val="0"/>
      <w:divBdr>
        <w:top w:val="none" w:sz="0" w:space="0" w:color="auto"/>
        <w:left w:val="none" w:sz="0" w:space="0" w:color="auto"/>
        <w:bottom w:val="none" w:sz="0" w:space="0" w:color="auto"/>
        <w:right w:val="none" w:sz="0" w:space="0" w:color="auto"/>
      </w:divBdr>
      <w:divsChild>
        <w:div w:id="461536735">
          <w:marLeft w:val="0"/>
          <w:marRight w:val="0"/>
          <w:marTop w:val="0"/>
          <w:marBottom w:val="0"/>
          <w:divBdr>
            <w:top w:val="none" w:sz="0" w:space="0" w:color="auto"/>
            <w:left w:val="none" w:sz="0" w:space="0" w:color="auto"/>
            <w:bottom w:val="none" w:sz="0" w:space="0" w:color="auto"/>
            <w:right w:val="none" w:sz="0" w:space="0" w:color="auto"/>
          </w:divBdr>
        </w:div>
        <w:div w:id="2115440548">
          <w:marLeft w:val="0"/>
          <w:marRight w:val="0"/>
          <w:marTop w:val="0"/>
          <w:marBottom w:val="0"/>
          <w:divBdr>
            <w:top w:val="none" w:sz="0" w:space="0" w:color="auto"/>
            <w:left w:val="none" w:sz="0" w:space="0" w:color="auto"/>
            <w:bottom w:val="none" w:sz="0" w:space="0" w:color="auto"/>
            <w:right w:val="none" w:sz="0" w:space="0" w:color="auto"/>
          </w:divBdr>
        </w:div>
        <w:div w:id="815618">
          <w:marLeft w:val="0"/>
          <w:marRight w:val="0"/>
          <w:marTop w:val="0"/>
          <w:marBottom w:val="0"/>
          <w:divBdr>
            <w:top w:val="none" w:sz="0" w:space="0" w:color="auto"/>
            <w:left w:val="none" w:sz="0" w:space="0" w:color="auto"/>
            <w:bottom w:val="none" w:sz="0" w:space="0" w:color="auto"/>
            <w:right w:val="none" w:sz="0" w:space="0" w:color="auto"/>
          </w:divBdr>
        </w:div>
        <w:div w:id="1383405327">
          <w:marLeft w:val="0"/>
          <w:marRight w:val="0"/>
          <w:marTop w:val="0"/>
          <w:marBottom w:val="0"/>
          <w:divBdr>
            <w:top w:val="none" w:sz="0" w:space="0" w:color="auto"/>
            <w:left w:val="none" w:sz="0" w:space="0" w:color="auto"/>
            <w:bottom w:val="none" w:sz="0" w:space="0" w:color="auto"/>
            <w:right w:val="none" w:sz="0" w:space="0" w:color="auto"/>
          </w:divBdr>
        </w:div>
        <w:div w:id="721245632">
          <w:marLeft w:val="0"/>
          <w:marRight w:val="0"/>
          <w:marTop w:val="0"/>
          <w:marBottom w:val="0"/>
          <w:divBdr>
            <w:top w:val="none" w:sz="0" w:space="0" w:color="auto"/>
            <w:left w:val="none" w:sz="0" w:space="0" w:color="auto"/>
            <w:bottom w:val="none" w:sz="0" w:space="0" w:color="auto"/>
            <w:right w:val="none" w:sz="0" w:space="0" w:color="auto"/>
          </w:divBdr>
        </w:div>
        <w:div w:id="1249271780">
          <w:marLeft w:val="0"/>
          <w:marRight w:val="0"/>
          <w:marTop w:val="0"/>
          <w:marBottom w:val="0"/>
          <w:divBdr>
            <w:top w:val="none" w:sz="0" w:space="0" w:color="auto"/>
            <w:left w:val="none" w:sz="0" w:space="0" w:color="auto"/>
            <w:bottom w:val="none" w:sz="0" w:space="0" w:color="auto"/>
            <w:right w:val="none" w:sz="0" w:space="0" w:color="auto"/>
          </w:divBdr>
        </w:div>
        <w:div w:id="1298536511">
          <w:marLeft w:val="0"/>
          <w:marRight w:val="0"/>
          <w:marTop w:val="0"/>
          <w:marBottom w:val="0"/>
          <w:divBdr>
            <w:top w:val="none" w:sz="0" w:space="0" w:color="auto"/>
            <w:left w:val="none" w:sz="0" w:space="0" w:color="auto"/>
            <w:bottom w:val="none" w:sz="0" w:space="0" w:color="auto"/>
            <w:right w:val="none" w:sz="0" w:space="0" w:color="auto"/>
          </w:divBdr>
        </w:div>
        <w:div w:id="1204442730">
          <w:marLeft w:val="0"/>
          <w:marRight w:val="0"/>
          <w:marTop w:val="0"/>
          <w:marBottom w:val="0"/>
          <w:divBdr>
            <w:top w:val="none" w:sz="0" w:space="0" w:color="auto"/>
            <w:left w:val="none" w:sz="0" w:space="0" w:color="auto"/>
            <w:bottom w:val="none" w:sz="0" w:space="0" w:color="auto"/>
            <w:right w:val="none" w:sz="0" w:space="0" w:color="auto"/>
          </w:divBdr>
        </w:div>
        <w:div w:id="820776397">
          <w:marLeft w:val="0"/>
          <w:marRight w:val="0"/>
          <w:marTop w:val="0"/>
          <w:marBottom w:val="0"/>
          <w:divBdr>
            <w:top w:val="none" w:sz="0" w:space="0" w:color="auto"/>
            <w:left w:val="none" w:sz="0" w:space="0" w:color="auto"/>
            <w:bottom w:val="none" w:sz="0" w:space="0" w:color="auto"/>
            <w:right w:val="none" w:sz="0" w:space="0" w:color="auto"/>
          </w:divBdr>
        </w:div>
        <w:div w:id="2008558767">
          <w:marLeft w:val="0"/>
          <w:marRight w:val="0"/>
          <w:marTop w:val="0"/>
          <w:marBottom w:val="0"/>
          <w:divBdr>
            <w:top w:val="none" w:sz="0" w:space="0" w:color="auto"/>
            <w:left w:val="none" w:sz="0" w:space="0" w:color="auto"/>
            <w:bottom w:val="none" w:sz="0" w:space="0" w:color="auto"/>
            <w:right w:val="none" w:sz="0" w:space="0" w:color="auto"/>
          </w:divBdr>
        </w:div>
        <w:div w:id="1088189820">
          <w:marLeft w:val="0"/>
          <w:marRight w:val="0"/>
          <w:marTop w:val="0"/>
          <w:marBottom w:val="0"/>
          <w:divBdr>
            <w:top w:val="none" w:sz="0" w:space="0" w:color="auto"/>
            <w:left w:val="none" w:sz="0" w:space="0" w:color="auto"/>
            <w:bottom w:val="none" w:sz="0" w:space="0" w:color="auto"/>
            <w:right w:val="none" w:sz="0" w:space="0" w:color="auto"/>
          </w:divBdr>
        </w:div>
        <w:div w:id="937755783">
          <w:marLeft w:val="0"/>
          <w:marRight w:val="0"/>
          <w:marTop w:val="0"/>
          <w:marBottom w:val="0"/>
          <w:divBdr>
            <w:top w:val="none" w:sz="0" w:space="0" w:color="auto"/>
            <w:left w:val="none" w:sz="0" w:space="0" w:color="auto"/>
            <w:bottom w:val="none" w:sz="0" w:space="0" w:color="auto"/>
            <w:right w:val="none" w:sz="0" w:space="0" w:color="auto"/>
          </w:divBdr>
        </w:div>
        <w:div w:id="1123159699">
          <w:marLeft w:val="0"/>
          <w:marRight w:val="0"/>
          <w:marTop w:val="0"/>
          <w:marBottom w:val="0"/>
          <w:divBdr>
            <w:top w:val="none" w:sz="0" w:space="0" w:color="auto"/>
            <w:left w:val="none" w:sz="0" w:space="0" w:color="auto"/>
            <w:bottom w:val="none" w:sz="0" w:space="0" w:color="auto"/>
            <w:right w:val="none" w:sz="0" w:space="0" w:color="auto"/>
          </w:divBdr>
        </w:div>
      </w:divsChild>
    </w:div>
    <w:div w:id="1466773988">
      <w:bodyDiv w:val="1"/>
      <w:marLeft w:val="0"/>
      <w:marRight w:val="0"/>
      <w:marTop w:val="0"/>
      <w:marBottom w:val="0"/>
      <w:divBdr>
        <w:top w:val="none" w:sz="0" w:space="0" w:color="auto"/>
        <w:left w:val="none" w:sz="0" w:space="0" w:color="auto"/>
        <w:bottom w:val="none" w:sz="0" w:space="0" w:color="auto"/>
        <w:right w:val="none" w:sz="0" w:space="0" w:color="auto"/>
      </w:divBdr>
    </w:div>
    <w:div w:id="1478452926">
      <w:bodyDiv w:val="1"/>
      <w:marLeft w:val="0"/>
      <w:marRight w:val="0"/>
      <w:marTop w:val="0"/>
      <w:marBottom w:val="0"/>
      <w:divBdr>
        <w:top w:val="none" w:sz="0" w:space="0" w:color="auto"/>
        <w:left w:val="none" w:sz="0" w:space="0" w:color="auto"/>
        <w:bottom w:val="none" w:sz="0" w:space="0" w:color="auto"/>
        <w:right w:val="none" w:sz="0" w:space="0" w:color="auto"/>
      </w:divBdr>
    </w:div>
    <w:div w:id="1486894398">
      <w:bodyDiv w:val="1"/>
      <w:marLeft w:val="0"/>
      <w:marRight w:val="0"/>
      <w:marTop w:val="0"/>
      <w:marBottom w:val="0"/>
      <w:divBdr>
        <w:top w:val="none" w:sz="0" w:space="0" w:color="auto"/>
        <w:left w:val="none" w:sz="0" w:space="0" w:color="auto"/>
        <w:bottom w:val="none" w:sz="0" w:space="0" w:color="auto"/>
        <w:right w:val="none" w:sz="0" w:space="0" w:color="auto"/>
      </w:divBdr>
    </w:div>
    <w:div w:id="1502575677">
      <w:bodyDiv w:val="1"/>
      <w:marLeft w:val="0"/>
      <w:marRight w:val="0"/>
      <w:marTop w:val="0"/>
      <w:marBottom w:val="0"/>
      <w:divBdr>
        <w:top w:val="none" w:sz="0" w:space="0" w:color="auto"/>
        <w:left w:val="none" w:sz="0" w:space="0" w:color="auto"/>
        <w:bottom w:val="none" w:sz="0" w:space="0" w:color="auto"/>
        <w:right w:val="none" w:sz="0" w:space="0" w:color="auto"/>
      </w:divBdr>
    </w:div>
    <w:div w:id="1507793617">
      <w:bodyDiv w:val="1"/>
      <w:marLeft w:val="0"/>
      <w:marRight w:val="0"/>
      <w:marTop w:val="0"/>
      <w:marBottom w:val="0"/>
      <w:divBdr>
        <w:top w:val="none" w:sz="0" w:space="0" w:color="auto"/>
        <w:left w:val="none" w:sz="0" w:space="0" w:color="auto"/>
        <w:bottom w:val="none" w:sz="0" w:space="0" w:color="auto"/>
        <w:right w:val="none" w:sz="0" w:space="0" w:color="auto"/>
      </w:divBdr>
    </w:div>
    <w:div w:id="1510489370">
      <w:bodyDiv w:val="1"/>
      <w:marLeft w:val="0"/>
      <w:marRight w:val="0"/>
      <w:marTop w:val="0"/>
      <w:marBottom w:val="0"/>
      <w:divBdr>
        <w:top w:val="none" w:sz="0" w:space="0" w:color="auto"/>
        <w:left w:val="none" w:sz="0" w:space="0" w:color="auto"/>
        <w:bottom w:val="none" w:sz="0" w:space="0" w:color="auto"/>
        <w:right w:val="none" w:sz="0" w:space="0" w:color="auto"/>
      </w:divBdr>
    </w:div>
    <w:div w:id="1531840421">
      <w:bodyDiv w:val="1"/>
      <w:marLeft w:val="0"/>
      <w:marRight w:val="0"/>
      <w:marTop w:val="0"/>
      <w:marBottom w:val="0"/>
      <w:divBdr>
        <w:top w:val="none" w:sz="0" w:space="0" w:color="auto"/>
        <w:left w:val="none" w:sz="0" w:space="0" w:color="auto"/>
        <w:bottom w:val="none" w:sz="0" w:space="0" w:color="auto"/>
        <w:right w:val="none" w:sz="0" w:space="0" w:color="auto"/>
      </w:divBdr>
    </w:div>
    <w:div w:id="1539510707">
      <w:bodyDiv w:val="1"/>
      <w:marLeft w:val="0"/>
      <w:marRight w:val="0"/>
      <w:marTop w:val="0"/>
      <w:marBottom w:val="0"/>
      <w:divBdr>
        <w:top w:val="none" w:sz="0" w:space="0" w:color="auto"/>
        <w:left w:val="none" w:sz="0" w:space="0" w:color="auto"/>
        <w:bottom w:val="none" w:sz="0" w:space="0" w:color="auto"/>
        <w:right w:val="none" w:sz="0" w:space="0" w:color="auto"/>
      </w:divBdr>
    </w:div>
    <w:div w:id="1574584117">
      <w:bodyDiv w:val="1"/>
      <w:marLeft w:val="0"/>
      <w:marRight w:val="0"/>
      <w:marTop w:val="0"/>
      <w:marBottom w:val="0"/>
      <w:divBdr>
        <w:top w:val="none" w:sz="0" w:space="0" w:color="auto"/>
        <w:left w:val="none" w:sz="0" w:space="0" w:color="auto"/>
        <w:bottom w:val="none" w:sz="0" w:space="0" w:color="auto"/>
        <w:right w:val="none" w:sz="0" w:space="0" w:color="auto"/>
      </w:divBdr>
    </w:div>
    <w:div w:id="1597977680">
      <w:bodyDiv w:val="1"/>
      <w:marLeft w:val="0"/>
      <w:marRight w:val="0"/>
      <w:marTop w:val="0"/>
      <w:marBottom w:val="0"/>
      <w:divBdr>
        <w:top w:val="none" w:sz="0" w:space="0" w:color="auto"/>
        <w:left w:val="none" w:sz="0" w:space="0" w:color="auto"/>
        <w:bottom w:val="none" w:sz="0" w:space="0" w:color="auto"/>
        <w:right w:val="none" w:sz="0" w:space="0" w:color="auto"/>
      </w:divBdr>
    </w:div>
    <w:div w:id="1622689353">
      <w:bodyDiv w:val="1"/>
      <w:marLeft w:val="0"/>
      <w:marRight w:val="0"/>
      <w:marTop w:val="0"/>
      <w:marBottom w:val="0"/>
      <w:divBdr>
        <w:top w:val="none" w:sz="0" w:space="0" w:color="auto"/>
        <w:left w:val="none" w:sz="0" w:space="0" w:color="auto"/>
        <w:bottom w:val="none" w:sz="0" w:space="0" w:color="auto"/>
        <w:right w:val="none" w:sz="0" w:space="0" w:color="auto"/>
      </w:divBdr>
    </w:div>
    <w:div w:id="1627003109">
      <w:bodyDiv w:val="1"/>
      <w:marLeft w:val="0"/>
      <w:marRight w:val="0"/>
      <w:marTop w:val="0"/>
      <w:marBottom w:val="0"/>
      <w:divBdr>
        <w:top w:val="none" w:sz="0" w:space="0" w:color="auto"/>
        <w:left w:val="none" w:sz="0" w:space="0" w:color="auto"/>
        <w:bottom w:val="none" w:sz="0" w:space="0" w:color="auto"/>
        <w:right w:val="none" w:sz="0" w:space="0" w:color="auto"/>
      </w:divBdr>
    </w:div>
    <w:div w:id="1639528834">
      <w:bodyDiv w:val="1"/>
      <w:marLeft w:val="0"/>
      <w:marRight w:val="0"/>
      <w:marTop w:val="0"/>
      <w:marBottom w:val="0"/>
      <w:divBdr>
        <w:top w:val="none" w:sz="0" w:space="0" w:color="auto"/>
        <w:left w:val="none" w:sz="0" w:space="0" w:color="auto"/>
        <w:bottom w:val="none" w:sz="0" w:space="0" w:color="auto"/>
        <w:right w:val="none" w:sz="0" w:space="0" w:color="auto"/>
      </w:divBdr>
    </w:div>
    <w:div w:id="1644508383">
      <w:bodyDiv w:val="1"/>
      <w:marLeft w:val="0"/>
      <w:marRight w:val="0"/>
      <w:marTop w:val="0"/>
      <w:marBottom w:val="0"/>
      <w:divBdr>
        <w:top w:val="none" w:sz="0" w:space="0" w:color="auto"/>
        <w:left w:val="none" w:sz="0" w:space="0" w:color="auto"/>
        <w:bottom w:val="none" w:sz="0" w:space="0" w:color="auto"/>
        <w:right w:val="none" w:sz="0" w:space="0" w:color="auto"/>
      </w:divBdr>
    </w:div>
    <w:div w:id="1682388582">
      <w:bodyDiv w:val="1"/>
      <w:marLeft w:val="0"/>
      <w:marRight w:val="0"/>
      <w:marTop w:val="0"/>
      <w:marBottom w:val="0"/>
      <w:divBdr>
        <w:top w:val="none" w:sz="0" w:space="0" w:color="auto"/>
        <w:left w:val="none" w:sz="0" w:space="0" w:color="auto"/>
        <w:bottom w:val="none" w:sz="0" w:space="0" w:color="auto"/>
        <w:right w:val="none" w:sz="0" w:space="0" w:color="auto"/>
      </w:divBdr>
    </w:div>
    <w:div w:id="1687754185">
      <w:bodyDiv w:val="1"/>
      <w:marLeft w:val="0"/>
      <w:marRight w:val="0"/>
      <w:marTop w:val="0"/>
      <w:marBottom w:val="0"/>
      <w:divBdr>
        <w:top w:val="none" w:sz="0" w:space="0" w:color="auto"/>
        <w:left w:val="none" w:sz="0" w:space="0" w:color="auto"/>
        <w:bottom w:val="none" w:sz="0" w:space="0" w:color="auto"/>
        <w:right w:val="none" w:sz="0" w:space="0" w:color="auto"/>
      </w:divBdr>
      <w:divsChild>
        <w:div w:id="372734804">
          <w:marLeft w:val="0"/>
          <w:marRight w:val="0"/>
          <w:marTop w:val="0"/>
          <w:marBottom w:val="0"/>
          <w:divBdr>
            <w:top w:val="none" w:sz="0" w:space="0" w:color="auto"/>
            <w:left w:val="none" w:sz="0" w:space="0" w:color="auto"/>
            <w:bottom w:val="none" w:sz="0" w:space="0" w:color="auto"/>
            <w:right w:val="none" w:sz="0" w:space="0" w:color="auto"/>
          </w:divBdr>
        </w:div>
      </w:divsChild>
    </w:div>
    <w:div w:id="1709141550">
      <w:bodyDiv w:val="1"/>
      <w:marLeft w:val="0"/>
      <w:marRight w:val="0"/>
      <w:marTop w:val="0"/>
      <w:marBottom w:val="0"/>
      <w:divBdr>
        <w:top w:val="none" w:sz="0" w:space="0" w:color="auto"/>
        <w:left w:val="none" w:sz="0" w:space="0" w:color="auto"/>
        <w:bottom w:val="none" w:sz="0" w:space="0" w:color="auto"/>
        <w:right w:val="none" w:sz="0" w:space="0" w:color="auto"/>
      </w:divBdr>
    </w:div>
    <w:div w:id="1732843198">
      <w:bodyDiv w:val="1"/>
      <w:marLeft w:val="0"/>
      <w:marRight w:val="0"/>
      <w:marTop w:val="0"/>
      <w:marBottom w:val="0"/>
      <w:divBdr>
        <w:top w:val="none" w:sz="0" w:space="0" w:color="auto"/>
        <w:left w:val="none" w:sz="0" w:space="0" w:color="auto"/>
        <w:bottom w:val="none" w:sz="0" w:space="0" w:color="auto"/>
        <w:right w:val="none" w:sz="0" w:space="0" w:color="auto"/>
      </w:divBdr>
    </w:div>
    <w:div w:id="1733893462">
      <w:bodyDiv w:val="1"/>
      <w:marLeft w:val="0"/>
      <w:marRight w:val="0"/>
      <w:marTop w:val="0"/>
      <w:marBottom w:val="0"/>
      <w:divBdr>
        <w:top w:val="none" w:sz="0" w:space="0" w:color="auto"/>
        <w:left w:val="none" w:sz="0" w:space="0" w:color="auto"/>
        <w:bottom w:val="none" w:sz="0" w:space="0" w:color="auto"/>
        <w:right w:val="none" w:sz="0" w:space="0" w:color="auto"/>
      </w:divBdr>
      <w:divsChild>
        <w:div w:id="853349900">
          <w:marLeft w:val="0"/>
          <w:marRight w:val="0"/>
          <w:marTop w:val="0"/>
          <w:marBottom w:val="0"/>
          <w:divBdr>
            <w:top w:val="none" w:sz="0" w:space="0" w:color="auto"/>
            <w:left w:val="none" w:sz="0" w:space="0" w:color="auto"/>
            <w:bottom w:val="none" w:sz="0" w:space="0" w:color="auto"/>
            <w:right w:val="none" w:sz="0" w:space="0" w:color="auto"/>
          </w:divBdr>
        </w:div>
      </w:divsChild>
    </w:div>
    <w:div w:id="1739669290">
      <w:bodyDiv w:val="1"/>
      <w:marLeft w:val="0"/>
      <w:marRight w:val="0"/>
      <w:marTop w:val="0"/>
      <w:marBottom w:val="0"/>
      <w:divBdr>
        <w:top w:val="none" w:sz="0" w:space="0" w:color="auto"/>
        <w:left w:val="none" w:sz="0" w:space="0" w:color="auto"/>
        <w:bottom w:val="none" w:sz="0" w:space="0" w:color="auto"/>
        <w:right w:val="none" w:sz="0" w:space="0" w:color="auto"/>
      </w:divBdr>
      <w:divsChild>
        <w:div w:id="104009869">
          <w:marLeft w:val="0"/>
          <w:marRight w:val="0"/>
          <w:marTop w:val="0"/>
          <w:marBottom w:val="0"/>
          <w:divBdr>
            <w:top w:val="none" w:sz="0" w:space="0" w:color="auto"/>
            <w:left w:val="none" w:sz="0" w:space="0" w:color="auto"/>
            <w:bottom w:val="none" w:sz="0" w:space="0" w:color="auto"/>
            <w:right w:val="none" w:sz="0" w:space="0" w:color="auto"/>
          </w:divBdr>
        </w:div>
        <w:div w:id="140852185">
          <w:marLeft w:val="0"/>
          <w:marRight w:val="0"/>
          <w:marTop w:val="0"/>
          <w:marBottom w:val="0"/>
          <w:divBdr>
            <w:top w:val="none" w:sz="0" w:space="0" w:color="auto"/>
            <w:left w:val="none" w:sz="0" w:space="0" w:color="auto"/>
            <w:bottom w:val="none" w:sz="0" w:space="0" w:color="auto"/>
            <w:right w:val="none" w:sz="0" w:space="0" w:color="auto"/>
          </w:divBdr>
        </w:div>
        <w:div w:id="430904219">
          <w:marLeft w:val="0"/>
          <w:marRight w:val="0"/>
          <w:marTop w:val="0"/>
          <w:marBottom w:val="0"/>
          <w:divBdr>
            <w:top w:val="none" w:sz="0" w:space="0" w:color="auto"/>
            <w:left w:val="none" w:sz="0" w:space="0" w:color="auto"/>
            <w:bottom w:val="none" w:sz="0" w:space="0" w:color="auto"/>
            <w:right w:val="none" w:sz="0" w:space="0" w:color="auto"/>
          </w:divBdr>
        </w:div>
        <w:div w:id="914241237">
          <w:marLeft w:val="0"/>
          <w:marRight w:val="0"/>
          <w:marTop w:val="0"/>
          <w:marBottom w:val="0"/>
          <w:divBdr>
            <w:top w:val="none" w:sz="0" w:space="0" w:color="auto"/>
            <w:left w:val="none" w:sz="0" w:space="0" w:color="auto"/>
            <w:bottom w:val="none" w:sz="0" w:space="0" w:color="auto"/>
            <w:right w:val="none" w:sz="0" w:space="0" w:color="auto"/>
          </w:divBdr>
        </w:div>
      </w:divsChild>
    </w:div>
    <w:div w:id="1743333104">
      <w:bodyDiv w:val="1"/>
      <w:marLeft w:val="0"/>
      <w:marRight w:val="0"/>
      <w:marTop w:val="0"/>
      <w:marBottom w:val="0"/>
      <w:divBdr>
        <w:top w:val="none" w:sz="0" w:space="0" w:color="auto"/>
        <w:left w:val="none" w:sz="0" w:space="0" w:color="auto"/>
        <w:bottom w:val="none" w:sz="0" w:space="0" w:color="auto"/>
        <w:right w:val="none" w:sz="0" w:space="0" w:color="auto"/>
      </w:divBdr>
      <w:divsChild>
        <w:div w:id="824976940">
          <w:marLeft w:val="0"/>
          <w:marRight w:val="0"/>
          <w:marTop w:val="0"/>
          <w:marBottom w:val="0"/>
          <w:divBdr>
            <w:top w:val="none" w:sz="0" w:space="0" w:color="auto"/>
            <w:left w:val="none" w:sz="0" w:space="0" w:color="auto"/>
            <w:bottom w:val="none" w:sz="0" w:space="0" w:color="auto"/>
            <w:right w:val="none" w:sz="0" w:space="0" w:color="auto"/>
          </w:divBdr>
        </w:div>
      </w:divsChild>
    </w:div>
    <w:div w:id="1782452293">
      <w:bodyDiv w:val="1"/>
      <w:marLeft w:val="0"/>
      <w:marRight w:val="0"/>
      <w:marTop w:val="0"/>
      <w:marBottom w:val="0"/>
      <w:divBdr>
        <w:top w:val="none" w:sz="0" w:space="0" w:color="auto"/>
        <w:left w:val="none" w:sz="0" w:space="0" w:color="auto"/>
        <w:bottom w:val="none" w:sz="0" w:space="0" w:color="auto"/>
        <w:right w:val="none" w:sz="0" w:space="0" w:color="auto"/>
      </w:divBdr>
      <w:divsChild>
        <w:div w:id="1040856026">
          <w:marLeft w:val="0"/>
          <w:marRight w:val="0"/>
          <w:marTop w:val="0"/>
          <w:marBottom w:val="0"/>
          <w:divBdr>
            <w:top w:val="none" w:sz="0" w:space="0" w:color="auto"/>
            <w:left w:val="none" w:sz="0" w:space="0" w:color="auto"/>
            <w:bottom w:val="none" w:sz="0" w:space="0" w:color="auto"/>
            <w:right w:val="none" w:sz="0" w:space="0" w:color="auto"/>
          </w:divBdr>
        </w:div>
      </w:divsChild>
    </w:div>
    <w:div w:id="1790197564">
      <w:bodyDiv w:val="1"/>
      <w:marLeft w:val="0"/>
      <w:marRight w:val="0"/>
      <w:marTop w:val="0"/>
      <w:marBottom w:val="0"/>
      <w:divBdr>
        <w:top w:val="none" w:sz="0" w:space="0" w:color="auto"/>
        <w:left w:val="none" w:sz="0" w:space="0" w:color="auto"/>
        <w:bottom w:val="none" w:sz="0" w:space="0" w:color="auto"/>
        <w:right w:val="none" w:sz="0" w:space="0" w:color="auto"/>
      </w:divBdr>
    </w:div>
    <w:div w:id="1790472334">
      <w:bodyDiv w:val="1"/>
      <w:marLeft w:val="0"/>
      <w:marRight w:val="0"/>
      <w:marTop w:val="0"/>
      <w:marBottom w:val="0"/>
      <w:divBdr>
        <w:top w:val="none" w:sz="0" w:space="0" w:color="auto"/>
        <w:left w:val="none" w:sz="0" w:space="0" w:color="auto"/>
        <w:bottom w:val="none" w:sz="0" w:space="0" w:color="auto"/>
        <w:right w:val="none" w:sz="0" w:space="0" w:color="auto"/>
      </w:divBdr>
    </w:div>
    <w:div w:id="1792242617">
      <w:bodyDiv w:val="1"/>
      <w:marLeft w:val="0"/>
      <w:marRight w:val="0"/>
      <w:marTop w:val="0"/>
      <w:marBottom w:val="0"/>
      <w:divBdr>
        <w:top w:val="none" w:sz="0" w:space="0" w:color="auto"/>
        <w:left w:val="none" w:sz="0" w:space="0" w:color="auto"/>
        <w:bottom w:val="none" w:sz="0" w:space="0" w:color="auto"/>
        <w:right w:val="none" w:sz="0" w:space="0" w:color="auto"/>
      </w:divBdr>
    </w:div>
    <w:div w:id="1825975809">
      <w:bodyDiv w:val="1"/>
      <w:marLeft w:val="0"/>
      <w:marRight w:val="0"/>
      <w:marTop w:val="0"/>
      <w:marBottom w:val="0"/>
      <w:divBdr>
        <w:top w:val="none" w:sz="0" w:space="0" w:color="auto"/>
        <w:left w:val="none" w:sz="0" w:space="0" w:color="auto"/>
        <w:bottom w:val="none" w:sz="0" w:space="0" w:color="auto"/>
        <w:right w:val="none" w:sz="0" w:space="0" w:color="auto"/>
      </w:divBdr>
    </w:div>
    <w:div w:id="1842890414">
      <w:bodyDiv w:val="1"/>
      <w:marLeft w:val="0"/>
      <w:marRight w:val="0"/>
      <w:marTop w:val="0"/>
      <w:marBottom w:val="0"/>
      <w:divBdr>
        <w:top w:val="none" w:sz="0" w:space="0" w:color="auto"/>
        <w:left w:val="none" w:sz="0" w:space="0" w:color="auto"/>
        <w:bottom w:val="none" w:sz="0" w:space="0" w:color="auto"/>
        <w:right w:val="none" w:sz="0" w:space="0" w:color="auto"/>
      </w:divBdr>
    </w:div>
    <w:div w:id="1882281952">
      <w:bodyDiv w:val="1"/>
      <w:marLeft w:val="0"/>
      <w:marRight w:val="0"/>
      <w:marTop w:val="0"/>
      <w:marBottom w:val="0"/>
      <w:divBdr>
        <w:top w:val="none" w:sz="0" w:space="0" w:color="auto"/>
        <w:left w:val="none" w:sz="0" w:space="0" w:color="auto"/>
        <w:bottom w:val="none" w:sz="0" w:space="0" w:color="auto"/>
        <w:right w:val="none" w:sz="0" w:space="0" w:color="auto"/>
      </w:divBdr>
    </w:div>
    <w:div w:id="1888176579">
      <w:bodyDiv w:val="1"/>
      <w:marLeft w:val="0"/>
      <w:marRight w:val="0"/>
      <w:marTop w:val="0"/>
      <w:marBottom w:val="0"/>
      <w:divBdr>
        <w:top w:val="none" w:sz="0" w:space="0" w:color="auto"/>
        <w:left w:val="none" w:sz="0" w:space="0" w:color="auto"/>
        <w:bottom w:val="none" w:sz="0" w:space="0" w:color="auto"/>
        <w:right w:val="none" w:sz="0" w:space="0" w:color="auto"/>
      </w:divBdr>
    </w:div>
    <w:div w:id="1891188148">
      <w:bodyDiv w:val="1"/>
      <w:marLeft w:val="0"/>
      <w:marRight w:val="0"/>
      <w:marTop w:val="0"/>
      <w:marBottom w:val="0"/>
      <w:divBdr>
        <w:top w:val="none" w:sz="0" w:space="0" w:color="auto"/>
        <w:left w:val="none" w:sz="0" w:space="0" w:color="auto"/>
        <w:bottom w:val="none" w:sz="0" w:space="0" w:color="auto"/>
        <w:right w:val="none" w:sz="0" w:space="0" w:color="auto"/>
      </w:divBdr>
      <w:divsChild>
        <w:div w:id="1885483622">
          <w:marLeft w:val="0"/>
          <w:marRight w:val="0"/>
          <w:marTop w:val="0"/>
          <w:marBottom w:val="0"/>
          <w:divBdr>
            <w:top w:val="none" w:sz="0" w:space="0" w:color="auto"/>
            <w:left w:val="none" w:sz="0" w:space="0" w:color="auto"/>
            <w:bottom w:val="none" w:sz="0" w:space="0" w:color="auto"/>
            <w:right w:val="none" w:sz="0" w:space="0" w:color="auto"/>
          </w:divBdr>
        </w:div>
      </w:divsChild>
    </w:div>
    <w:div w:id="1907521943">
      <w:bodyDiv w:val="1"/>
      <w:marLeft w:val="0"/>
      <w:marRight w:val="0"/>
      <w:marTop w:val="0"/>
      <w:marBottom w:val="0"/>
      <w:divBdr>
        <w:top w:val="none" w:sz="0" w:space="0" w:color="auto"/>
        <w:left w:val="none" w:sz="0" w:space="0" w:color="auto"/>
        <w:bottom w:val="none" w:sz="0" w:space="0" w:color="auto"/>
        <w:right w:val="none" w:sz="0" w:space="0" w:color="auto"/>
      </w:divBdr>
    </w:div>
    <w:div w:id="1912889322">
      <w:bodyDiv w:val="1"/>
      <w:marLeft w:val="0"/>
      <w:marRight w:val="0"/>
      <w:marTop w:val="0"/>
      <w:marBottom w:val="0"/>
      <w:divBdr>
        <w:top w:val="none" w:sz="0" w:space="0" w:color="auto"/>
        <w:left w:val="none" w:sz="0" w:space="0" w:color="auto"/>
        <w:bottom w:val="none" w:sz="0" w:space="0" w:color="auto"/>
        <w:right w:val="none" w:sz="0" w:space="0" w:color="auto"/>
      </w:divBdr>
    </w:div>
    <w:div w:id="1956402345">
      <w:bodyDiv w:val="1"/>
      <w:marLeft w:val="0"/>
      <w:marRight w:val="0"/>
      <w:marTop w:val="0"/>
      <w:marBottom w:val="0"/>
      <w:divBdr>
        <w:top w:val="none" w:sz="0" w:space="0" w:color="auto"/>
        <w:left w:val="none" w:sz="0" w:space="0" w:color="auto"/>
        <w:bottom w:val="none" w:sz="0" w:space="0" w:color="auto"/>
        <w:right w:val="none" w:sz="0" w:space="0" w:color="auto"/>
      </w:divBdr>
    </w:div>
    <w:div w:id="1984891463">
      <w:bodyDiv w:val="1"/>
      <w:marLeft w:val="0"/>
      <w:marRight w:val="0"/>
      <w:marTop w:val="0"/>
      <w:marBottom w:val="0"/>
      <w:divBdr>
        <w:top w:val="none" w:sz="0" w:space="0" w:color="auto"/>
        <w:left w:val="none" w:sz="0" w:space="0" w:color="auto"/>
        <w:bottom w:val="none" w:sz="0" w:space="0" w:color="auto"/>
        <w:right w:val="none" w:sz="0" w:space="0" w:color="auto"/>
      </w:divBdr>
    </w:div>
    <w:div w:id="2012950740">
      <w:bodyDiv w:val="1"/>
      <w:marLeft w:val="0"/>
      <w:marRight w:val="0"/>
      <w:marTop w:val="0"/>
      <w:marBottom w:val="0"/>
      <w:divBdr>
        <w:top w:val="none" w:sz="0" w:space="0" w:color="auto"/>
        <w:left w:val="none" w:sz="0" w:space="0" w:color="auto"/>
        <w:bottom w:val="none" w:sz="0" w:space="0" w:color="auto"/>
        <w:right w:val="none" w:sz="0" w:space="0" w:color="auto"/>
      </w:divBdr>
    </w:div>
    <w:div w:id="2037651660">
      <w:bodyDiv w:val="1"/>
      <w:marLeft w:val="0"/>
      <w:marRight w:val="0"/>
      <w:marTop w:val="0"/>
      <w:marBottom w:val="0"/>
      <w:divBdr>
        <w:top w:val="none" w:sz="0" w:space="0" w:color="auto"/>
        <w:left w:val="none" w:sz="0" w:space="0" w:color="auto"/>
        <w:bottom w:val="none" w:sz="0" w:space="0" w:color="auto"/>
        <w:right w:val="none" w:sz="0" w:space="0" w:color="auto"/>
      </w:divBdr>
    </w:div>
    <w:div w:id="2083717135">
      <w:bodyDiv w:val="1"/>
      <w:marLeft w:val="0"/>
      <w:marRight w:val="0"/>
      <w:marTop w:val="0"/>
      <w:marBottom w:val="0"/>
      <w:divBdr>
        <w:top w:val="none" w:sz="0" w:space="0" w:color="auto"/>
        <w:left w:val="none" w:sz="0" w:space="0" w:color="auto"/>
        <w:bottom w:val="none" w:sz="0" w:space="0" w:color="auto"/>
        <w:right w:val="none" w:sz="0" w:space="0" w:color="auto"/>
      </w:divBdr>
    </w:div>
    <w:div w:id="2110734936">
      <w:bodyDiv w:val="1"/>
      <w:marLeft w:val="0"/>
      <w:marRight w:val="0"/>
      <w:marTop w:val="0"/>
      <w:marBottom w:val="0"/>
      <w:divBdr>
        <w:top w:val="none" w:sz="0" w:space="0" w:color="auto"/>
        <w:left w:val="none" w:sz="0" w:space="0" w:color="auto"/>
        <w:bottom w:val="none" w:sz="0" w:space="0" w:color="auto"/>
        <w:right w:val="none" w:sz="0" w:space="0" w:color="auto"/>
      </w:divBdr>
      <w:divsChild>
        <w:div w:id="17023943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ip:por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localhost:808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ip:port/" TargetMode="External"/><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78.png"/><Relationship Id="rId19" Type="http://schemas.openxmlformats.org/officeDocument/2006/relationships/hyperlink" Target="http://localhost:8080/book/index.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ip:port/d03_servlet" TargetMode="External"/><Relationship Id="rId98" Type="http://schemas.openxmlformats.org/officeDocument/2006/relationships/hyperlink" Target="http://ip:port/&#24037;&#31243;&#36335;&#24452;/abc/a.html" TargetMode="External"/><Relationship Id="rId3" Type="http://schemas.openxmlformats.org/officeDocument/2006/relationships/styles" Target="styles.xml"/><Relationship Id="rId12" Type="http://schemas.openxmlformats.org/officeDocument/2006/relationships/hyperlink" Target="http://127.0.0.1:8080"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80/d03_servlet/first" TargetMode="External"/><Relationship Id="rId67" Type="http://schemas.openxmlformats.org/officeDocument/2006/relationships/image" Target="media/image54.png"/><Relationship Id="rId103" Type="http://schemas.openxmlformats.org/officeDocument/2006/relationships/image" Target="media/image8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ip:port/&#24037;&#31243;&#36335;&#24452;/" TargetMode="External"/><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hyperlink" Target="http://ip:po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26412;&#26426;IP:8080" TargetMode="External"/><Relationship Id="rId18" Type="http://schemas.openxmlformats.org/officeDocument/2006/relationships/hyperlink" Target="http://ip:port/&#30446;&#24405;&#21517;/"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ip:port/&#24037;&#31243;&#36335;&#24452;/a.html" TargetMode="External"/><Relationship Id="rId104" Type="http://schemas.openxmlformats.org/officeDocument/2006/relationships/hyperlink" Target="http://ip:port/adm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learn-log\new202107\40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数据结构与算法">
      <a:majorFont>
        <a:latin typeface="Times New Roman"/>
        <a:ea typeface="微软雅黑"/>
        <a:cs typeface=""/>
      </a:majorFont>
      <a:minorFont>
        <a:latin typeface="Times New Roman"/>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D9BF4-4D5D-44C0-A10E-87E50713C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4143</TotalTime>
  <Pages>1</Pages>
  <Words>10113</Words>
  <Characters>57650</Characters>
  <Application>Microsoft Office Word</Application>
  <DocSecurity>0</DocSecurity>
  <Lines>480</Lines>
  <Paragraphs>135</Paragraphs>
  <ScaleCrop>false</ScaleCrop>
  <Company/>
  <LinksUpToDate>false</LinksUpToDate>
  <CharactersWithSpaces>67628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luxianghai</dc:creator>
  <cp:keywords/>
  <dc:description/>
  <cp:lastModifiedBy>luxianghai</cp:lastModifiedBy>
  <cp:revision>79</cp:revision>
  <dcterms:created xsi:type="dcterms:W3CDTF">2022-07-25T08:17:00Z</dcterms:created>
  <dcterms:modified xsi:type="dcterms:W3CDTF">2022-08-30T14:58:00Z</dcterms:modified>
</cp:coreProperties>
</file>